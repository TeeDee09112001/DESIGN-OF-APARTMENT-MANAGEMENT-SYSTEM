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6C622" w14:textId="77777777" w:rsidR="003218FF" w:rsidRPr="00A17DDC" w:rsidRDefault="003218FF" w:rsidP="005619D1">
      <w:pPr>
        <w:suppressAutoHyphens/>
        <w:autoSpaceDE w:val="0"/>
        <w:autoSpaceDN w:val="0"/>
        <w:adjustRightInd w:val="0"/>
        <w:spacing w:line="360" w:lineRule="auto"/>
        <w:jc w:val="center"/>
        <w:rPr>
          <w:b/>
          <w:sz w:val="28"/>
          <w:szCs w:val="28"/>
          <w:lang w:val="en"/>
        </w:rPr>
      </w:pPr>
      <w:bookmarkStart w:id="0" w:name="_Hlk130337201"/>
      <w:r w:rsidRPr="00A17DDC">
        <w:rPr>
          <w:b/>
          <w:sz w:val="28"/>
          <w:szCs w:val="28"/>
          <w:lang w:val="en"/>
        </w:rPr>
        <w:t xml:space="preserve">TỔNG LIÊN ĐOÀN LAO ĐỘNG VIỆT NAM </w:t>
      </w:r>
    </w:p>
    <w:p w14:paraId="0F7BB2DD" w14:textId="77777777" w:rsidR="003218FF" w:rsidRPr="00E04292" w:rsidRDefault="003218FF" w:rsidP="005619D1">
      <w:pPr>
        <w:suppressAutoHyphens/>
        <w:autoSpaceDE w:val="0"/>
        <w:autoSpaceDN w:val="0"/>
        <w:adjustRightInd w:val="0"/>
        <w:spacing w:line="360" w:lineRule="auto"/>
        <w:jc w:val="center"/>
        <w:rPr>
          <w:sz w:val="28"/>
          <w:szCs w:val="28"/>
        </w:rPr>
      </w:pPr>
      <w:r w:rsidRPr="00E04292">
        <w:rPr>
          <w:b/>
          <w:bCs/>
          <w:sz w:val="28"/>
          <w:szCs w:val="28"/>
          <w:lang w:val="en"/>
        </w:rPr>
        <w:t>TR</w:t>
      </w:r>
      <w:r w:rsidRPr="00E04292">
        <w:rPr>
          <w:b/>
          <w:bCs/>
          <w:sz w:val="28"/>
          <w:szCs w:val="28"/>
          <w:lang w:val="vi-VN"/>
        </w:rPr>
        <w:t>ƯỜNG ĐẠI HỌC TÔN ĐỨC THẮNG</w:t>
      </w:r>
      <w:r w:rsidRPr="00E04292">
        <w:rPr>
          <w:sz w:val="28"/>
          <w:szCs w:val="28"/>
          <w:lang w:val="vi-VN"/>
        </w:rPr>
        <w:t xml:space="preserve"> </w:t>
      </w:r>
    </w:p>
    <w:p w14:paraId="178977B8" w14:textId="77777777" w:rsidR="003218FF" w:rsidRPr="00E04292" w:rsidRDefault="003218FF" w:rsidP="005619D1">
      <w:pPr>
        <w:suppressAutoHyphens/>
        <w:autoSpaceDE w:val="0"/>
        <w:autoSpaceDN w:val="0"/>
        <w:adjustRightInd w:val="0"/>
        <w:spacing w:line="360" w:lineRule="auto"/>
        <w:jc w:val="center"/>
        <w:rPr>
          <w:sz w:val="28"/>
          <w:szCs w:val="28"/>
          <w:lang w:val="en"/>
        </w:rPr>
      </w:pPr>
      <w:r w:rsidRPr="00E04292">
        <w:rPr>
          <w:b/>
          <w:bCs/>
          <w:sz w:val="28"/>
          <w:szCs w:val="28"/>
          <w:lang w:val="en"/>
        </w:rPr>
        <w:t xml:space="preserve">KHOA CÔNG NGHỆ THÔNG TIN </w:t>
      </w:r>
    </w:p>
    <w:p w14:paraId="0FC28080" w14:textId="77777777" w:rsidR="003218FF" w:rsidRPr="00E04292" w:rsidRDefault="003218FF" w:rsidP="005619D1">
      <w:pPr>
        <w:suppressAutoHyphens/>
        <w:autoSpaceDE w:val="0"/>
        <w:autoSpaceDN w:val="0"/>
        <w:adjustRightInd w:val="0"/>
        <w:spacing w:line="360" w:lineRule="auto"/>
        <w:ind w:firstLine="720"/>
        <w:jc w:val="center"/>
        <w:rPr>
          <w:lang w:val="en"/>
        </w:rPr>
      </w:pPr>
    </w:p>
    <w:p w14:paraId="33C859E2" w14:textId="77777777" w:rsidR="003218FF" w:rsidRPr="00E04292" w:rsidRDefault="003218FF" w:rsidP="005619D1">
      <w:pPr>
        <w:suppressAutoHyphens/>
        <w:autoSpaceDE w:val="0"/>
        <w:autoSpaceDN w:val="0"/>
        <w:adjustRightInd w:val="0"/>
        <w:spacing w:line="360" w:lineRule="auto"/>
        <w:ind w:firstLine="720"/>
        <w:jc w:val="center"/>
        <w:rPr>
          <w:b/>
          <w:bCs/>
          <w:sz w:val="28"/>
          <w:szCs w:val="28"/>
          <w:lang w:val="en"/>
        </w:rPr>
      </w:pPr>
      <w:r w:rsidRPr="00E04292">
        <w:rPr>
          <w:noProof/>
          <w:sz w:val="22"/>
          <w:szCs w:val="22"/>
        </w:rPr>
        <w:drawing>
          <wp:inline distT="0" distB="0" distL="0" distR="0" wp14:anchorId="52EA1316" wp14:editId="78EB1BF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82D1376" w14:textId="77777777" w:rsidR="003218FF" w:rsidRPr="00E04292" w:rsidRDefault="003218FF" w:rsidP="005619D1">
      <w:pPr>
        <w:suppressAutoHyphens/>
        <w:autoSpaceDE w:val="0"/>
        <w:autoSpaceDN w:val="0"/>
        <w:adjustRightInd w:val="0"/>
        <w:spacing w:line="360" w:lineRule="auto"/>
        <w:ind w:firstLine="720"/>
        <w:rPr>
          <w:b/>
          <w:bCs/>
          <w:sz w:val="28"/>
          <w:szCs w:val="28"/>
          <w:lang w:val="en"/>
        </w:rPr>
      </w:pPr>
    </w:p>
    <w:p w14:paraId="7A7E9F95" w14:textId="7EA18B48" w:rsidR="003218FF" w:rsidRPr="008A35E3" w:rsidRDefault="00042A64" w:rsidP="00A17DDC">
      <w:pPr>
        <w:suppressAutoHyphens/>
        <w:autoSpaceDE w:val="0"/>
        <w:autoSpaceDN w:val="0"/>
        <w:adjustRightInd w:val="0"/>
        <w:spacing w:line="360" w:lineRule="auto"/>
        <w:ind w:firstLine="720"/>
        <w:jc w:val="center"/>
        <w:rPr>
          <w:b/>
          <w:bCs/>
          <w:sz w:val="32"/>
          <w:szCs w:val="32"/>
          <w:lang w:val="vi-VN"/>
        </w:rPr>
      </w:pPr>
      <w:r w:rsidRPr="00E04292">
        <w:rPr>
          <w:b/>
          <w:bCs/>
          <w:sz w:val="32"/>
          <w:szCs w:val="32"/>
          <w:lang w:val="en"/>
        </w:rPr>
        <w:t xml:space="preserve">BÁO CÁO </w:t>
      </w:r>
      <w:r w:rsidR="008A35E3">
        <w:rPr>
          <w:b/>
          <w:bCs/>
          <w:sz w:val="32"/>
          <w:szCs w:val="32"/>
          <w:lang w:val="en"/>
        </w:rPr>
        <w:t>CUỐI</w:t>
      </w:r>
      <w:r w:rsidR="008A35E3">
        <w:rPr>
          <w:b/>
          <w:bCs/>
          <w:sz w:val="32"/>
          <w:szCs w:val="32"/>
          <w:lang w:val="vi-VN"/>
        </w:rPr>
        <w:t xml:space="preserve"> </w:t>
      </w:r>
      <w:r>
        <w:rPr>
          <w:b/>
          <w:bCs/>
          <w:sz w:val="32"/>
          <w:szCs w:val="32"/>
          <w:lang w:val="en"/>
        </w:rPr>
        <w:t xml:space="preserve">KỲ MÔN </w:t>
      </w:r>
      <w:r w:rsidR="00A17DDC">
        <w:rPr>
          <w:b/>
          <w:bCs/>
          <w:sz w:val="32"/>
          <w:szCs w:val="32"/>
          <w:lang w:val="en"/>
        </w:rPr>
        <w:t>GIAO THỨC VÀ MẠNG MÁY TÍNH</w:t>
      </w:r>
    </w:p>
    <w:p w14:paraId="66BD05F2" w14:textId="77777777" w:rsidR="003218FF" w:rsidRPr="00E04292" w:rsidRDefault="007E7FF7" w:rsidP="005619D1">
      <w:pPr>
        <w:suppressAutoHyphens/>
        <w:autoSpaceDE w:val="0"/>
        <w:autoSpaceDN w:val="0"/>
        <w:adjustRightInd w:val="0"/>
        <w:spacing w:line="360" w:lineRule="auto"/>
        <w:ind w:firstLine="720"/>
        <w:jc w:val="center"/>
        <w:rPr>
          <w:b/>
          <w:bCs/>
          <w:sz w:val="32"/>
          <w:szCs w:val="32"/>
          <w:lang w:val="en"/>
        </w:rPr>
      </w:pPr>
      <w:r w:rsidRPr="00E04292">
        <w:rPr>
          <w:b/>
          <w:bCs/>
          <w:sz w:val="32"/>
          <w:szCs w:val="32"/>
          <w:lang w:val="en"/>
        </w:rPr>
        <w:t xml:space="preserve"> </w:t>
      </w:r>
    </w:p>
    <w:p w14:paraId="7C9A07A0" w14:textId="68EB398B" w:rsidR="003218FF" w:rsidRPr="00A17DDC" w:rsidRDefault="00A17DDC" w:rsidP="00A17DDC">
      <w:pPr>
        <w:suppressAutoHyphens/>
        <w:autoSpaceDE w:val="0"/>
        <w:autoSpaceDN w:val="0"/>
        <w:adjustRightInd w:val="0"/>
        <w:spacing w:line="360" w:lineRule="auto"/>
        <w:jc w:val="center"/>
        <w:rPr>
          <w:b/>
          <w:bCs/>
          <w:sz w:val="36"/>
          <w:szCs w:val="36"/>
          <w:lang w:val="en"/>
        </w:rPr>
      </w:pPr>
      <w:r w:rsidRPr="00A17DDC">
        <w:rPr>
          <w:b/>
          <w:bCs/>
          <w:sz w:val="36"/>
          <w:szCs w:val="36"/>
          <w:lang w:val="en"/>
        </w:rPr>
        <w:t>ĐỀ TÀI</w:t>
      </w:r>
    </w:p>
    <w:p w14:paraId="0ED4038E" w14:textId="263820F9" w:rsidR="003218FF" w:rsidRPr="00A17DDC" w:rsidRDefault="00A17DDC" w:rsidP="00A17DDC">
      <w:pPr>
        <w:suppressAutoHyphens/>
        <w:autoSpaceDE w:val="0"/>
        <w:autoSpaceDN w:val="0"/>
        <w:adjustRightInd w:val="0"/>
        <w:spacing w:line="360" w:lineRule="auto"/>
        <w:jc w:val="center"/>
        <w:rPr>
          <w:b/>
          <w:bCs/>
          <w:sz w:val="36"/>
          <w:szCs w:val="36"/>
          <w:lang w:val="en"/>
        </w:rPr>
      </w:pPr>
      <w:r w:rsidRPr="00A17DDC">
        <w:rPr>
          <w:b/>
          <w:bCs/>
          <w:sz w:val="36"/>
          <w:szCs w:val="36"/>
          <w:lang w:val="en"/>
        </w:rPr>
        <w:t>THIẾT KẾ VÀ TRIỂN KHAI MẠNG MÁY TÍNH TRƯỜNG ĐẠI HỌC TÔN ĐỨC THẮNG CÓ 3 CHI NHÁNH Ở 3 TỈNH KHÁC NHAU</w:t>
      </w:r>
    </w:p>
    <w:p w14:paraId="76991F05" w14:textId="77777777" w:rsidR="003218FF" w:rsidRPr="00042A64" w:rsidRDefault="00DB7595" w:rsidP="005619D1">
      <w:pPr>
        <w:suppressAutoHyphens/>
        <w:autoSpaceDE w:val="0"/>
        <w:autoSpaceDN w:val="0"/>
        <w:adjustRightInd w:val="0"/>
        <w:spacing w:line="360" w:lineRule="auto"/>
        <w:jc w:val="both"/>
        <w:rPr>
          <w:b/>
          <w:bCs/>
          <w:color w:val="FF0000"/>
          <w:lang w:val="en"/>
        </w:rPr>
      </w:pPr>
      <w:r w:rsidRPr="00E04292">
        <w:rPr>
          <w:b/>
          <w:bCs/>
          <w:color w:val="FF0000"/>
          <w:lang w:val="en"/>
        </w:rPr>
        <w:t xml:space="preserve"> </w:t>
      </w:r>
    </w:p>
    <w:p w14:paraId="6B480B1C" w14:textId="4585EAD5" w:rsidR="003218FF" w:rsidRPr="00D06C99" w:rsidRDefault="003218FF" w:rsidP="005619D1">
      <w:pPr>
        <w:suppressAutoHyphens/>
        <w:autoSpaceDE w:val="0"/>
        <w:autoSpaceDN w:val="0"/>
        <w:adjustRightInd w:val="0"/>
        <w:spacing w:line="360" w:lineRule="auto"/>
        <w:jc w:val="right"/>
        <w:rPr>
          <w:sz w:val="28"/>
          <w:szCs w:val="28"/>
        </w:rPr>
      </w:pPr>
      <w:r w:rsidRPr="00E04292">
        <w:rPr>
          <w:i/>
          <w:sz w:val="28"/>
          <w:szCs w:val="28"/>
          <w:lang w:val="en"/>
        </w:rPr>
        <w:t>Người h</w:t>
      </w:r>
      <w:r w:rsidRPr="00E04292">
        <w:rPr>
          <w:i/>
          <w:sz w:val="28"/>
          <w:szCs w:val="28"/>
          <w:lang w:val="vi-VN"/>
        </w:rPr>
        <w:t>ướng dẫn</w:t>
      </w:r>
      <w:r w:rsidRPr="00E04292">
        <w:rPr>
          <w:sz w:val="28"/>
          <w:szCs w:val="28"/>
          <w:lang w:val="vi-VN"/>
        </w:rPr>
        <w:t xml:space="preserve">: </w:t>
      </w:r>
      <w:r w:rsidR="00A17DDC">
        <w:rPr>
          <w:b/>
          <w:sz w:val="28"/>
          <w:szCs w:val="28"/>
        </w:rPr>
        <w:t>T</w:t>
      </w:r>
      <w:r w:rsidR="00D06C99">
        <w:rPr>
          <w:b/>
          <w:sz w:val="28"/>
          <w:szCs w:val="28"/>
        </w:rPr>
        <w:t xml:space="preserve">S </w:t>
      </w:r>
      <w:r w:rsidR="00A17DDC">
        <w:rPr>
          <w:b/>
          <w:sz w:val="28"/>
          <w:szCs w:val="28"/>
        </w:rPr>
        <w:t>TRƯƠNG ĐÌNH TÚ</w:t>
      </w:r>
    </w:p>
    <w:p w14:paraId="45DF1A99" w14:textId="654CCE80" w:rsidR="003218FF" w:rsidRDefault="003218FF" w:rsidP="005619D1">
      <w:pPr>
        <w:suppressAutoHyphens/>
        <w:autoSpaceDE w:val="0"/>
        <w:autoSpaceDN w:val="0"/>
        <w:adjustRightInd w:val="0"/>
        <w:spacing w:line="360" w:lineRule="auto"/>
        <w:jc w:val="right"/>
        <w:rPr>
          <w:b/>
          <w:bCs/>
          <w:sz w:val="28"/>
          <w:szCs w:val="28"/>
        </w:rPr>
      </w:pPr>
      <w:r w:rsidRPr="00E04292">
        <w:rPr>
          <w:i/>
          <w:sz w:val="28"/>
          <w:szCs w:val="28"/>
          <w:lang w:val="vi-VN"/>
        </w:rPr>
        <w:t>Người thực hiện</w:t>
      </w:r>
      <w:r w:rsidRPr="00E04292">
        <w:rPr>
          <w:sz w:val="28"/>
          <w:szCs w:val="28"/>
          <w:lang w:val="vi-VN"/>
        </w:rPr>
        <w:t>:</w:t>
      </w:r>
      <w:r w:rsidR="00D06C99">
        <w:rPr>
          <w:b/>
          <w:bCs/>
          <w:sz w:val="28"/>
          <w:szCs w:val="28"/>
        </w:rPr>
        <w:t>NGUYỄN THÀNH DANH – 52000314</w:t>
      </w:r>
    </w:p>
    <w:p w14:paraId="0E07817C" w14:textId="2AF93554" w:rsidR="00D06C99" w:rsidRPr="00D06C99" w:rsidRDefault="00D06C99" w:rsidP="005619D1">
      <w:pPr>
        <w:suppressAutoHyphens/>
        <w:autoSpaceDE w:val="0"/>
        <w:autoSpaceDN w:val="0"/>
        <w:adjustRightInd w:val="0"/>
        <w:spacing w:line="360" w:lineRule="auto"/>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sidR="00A17DDC">
        <w:rPr>
          <w:b/>
          <w:bCs/>
          <w:sz w:val="28"/>
          <w:szCs w:val="28"/>
        </w:rPr>
        <w:t xml:space="preserve">          </w:t>
      </w:r>
    </w:p>
    <w:p w14:paraId="7B3CAC08" w14:textId="77777777" w:rsidR="00D06C99" w:rsidRPr="00E04292" w:rsidRDefault="00D06C99" w:rsidP="005619D1">
      <w:pPr>
        <w:suppressAutoHyphens/>
        <w:autoSpaceDE w:val="0"/>
        <w:autoSpaceDN w:val="0"/>
        <w:adjustRightInd w:val="0"/>
        <w:spacing w:line="360" w:lineRule="auto"/>
        <w:jc w:val="right"/>
        <w:rPr>
          <w:b/>
          <w:bCs/>
          <w:sz w:val="28"/>
          <w:szCs w:val="28"/>
          <w:lang w:val="vi-VN"/>
        </w:rPr>
      </w:pPr>
    </w:p>
    <w:p w14:paraId="1B0C28F0" w14:textId="7421A8D1" w:rsidR="003218FF" w:rsidRPr="00D06C99" w:rsidRDefault="003218FF" w:rsidP="005619D1">
      <w:pPr>
        <w:suppressAutoHyphens/>
        <w:autoSpaceDE w:val="0"/>
        <w:autoSpaceDN w:val="0"/>
        <w:adjustRightInd w:val="0"/>
        <w:spacing w:line="360" w:lineRule="auto"/>
        <w:jc w:val="right"/>
        <w:rPr>
          <w:sz w:val="28"/>
          <w:szCs w:val="28"/>
        </w:rPr>
      </w:pPr>
      <w:r w:rsidRPr="00E04292">
        <w:rPr>
          <w:sz w:val="28"/>
          <w:szCs w:val="28"/>
          <w:lang w:val="vi-VN"/>
        </w:rPr>
        <w:t xml:space="preserve">Lớp       </w:t>
      </w:r>
      <w:r w:rsidRPr="00E04292">
        <w:rPr>
          <w:b/>
          <w:bCs/>
          <w:sz w:val="28"/>
          <w:szCs w:val="28"/>
          <w:lang w:val="vi-VN"/>
        </w:rPr>
        <w:t xml:space="preserve">:    </w:t>
      </w:r>
      <w:r w:rsidR="00D06C99">
        <w:rPr>
          <w:b/>
          <w:bCs/>
          <w:sz w:val="28"/>
          <w:szCs w:val="28"/>
        </w:rPr>
        <w:t>20050401</w:t>
      </w:r>
      <w:r w:rsidR="00E0118D">
        <w:rPr>
          <w:b/>
          <w:bCs/>
          <w:sz w:val="28"/>
          <w:szCs w:val="28"/>
        </w:rPr>
        <w:t xml:space="preserve"> - 19050202</w:t>
      </w:r>
    </w:p>
    <w:p w14:paraId="3C8B525C" w14:textId="07BEB847" w:rsidR="003218FF" w:rsidRPr="00D06C99" w:rsidRDefault="003218FF" w:rsidP="005619D1">
      <w:pPr>
        <w:suppressAutoHyphens/>
        <w:autoSpaceDE w:val="0"/>
        <w:autoSpaceDN w:val="0"/>
        <w:adjustRightInd w:val="0"/>
        <w:spacing w:line="360" w:lineRule="auto"/>
        <w:jc w:val="right"/>
        <w:rPr>
          <w:sz w:val="28"/>
          <w:szCs w:val="28"/>
        </w:rPr>
      </w:pPr>
      <w:r w:rsidRPr="00E04292">
        <w:rPr>
          <w:sz w:val="28"/>
          <w:szCs w:val="28"/>
          <w:lang w:val="vi-VN"/>
        </w:rPr>
        <w:t xml:space="preserve">Khoá    </w:t>
      </w:r>
      <w:r w:rsidRPr="00E04292">
        <w:rPr>
          <w:b/>
          <w:bCs/>
          <w:sz w:val="28"/>
          <w:szCs w:val="28"/>
          <w:lang w:val="vi-VN"/>
        </w:rPr>
        <w:t xml:space="preserve"> :   </w:t>
      </w:r>
      <w:r w:rsidR="00E0118D">
        <w:rPr>
          <w:b/>
          <w:bCs/>
          <w:sz w:val="28"/>
          <w:szCs w:val="28"/>
        </w:rPr>
        <w:t xml:space="preserve">23 - </w:t>
      </w:r>
      <w:r w:rsidR="00D06C99">
        <w:rPr>
          <w:b/>
          <w:bCs/>
          <w:sz w:val="28"/>
          <w:szCs w:val="28"/>
        </w:rPr>
        <w:t>24</w:t>
      </w:r>
    </w:p>
    <w:p w14:paraId="1D5EEEA6" w14:textId="02A96566" w:rsidR="00A17DDC" w:rsidRDefault="005A5746" w:rsidP="00A17DDC">
      <w:pPr>
        <w:suppressAutoHyphens/>
        <w:autoSpaceDE w:val="0"/>
        <w:autoSpaceDN w:val="0"/>
        <w:adjustRightInd w:val="0"/>
        <w:spacing w:line="360" w:lineRule="auto"/>
        <w:jc w:val="center"/>
        <w:rPr>
          <w:b/>
          <w:bCs/>
          <w:iCs/>
          <w:sz w:val="28"/>
          <w:szCs w:val="28"/>
        </w:rPr>
      </w:pPr>
      <w:r w:rsidRPr="00E04292">
        <w:rPr>
          <w:b/>
          <w:bCs/>
          <w:iCs/>
          <w:sz w:val="28"/>
          <w:szCs w:val="28"/>
          <w:lang w:val="vi-VN"/>
        </w:rPr>
        <w:t>THÀNH PHỐ HỒ CHÍ MINH, NĂM 20</w:t>
      </w:r>
      <w:r w:rsidR="0035483C" w:rsidRPr="00E04292">
        <w:rPr>
          <w:b/>
          <w:bCs/>
          <w:iCs/>
          <w:sz w:val="28"/>
          <w:szCs w:val="28"/>
          <w:lang w:val="vi-VN"/>
        </w:rPr>
        <w:t>2</w:t>
      </w:r>
      <w:r w:rsidR="00D06C99">
        <w:rPr>
          <w:b/>
          <w:bCs/>
          <w:iCs/>
          <w:sz w:val="28"/>
          <w:szCs w:val="28"/>
        </w:rPr>
        <w:t>3</w:t>
      </w:r>
      <w:bookmarkEnd w:id="0"/>
      <w:r w:rsidR="00D06C99">
        <w:rPr>
          <w:b/>
          <w:bCs/>
          <w:iCs/>
          <w:sz w:val="28"/>
          <w:szCs w:val="28"/>
        </w:rPr>
        <w:br/>
      </w:r>
    </w:p>
    <w:p w14:paraId="0FA67AFD" w14:textId="77777777" w:rsidR="00A17DDC" w:rsidRPr="00A17DDC" w:rsidRDefault="00A17DDC" w:rsidP="00A17DDC">
      <w:pPr>
        <w:suppressAutoHyphens/>
        <w:autoSpaceDE w:val="0"/>
        <w:autoSpaceDN w:val="0"/>
        <w:adjustRightInd w:val="0"/>
        <w:spacing w:line="360" w:lineRule="auto"/>
        <w:jc w:val="center"/>
        <w:rPr>
          <w:b/>
          <w:sz w:val="28"/>
          <w:szCs w:val="28"/>
          <w:lang w:val="en"/>
        </w:rPr>
      </w:pPr>
      <w:r>
        <w:rPr>
          <w:b/>
          <w:bCs/>
          <w:iCs/>
          <w:sz w:val="28"/>
          <w:szCs w:val="28"/>
        </w:rPr>
        <w:br w:type="page"/>
      </w:r>
      <w:r w:rsidRPr="00A17DDC">
        <w:rPr>
          <w:b/>
          <w:sz w:val="28"/>
          <w:szCs w:val="28"/>
          <w:lang w:val="en"/>
        </w:rPr>
        <w:lastRenderedPageBreak/>
        <w:t xml:space="preserve">TỔNG LIÊN ĐOÀN LAO ĐỘNG VIỆT NAM </w:t>
      </w:r>
    </w:p>
    <w:p w14:paraId="00C901D3" w14:textId="77777777" w:rsidR="00A17DDC" w:rsidRPr="00E04292" w:rsidRDefault="00A17DDC" w:rsidP="00A17DDC">
      <w:pPr>
        <w:suppressAutoHyphens/>
        <w:autoSpaceDE w:val="0"/>
        <w:autoSpaceDN w:val="0"/>
        <w:adjustRightInd w:val="0"/>
        <w:spacing w:line="360" w:lineRule="auto"/>
        <w:jc w:val="center"/>
        <w:rPr>
          <w:sz w:val="28"/>
          <w:szCs w:val="28"/>
        </w:rPr>
      </w:pPr>
      <w:r w:rsidRPr="00E04292">
        <w:rPr>
          <w:b/>
          <w:bCs/>
          <w:sz w:val="28"/>
          <w:szCs w:val="28"/>
          <w:lang w:val="en"/>
        </w:rPr>
        <w:t>TR</w:t>
      </w:r>
      <w:r w:rsidRPr="00E04292">
        <w:rPr>
          <w:b/>
          <w:bCs/>
          <w:sz w:val="28"/>
          <w:szCs w:val="28"/>
          <w:lang w:val="vi-VN"/>
        </w:rPr>
        <w:t>ƯỜNG ĐẠI HỌC TÔN ĐỨC THẮNG</w:t>
      </w:r>
      <w:r w:rsidRPr="00E04292">
        <w:rPr>
          <w:sz w:val="28"/>
          <w:szCs w:val="28"/>
          <w:lang w:val="vi-VN"/>
        </w:rPr>
        <w:t xml:space="preserve"> </w:t>
      </w:r>
    </w:p>
    <w:p w14:paraId="3A579AD3" w14:textId="77777777" w:rsidR="00A17DDC" w:rsidRPr="00E04292" w:rsidRDefault="00A17DDC" w:rsidP="00A17DDC">
      <w:pPr>
        <w:suppressAutoHyphens/>
        <w:autoSpaceDE w:val="0"/>
        <w:autoSpaceDN w:val="0"/>
        <w:adjustRightInd w:val="0"/>
        <w:spacing w:line="360" w:lineRule="auto"/>
        <w:jc w:val="center"/>
        <w:rPr>
          <w:sz w:val="28"/>
          <w:szCs w:val="28"/>
          <w:lang w:val="en"/>
        </w:rPr>
      </w:pPr>
      <w:r w:rsidRPr="00E04292">
        <w:rPr>
          <w:b/>
          <w:bCs/>
          <w:sz w:val="28"/>
          <w:szCs w:val="28"/>
          <w:lang w:val="en"/>
        </w:rPr>
        <w:t xml:space="preserve">KHOA CÔNG NGHỆ THÔNG TIN </w:t>
      </w:r>
    </w:p>
    <w:p w14:paraId="4DDB59B5" w14:textId="77777777" w:rsidR="00A17DDC" w:rsidRPr="00E04292" w:rsidRDefault="00A17DDC" w:rsidP="00A17DDC">
      <w:pPr>
        <w:suppressAutoHyphens/>
        <w:autoSpaceDE w:val="0"/>
        <w:autoSpaceDN w:val="0"/>
        <w:adjustRightInd w:val="0"/>
        <w:spacing w:line="360" w:lineRule="auto"/>
        <w:ind w:firstLine="720"/>
        <w:jc w:val="center"/>
        <w:rPr>
          <w:lang w:val="en"/>
        </w:rPr>
      </w:pPr>
    </w:p>
    <w:p w14:paraId="730D5DE0" w14:textId="77777777" w:rsidR="00A17DDC" w:rsidRPr="00E04292" w:rsidRDefault="00A17DDC" w:rsidP="00A17DDC">
      <w:pPr>
        <w:suppressAutoHyphens/>
        <w:autoSpaceDE w:val="0"/>
        <w:autoSpaceDN w:val="0"/>
        <w:adjustRightInd w:val="0"/>
        <w:spacing w:line="360" w:lineRule="auto"/>
        <w:ind w:firstLine="720"/>
        <w:jc w:val="center"/>
        <w:rPr>
          <w:b/>
          <w:bCs/>
          <w:sz w:val="28"/>
          <w:szCs w:val="28"/>
          <w:lang w:val="en"/>
        </w:rPr>
      </w:pPr>
      <w:r w:rsidRPr="00E04292">
        <w:rPr>
          <w:noProof/>
          <w:sz w:val="22"/>
          <w:szCs w:val="22"/>
        </w:rPr>
        <w:drawing>
          <wp:inline distT="0" distB="0" distL="0" distR="0" wp14:anchorId="5F55D9C7" wp14:editId="7B908CBE">
            <wp:extent cx="790575" cy="742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2D75482" w14:textId="77777777" w:rsidR="00A17DDC" w:rsidRPr="00E04292" w:rsidRDefault="00A17DDC" w:rsidP="00A17DDC">
      <w:pPr>
        <w:suppressAutoHyphens/>
        <w:autoSpaceDE w:val="0"/>
        <w:autoSpaceDN w:val="0"/>
        <w:adjustRightInd w:val="0"/>
        <w:spacing w:line="360" w:lineRule="auto"/>
        <w:ind w:firstLine="720"/>
        <w:rPr>
          <w:b/>
          <w:bCs/>
          <w:sz w:val="28"/>
          <w:szCs w:val="28"/>
          <w:lang w:val="en"/>
        </w:rPr>
      </w:pPr>
    </w:p>
    <w:p w14:paraId="79D1DC0F" w14:textId="77777777" w:rsidR="00A17DDC" w:rsidRPr="008A35E3" w:rsidRDefault="00A17DDC" w:rsidP="00A17DDC">
      <w:pPr>
        <w:suppressAutoHyphens/>
        <w:autoSpaceDE w:val="0"/>
        <w:autoSpaceDN w:val="0"/>
        <w:adjustRightInd w:val="0"/>
        <w:spacing w:line="360" w:lineRule="auto"/>
        <w:ind w:firstLine="720"/>
        <w:jc w:val="center"/>
        <w:rPr>
          <w:b/>
          <w:bCs/>
          <w:sz w:val="32"/>
          <w:szCs w:val="32"/>
          <w:lang w:val="vi-VN"/>
        </w:rPr>
      </w:pPr>
      <w:r w:rsidRPr="00E04292">
        <w:rPr>
          <w:b/>
          <w:bCs/>
          <w:sz w:val="32"/>
          <w:szCs w:val="32"/>
          <w:lang w:val="en"/>
        </w:rPr>
        <w:t xml:space="preserve">BÁO CÁO </w:t>
      </w:r>
      <w:r>
        <w:rPr>
          <w:b/>
          <w:bCs/>
          <w:sz w:val="32"/>
          <w:szCs w:val="32"/>
          <w:lang w:val="en"/>
        </w:rPr>
        <w:t>CUỐI</w:t>
      </w:r>
      <w:r>
        <w:rPr>
          <w:b/>
          <w:bCs/>
          <w:sz w:val="32"/>
          <w:szCs w:val="32"/>
          <w:lang w:val="vi-VN"/>
        </w:rPr>
        <w:t xml:space="preserve"> </w:t>
      </w:r>
      <w:r>
        <w:rPr>
          <w:b/>
          <w:bCs/>
          <w:sz w:val="32"/>
          <w:szCs w:val="32"/>
          <w:lang w:val="en"/>
        </w:rPr>
        <w:t>KỲ MÔN GIAO THỨC VÀ MẠNG MÁY TÍNH</w:t>
      </w:r>
    </w:p>
    <w:p w14:paraId="02F42DAE" w14:textId="77777777" w:rsidR="00A17DDC" w:rsidRPr="00E04292" w:rsidRDefault="00A17DDC" w:rsidP="00A17DDC">
      <w:pPr>
        <w:suppressAutoHyphens/>
        <w:autoSpaceDE w:val="0"/>
        <w:autoSpaceDN w:val="0"/>
        <w:adjustRightInd w:val="0"/>
        <w:spacing w:line="360" w:lineRule="auto"/>
        <w:ind w:firstLine="720"/>
        <w:jc w:val="center"/>
        <w:rPr>
          <w:b/>
          <w:bCs/>
          <w:sz w:val="32"/>
          <w:szCs w:val="32"/>
          <w:lang w:val="en"/>
        </w:rPr>
      </w:pPr>
      <w:r w:rsidRPr="00E04292">
        <w:rPr>
          <w:b/>
          <w:bCs/>
          <w:sz w:val="32"/>
          <w:szCs w:val="32"/>
          <w:lang w:val="en"/>
        </w:rPr>
        <w:t xml:space="preserve"> </w:t>
      </w:r>
    </w:p>
    <w:p w14:paraId="6C8913FF" w14:textId="77777777" w:rsidR="00A17DDC" w:rsidRPr="00A17DDC" w:rsidRDefault="00A17DDC" w:rsidP="00A17DDC">
      <w:pPr>
        <w:suppressAutoHyphens/>
        <w:autoSpaceDE w:val="0"/>
        <w:autoSpaceDN w:val="0"/>
        <w:adjustRightInd w:val="0"/>
        <w:spacing w:line="360" w:lineRule="auto"/>
        <w:jc w:val="center"/>
        <w:rPr>
          <w:b/>
          <w:bCs/>
          <w:sz w:val="36"/>
          <w:szCs w:val="36"/>
          <w:lang w:val="en"/>
        </w:rPr>
      </w:pPr>
      <w:r w:rsidRPr="00A17DDC">
        <w:rPr>
          <w:b/>
          <w:bCs/>
          <w:sz w:val="36"/>
          <w:szCs w:val="36"/>
          <w:lang w:val="en"/>
        </w:rPr>
        <w:t>ĐỀ TÀI</w:t>
      </w:r>
    </w:p>
    <w:p w14:paraId="61D108C9" w14:textId="77777777" w:rsidR="00A17DDC" w:rsidRPr="00A17DDC" w:rsidRDefault="00A17DDC" w:rsidP="00A17DDC">
      <w:pPr>
        <w:suppressAutoHyphens/>
        <w:autoSpaceDE w:val="0"/>
        <w:autoSpaceDN w:val="0"/>
        <w:adjustRightInd w:val="0"/>
        <w:spacing w:line="360" w:lineRule="auto"/>
        <w:jc w:val="center"/>
        <w:rPr>
          <w:b/>
          <w:bCs/>
          <w:sz w:val="36"/>
          <w:szCs w:val="36"/>
          <w:lang w:val="en"/>
        </w:rPr>
      </w:pPr>
      <w:r w:rsidRPr="00A17DDC">
        <w:rPr>
          <w:b/>
          <w:bCs/>
          <w:sz w:val="36"/>
          <w:szCs w:val="36"/>
          <w:lang w:val="en"/>
        </w:rPr>
        <w:t>THIẾT KẾ VÀ TRIỂN KHAI MẠNG MÁY TÍNH TRƯỜNG ĐẠI HỌC TÔN ĐỨC THẮNG CÓ 3 CHI NHÁNH Ở 3 TỈNH KHÁC NHAU</w:t>
      </w:r>
    </w:p>
    <w:p w14:paraId="2B4AEE33" w14:textId="77777777" w:rsidR="00A17DDC" w:rsidRPr="00042A64" w:rsidRDefault="00A17DDC" w:rsidP="00A17DDC">
      <w:pPr>
        <w:suppressAutoHyphens/>
        <w:autoSpaceDE w:val="0"/>
        <w:autoSpaceDN w:val="0"/>
        <w:adjustRightInd w:val="0"/>
        <w:spacing w:line="360" w:lineRule="auto"/>
        <w:jc w:val="both"/>
        <w:rPr>
          <w:b/>
          <w:bCs/>
          <w:color w:val="FF0000"/>
          <w:lang w:val="en"/>
        </w:rPr>
      </w:pPr>
      <w:r w:rsidRPr="00E04292">
        <w:rPr>
          <w:b/>
          <w:bCs/>
          <w:color w:val="FF0000"/>
          <w:lang w:val="en"/>
        </w:rPr>
        <w:t xml:space="preserve"> </w:t>
      </w:r>
    </w:p>
    <w:p w14:paraId="74A0D292" w14:textId="77777777" w:rsidR="00A17DDC" w:rsidRPr="00D06C99" w:rsidRDefault="00A17DDC" w:rsidP="00A17DDC">
      <w:pPr>
        <w:suppressAutoHyphens/>
        <w:autoSpaceDE w:val="0"/>
        <w:autoSpaceDN w:val="0"/>
        <w:adjustRightInd w:val="0"/>
        <w:spacing w:line="360" w:lineRule="auto"/>
        <w:jc w:val="right"/>
        <w:rPr>
          <w:sz w:val="28"/>
          <w:szCs w:val="28"/>
        </w:rPr>
      </w:pPr>
      <w:r w:rsidRPr="00E04292">
        <w:rPr>
          <w:i/>
          <w:sz w:val="28"/>
          <w:szCs w:val="28"/>
          <w:lang w:val="en"/>
        </w:rPr>
        <w:t>Người h</w:t>
      </w:r>
      <w:r w:rsidRPr="00E04292">
        <w:rPr>
          <w:i/>
          <w:sz w:val="28"/>
          <w:szCs w:val="28"/>
          <w:lang w:val="vi-VN"/>
        </w:rPr>
        <w:t>ướng dẫn</w:t>
      </w:r>
      <w:r w:rsidRPr="00E04292">
        <w:rPr>
          <w:sz w:val="28"/>
          <w:szCs w:val="28"/>
          <w:lang w:val="vi-VN"/>
        </w:rPr>
        <w:t xml:space="preserve">: </w:t>
      </w:r>
      <w:r>
        <w:rPr>
          <w:b/>
          <w:sz w:val="28"/>
          <w:szCs w:val="28"/>
        </w:rPr>
        <w:t>TS TRƯƠNG ĐÌNH TÚ</w:t>
      </w:r>
    </w:p>
    <w:p w14:paraId="58BB2625" w14:textId="77777777" w:rsidR="00A17DDC" w:rsidRDefault="00A17DDC" w:rsidP="00A17DDC">
      <w:pPr>
        <w:suppressAutoHyphens/>
        <w:autoSpaceDE w:val="0"/>
        <w:autoSpaceDN w:val="0"/>
        <w:adjustRightInd w:val="0"/>
        <w:spacing w:line="360" w:lineRule="auto"/>
        <w:jc w:val="right"/>
        <w:rPr>
          <w:b/>
          <w:bCs/>
          <w:sz w:val="28"/>
          <w:szCs w:val="28"/>
        </w:rPr>
      </w:pPr>
      <w:r w:rsidRPr="00E04292">
        <w:rPr>
          <w:i/>
          <w:sz w:val="28"/>
          <w:szCs w:val="28"/>
          <w:lang w:val="vi-VN"/>
        </w:rPr>
        <w:t>Người thực hiện</w:t>
      </w:r>
      <w:r w:rsidRPr="00E04292">
        <w:rPr>
          <w:sz w:val="28"/>
          <w:szCs w:val="28"/>
          <w:lang w:val="vi-VN"/>
        </w:rPr>
        <w:t>:</w:t>
      </w:r>
      <w:r>
        <w:rPr>
          <w:b/>
          <w:bCs/>
          <w:sz w:val="28"/>
          <w:szCs w:val="28"/>
        </w:rPr>
        <w:t>NGUYỄN THÀNH DANH – 52000314</w:t>
      </w:r>
    </w:p>
    <w:p w14:paraId="1EB34411" w14:textId="6020A3A6" w:rsidR="00A17DDC" w:rsidRPr="00D06C99" w:rsidRDefault="00A17DDC" w:rsidP="00A17DDC">
      <w:pPr>
        <w:suppressAutoHyphens/>
        <w:autoSpaceDE w:val="0"/>
        <w:autoSpaceDN w:val="0"/>
        <w:adjustRightInd w:val="0"/>
        <w:spacing w:line="360" w:lineRule="auto"/>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p>
    <w:p w14:paraId="5E4705DC" w14:textId="77777777" w:rsidR="00A17DDC" w:rsidRPr="00E04292" w:rsidRDefault="00A17DDC" w:rsidP="00A17DDC">
      <w:pPr>
        <w:suppressAutoHyphens/>
        <w:autoSpaceDE w:val="0"/>
        <w:autoSpaceDN w:val="0"/>
        <w:adjustRightInd w:val="0"/>
        <w:spacing w:line="360" w:lineRule="auto"/>
        <w:jc w:val="right"/>
        <w:rPr>
          <w:b/>
          <w:bCs/>
          <w:sz w:val="28"/>
          <w:szCs w:val="28"/>
          <w:lang w:val="vi-VN"/>
        </w:rPr>
      </w:pPr>
    </w:p>
    <w:p w14:paraId="65B89FE9" w14:textId="51331D99" w:rsidR="00A17DDC" w:rsidRPr="00D06C99" w:rsidRDefault="00A17DDC" w:rsidP="00A17DDC">
      <w:pPr>
        <w:suppressAutoHyphens/>
        <w:autoSpaceDE w:val="0"/>
        <w:autoSpaceDN w:val="0"/>
        <w:adjustRightInd w:val="0"/>
        <w:spacing w:line="360" w:lineRule="auto"/>
        <w:jc w:val="right"/>
        <w:rPr>
          <w:sz w:val="28"/>
          <w:szCs w:val="28"/>
        </w:rPr>
      </w:pPr>
      <w:r w:rsidRPr="00E04292">
        <w:rPr>
          <w:sz w:val="28"/>
          <w:szCs w:val="28"/>
          <w:lang w:val="vi-VN"/>
        </w:rPr>
        <w:t xml:space="preserve">Lớp       </w:t>
      </w:r>
      <w:r w:rsidRPr="00E04292">
        <w:rPr>
          <w:b/>
          <w:bCs/>
          <w:sz w:val="28"/>
          <w:szCs w:val="28"/>
          <w:lang w:val="vi-VN"/>
        </w:rPr>
        <w:t xml:space="preserve">:    </w:t>
      </w:r>
      <w:r>
        <w:rPr>
          <w:b/>
          <w:bCs/>
          <w:sz w:val="28"/>
          <w:szCs w:val="28"/>
        </w:rPr>
        <w:t>20050401</w:t>
      </w:r>
      <w:r w:rsidR="00E0118D">
        <w:rPr>
          <w:b/>
          <w:bCs/>
          <w:sz w:val="28"/>
          <w:szCs w:val="28"/>
        </w:rPr>
        <w:t xml:space="preserve"> - 19050202</w:t>
      </w:r>
    </w:p>
    <w:p w14:paraId="76DBA96C" w14:textId="77C2DA2E" w:rsidR="00A17DDC" w:rsidRPr="00D06C99" w:rsidRDefault="00A17DDC" w:rsidP="00A17DDC">
      <w:pPr>
        <w:suppressAutoHyphens/>
        <w:autoSpaceDE w:val="0"/>
        <w:autoSpaceDN w:val="0"/>
        <w:adjustRightInd w:val="0"/>
        <w:spacing w:line="360" w:lineRule="auto"/>
        <w:jc w:val="right"/>
        <w:rPr>
          <w:sz w:val="28"/>
          <w:szCs w:val="28"/>
        </w:rPr>
      </w:pPr>
      <w:r w:rsidRPr="00E04292">
        <w:rPr>
          <w:sz w:val="28"/>
          <w:szCs w:val="28"/>
          <w:lang w:val="vi-VN"/>
        </w:rPr>
        <w:t xml:space="preserve">Khoá    </w:t>
      </w:r>
      <w:r w:rsidRPr="00E04292">
        <w:rPr>
          <w:b/>
          <w:bCs/>
          <w:sz w:val="28"/>
          <w:szCs w:val="28"/>
          <w:lang w:val="vi-VN"/>
        </w:rPr>
        <w:t xml:space="preserve"> :  </w:t>
      </w:r>
      <w:r w:rsidR="00E0118D">
        <w:rPr>
          <w:b/>
          <w:bCs/>
          <w:sz w:val="28"/>
          <w:szCs w:val="28"/>
        </w:rPr>
        <w:t>23 -</w:t>
      </w:r>
      <w:r w:rsidRPr="00E04292">
        <w:rPr>
          <w:b/>
          <w:bCs/>
          <w:sz w:val="28"/>
          <w:szCs w:val="28"/>
          <w:lang w:val="vi-VN"/>
        </w:rPr>
        <w:t xml:space="preserve"> </w:t>
      </w:r>
      <w:r>
        <w:rPr>
          <w:b/>
          <w:bCs/>
          <w:sz w:val="28"/>
          <w:szCs w:val="28"/>
        </w:rPr>
        <w:t>24</w:t>
      </w:r>
    </w:p>
    <w:p w14:paraId="37A39FBF" w14:textId="63FF9722" w:rsidR="00A17DDC" w:rsidRDefault="00A17DDC" w:rsidP="00A17DDC">
      <w:pPr>
        <w:spacing w:after="200" w:line="276" w:lineRule="auto"/>
        <w:jc w:val="center"/>
        <w:rPr>
          <w:b/>
          <w:bCs/>
          <w:iCs/>
          <w:sz w:val="28"/>
          <w:szCs w:val="28"/>
        </w:rPr>
      </w:pPr>
      <w:r w:rsidRPr="00E04292">
        <w:rPr>
          <w:b/>
          <w:bCs/>
          <w:iCs/>
          <w:sz w:val="28"/>
          <w:szCs w:val="28"/>
          <w:lang w:val="vi-VN"/>
        </w:rPr>
        <w:t>THÀNH PHỐ HỒ CHÍ MINH, NĂM 202</w:t>
      </w:r>
      <w:r>
        <w:rPr>
          <w:b/>
          <w:bCs/>
          <w:iCs/>
          <w:sz w:val="28"/>
          <w:szCs w:val="28"/>
        </w:rPr>
        <w:t>3</w:t>
      </w:r>
      <w:r>
        <w:rPr>
          <w:b/>
          <w:bCs/>
          <w:iCs/>
          <w:sz w:val="28"/>
          <w:szCs w:val="28"/>
        </w:rPr>
        <w:br/>
      </w:r>
    </w:p>
    <w:p w14:paraId="6B7BAD04" w14:textId="77777777" w:rsidR="00D06C99" w:rsidRDefault="00D06C99" w:rsidP="00A17DDC">
      <w:pPr>
        <w:suppressAutoHyphens/>
        <w:autoSpaceDE w:val="0"/>
        <w:autoSpaceDN w:val="0"/>
        <w:adjustRightInd w:val="0"/>
        <w:spacing w:line="360" w:lineRule="auto"/>
        <w:jc w:val="center"/>
        <w:rPr>
          <w:b/>
          <w:bCs/>
          <w:iCs/>
          <w:sz w:val="28"/>
          <w:szCs w:val="28"/>
        </w:rPr>
      </w:pPr>
    </w:p>
    <w:p w14:paraId="134ECFA9" w14:textId="77777777" w:rsidR="00BB2B2A" w:rsidRPr="00E04292" w:rsidRDefault="00BB2B2A" w:rsidP="005619D1">
      <w:pPr>
        <w:pStyle w:val="Chng"/>
        <w:jc w:val="center"/>
        <w:rPr>
          <w:lang w:val="vi-VN"/>
        </w:rPr>
      </w:pPr>
      <w:bookmarkStart w:id="1" w:name="_Toc132895593"/>
      <w:r w:rsidRPr="00E04292">
        <w:rPr>
          <w:lang w:val="vi-VN"/>
        </w:rPr>
        <w:t>LỜI CẢM ƠN</w:t>
      </w:r>
      <w:bookmarkEnd w:id="1"/>
    </w:p>
    <w:p w14:paraId="2443DE3B" w14:textId="0B6BBD37" w:rsidR="00D06C99" w:rsidRDefault="00286FBF" w:rsidP="005619D1">
      <w:pPr>
        <w:pStyle w:val="Nidungvnbn"/>
        <w:rPr>
          <w:lang w:val="vi-VN"/>
        </w:rPr>
      </w:pPr>
      <w:r>
        <w:t>E</w:t>
      </w:r>
      <w:r w:rsidR="00D06C99">
        <w:rPr>
          <w:lang w:val="vi-VN"/>
        </w:rPr>
        <w:t>m xin gửi lời cảm ơn chân thành và sâu sắc đối với thầy cô của trường Đại Học Tôn Đức Thắng, đặc biệt là các thầy cô khoa Công Nghệ Thông Tin đã tạo thời gian cho chúng em hoàn thành bài cáo báo cuối kỳ. Đặc biệt em cũng xin chân thành cảm ơn thầy</w:t>
      </w:r>
      <w:r w:rsidR="00A17DDC">
        <w:t xml:space="preserve"> Trương Đình Tú</w:t>
      </w:r>
      <w:r w:rsidR="00D06C99">
        <w:rPr>
          <w:lang w:val="vi-VN"/>
        </w:rPr>
        <w:t>, thầy là một người tận tâm vì học sinh, có cách vận hành lớp khiến lớp không cảm thấy nhàm chán khi học. Chúng em xin cảm ơn thầy rất nhiều!</w:t>
      </w:r>
    </w:p>
    <w:p w14:paraId="51814EED" w14:textId="1CA84C05" w:rsidR="00BB2B2A" w:rsidRPr="00E04292" w:rsidRDefault="00D06C99" w:rsidP="005619D1">
      <w:pPr>
        <w:pStyle w:val="Nidungvnbn"/>
        <w:rPr>
          <w:b/>
          <w:bCs/>
          <w:sz w:val="32"/>
          <w:szCs w:val="32"/>
          <w:lang w:val="vi-VN"/>
        </w:rPr>
      </w:pPr>
      <w:r>
        <w:rPr>
          <w:shd w:val="clear" w:color="auto" w:fill="FFFFFF"/>
          <w:lang w:val="vi-VN"/>
        </w:rPr>
        <w:t>Trong quá trình học tập, cũng như là trong quá trình làm bài báo cáo cuối kỳ, khó tránh khỏi sai sót, chúng em rất mong các thầy, cô bỏ qua. Đồng thời do trình độ lý luận hạn chế nên bài báo cáo không thể tránh khỏi những thiếu sót, chúng em rất mong nhận được ý kiến đóng góp thầy, cô để chúng em học thêm được nhiều kinh nghiệm và sẽ hoàn thành tốt hơn trong những bài báo cáo sắp tới.</w:t>
      </w:r>
      <w:r w:rsidRPr="00E04292">
        <w:rPr>
          <w:b/>
          <w:bCs/>
          <w:sz w:val="32"/>
          <w:szCs w:val="32"/>
          <w:lang w:val="vi-VN"/>
        </w:rPr>
        <w:t xml:space="preserve"> </w:t>
      </w:r>
      <w:r w:rsidR="00BB2B2A" w:rsidRPr="00E04292">
        <w:rPr>
          <w:b/>
          <w:bCs/>
          <w:sz w:val="32"/>
          <w:szCs w:val="32"/>
          <w:lang w:val="vi-VN"/>
        </w:rPr>
        <w:br w:type="page"/>
      </w:r>
    </w:p>
    <w:p w14:paraId="68BDAD57" w14:textId="4936771A" w:rsidR="003218FF" w:rsidRPr="00E04292" w:rsidRDefault="008A35E3" w:rsidP="005619D1">
      <w:pPr>
        <w:spacing w:line="360" w:lineRule="auto"/>
        <w:jc w:val="center"/>
        <w:rPr>
          <w:b/>
          <w:sz w:val="32"/>
          <w:szCs w:val="32"/>
          <w:lang w:val="vi-VN"/>
        </w:rPr>
      </w:pPr>
      <w:r>
        <w:rPr>
          <w:b/>
          <w:sz w:val="32"/>
          <w:szCs w:val="32"/>
          <w:lang w:val="vi-VN"/>
        </w:rPr>
        <w:lastRenderedPageBreak/>
        <w:t>BÁO CÁO</w:t>
      </w:r>
      <w:r w:rsidR="003218FF" w:rsidRPr="00E04292">
        <w:rPr>
          <w:b/>
          <w:sz w:val="32"/>
          <w:szCs w:val="32"/>
          <w:lang w:val="vi-VN"/>
        </w:rPr>
        <w:t xml:space="preserve"> ĐƯỢC HOÀN THÀNH</w:t>
      </w:r>
    </w:p>
    <w:p w14:paraId="4FAFDB3D" w14:textId="77777777" w:rsidR="003218FF" w:rsidRPr="00E04292" w:rsidRDefault="003218FF" w:rsidP="005619D1">
      <w:pPr>
        <w:spacing w:line="360" w:lineRule="auto"/>
        <w:jc w:val="center"/>
        <w:rPr>
          <w:b/>
          <w:sz w:val="32"/>
          <w:szCs w:val="32"/>
          <w:lang w:val="vi-VN"/>
        </w:rPr>
      </w:pPr>
      <w:r w:rsidRPr="00E04292">
        <w:rPr>
          <w:b/>
          <w:sz w:val="32"/>
          <w:szCs w:val="32"/>
          <w:lang w:val="vi-VN"/>
        </w:rPr>
        <w:t>TẠI TRƯỜNG ĐẠI HỌC TÔN ĐỨC THẮNG</w:t>
      </w:r>
    </w:p>
    <w:p w14:paraId="287A9DEF" w14:textId="77777777" w:rsidR="00291721" w:rsidRPr="00E04292" w:rsidRDefault="00291721" w:rsidP="005619D1">
      <w:pPr>
        <w:autoSpaceDE w:val="0"/>
        <w:autoSpaceDN w:val="0"/>
        <w:adjustRightInd w:val="0"/>
        <w:spacing w:line="360" w:lineRule="auto"/>
        <w:ind w:firstLine="720"/>
        <w:jc w:val="both"/>
        <w:rPr>
          <w:sz w:val="26"/>
          <w:szCs w:val="26"/>
          <w:lang w:val="vi-VN"/>
        </w:rPr>
      </w:pPr>
    </w:p>
    <w:p w14:paraId="0309AD73" w14:textId="259C78B4" w:rsidR="003218FF" w:rsidRPr="008A35E3" w:rsidRDefault="003218FF" w:rsidP="005619D1">
      <w:pPr>
        <w:autoSpaceDE w:val="0"/>
        <w:autoSpaceDN w:val="0"/>
        <w:adjustRightInd w:val="0"/>
        <w:spacing w:line="360" w:lineRule="auto"/>
        <w:ind w:firstLine="720"/>
        <w:jc w:val="both"/>
        <w:rPr>
          <w:sz w:val="26"/>
          <w:szCs w:val="26"/>
          <w:lang w:val="vi-VN"/>
        </w:rPr>
      </w:pPr>
      <w:r w:rsidRPr="008A35E3">
        <w:rPr>
          <w:sz w:val="26"/>
          <w:szCs w:val="26"/>
          <w:lang w:val="vi-VN"/>
        </w:rPr>
        <w:t xml:space="preserve">Tôi xin cam đoan đây là </w:t>
      </w:r>
      <w:r w:rsidR="00B118C8" w:rsidRPr="008A35E3">
        <w:rPr>
          <w:sz w:val="26"/>
          <w:szCs w:val="26"/>
          <w:lang w:val="vi-VN"/>
        </w:rPr>
        <w:t>sản phẩm đồ án</w:t>
      </w:r>
      <w:r w:rsidRPr="008A35E3">
        <w:rPr>
          <w:sz w:val="26"/>
          <w:szCs w:val="26"/>
          <w:lang w:val="vi-VN"/>
        </w:rPr>
        <w:t xml:space="preserve"> của riêng tôi</w:t>
      </w:r>
      <w:r w:rsidR="00ED708C" w:rsidRPr="008A35E3">
        <w:rPr>
          <w:sz w:val="26"/>
          <w:szCs w:val="26"/>
          <w:lang w:val="vi-VN"/>
        </w:rPr>
        <w:t xml:space="preserve"> </w:t>
      </w:r>
      <w:r w:rsidRPr="008A35E3">
        <w:rPr>
          <w:sz w:val="26"/>
          <w:szCs w:val="26"/>
          <w:lang w:val="vi-VN"/>
        </w:rPr>
        <w:t>và được sự hướng dẫn của</w:t>
      </w:r>
      <w:r w:rsidR="00A17DDC">
        <w:rPr>
          <w:sz w:val="26"/>
          <w:szCs w:val="26"/>
        </w:rPr>
        <w:t xml:space="preserve"> TS Trương Đình Tú</w:t>
      </w:r>
      <w:r w:rsidRPr="008A35E3">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54FBD2A" w14:textId="77777777" w:rsidR="003218FF" w:rsidRPr="008A35E3" w:rsidRDefault="003218FF" w:rsidP="005619D1">
      <w:pPr>
        <w:autoSpaceDE w:val="0"/>
        <w:autoSpaceDN w:val="0"/>
        <w:adjustRightInd w:val="0"/>
        <w:spacing w:line="360" w:lineRule="auto"/>
        <w:ind w:firstLine="720"/>
        <w:jc w:val="both"/>
        <w:rPr>
          <w:sz w:val="26"/>
          <w:szCs w:val="26"/>
          <w:lang w:val="vi-VN"/>
        </w:rPr>
      </w:pPr>
      <w:r w:rsidRPr="008A35E3">
        <w:rPr>
          <w:sz w:val="26"/>
          <w:szCs w:val="26"/>
          <w:lang w:val="vi-VN"/>
        </w:rPr>
        <w:t xml:space="preserve">Ngoài ra, trong </w:t>
      </w:r>
      <w:r w:rsidR="00B118C8" w:rsidRPr="008A35E3">
        <w:rPr>
          <w:sz w:val="26"/>
          <w:szCs w:val="26"/>
          <w:lang w:val="vi-VN"/>
        </w:rPr>
        <w:t>đồ án</w:t>
      </w:r>
      <w:r w:rsidRPr="008A35E3">
        <w:rPr>
          <w:sz w:val="26"/>
          <w:szCs w:val="26"/>
          <w:lang w:val="vi-VN"/>
        </w:rPr>
        <w:t xml:space="preserve"> còn sử dụng một số nhận xét, đánh giá cũng như số liệu của các tác giả khác, cơ quan tổ chức khác đều có trích dẫn và chú thích nguồn gốc.</w:t>
      </w:r>
    </w:p>
    <w:p w14:paraId="7F18CA6D" w14:textId="77777777" w:rsidR="003218FF" w:rsidRPr="008A35E3" w:rsidRDefault="003218FF" w:rsidP="005619D1">
      <w:pPr>
        <w:autoSpaceDE w:val="0"/>
        <w:autoSpaceDN w:val="0"/>
        <w:adjustRightInd w:val="0"/>
        <w:spacing w:line="360" w:lineRule="auto"/>
        <w:ind w:firstLine="720"/>
        <w:jc w:val="both"/>
        <w:rPr>
          <w:sz w:val="26"/>
          <w:szCs w:val="26"/>
          <w:lang w:val="vi-VN"/>
        </w:rPr>
      </w:pPr>
      <w:r w:rsidRPr="008A35E3">
        <w:rPr>
          <w:sz w:val="26"/>
          <w:szCs w:val="26"/>
          <w:lang w:val="vi-VN"/>
        </w:rPr>
        <w:t xml:space="preserve">Nếu phát hiện có bất kỳ sự gian lận nào tôi xin hoàn toàn chịu trách nhiệm về nội dung </w:t>
      </w:r>
      <w:r w:rsidR="00B118C8" w:rsidRPr="008A35E3">
        <w:rPr>
          <w:sz w:val="26"/>
          <w:szCs w:val="26"/>
          <w:lang w:val="vi-VN"/>
        </w:rPr>
        <w:t>đồ án</w:t>
      </w:r>
      <w:r w:rsidRPr="008A35E3">
        <w:rPr>
          <w:sz w:val="26"/>
          <w:szCs w:val="26"/>
          <w:lang w:val="vi-VN"/>
        </w:rPr>
        <w:t xml:space="preserve"> của mình. Trường đại học Tôn Đức Thắng không liên quan đến những vi phạm tác quyền, bản quyền do tôi gây ra trong quá trình thực hiện (nếu có).</w:t>
      </w:r>
    </w:p>
    <w:p w14:paraId="751AA417" w14:textId="08C35010" w:rsidR="003218FF" w:rsidRPr="00E04292" w:rsidRDefault="003218FF" w:rsidP="005619D1">
      <w:pPr>
        <w:autoSpaceDE w:val="0"/>
        <w:autoSpaceDN w:val="0"/>
        <w:adjustRightInd w:val="0"/>
        <w:spacing w:line="360" w:lineRule="auto"/>
        <w:ind w:left="3600"/>
        <w:jc w:val="center"/>
        <w:rPr>
          <w:i/>
          <w:sz w:val="26"/>
          <w:szCs w:val="26"/>
          <w:lang w:val="vi-VN"/>
        </w:rPr>
      </w:pPr>
      <w:r w:rsidRPr="00E04292">
        <w:rPr>
          <w:i/>
          <w:sz w:val="26"/>
          <w:szCs w:val="26"/>
          <w:lang w:val="vi-VN"/>
        </w:rPr>
        <w:t xml:space="preserve">TP. Hồ Chí Minh, ngày </w:t>
      </w:r>
      <w:r w:rsidR="00A17DDC">
        <w:rPr>
          <w:i/>
          <w:sz w:val="26"/>
          <w:szCs w:val="26"/>
        </w:rPr>
        <w:t xml:space="preserve">10 </w:t>
      </w:r>
      <w:r w:rsidRPr="00E04292">
        <w:rPr>
          <w:i/>
          <w:sz w:val="26"/>
          <w:szCs w:val="26"/>
          <w:lang w:val="vi-VN"/>
        </w:rPr>
        <w:t xml:space="preserve">tháng </w:t>
      </w:r>
      <w:r w:rsidR="00C92CFB">
        <w:rPr>
          <w:i/>
          <w:sz w:val="26"/>
          <w:szCs w:val="26"/>
        </w:rPr>
        <w:t>0</w:t>
      </w:r>
      <w:r w:rsidR="00A17DDC">
        <w:rPr>
          <w:i/>
          <w:sz w:val="26"/>
          <w:szCs w:val="26"/>
        </w:rPr>
        <w:t>4</w:t>
      </w:r>
      <w:r w:rsidRPr="00E04292">
        <w:rPr>
          <w:i/>
          <w:sz w:val="26"/>
          <w:szCs w:val="26"/>
          <w:lang w:val="vi-VN"/>
        </w:rPr>
        <w:t xml:space="preserve">  năm</w:t>
      </w:r>
      <w:r w:rsidR="00C92CFB">
        <w:rPr>
          <w:i/>
          <w:sz w:val="26"/>
          <w:szCs w:val="26"/>
        </w:rPr>
        <w:t xml:space="preserve"> 202</w:t>
      </w:r>
      <w:r w:rsidR="00D06C99">
        <w:rPr>
          <w:i/>
          <w:sz w:val="26"/>
          <w:szCs w:val="26"/>
        </w:rPr>
        <w:t>3</w:t>
      </w:r>
      <w:r w:rsidRPr="00E04292">
        <w:rPr>
          <w:i/>
          <w:sz w:val="26"/>
          <w:szCs w:val="26"/>
          <w:lang w:val="vi-VN"/>
        </w:rPr>
        <w:t xml:space="preserve">      </w:t>
      </w:r>
    </w:p>
    <w:p w14:paraId="1A160729" w14:textId="77777777" w:rsidR="003218FF" w:rsidRPr="00E04292" w:rsidRDefault="003218FF" w:rsidP="005619D1">
      <w:pPr>
        <w:tabs>
          <w:tab w:val="center" w:pos="6521"/>
        </w:tabs>
        <w:autoSpaceDE w:val="0"/>
        <w:autoSpaceDN w:val="0"/>
        <w:adjustRightInd w:val="0"/>
        <w:spacing w:line="360" w:lineRule="auto"/>
        <w:ind w:left="3600"/>
        <w:jc w:val="center"/>
        <w:rPr>
          <w:i/>
          <w:sz w:val="26"/>
          <w:szCs w:val="26"/>
          <w:lang w:val="vi-VN"/>
        </w:rPr>
      </w:pPr>
      <w:bookmarkStart w:id="2" w:name="_Hlk130337293"/>
      <w:r w:rsidRPr="00E04292">
        <w:rPr>
          <w:i/>
          <w:sz w:val="26"/>
          <w:szCs w:val="26"/>
          <w:lang w:val="vi-VN"/>
        </w:rPr>
        <w:t>Tác giả</w:t>
      </w:r>
    </w:p>
    <w:p w14:paraId="5A1D6CA9" w14:textId="38C79154" w:rsidR="000F70DF" w:rsidRDefault="00BB2B2A" w:rsidP="005619D1">
      <w:pPr>
        <w:tabs>
          <w:tab w:val="center" w:pos="6379"/>
        </w:tabs>
        <w:spacing w:after="200" w:line="360" w:lineRule="auto"/>
        <w:rPr>
          <w:i/>
          <w:sz w:val="26"/>
          <w:szCs w:val="26"/>
          <w:lang w:val="vi-VN"/>
        </w:rPr>
      </w:pPr>
      <w:r w:rsidRPr="00E04292">
        <w:rPr>
          <w:i/>
          <w:sz w:val="26"/>
          <w:szCs w:val="26"/>
          <w:lang w:val="vi-VN"/>
        </w:rPr>
        <w:tab/>
      </w:r>
      <w:r w:rsidR="003218FF" w:rsidRPr="00E04292">
        <w:rPr>
          <w:i/>
          <w:sz w:val="26"/>
          <w:szCs w:val="26"/>
          <w:lang w:val="vi-VN"/>
        </w:rPr>
        <w:t>(ký tên và ghi rõ họ tên)</w:t>
      </w:r>
    </w:p>
    <w:p w14:paraId="2FB04E35" w14:textId="3608764B" w:rsidR="00D06C99" w:rsidRPr="00E04292" w:rsidRDefault="00D407D3" w:rsidP="005619D1">
      <w:pPr>
        <w:tabs>
          <w:tab w:val="center" w:pos="6379"/>
        </w:tabs>
        <w:spacing w:after="200" w:line="360" w:lineRule="auto"/>
        <w:jc w:val="center"/>
        <w:rPr>
          <w:i/>
          <w:sz w:val="26"/>
          <w:szCs w:val="26"/>
          <w:lang w:val="vi-VN"/>
        </w:rPr>
      </w:pPr>
      <w:r>
        <w:rPr>
          <w:i/>
          <w:sz w:val="26"/>
          <w:szCs w:val="26"/>
        </w:rPr>
        <w:t xml:space="preserve">                                                          </w:t>
      </w:r>
      <w:r>
        <w:rPr>
          <w:i/>
          <w:noProof/>
          <w:sz w:val="26"/>
          <w:szCs w:val="26"/>
        </w:rPr>
        <w:drawing>
          <wp:inline distT="0" distB="0" distL="0" distR="0" wp14:anchorId="692CF4CD" wp14:editId="7CB85D6C">
            <wp:extent cx="1005840" cy="494030"/>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5840" cy="494030"/>
                    </a:xfrm>
                    <a:prstGeom prst="rect">
                      <a:avLst/>
                    </a:prstGeom>
                    <a:noFill/>
                  </pic:spPr>
                </pic:pic>
              </a:graphicData>
            </a:graphic>
          </wp:inline>
        </w:drawing>
      </w:r>
    </w:p>
    <w:p w14:paraId="76C67243" w14:textId="0B281CBE" w:rsidR="00D407D3" w:rsidRDefault="00BB2B2A" w:rsidP="005619D1">
      <w:pPr>
        <w:tabs>
          <w:tab w:val="center" w:pos="6379"/>
        </w:tabs>
        <w:spacing w:after="200" w:line="360" w:lineRule="auto"/>
        <w:rPr>
          <w:i/>
          <w:sz w:val="26"/>
          <w:szCs w:val="26"/>
        </w:rPr>
      </w:pPr>
      <w:r w:rsidRPr="00E04292">
        <w:rPr>
          <w:i/>
          <w:sz w:val="26"/>
          <w:szCs w:val="26"/>
          <w:lang w:val="vi-VN"/>
        </w:rPr>
        <w:tab/>
      </w:r>
      <w:r w:rsidR="0089245E">
        <w:rPr>
          <w:i/>
          <w:sz w:val="26"/>
          <w:szCs w:val="26"/>
        </w:rPr>
        <w:t xml:space="preserve">Nguyễn </w:t>
      </w:r>
      <w:r w:rsidR="00D06C99">
        <w:rPr>
          <w:i/>
          <w:sz w:val="26"/>
          <w:szCs w:val="26"/>
        </w:rPr>
        <w:t>Thành Danh</w:t>
      </w:r>
      <w:bookmarkEnd w:id="2"/>
    </w:p>
    <w:p w14:paraId="6BE7FD16" w14:textId="77777777" w:rsidR="00286FBF" w:rsidRDefault="00286FBF" w:rsidP="009E038F">
      <w:pPr>
        <w:tabs>
          <w:tab w:val="center" w:pos="6379"/>
        </w:tabs>
        <w:spacing w:after="200" w:line="360" w:lineRule="auto"/>
        <w:jc w:val="center"/>
        <w:rPr>
          <w:i/>
          <w:sz w:val="26"/>
          <w:szCs w:val="26"/>
        </w:rPr>
      </w:pPr>
    </w:p>
    <w:p w14:paraId="1D0892FC" w14:textId="77777777" w:rsidR="00286FBF" w:rsidRDefault="00286FBF" w:rsidP="009E038F">
      <w:pPr>
        <w:tabs>
          <w:tab w:val="center" w:pos="6379"/>
        </w:tabs>
        <w:spacing w:after="200" w:line="360" w:lineRule="auto"/>
        <w:jc w:val="center"/>
        <w:rPr>
          <w:i/>
          <w:sz w:val="26"/>
          <w:szCs w:val="26"/>
        </w:rPr>
      </w:pPr>
    </w:p>
    <w:p w14:paraId="1AA5205C" w14:textId="3DE533FF" w:rsidR="00BB2B2A" w:rsidRPr="00E04292" w:rsidRDefault="00BB2B2A" w:rsidP="009E038F">
      <w:pPr>
        <w:tabs>
          <w:tab w:val="center" w:pos="6379"/>
        </w:tabs>
        <w:spacing w:after="200" w:line="360" w:lineRule="auto"/>
        <w:jc w:val="center"/>
        <w:rPr>
          <w:i/>
          <w:sz w:val="26"/>
          <w:szCs w:val="26"/>
          <w:lang w:val="vi-VN"/>
        </w:rPr>
      </w:pPr>
      <w:r w:rsidRPr="00E04292">
        <w:rPr>
          <w:i/>
          <w:sz w:val="26"/>
          <w:szCs w:val="26"/>
          <w:lang w:val="vi-VN"/>
        </w:rPr>
        <w:tab/>
      </w:r>
    </w:p>
    <w:p w14:paraId="0412F5EB" w14:textId="77777777" w:rsidR="0027356C" w:rsidRDefault="0027356C" w:rsidP="005619D1">
      <w:pPr>
        <w:spacing w:after="200" w:line="360" w:lineRule="auto"/>
        <w:jc w:val="center"/>
        <w:rPr>
          <w:b/>
          <w:bCs/>
          <w:sz w:val="26"/>
          <w:szCs w:val="26"/>
          <w:lang w:val="vi-VN"/>
        </w:rPr>
      </w:pPr>
    </w:p>
    <w:p w14:paraId="158DDFF7" w14:textId="2462F9B9" w:rsidR="00B118C8" w:rsidRPr="00D06C99" w:rsidRDefault="00B118C8" w:rsidP="005619D1">
      <w:pPr>
        <w:spacing w:after="200" w:line="360" w:lineRule="auto"/>
        <w:jc w:val="center"/>
        <w:rPr>
          <w:b/>
          <w:bCs/>
          <w:i/>
          <w:sz w:val="26"/>
          <w:szCs w:val="26"/>
          <w:lang w:val="vi-VN"/>
        </w:rPr>
      </w:pPr>
      <w:r w:rsidRPr="00D06C99">
        <w:rPr>
          <w:b/>
          <w:bCs/>
          <w:sz w:val="26"/>
          <w:szCs w:val="26"/>
          <w:lang w:val="vi-VN"/>
        </w:rPr>
        <w:lastRenderedPageBreak/>
        <w:t>PHẦN XÁC NHẬN VÀ ĐÁNH GIÁ CỦA GIẢNG VIÊN</w:t>
      </w:r>
    </w:p>
    <w:p w14:paraId="7ED5B688" w14:textId="77777777" w:rsidR="00B118C8" w:rsidRPr="00E04292" w:rsidRDefault="00B118C8" w:rsidP="005619D1">
      <w:pPr>
        <w:pStyle w:val="Nidungvnbn"/>
        <w:rPr>
          <w:b/>
          <w:lang w:val="vi-VN"/>
        </w:rPr>
      </w:pPr>
      <w:r w:rsidRPr="00E04292">
        <w:rPr>
          <w:b/>
          <w:lang w:val="vi-VN"/>
        </w:rPr>
        <w:t>Phần xác nhận của GV hướng dẫn</w:t>
      </w:r>
    </w:p>
    <w:p w14:paraId="67C87B43" w14:textId="77777777" w:rsidR="00B118C8" w:rsidRPr="00E04292" w:rsidRDefault="00B118C8" w:rsidP="005619D1">
      <w:pPr>
        <w:spacing w:after="200" w:line="360" w:lineRule="auto"/>
        <w:rPr>
          <w:sz w:val="32"/>
          <w:szCs w:val="32"/>
          <w:lang w:val="vi-VN"/>
        </w:rPr>
      </w:pPr>
      <w:r w:rsidRPr="00E04292">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2D9CEC" w14:textId="77777777" w:rsidR="00B118C8" w:rsidRPr="00E04292" w:rsidRDefault="00B118C8" w:rsidP="005619D1">
      <w:pPr>
        <w:tabs>
          <w:tab w:val="center" w:pos="6237"/>
        </w:tabs>
        <w:spacing w:line="360" w:lineRule="auto"/>
        <w:rPr>
          <w:lang w:val="vi-VN"/>
        </w:rPr>
      </w:pPr>
      <w:r w:rsidRPr="00E04292">
        <w:rPr>
          <w:lang w:val="vi-VN"/>
        </w:rPr>
        <w:tab/>
        <w:t xml:space="preserve">Tp. Hồ Chí Minh, ngày     tháng   năm   </w:t>
      </w:r>
    </w:p>
    <w:p w14:paraId="1DE9CC93" w14:textId="77777777" w:rsidR="00B118C8" w:rsidRPr="00E04292" w:rsidRDefault="00B118C8" w:rsidP="005619D1">
      <w:pPr>
        <w:tabs>
          <w:tab w:val="center" w:pos="6237"/>
        </w:tabs>
        <w:spacing w:line="360" w:lineRule="auto"/>
        <w:rPr>
          <w:lang w:val="vi-VN"/>
        </w:rPr>
      </w:pPr>
      <w:r w:rsidRPr="00E04292">
        <w:rPr>
          <w:lang w:val="vi-VN"/>
        </w:rPr>
        <w:tab/>
        <w:t>(kí và ghi họ tên)</w:t>
      </w:r>
    </w:p>
    <w:p w14:paraId="6AB7C5DB" w14:textId="77777777" w:rsidR="00B118C8" w:rsidRPr="00E04292" w:rsidRDefault="00B118C8" w:rsidP="005619D1">
      <w:pPr>
        <w:spacing w:after="200" w:line="360" w:lineRule="auto"/>
        <w:rPr>
          <w:lang w:val="vi-VN"/>
        </w:rPr>
      </w:pPr>
    </w:p>
    <w:p w14:paraId="272E5739" w14:textId="77777777" w:rsidR="00B118C8" w:rsidRPr="00E04292" w:rsidRDefault="00B118C8" w:rsidP="005619D1">
      <w:pPr>
        <w:spacing w:after="200" w:line="360" w:lineRule="auto"/>
        <w:rPr>
          <w:lang w:val="vi-VN"/>
        </w:rPr>
      </w:pPr>
    </w:p>
    <w:p w14:paraId="37D4F86E" w14:textId="77777777" w:rsidR="00B118C8" w:rsidRPr="00E04292" w:rsidRDefault="00B118C8" w:rsidP="005619D1">
      <w:pPr>
        <w:pStyle w:val="Nidungvnbn"/>
        <w:rPr>
          <w:b/>
          <w:lang w:val="vi-VN"/>
        </w:rPr>
      </w:pPr>
      <w:r w:rsidRPr="00E04292">
        <w:rPr>
          <w:b/>
          <w:lang w:val="vi-VN"/>
        </w:rPr>
        <w:t>Phần đánh giá của GV chấm bài</w:t>
      </w:r>
    </w:p>
    <w:p w14:paraId="004B5BD2" w14:textId="77777777" w:rsidR="00B118C8" w:rsidRPr="00E04292" w:rsidRDefault="00B118C8" w:rsidP="005619D1">
      <w:pPr>
        <w:spacing w:after="200" w:line="360" w:lineRule="auto"/>
        <w:rPr>
          <w:sz w:val="32"/>
          <w:szCs w:val="32"/>
          <w:lang w:val="vi-VN"/>
        </w:rPr>
      </w:pPr>
      <w:r w:rsidRPr="00E04292">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C0DD613" w14:textId="03D8D249" w:rsidR="00B118C8" w:rsidRPr="00E04292" w:rsidRDefault="00B118C8" w:rsidP="005619D1">
      <w:pPr>
        <w:tabs>
          <w:tab w:val="center" w:pos="6237"/>
        </w:tabs>
        <w:spacing w:line="360" w:lineRule="auto"/>
        <w:rPr>
          <w:lang w:val="vi-VN"/>
        </w:rPr>
      </w:pPr>
      <w:r w:rsidRPr="00E04292">
        <w:rPr>
          <w:lang w:val="vi-VN"/>
        </w:rPr>
        <w:tab/>
        <w:t xml:space="preserve">Tp. Hồ Chí Minh, ngày     tháng   năm   </w:t>
      </w:r>
    </w:p>
    <w:p w14:paraId="49DA6653" w14:textId="77777777" w:rsidR="00B118C8" w:rsidRPr="00E04292" w:rsidRDefault="00B118C8" w:rsidP="005619D1">
      <w:pPr>
        <w:spacing w:after="200" w:line="360" w:lineRule="auto"/>
        <w:rPr>
          <w:lang w:val="vi-VN"/>
        </w:rPr>
      </w:pPr>
    </w:p>
    <w:p w14:paraId="5A946CAC" w14:textId="60D84CAB" w:rsidR="00B118C8" w:rsidRPr="00E04292" w:rsidRDefault="00B118C8" w:rsidP="005619D1">
      <w:pPr>
        <w:pStyle w:val="Tiumccp1"/>
        <w:rPr>
          <w:sz w:val="32"/>
          <w:szCs w:val="32"/>
          <w:lang w:val="vi-VN"/>
        </w:rPr>
      </w:pPr>
    </w:p>
    <w:p w14:paraId="0B19D941" w14:textId="77777777" w:rsidR="00BB2B2A" w:rsidRPr="00E04292" w:rsidRDefault="00BB2B2A" w:rsidP="005619D1">
      <w:pPr>
        <w:pStyle w:val="Chng"/>
        <w:jc w:val="center"/>
        <w:rPr>
          <w:lang w:val="vi-VN"/>
        </w:rPr>
      </w:pPr>
      <w:bookmarkStart w:id="3" w:name="_Toc132895594"/>
      <w:r w:rsidRPr="00E04292">
        <w:rPr>
          <w:lang w:val="vi-VN"/>
        </w:rPr>
        <w:t>TÓM TẮT</w:t>
      </w:r>
      <w:bookmarkEnd w:id="3"/>
    </w:p>
    <w:p w14:paraId="7528E8AC" w14:textId="73AB1E42" w:rsidR="00782006" w:rsidRDefault="00782006" w:rsidP="00782006">
      <w:pPr>
        <w:pStyle w:val="Nidungvnbn"/>
        <w:rPr>
          <w:lang w:val="vi-VN"/>
        </w:rPr>
      </w:pPr>
      <w:r>
        <w:rPr>
          <w:lang w:val="vi-VN"/>
        </w:rPr>
        <w:t xml:space="preserve">Ở đề tài này, chúng em sẽ chúng em sẽ triển </w:t>
      </w:r>
      <w:r w:rsidRPr="00782006">
        <w:rPr>
          <w:lang w:val="vi-VN"/>
        </w:rPr>
        <w:t xml:space="preserve">khai sơ đồ mạng của tất cả 3 chi nhánh của trường Đại học Tôn Đức </w:t>
      </w:r>
      <w:r>
        <w:rPr>
          <w:lang w:val="vi-VN"/>
        </w:rPr>
        <w:t>Thắng, bao gồm cơ sở Tân Phong, Nha Trang và Bảo Lộc.</w:t>
      </w:r>
    </w:p>
    <w:p w14:paraId="36FF88E9" w14:textId="67710064" w:rsidR="00DB7595" w:rsidRPr="00E04292" w:rsidRDefault="00D06C99" w:rsidP="00782006">
      <w:pPr>
        <w:pStyle w:val="Nidungvnbn"/>
        <w:rPr>
          <w:lang w:val="vi-VN"/>
        </w:rPr>
        <w:sectPr w:rsidR="00DB7595" w:rsidRPr="00E04292" w:rsidSect="00CE7A38">
          <w:headerReference w:type="default" r:id="rId10"/>
          <w:pgSz w:w="12240" w:h="15840"/>
          <w:pgMar w:top="1985" w:right="1134" w:bottom="1701" w:left="1985" w:header="720" w:footer="720" w:gutter="0"/>
          <w:pgNumType w:fmt="lowerRoman" w:start="1"/>
          <w:cols w:space="720"/>
          <w:docGrid w:linePitch="360"/>
        </w:sectPr>
      </w:pPr>
      <w:r>
        <w:rPr>
          <w:lang w:val="vi-VN"/>
        </w:rPr>
        <w:t xml:space="preserve">Kết quả thu được tương ứng với lượng kiến thức tiếp thu trong quá trình học tập </w:t>
      </w:r>
      <w:r w:rsidR="00782006">
        <w:rPr>
          <w:lang w:val="vi-VN"/>
        </w:rPr>
        <w:t xml:space="preserve"> </w:t>
      </w:r>
      <w:r>
        <w:rPr>
          <w:lang w:val="vi-VN"/>
        </w:rPr>
        <w:t>phần nào phản ánh lên tín hiệu tích cực trong tư duy kiến thức nền tảng của mỗi sinh viên.</w:t>
      </w:r>
      <w:r w:rsidR="00782006">
        <w:rPr>
          <w:lang w:val="vi-VN"/>
        </w:rPr>
        <w:t xml:space="preserve"> </w:t>
      </w:r>
      <w:r>
        <w:rPr>
          <w:lang w:val="vi-VN"/>
        </w:rPr>
        <w:t xml:space="preserve">Tuy nhiên vẫn còn tồn tại một số sai sót trong bài báo cáo này kính mong quý thầy cô vui lòng cảm thông và góp ý để </w:t>
      </w:r>
      <w:r w:rsidR="00782006">
        <w:rPr>
          <w:lang w:val="vi-VN"/>
        </w:rPr>
        <w:t xml:space="preserve">chúng </w:t>
      </w:r>
      <w:r>
        <w:rPr>
          <w:lang w:val="vi-VN"/>
        </w:rPr>
        <w:t>em có thể hoàn thiện hơn bài báo cáo này.</w:t>
      </w:r>
      <w:r w:rsidRPr="00E04292">
        <w:rPr>
          <w:lang w:val="vi-VN"/>
        </w:rPr>
        <w:t xml:space="preserve"> </w:t>
      </w:r>
      <w:r w:rsidR="007E6AB9" w:rsidRPr="00E04292">
        <w:rPr>
          <w:lang w:val="vi-VN"/>
        </w:rPr>
        <w:br w:type="page"/>
      </w:r>
    </w:p>
    <w:p w14:paraId="04341569" w14:textId="77777777" w:rsidR="007E6AB9" w:rsidRPr="00E04292" w:rsidRDefault="007E6AB9" w:rsidP="005619D1">
      <w:pPr>
        <w:pStyle w:val="Chng"/>
        <w:jc w:val="center"/>
        <w:rPr>
          <w:lang w:val="vi-VN"/>
        </w:rPr>
      </w:pPr>
      <w:bookmarkStart w:id="4" w:name="_Toc132895595"/>
      <w:r w:rsidRPr="00E04292">
        <w:rPr>
          <w:lang w:val="vi-VN"/>
        </w:rPr>
        <w:lastRenderedPageBreak/>
        <w:t>MỤC LỤC</w:t>
      </w:r>
      <w:bookmarkEnd w:id="4"/>
    </w:p>
    <w:p w14:paraId="63443833" w14:textId="2B129715" w:rsidR="00DA6995" w:rsidRDefault="00C75086">
      <w:pPr>
        <w:pStyle w:val="TOC1"/>
        <w:tabs>
          <w:tab w:val="right" w:leader="dot" w:pos="9111"/>
        </w:tabs>
        <w:rPr>
          <w:rFonts w:asciiTheme="minorHAnsi" w:eastAsiaTheme="minorEastAsia" w:hAnsiTheme="minorHAnsi" w:cstheme="minorBidi"/>
          <w:noProof/>
          <w:sz w:val="22"/>
          <w:szCs w:val="22"/>
        </w:rPr>
      </w:pPr>
      <w:r w:rsidRPr="00E04292">
        <w:rPr>
          <w:szCs w:val="26"/>
        </w:rPr>
        <w:fldChar w:fldCharType="begin"/>
      </w:r>
      <w:r w:rsidRPr="00E04292">
        <w:rPr>
          <w:szCs w:val="26"/>
        </w:rPr>
        <w:instrText xml:space="preserve"> TOC \h \z \t "Chương,1,Tiểu mục cấp 1,2,Tiểu mục cấp 2,3,Tiểu mục cấp 3,4" </w:instrText>
      </w:r>
      <w:r w:rsidRPr="00E04292">
        <w:rPr>
          <w:szCs w:val="26"/>
        </w:rPr>
        <w:fldChar w:fldCharType="separate"/>
      </w:r>
      <w:hyperlink w:anchor="_Toc132895593" w:history="1">
        <w:r w:rsidR="00DA6995" w:rsidRPr="00610CBD">
          <w:rPr>
            <w:rStyle w:val="Hyperlink"/>
            <w:noProof/>
            <w:lang w:val="vi-VN"/>
          </w:rPr>
          <w:t>LỜI CẢM ƠN</w:t>
        </w:r>
        <w:r w:rsidR="00DA6995">
          <w:rPr>
            <w:noProof/>
            <w:webHidden/>
          </w:rPr>
          <w:tab/>
        </w:r>
        <w:r w:rsidR="00DA6995">
          <w:rPr>
            <w:noProof/>
            <w:webHidden/>
          </w:rPr>
          <w:fldChar w:fldCharType="begin"/>
        </w:r>
        <w:r w:rsidR="00DA6995">
          <w:rPr>
            <w:noProof/>
            <w:webHidden/>
          </w:rPr>
          <w:instrText xml:space="preserve"> PAGEREF _Toc132895593 \h </w:instrText>
        </w:r>
        <w:r w:rsidR="00DA6995">
          <w:rPr>
            <w:noProof/>
            <w:webHidden/>
          </w:rPr>
        </w:r>
        <w:r w:rsidR="00DA6995">
          <w:rPr>
            <w:noProof/>
            <w:webHidden/>
          </w:rPr>
          <w:fldChar w:fldCharType="separate"/>
        </w:r>
        <w:r w:rsidR="00DA6995">
          <w:rPr>
            <w:noProof/>
            <w:webHidden/>
          </w:rPr>
          <w:t>iii</w:t>
        </w:r>
        <w:r w:rsidR="00DA6995">
          <w:rPr>
            <w:noProof/>
            <w:webHidden/>
          </w:rPr>
          <w:fldChar w:fldCharType="end"/>
        </w:r>
      </w:hyperlink>
    </w:p>
    <w:p w14:paraId="4B2CDA6A" w14:textId="4AC6E734"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594" w:history="1">
        <w:r w:rsidR="00DA6995" w:rsidRPr="00610CBD">
          <w:rPr>
            <w:rStyle w:val="Hyperlink"/>
            <w:noProof/>
            <w:lang w:val="vi-VN"/>
          </w:rPr>
          <w:t>TÓM TẮT</w:t>
        </w:r>
        <w:r w:rsidR="00DA6995">
          <w:rPr>
            <w:noProof/>
            <w:webHidden/>
          </w:rPr>
          <w:tab/>
        </w:r>
        <w:r w:rsidR="00DA6995">
          <w:rPr>
            <w:noProof/>
            <w:webHidden/>
          </w:rPr>
          <w:fldChar w:fldCharType="begin"/>
        </w:r>
        <w:r w:rsidR="00DA6995">
          <w:rPr>
            <w:noProof/>
            <w:webHidden/>
          </w:rPr>
          <w:instrText xml:space="preserve"> PAGEREF _Toc132895594 \h </w:instrText>
        </w:r>
        <w:r w:rsidR="00DA6995">
          <w:rPr>
            <w:noProof/>
            <w:webHidden/>
          </w:rPr>
        </w:r>
        <w:r w:rsidR="00DA6995">
          <w:rPr>
            <w:noProof/>
            <w:webHidden/>
          </w:rPr>
          <w:fldChar w:fldCharType="separate"/>
        </w:r>
        <w:r w:rsidR="00DA6995">
          <w:rPr>
            <w:noProof/>
            <w:webHidden/>
          </w:rPr>
          <w:t>vi</w:t>
        </w:r>
        <w:r w:rsidR="00DA6995">
          <w:rPr>
            <w:noProof/>
            <w:webHidden/>
          </w:rPr>
          <w:fldChar w:fldCharType="end"/>
        </w:r>
      </w:hyperlink>
    </w:p>
    <w:p w14:paraId="12C3DED7" w14:textId="7085B783"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595" w:history="1">
        <w:r w:rsidR="00DA6995" w:rsidRPr="00610CBD">
          <w:rPr>
            <w:rStyle w:val="Hyperlink"/>
            <w:noProof/>
            <w:lang w:val="vi-VN"/>
          </w:rPr>
          <w:t>MỤC LỤC</w:t>
        </w:r>
        <w:r w:rsidR="00DA6995">
          <w:rPr>
            <w:noProof/>
            <w:webHidden/>
          </w:rPr>
          <w:tab/>
        </w:r>
        <w:r w:rsidR="00DA6995">
          <w:rPr>
            <w:noProof/>
            <w:webHidden/>
          </w:rPr>
          <w:fldChar w:fldCharType="begin"/>
        </w:r>
        <w:r w:rsidR="00DA6995">
          <w:rPr>
            <w:noProof/>
            <w:webHidden/>
          </w:rPr>
          <w:instrText xml:space="preserve"> PAGEREF _Toc132895595 \h </w:instrText>
        </w:r>
        <w:r w:rsidR="00DA6995">
          <w:rPr>
            <w:noProof/>
            <w:webHidden/>
          </w:rPr>
        </w:r>
        <w:r w:rsidR="00DA6995">
          <w:rPr>
            <w:noProof/>
            <w:webHidden/>
          </w:rPr>
          <w:fldChar w:fldCharType="separate"/>
        </w:r>
        <w:r w:rsidR="00DA6995">
          <w:rPr>
            <w:noProof/>
            <w:webHidden/>
          </w:rPr>
          <w:t>1</w:t>
        </w:r>
        <w:r w:rsidR="00DA6995">
          <w:rPr>
            <w:noProof/>
            <w:webHidden/>
          </w:rPr>
          <w:fldChar w:fldCharType="end"/>
        </w:r>
      </w:hyperlink>
    </w:p>
    <w:p w14:paraId="7F4898C5" w14:textId="5A8D7464"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596" w:history="1">
        <w:r w:rsidR="00DA6995" w:rsidRPr="00610CBD">
          <w:rPr>
            <w:rStyle w:val="Hyperlink"/>
            <w:noProof/>
          </w:rPr>
          <w:t>DANH MỤC CÁC BẢNG BIỂU, HÌNH VẼ, ĐỒ THỊ</w:t>
        </w:r>
        <w:r w:rsidR="00DA6995">
          <w:rPr>
            <w:noProof/>
            <w:webHidden/>
          </w:rPr>
          <w:tab/>
        </w:r>
        <w:r w:rsidR="00DA6995">
          <w:rPr>
            <w:noProof/>
            <w:webHidden/>
          </w:rPr>
          <w:fldChar w:fldCharType="begin"/>
        </w:r>
        <w:r w:rsidR="00DA6995">
          <w:rPr>
            <w:noProof/>
            <w:webHidden/>
          </w:rPr>
          <w:instrText xml:space="preserve"> PAGEREF _Toc132895596 \h </w:instrText>
        </w:r>
        <w:r w:rsidR="00DA6995">
          <w:rPr>
            <w:noProof/>
            <w:webHidden/>
          </w:rPr>
        </w:r>
        <w:r w:rsidR="00DA6995">
          <w:rPr>
            <w:noProof/>
            <w:webHidden/>
          </w:rPr>
          <w:fldChar w:fldCharType="separate"/>
        </w:r>
        <w:r w:rsidR="00DA6995">
          <w:rPr>
            <w:noProof/>
            <w:webHidden/>
          </w:rPr>
          <w:t>4</w:t>
        </w:r>
        <w:r w:rsidR="00DA6995">
          <w:rPr>
            <w:noProof/>
            <w:webHidden/>
          </w:rPr>
          <w:fldChar w:fldCharType="end"/>
        </w:r>
      </w:hyperlink>
    </w:p>
    <w:p w14:paraId="1F19C663" w14:textId="16E5988C"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597" w:history="1">
        <w:r w:rsidR="00DA6995" w:rsidRPr="00610CBD">
          <w:rPr>
            <w:rStyle w:val="Hyperlink"/>
            <w:noProof/>
          </w:rPr>
          <w:t>CHƯƠNG 1: GIỚI THIỆU</w:t>
        </w:r>
        <w:r w:rsidR="00DA6995">
          <w:rPr>
            <w:noProof/>
            <w:webHidden/>
          </w:rPr>
          <w:tab/>
        </w:r>
        <w:r w:rsidR="00DA6995">
          <w:rPr>
            <w:noProof/>
            <w:webHidden/>
          </w:rPr>
          <w:fldChar w:fldCharType="begin"/>
        </w:r>
        <w:r w:rsidR="00DA6995">
          <w:rPr>
            <w:noProof/>
            <w:webHidden/>
          </w:rPr>
          <w:instrText xml:space="preserve"> PAGEREF _Toc132895597 \h </w:instrText>
        </w:r>
        <w:r w:rsidR="00DA6995">
          <w:rPr>
            <w:noProof/>
            <w:webHidden/>
          </w:rPr>
        </w:r>
        <w:r w:rsidR="00DA6995">
          <w:rPr>
            <w:noProof/>
            <w:webHidden/>
          </w:rPr>
          <w:fldChar w:fldCharType="separate"/>
        </w:r>
        <w:r w:rsidR="00DA6995">
          <w:rPr>
            <w:noProof/>
            <w:webHidden/>
          </w:rPr>
          <w:t>6</w:t>
        </w:r>
        <w:r w:rsidR="00DA6995">
          <w:rPr>
            <w:noProof/>
            <w:webHidden/>
          </w:rPr>
          <w:fldChar w:fldCharType="end"/>
        </w:r>
      </w:hyperlink>
    </w:p>
    <w:p w14:paraId="3ADC9184" w14:textId="46363EC2"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598" w:history="1">
        <w:r w:rsidR="00DA6995" w:rsidRPr="00610CBD">
          <w:rPr>
            <w:rStyle w:val="Hyperlink"/>
            <w:noProof/>
          </w:rPr>
          <w:t>1. Giới thiệu đề tài</w:t>
        </w:r>
        <w:r w:rsidR="00DA6995">
          <w:rPr>
            <w:noProof/>
            <w:webHidden/>
          </w:rPr>
          <w:tab/>
        </w:r>
        <w:r w:rsidR="00DA6995">
          <w:rPr>
            <w:noProof/>
            <w:webHidden/>
          </w:rPr>
          <w:fldChar w:fldCharType="begin"/>
        </w:r>
        <w:r w:rsidR="00DA6995">
          <w:rPr>
            <w:noProof/>
            <w:webHidden/>
          </w:rPr>
          <w:instrText xml:space="preserve"> PAGEREF _Toc132895598 \h </w:instrText>
        </w:r>
        <w:r w:rsidR="00DA6995">
          <w:rPr>
            <w:noProof/>
            <w:webHidden/>
          </w:rPr>
        </w:r>
        <w:r w:rsidR="00DA6995">
          <w:rPr>
            <w:noProof/>
            <w:webHidden/>
          </w:rPr>
          <w:fldChar w:fldCharType="separate"/>
        </w:r>
        <w:r w:rsidR="00DA6995">
          <w:rPr>
            <w:noProof/>
            <w:webHidden/>
          </w:rPr>
          <w:t>6</w:t>
        </w:r>
        <w:r w:rsidR="00DA6995">
          <w:rPr>
            <w:noProof/>
            <w:webHidden/>
          </w:rPr>
          <w:fldChar w:fldCharType="end"/>
        </w:r>
      </w:hyperlink>
    </w:p>
    <w:p w14:paraId="3AC74EB8" w14:textId="0C24CFE5"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599" w:history="1">
        <w:r w:rsidR="00DA6995" w:rsidRPr="00610CBD">
          <w:rPr>
            <w:rStyle w:val="Hyperlink"/>
            <w:noProof/>
          </w:rPr>
          <w:t>1.1 Phạm vi đề tài:</w:t>
        </w:r>
        <w:r w:rsidR="00DA6995">
          <w:rPr>
            <w:noProof/>
            <w:webHidden/>
          </w:rPr>
          <w:tab/>
        </w:r>
        <w:r w:rsidR="00DA6995">
          <w:rPr>
            <w:noProof/>
            <w:webHidden/>
          </w:rPr>
          <w:fldChar w:fldCharType="begin"/>
        </w:r>
        <w:r w:rsidR="00DA6995">
          <w:rPr>
            <w:noProof/>
            <w:webHidden/>
          </w:rPr>
          <w:instrText xml:space="preserve"> PAGEREF _Toc132895599 \h </w:instrText>
        </w:r>
        <w:r w:rsidR="00DA6995">
          <w:rPr>
            <w:noProof/>
            <w:webHidden/>
          </w:rPr>
        </w:r>
        <w:r w:rsidR="00DA6995">
          <w:rPr>
            <w:noProof/>
            <w:webHidden/>
          </w:rPr>
          <w:fldChar w:fldCharType="separate"/>
        </w:r>
        <w:r w:rsidR="00DA6995">
          <w:rPr>
            <w:noProof/>
            <w:webHidden/>
          </w:rPr>
          <w:t>6</w:t>
        </w:r>
        <w:r w:rsidR="00DA6995">
          <w:rPr>
            <w:noProof/>
            <w:webHidden/>
          </w:rPr>
          <w:fldChar w:fldCharType="end"/>
        </w:r>
      </w:hyperlink>
    </w:p>
    <w:p w14:paraId="0B23B38D" w14:textId="228DEF86"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00" w:history="1">
        <w:r w:rsidR="00DA6995" w:rsidRPr="00610CBD">
          <w:rPr>
            <w:rStyle w:val="Hyperlink"/>
            <w:noProof/>
            <w:lang w:val="vi-VN"/>
          </w:rPr>
          <w:t>CHƯƠNG 2: CƠ SỞ LÍ THUYẾT</w:t>
        </w:r>
        <w:r w:rsidR="00DA6995">
          <w:rPr>
            <w:noProof/>
            <w:webHidden/>
          </w:rPr>
          <w:tab/>
        </w:r>
        <w:r w:rsidR="00DA6995">
          <w:rPr>
            <w:noProof/>
            <w:webHidden/>
          </w:rPr>
          <w:fldChar w:fldCharType="begin"/>
        </w:r>
        <w:r w:rsidR="00DA6995">
          <w:rPr>
            <w:noProof/>
            <w:webHidden/>
          </w:rPr>
          <w:instrText xml:space="preserve"> PAGEREF _Toc132895600 \h </w:instrText>
        </w:r>
        <w:r w:rsidR="00DA6995">
          <w:rPr>
            <w:noProof/>
            <w:webHidden/>
          </w:rPr>
        </w:r>
        <w:r w:rsidR="00DA6995">
          <w:rPr>
            <w:noProof/>
            <w:webHidden/>
          </w:rPr>
          <w:fldChar w:fldCharType="separate"/>
        </w:r>
        <w:r w:rsidR="00DA6995">
          <w:rPr>
            <w:noProof/>
            <w:webHidden/>
          </w:rPr>
          <w:t>8</w:t>
        </w:r>
        <w:r w:rsidR="00DA6995">
          <w:rPr>
            <w:noProof/>
            <w:webHidden/>
          </w:rPr>
          <w:fldChar w:fldCharType="end"/>
        </w:r>
      </w:hyperlink>
    </w:p>
    <w:p w14:paraId="73ABDF5E" w14:textId="0C0FBE18"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01" w:history="1">
        <w:r w:rsidR="00DA6995" w:rsidRPr="00610CBD">
          <w:rPr>
            <w:rStyle w:val="Hyperlink"/>
            <w:noProof/>
            <w:lang w:val="vi-VN"/>
          </w:rPr>
          <w:t>2.1 Giới thiệu</w:t>
        </w:r>
        <w:r w:rsidR="00DA6995">
          <w:rPr>
            <w:noProof/>
            <w:webHidden/>
          </w:rPr>
          <w:tab/>
        </w:r>
        <w:r w:rsidR="00DA6995">
          <w:rPr>
            <w:noProof/>
            <w:webHidden/>
          </w:rPr>
          <w:fldChar w:fldCharType="begin"/>
        </w:r>
        <w:r w:rsidR="00DA6995">
          <w:rPr>
            <w:noProof/>
            <w:webHidden/>
          </w:rPr>
          <w:instrText xml:space="preserve"> PAGEREF _Toc132895601 \h </w:instrText>
        </w:r>
        <w:r w:rsidR="00DA6995">
          <w:rPr>
            <w:noProof/>
            <w:webHidden/>
          </w:rPr>
        </w:r>
        <w:r w:rsidR="00DA6995">
          <w:rPr>
            <w:noProof/>
            <w:webHidden/>
          </w:rPr>
          <w:fldChar w:fldCharType="separate"/>
        </w:r>
        <w:r w:rsidR="00DA6995">
          <w:rPr>
            <w:noProof/>
            <w:webHidden/>
          </w:rPr>
          <w:t>8</w:t>
        </w:r>
        <w:r w:rsidR="00DA6995">
          <w:rPr>
            <w:noProof/>
            <w:webHidden/>
          </w:rPr>
          <w:fldChar w:fldCharType="end"/>
        </w:r>
      </w:hyperlink>
    </w:p>
    <w:p w14:paraId="23A50D5D" w14:textId="0F28E4FF"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02" w:history="1">
        <w:r w:rsidR="00DA6995" w:rsidRPr="00610CBD">
          <w:rPr>
            <w:rStyle w:val="Hyperlink"/>
            <w:noProof/>
            <w:lang w:val="vi-VN"/>
          </w:rPr>
          <w:t>2.2 Chi tiết</w:t>
        </w:r>
        <w:r w:rsidR="00DA6995">
          <w:rPr>
            <w:noProof/>
            <w:webHidden/>
          </w:rPr>
          <w:tab/>
        </w:r>
        <w:r w:rsidR="00DA6995">
          <w:rPr>
            <w:noProof/>
            <w:webHidden/>
          </w:rPr>
          <w:fldChar w:fldCharType="begin"/>
        </w:r>
        <w:r w:rsidR="00DA6995">
          <w:rPr>
            <w:noProof/>
            <w:webHidden/>
          </w:rPr>
          <w:instrText xml:space="preserve"> PAGEREF _Toc132895602 \h </w:instrText>
        </w:r>
        <w:r w:rsidR="00DA6995">
          <w:rPr>
            <w:noProof/>
            <w:webHidden/>
          </w:rPr>
        </w:r>
        <w:r w:rsidR="00DA6995">
          <w:rPr>
            <w:noProof/>
            <w:webHidden/>
          </w:rPr>
          <w:fldChar w:fldCharType="separate"/>
        </w:r>
        <w:r w:rsidR="00DA6995">
          <w:rPr>
            <w:noProof/>
            <w:webHidden/>
          </w:rPr>
          <w:t>9</w:t>
        </w:r>
        <w:r w:rsidR="00DA6995">
          <w:rPr>
            <w:noProof/>
            <w:webHidden/>
          </w:rPr>
          <w:fldChar w:fldCharType="end"/>
        </w:r>
      </w:hyperlink>
    </w:p>
    <w:p w14:paraId="0DFE7823" w14:textId="633558FD"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03" w:history="1">
        <w:r w:rsidR="00DA6995" w:rsidRPr="00610CBD">
          <w:rPr>
            <w:rStyle w:val="Hyperlink"/>
            <w:noProof/>
            <w:lang w:val="vi-VN"/>
          </w:rPr>
          <w:t>CHƯƠNG 3: MÔ HÌNH HỆ THỐNG</w:t>
        </w:r>
        <w:r w:rsidR="00DA6995">
          <w:rPr>
            <w:noProof/>
            <w:webHidden/>
          </w:rPr>
          <w:tab/>
        </w:r>
        <w:r w:rsidR="00DA6995">
          <w:rPr>
            <w:noProof/>
            <w:webHidden/>
          </w:rPr>
          <w:fldChar w:fldCharType="begin"/>
        </w:r>
        <w:r w:rsidR="00DA6995">
          <w:rPr>
            <w:noProof/>
            <w:webHidden/>
          </w:rPr>
          <w:instrText xml:space="preserve"> PAGEREF _Toc132895603 \h </w:instrText>
        </w:r>
        <w:r w:rsidR="00DA6995">
          <w:rPr>
            <w:noProof/>
            <w:webHidden/>
          </w:rPr>
        </w:r>
        <w:r w:rsidR="00DA6995">
          <w:rPr>
            <w:noProof/>
            <w:webHidden/>
          </w:rPr>
          <w:fldChar w:fldCharType="separate"/>
        </w:r>
        <w:r w:rsidR="00DA6995">
          <w:rPr>
            <w:noProof/>
            <w:webHidden/>
          </w:rPr>
          <w:t>10</w:t>
        </w:r>
        <w:r w:rsidR="00DA6995">
          <w:rPr>
            <w:noProof/>
            <w:webHidden/>
          </w:rPr>
          <w:fldChar w:fldCharType="end"/>
        </w:r>
      </w:hyperlink>
    </w:p>
    <w:p w14:paraId="765397E6" w14:textId="5BB0BC09"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04" w:history="1">
        <w:r w:rsidR="00DA6995" w:rsidRPr="00610CBD">
          <w:rPr>
            <w:rStyle w:val="Hyperlink"/>
            <w:noProof/>
            <w:lang w:val="vi-VN"/>
          </w:rPr>
          <w:t>3.1 Mô hình luận lí</w:t>
        </w:r>
        <w:r w:rsidR="00DA6995">
          <w:rPr>
            <w:noProof/>
            <w:webHidden/>
          </w:rPr>
          <w:tab/>
        </w:r>
        <w:r w:rsidR="00DA6995">
          <w:rPr>
            <w:noProof/>
            <w:webHidden/>
          </w:rPr>
          <w:fldChar w:fldCharType="begin"/>
        </w:r>
        <w:r w:rsidR="00DA6995">
          <w:rPr>
            <w:noProof/>
            <w:webHidden/>
          </w:rPr>
          <w:instrText xml:space="preserve"> PAGEREF _Toc132895604 \h </w:instrText>
        </w:r>
        <w:r w:rsidR="00DA6995">
          <w:rPr>
            <w:noProof/>
            <w:webHidden/>
          </w:rPr>
        </w:r>
        <w:r w:rsidR="00DA6995">
          <w:rPr>
            <w:noProof/>
            <w:webHidden/>
          </w:rPr>
          <w:fldChar w:fldCharType="separate"/>
        </w:r>
        <w:r w:rsidR="00DA6995">
          <w:rPr>
            <w:noProof/>
            <w:webHidden/>
          </w:rPr>
          <w:t>10</w:t>
        </w:r>
        <w:r w:rsidR="00DA6995">
          <w:rPr>
            <w:noProof/>
            <w:webHidden/>
          </w:rPr>
          <w:fldChar w:fldCharType="end"/>
        </w:r>
      </w:hyperlink>
    </w:p>
    <w:p w14:paraId="7FF753CD" w14:textId="3E32D234"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05" w:history="1">
        <w:r w:rsidR="00DA6995" w:rsidRPr="00610CBD">
          <w:rPr>
            <w:rStyle w:val="Hyperlink"/>
            <w:noProof/>
            <w:lang w:val="vi-VN"/>
          </w:rPr>
          <w:t>3.2 Mô hình vật lí</w:t>
        </w:r>
        <w:r w:rsidR="00DA6995">
          <w:rPr>
            <w:noProof/>
            <w:webHidden/>
          </w:rPr>
          <w:tab/>
        </w:r>
        <w:r w:rsidR="00DA6995">
          <w:rPr>
            <w:noProof/>
            <w:webHidden/>
          </w:rPr>
          <w:fldChar w:fldCharType="begin"/>
        </w:r>
        <w:r w:rsidR="00DA6995">
          <w:rPr>
            <w:noProof/>
            <w:webHidden/>
          </w:rPr>
          <w:instrText xml:space="preserve"> PAGEREF _Toc132895605 \h </w:instrText>
        </w:r>
        <w:r w:rsidR="00DA6995">
          <w:rPr>
            <w:noProof/>
            <w:webHidden/>
          </w:rPr>
        </w:r>
        <w:r w:rsidR="00DA6995">
          <w:rPr>
            <w:noProof/>
            <w:webHidden/>
          </w:rPr>
          <w:fldChar w:fldCharType="separate"/>
        </w:r>
        <w:r w:rsidR="00DA6995">
          <w:rPr>
            <w:noProof/>
            <w:webHidden/>
          </w:rPr>
          <w:t>11</w:t>
        </w:r>
        <w:r w:rsidR="00DA6995">
          <w:rPr>
            <w:noProof/>
            <w:webHidden/>
          </w:rPr>
          <w:fldChar w:fldCharType="end"/>
        </w:r>
      </w:hyperlink>
    </w:p>
    <w:p w14:paraId="4E56EC6A" w14:textId="49647C38"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06" w:history="1">
        <w:r w:rsidR="00DA6995" w:rsidRPr="00610CBD">
          <w:rPr>
            <w:rStyle w:val="Hyperlink"/>
            <w:noProof/>
            <w:lang w:val="vi-VN"/>
          </w:rPr>
          <w:t>CHƯƠNG 4: THÔNG TIN CÀI ĐẶT HỆ THỐNG</w:t>
        </w:r>
        <w:r w:rsidR="00DA6995">
          <w:rPr>
            <w:noProof/>
            <w:webHidden/>
          </w:rPr>
          <w:tab/>
        </w:r>
        <w:r w:rsidR="00DA6995">
          <w:rPr>
            <w:noProof/>
            <w:webHidden/>
          </w:rPr>
          <w:fldChar w:fldCharType="begin"/>
        </w:r>
        <w:r w:rsidR="00DA6995">
          <w:rPr>
            <w:noProof/>
            <w:webHidden/>
          </w:rPr>
          <w:instrText xml:space="preserve"> PAGEREF _Toc132895606 \h </w:instrText>
        </w:r>
        <w:r w:rsidR="00DA6995">
          <w:rPr>
            <w:noProof/>
            <w:webHidden/>
          </w:rPr>
        </w:r>
        <w:r w:rsidR="00DA6995">
          <w:rPr>
            <w:noProof/>
            <w:webHidden/>
          </w:rPr>
          <w:fldChar w:fldCharType="separate"/>
        </w:r>
        <w:r w:rsidR="00DA6995">
          <w:rPr>
            <w:noProof/>
            <w:webHidden/>
          </w:rPr>
          <w:t>13</w:t>
        </w:r>
        <w:r w:rsidR="00DA6995">
          <w:rPr>
            <w:noProof/>
            <w:webHidden/>
          </w:rPr>
          <w:fldChar w:fldCharType="end"/>
        </w:r>
      </w:hyperlink>
    </w:p>
    <w:p w14:paraId="77B86B9B" w14:textId="6183734F"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07" w:history="1">
        <w:r w:rsidR="00DA6995" w:rsidRPr="00610CBD">
          <w:rPr>
            <w:rStyle w:val="Hyperlink"/>
            <w:noProof/>
            <w:lang w:val="vi-VN"/>
          </w:rPr>
          <w:t>4.1 Thông tin kết nối port</w:t>
        </w:r>
        <w:r w:rsidR="00DA6995">
          <w:rPr>
            <w:noProof/>
            <w:webHidden/>
          </w:rPr>
          <w:tab/>
        </w:r>
        <w:r w:rsidR="00DA6995">
          <w:rPr>
            <w:noProof/>
            <w:webHidden/>
          </w:rPr>
          <w:fldChar w:fldCharType="begin"/>
        </w:r>
        <w:r w:rsidR="00DA6995">
          <w:rPr>
            <w:noProof/>
            <w:webHidden/>
          </w:rPr>
          <w:instrText xml:space="preserve"> PAGEREF _Toc132895607 \h </w:instrText>
        </w:r>
        <w:r w:rsidR="00DA6995">
          <w:rPr>
            <w:noProof/>
            <w:webHidden/>
          </w:rPr>
        </w:r>
        <w:r w:rsidR="00DA6995">
          <w:rPr>
            <w:noProof/>
            <w:webHidden/>
          </w:rPr>
          <w:fldChar w:fldCharType="separate"/>
        </w:r>
        <w:r w:rsidR="00DA6995">
          <w:rPr>
            <w:noProof/>
            <w:webHidden/>
          </w:rPr>
          <w:t>13</w:t>
        </w:r>
        <w:r w:rsidR="00DA6995">
          <w:rPr>
            <w:noProof/>
            <w:webHidden/>
          </w:rPr>
          <w:fldChar w:fldCharType="end"/>
        </w:r>
      </w:hyperlink>
    </w:p>
    <w:p w14:paraId="790515FC" w14:textId="7DCFDF82"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08" w:history="1">
        <w:r w:rsidR="00DA6995" w:rsidRPr="00610CBD">
          <w:rPr>
            <w:rStyle w:val="Hyperlink"/>
            <w:noProof/>
            <w:lang w:val="vi-VN"/>
          </w:rPr>
          <w:t>4.1.1 Chi nhánh 1 – Cơ sở Tân Phong</w:t>
        </w:r>
        <w:r w:rsidR="00DA6995">
          <w:rPr>
            <w:noProof/>
            <w:webHidden/>
          </w:rPr>
          <w:tab/>
        </w:r>
        <w:r w:rsidR="00DA6995">
          <w:rPr>
            <w:noProof/>
            <w:webHidden/>
          </w:rPr>
          <w:fldChar w:fldCharType="begin"/>
        </w:r>
        <w:r w:rsidR="00DA6995">
          <w:rPr>
            <w:noProof/>
            <w:webHidden/>
          </w:rPr>
          <w:instrText xml:space="preserve"> PAGEREF _Toc132895608 \h </w:instrText>
        </w:r>
        <w:r w:rsidR="00DA6995">
          <w:rPr>
            <w:noProof/>
            <w:webHidden/>
          </w:rPr>
        </w:r>
        <w:r w:rsidR="00DA6995">
          <w:rPr>
            <w:noProof/>
            <w:webHidden/>
          </w:rPr>
          <w:fldChar w:fldCharType="separate"/>
        </w:r>
        <w:r w:rsidR="00DA6995">
          <w:rPr>
            <w:noProof/>
            <w:webHidden/>
          </w:rPr>
          <w:t>13</w:t>
        </w:r>
        <w:r w:rsidR="00DA6995">
          <w:rPr>
            <w:noProof/>
            <w:webHidden/>
          </w:rPr>
          <w:fldChar w:fldCharType="end"/>
        </w:r>
      </w:hyperlink>
    </w:p>
    <w:p w14:paraId="53296E57" w14:textId="54D1AFFA"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09" w:history="1">
        <w:r w:rsidR="00DA6995" w:rsidRPr="00610CBD">
          <w:rPr>
            <w:rStyle w:val="Hyperlink"/>
            <w:noProof/>
            <w:lang w:val="vi-VN"/>
          </w:rPr>
          <w:t>4.1.2 Chi nhánh 2 – Cơ sở Bảo Lộc</w:t>
        </w:r>
        <w:r w:rsidR="00DA6995">
          <w:rPr>
            <w:noProof/>
            <w:webHidden/>
          </w:rPr>
          <w:tab/>
        </w:r>
        <w:r w:rsidR="00DA6995">
          <w:rPr>
            <w:noProof/>
            <w:webHidden/>
          </w:rPr>
          <w:fldChar w:fldCharType="begin"/>
        </w:r>
        <w:r w:rsidR="00DA6995">
          <w:rPr>
            <w:noProof/>
            <w:webHidden/>
          </w:rPr>
          <w:instrText xml:space="preserve"> PAGEREF _Toc132895609 \h </w:instrText>
        </w:r>
        <w:r w:rsidR="00DA6995">
          <w:rPr>
            <w:noProof/>
            <w:webHidden/>
          </w:rPr>
        </w:r>
        <w:r w:rsidR="00DA6995">
          <w:rPr>
            <w:noProof/>
            <w:webHidden/>
          </w:rPr>
          <w:fldChar w:fldCharType="separate"/>
        </w:r>
        <w:r w:rsidR="00DA6995">
          <w:rPr>
            <w:noProof/>
            <w:webHidden/>
          </w:rPr>
          <w:t>14</w:t>
        </w:r>
        <w:r w:rsidR="00DA6995">
          <w:rPr>
            <w:noProof/>
            <w:webHidden/>
          </w:rPr>
          <w:fldChar w:fldCharType="end"/>
        </w:r>
      </w:hyperlink>
    </w:p>
    <w:p w14:paraId="777ADAF1" w14:textId="6CEDE3AA"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10" w:history="1">
        <w:r w:rsidR="00DA6995" w:rsidRPr="00610CBD">
          <w:rPr>
            <w:rStyle w:val="Hyperlink"/>
            <w:noProof/>
            <w:lang w:val="vi-VN"/>
          </w:rPr>
          <w:t>4.1.3 Chi nhánh 3 – Cơ sở Nha Trang</w:t>
        </w:r>
        <w:r w:rsidR="00DA6995">
          <w:rPr>
            <w:noProof/>
            <w:webHidden/>
          </w:rPr>
          <w:tab/>
        </w:r>
        <w:r w:rsidR="00DA6995">
          <w:rPr>
            <w:noProof/>
            <w:webHidden/>
          </w:rPr>
          <w:fldChar w:fldCharType="begin"/>
        </w:r>
        <w:r w:rsidR="00DA6995">
          <w:rPr>
            <w:noProof/>
            <w:webHidden/>
          </w:rPr>
          <w:instrText xml:space="preserve"> PAGEREF _Toc132895610 \h </w:instrText>
        </w:r>
        <w:r w:rsidR="00DA6995">
          <w:rPr>
            <w:noProof/>
            <w:webHidden/>
          </w:rPr>
        </w:r>
        <w:r w:rsidR="00DA6995">
          <w:rPr>
            <w:noProof/>
            <w:webHidden/>
          </w:rPr>
          <w:fldChar w:fldCharType="separate"/>
        </w:r>
        <w:r w:rsidR="00DA6995">
          <w:rPr>
            <w:noProof/>
            <w:webHidden/>
          </w:rPr>
          <w:t>15</w:t>
        </w:r>
        <w:r w:rsidR="00DA6995">
          <w:rPr>
            <w:noProof/>
            <w:webHidden/>
          </w:rPr>
          <w:fldChar w:fldCharType="end"/>
        </w:r>
      </w:hyperlink>
    </w:p>
    <w:p w14:paraId="3F2E3980" w14:textId="0186046C"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11" w:history="1">
        <w:r w:rsidR="00DA6995" w:rsidRPr="00610CBD">
          <w:rPr>
            <w:rStyle w:val="Hyperlink"/>
            <w:noProof/>
            <w:lang w:val="vi-VN"/>
          </w:rPr>
          <w:t>4.2 Thông tin VLAN, Interface VLAN trong hệ thống</w:t>
        </w:r>
        <w:r w:rsidR="00DA6995">
          <w:rPr>
            <w:noProof/>
            <w:webHidden/>
          </w:rPr>
          <w:tab/>
        </w:r>
        <w:r w:rsidR="00DA6995">
          <w:rPr>
            <w:noProof/>
            <w:webHidden/>
          </w:rPr>
          <w:fldChar w:fldCharType="begin"/>
        </w:r>
        <w:r w:rsidR="00DA6995">
          <w:rPr>
            <w:noProof/>
            <w:webHidden/>
          </w:rPr>
          <w:instrText xml:space="preserve"> PAGEREF _Toc132895611 \h </w:instrText>
        </w:r>
        <w:r w:rsidR="00DA6995">
          <w:rPr>
            <w:noProof/>
            <w:webHidden/>
          </w:rPr>
        </w:r>
        <w:r w:rsidR="00DA6995">
          <w:rPr>
            <w:noProof/>
            <w:webHidden/>
          </w:rPr>
          <w:fldChar w:fldCharType="separate"/>
        </w:r>
        <w:r w:rsidR="00DA6995">
          <w:rPr>
            <w:noProof/>
            <w:webHidden/>
          </w:rPr>
          <w:t>17</w:t>
        </w:r>
        <w:r w:rsidR="00DA6995">
          <w:rPr>
            <w:noProof/>
            <w:webHidden/>
          </w:rPr>
          <w:fldChar w:fldCharType="end"/>
        </w:r>
      </w:hyperlink>
    </w:p>
    <w:p w14:paraId="6B60B758" w14:textId="6FCCCB01"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12" w:history="1">
        <w:r w:rsidR="00DA6995" w:rsidRPr="00610CBD">
          <w:rPr>
            <w:rStyle w:val="Hyperlink"/>
            <w:noProof/>
            <w:lang w:val="vi-VN"/>
          </w:rPr>
          <w:t>4.3 Thông tin thiết kế quy hoạch địa chỉ (IP Planning)</w:t>
        </w:r>
        <w:r w:rsidR="00DA6995">
          <w:rPr>
            <w:noProof/>
            <w:webHidden/>
          </w:rPr>
          <w:tab/>
        </w:r>
        <w:r w:rsidR="00DA6995">
          <w:rPr>
            <w:noProof/>
            <w:webHidden/>
          </w:rPr>
          <w:fldChar w:fldCharType="begin"/>
        </w:r>
        <w:r w:rsidR="00DA6995">
          <w:rPr>
            <w:noProof/>
            <w:webHidden/>
          </w:rPr>
          <w:instrText xml:space="preserve"> PAGEREF _Toc132895612 \h </w:instrText>
        </w:r>
        <w:r w:rsidR="00DA6995">
          <w:rPr>
            <w:noProof/>
            <w:webHidden/>
          </w:rPr>
        </w:r>
        <w:r w:rsidR="00DA6995">
          <w:rPr>
            <w:noProof/>
            <w:webHidden/>
          </w:rPr>
          <w:fldChar w:fldCharType="separate"/>
        </w:r>
        <w:r w:rsidR="00DA6995">
          <w:rPr>
            <w:noProof/>
            <w:webHidden/>
          </w:rPr>
          <w:t>17</w:t>
        </w:r>
        <w:r w:rsidR="00DA6995">
          <w:rPr>
            <w:noProof/>
            <w:webHidden/>
          </w:rPr>
          <w:fldChar w:fldCharType="end"/>
        </w:r>
      </w:hyperlink>
    </w:p>
    <w:p w14:paraId="78668E9F" w14:textId="2BC535F8"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13" w:history="1">
        <w:r w:rsidR="00DA6995" w:rsidRPr="00610CBD">
          <w:rPr>
            <w:rStyle w:val="Hyperlink"/>
            <w:noProof/>
            <w:lang w:val="vi-VN"/>
          </w:rPr>
          <w:t>CHƯƠNG 5: CẤU HÌNH HẠ TẦNG</w:t>
        </w:r>
        <w:r w:rsidR="00DA6995">
          <w:rPr>
            <w:noProof/>
            <w:webHidden/>
          </w:rPr>
          <w:tab/>
        </w:r>
        <w:r w:rsidR="00DA6995">
          <w:rPr>
            <w:noProof/>
            <w:webHidden/>
          </w:rPr>
          <w:fldChar w:fldCharType="begin"/>
        </w:r>
        <w:r w:rsidR="00DA6995">
          <w:rPr>
            <w:noProof/>
            <w:webHidden/>
          </w:rPr>
          <w:instrText xml:space="preserve"> PAGEREF _Toc132895613 \h </w:instrText>
        </w:r>
        <w:r w:rsidR="00DA6995">
          <w:rPr>
            <w:noProof/>
            <w:webHidden/>
          </w:rPr>
        </w:r>
        <w:r w:rsidR="00DA6995">
          <w:rPr>
            <w:noProof/>
            <w:webHidden/>
          </w:rPr>
          <w:fldChar w:fldCharType="separate"/>
        </w:r>
        <w:r w:rsidR="00DA6995">
          <w:rPr>
            <w:noProof/>
            <w:webHidden/>
          </w:rPr>
          <w:t>19</w:t>
        </w:r>
        <w:r w:rsidR="00DA6995">
          <w:rPr>
            <w:noProof/>
            <w:webHidden/>
          </w:rPr>
          <w:fldChar w:fldCharType="end"/>
        </w:r>
      </w:hyperlink>
    </w:p>
    <w:p w14:paraId="117A5A15" w14:textId="30A736FC"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14" w:history="1">
        <w:r w:rsidR="00DA6995" w:rsidRPr="00610CBD">
          <w:rPr>
            <w:rStyle w:val="Hyperlink"/>
            <w:noProof/>
            <w:lang w:val="vi-VN"/>
          </w:rPr>
          <w:t>5.1 Cấu hình VLAN, Interface, Port Channel</w:t>
        </w:r>
        <w:r w:rsidR="00DA6995">
          <w:rPr>
            <w:noProof/>
            <w:webHidden/>
          </w:rPr>
          <w:tab/>
        </w:r>
        <w:r w:rsidR="00DA6995">
          <w:rPr>
            <w:noProof/>
            <w:webHidden/>
          </w:rPr>
          <w:fldChar w:fldCharType="begin"/>
        </w:r>
        <w:r w:rsidR="00DA6995">
          <w:rPr>
            <w:noProof/>
            <w:webHidden/>
          </w:rPr>
          <w:instrText xml:space="preserve"> PAGEREF _Toc132895614 \h </w:instrText>
        </w:r>
        <w:r w:rsidR="00DA6995">
          <w:rPr>
            <w:noProof/>
            <w:webHidden/>
          </w:rPr>
        </w:r>
        <w:r w:rsidR="00DA6995">
          <w:rPr>
            <w:noProof/>
            <w:webHidden/>
          </w:rPr>
          <w:fldChar w:fldCharType="separate"/>
        </w:r>
        <w:r w:rsidR="00DA6995">
          <w:rPr>
            <w:noProof/>
            <w:webHidden/>
          </w:rPr>
          <w:t>19</w:t>
        </w:r>
        <w:r w:rsidR="00DA6995">
          <w:rPr>
            <w:noProof/>
            <w:webHidden/>
          </w:rPr>
          <w:fldChar w:fldCharType="end"/>
        </w:r>
      </w:hyperlink>
    </w:p>
    <w:p w14:paraId="1DDE95E6" w14:textId="6960425E"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15" w:history="1">
        <w:r w:rsidR="00DA6995" w:rsidRPr="00610CBD">
          <w:rPr>
            <w:rStyle w:val="Hyperlink"/>
            <w:noProof/>
            <w:lang w:val="vi-VN"/>
          </w:rPr>
          <w:t>5.1.1 Chi nhánh 1</w:t>
        </w:r>
        <w:r w:rsidR="00DA6995">
          <w:rPr>
            <w:noProof/>
            <w:webHidden/>
          </w:rPr>
          <w:tab/>
        </w:r>
        <w:r w:rsidR="00DA6995">
          <w:rPr>
            <w:noProof/>
            <w:webHidden/>
          </w:rPr>
          <w:fldChar w:fldCharType="begin"/>
        </w:r>
        <w:r w:rsidR="00DA6995">
          <w:rPr>
            <w:noProof/>
            <w:webHidden/>
          </w:rPr>
          <w:instrText xml:space="preserve"> PAGEREF _Toc132895615 \h </w:instrText>
        </w:r>
        <w:r w:rsidR="00DA6995">
          <w:rPr>
            <w:noProof/>
            <w:webHidden/>
          </w:rPr>
        </w:r>
        <w:r w:rsidR="00DA6995">
          <w:rPr>
            <w:noProof/>
            <w:webHidden/>
          </w:rPr>
          <w:fldChar w:fldCharType="separate"/>
        </w:r>
        <w:r w:rsidR="00DA6995">
          <w:rPr>
            <w:noProof/>
            <w:webHidden/>
          </w:rPr>
          <w:t>19</w:t>
        </w:r>
        <w:r w:rsidR="00DA6995">
          <w:rPr>
            <w:noProof/>
            <w:webHidden/>
          </w:rPr>
          <w:fldChar w:fldCharType="end"/>
        </w:r>
      </w:hyperlink>
    </w:p>
    <w:p w14:paraId="7F2949DB" w14:textId="24AE7EF9"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16" w:history="1">
        <w:r w:rsidR="00DA6995" w:rsidRPr="00610CBD">
          <w:rPr>
            <w:rStyle w:val="Hyperlink"/>
            <w:noProof/>
            <w:lang w:val="vi-VN"/>
          </w:rPr>
          <w:t xml:space="preserve">5.1.1.1 </w:t>
        </w:r>
        <w:r w:rsidR="00DA6995" w:rsidRPr="00610CBD">
          <w:rPr>
            <w:rStyle w:val="Hyperlink"/>
            <w:i/>
            <w:iCs/>
            <w:noProof/>
            <w:lang w:val="vi-VN"/>
          </w:rPr>
          <w:t>Multilayer Switch C</w:t>
        </w:r>
        <w:r w:rsidR="00DA6995" w:rsidRPr="00610CBD">
          <w:rPr>
            <w:rStyle w:val="Hyperlink"/>
            <w:i/>
            <w:iCs/>
            <w:noProof/>
          </w:rPr>
          <w:t>S</w:t>
        </w:r>
        <w:r w:rsidR="00DA6995" w:rsidRPr="00610CBD">
          <w:rPr>
            <w:rStyle w:val="Hyperlink"/>
            <w:i/>
            <w:iCs/>
            <w:noProof/>
            <w:lang w:val="vi-VN"/>
          </w:rPr>
          <w:t>1:</w:t>
        </w:r>
        <w:r w:rsidR="00DA6995">
          <w:rPr>
            <w:noProof/>
            <w:webHidden/>
          </w:rPr>
          <w:tab/>
        </w:r>
        <w:r w:rsidR="00DA6995">
          <w:rPr>
            <w:noProof/>
            <w:webHidden/>
          </w:rPr>
          <w:fldChar w:fldCharType="begin"/>
        </w:r>
        <w:r w:rsidR="00DA6995">
          <w:rPr>
            <w:noProof/>
            <w:webHidden/>
          </w:rPr>
          <w:instrText xml:space="preserve"> PAGEREF _Toc132895616 \h </w:instrText>
        </w:r>
        <w:r w:rsidR="00DA6995">
          <w:rPr>
            <w:noProof/>
            <w:webHidden/>
          </w:rPr>
        </w:r>
        <w:r w:rsidR="00DA6995">
          <w:rPr>
            <w:noProof/>
            <w:webHidden/>
          </w:rPr>
          <w:fldChar w:fldCharType="separate"/>
        </w:r>
        <w:r w:rsidR="00DA6995">
          <w:rPr>
            <w:noProof/>
            <w:webHidden/>
          </w:rPr>
          <w:t>19</w:t>
        </w:r>
        <w:r w:rsidR="00DA6995">
          <w:rPr>
            <w:noProof/>
            <w:webHidden/>
          </w:rPr>
          <w:fldChar w:fldCharType="end"/>
        </w:r>
      </w:hyperlink>
    </w:p>
    <w:p w14:paraId="6E034453" w14:textId="424BFFCD"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17" w:history="1">
        <w:r w:rsidR="00DA6995" w:rsidRPr="00610CBD">
          <w:rPr>
            <w:rStyle w:val="Hyperlink"/>
            <w:noProof/>
            <w:lang w:val="vi-VN"/>
          </w:rPr>
          <w:t>5.1.1.2 Switch Tầng 1:</w:t>
        </w:r>
        <w:r w:rsidR="00DA6995">
          <w:rPr>
            <w:noProof/>
            <w:webHidden/>
          </w:rPr>
          <w:tab/>
        </w:r>
        <w:r w:rsidR="00DA6995">
          <w:rPr>
            <w:noProof/>
            <w:webHidden/>
          </w:rPr>
          <w:fldChar w:fldCharType="begin"/>
        </w:r>
        <w:r w:rsidR="00DA6995">
          <w:rPr>
            <w:noProof/>
            <w:webHidden/>
          </w:rPr>
          <w:instrText xml:space="preserve"> PAGEREF _Toc132895617 \h </w:instrText>
        </w:r>
        <w:r w:rsidR="00DA6995">
          <w:rPr>
            <w:noProof/>
            <w:webHidden/>
          </w:rPr>
        </w:r>
        <w:r w:rsidR="00DA6995">
          <w:rPr>
            <w:noProof/>
            <w:webHidden/>
          </w:rPr>
          <w:fldChar w:fldCharType="separate"/>
        </w:r>
        <w:r w:rsidR="00DA6995">
          <w:rPr>
            <w:noProof/>
            <w:webHidden/>
          </w:rPr>
          <w:t>21</w:t>
        </w:r>
        <w:r w:rsidR="00DA6995">
          <w:rPr>
            <w:noProof/>
            <w:webHidden/>
          </w:rPr>
          <w:fldChar w:fldCharType="end"/>
        </w:r>
      </w:hyperlink>
    </w:p>
    <w:p w14:paraId="0E612867" w14:textId="7953A000"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18" w:history="1">
        <w:r w:rsidR="00DA6995" w:rsidRPr="00610CBD">
          <w:rPr>
            <w:rStyle w:val="Hyperlink"/>
            <w:noProof/>
            <w:lang w:val="vi-VN"/>
          </w:rPr>
          <w:t>5.1.1.3 Switch Phòng C101:</w:t>
        </w:r>
        <w:r w:rsidR="00DA6995">
          <w:rPr>
            <w:noProof/>
            <w:webHidden/>
          </w:rPr>
          <w:tab/>
        </w:r>
        <w:r w:rsidR="00DA6995">
          <w:rPr>
            <w:noProof/>
            <w:webHidden/>
          </w:rPr>
          <w:fldChar w:fldCharType="begin"/>
        </w:r>
        <w:r w:rsidR="00DA6995">
          <w:rPr>
            <w:noProof/>
            <w:webHidden/>
          </w:rPr>
          <w:instrText xml:space="preserve"> PAGEREF _Toc132895618 \h </w:instrText>
        </w:r>
        <w:r w:rsidR="00DA6995">
          <w:rPr>
            <w:noProof/>
            <w:webHidden/>
          </w:rPr>
        </w:r>
        <w:r w:rsidR="00DA6995">
          <w:rPr>
            <w:noProof/>
            <w:webHidden/>
          </w:rPr>
          <w:fldChar w:fldCharType="separate"/>
        </w:r>
        <w:r w:rsidR="00DA6995">
          <w:rPr>
            <w:noProof/>
            <w:webHidden/>
          </w:rPr>
          <w:t>21</w:t>
        </w:r>
        <w:r w:rsidR="00DA6995">
          <w:rPr>
            <w:noProof/>
            <w:webHidden/>
          </w:rPr>
          <w:fldChar w:fldCharType="end"/>
        </w:r>
      </w:hyperlink>
    </w:p>
    <w:p w14:paraId="4057C1D2" w14:textId="679C2E97"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19" w:history="1">
        <w:r w:rsidR="00DA6995" w:rsidRPr="00610CBD">
          <w:rPr>
            <w:rStyle w:val="Hyperlink"/>
            <w:noProof/>
            <w:lang w:val="vi-VN"/>
          </w:rPr>
          <w:t>5.1.1.4 Switch Phòng C102:</w:t>
        </w:r>
        <w:r w:rsidR="00DA6995">
          <w:rPr>
            <w:noProof/>
            <w:webHidden/>
          </w:rPr>
          <w:tab/>
        </w:r>
        <w:r w:rsidR="00DA6995">
          <w:rPr>
            <w:noProof/>
            <w:webHidden/>
          </w:rPr>
          <w:fldChar w:fldCharType="begin"/>
        </w:r>
        <w:r w:rsidR="00DA6995">
          <w:rPr>
            <w:noProof/>
            <w:webHidden/>
          </w:rPr>
          <w:instrText xml:space="preserve"> PAGEREF _Toc132895619 \h </w:instrText>
        </w:r>
        <w:r w:rsidR="00DA6995">
          <w:rPr>
            <w:noProof/>
            <w:webHidden/>
          </w:rPr>
        </w:r>
        <w:r w:rsidR="00DA6995">
          <w:rPr>
            <w:noProof/>
            <w:webHidden/>
          </w:rPr>
          <w:fldChar w:fldCharType="separate"/>
        </w:r>
        <w:r w:rsidR="00DA6995">
          <w:rPr>
            <w:noProof/>
            <w:webHidden/>
          </w:rPr>
          <w:t>22</w:t>
        </w:r>
        <w:r w:rsidR="00DA6995">
          <w:rPr>
            <w:noProof/>
            <w:webHidden/>
          </w:rPr>
          <w:fldChar w:fldCharType="end"/>
        </w:r>
      </w:hyperlink>
    </w:p>
    <w:p w14:paraId="01B37D4B" w14:textId="5790B4A1"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0" w:history="1">
        <w:r w:rsidR="00DA6995" w:rsidRPr="00610CBD">
          <w:rPr>
            <w:rStyle w:val="Hyperlink"/>
            <w:noProof/>
            <w:lang w:val="vi-VN"/>
          </w:rPr>
          <w:t>5.1.1.5 Switch Phòng C103:</w:t>
        </w:r>
        <w:r w:rsidR="00DA6995">
          <w:rPr>
            <w:noProof/>
            <w:webHidden/>
          </w:rPr>
          <w:tab/>
        </w:r>
        <w:r w:rsidR="00DA6995">
          <w:rPr>
            <w:noProof/>
            <w:webHidden/>
          </w:rPr>
          <w:fldChar w:fldCharType="begin"/>
        </w:r>
        <w:r w:rsidR="00DA6995">
          <w:rPr>
            <w:noProof/>
            <w:webHidden/>
          </w:rPr>
          <w:instrText xml:space="preserve"> PAGEREF _Toc132895620 \h </w:instrText>
        </w:r>
        <w:r w:rsidR="00DA6995">
          <w:rPr>
            <w:noProof/>
            <w:webHidden/>
          </w:rPr>
        </w:r>
        <w:r w:rsidR="00DA6995">
          <w:rPr>
            <w:noProof/>
            <w:webHidden/>
          </w:rPr>
          <w:fldChar w:fldCharType="separate"/>
        </w:r>
        <w:r w:rsidR="00DA6995">
          <w:rPr>
            <w:noProof/>
            <w:webHidden/>
          </w:rPr>
          <w:t>23</w:t>
        </w:r>
        <w:r w:rsidR="00DA6995">
          <w:rPr>
            <w:noProof/>
            <w:webHidden/>
          </w:rPr>
          <w:fldChar w:fldCharType="end"/>
        </w:r>
      </w:hyperlink>
    </w:p>
    <w:p w14:paraId="5DDA5E37" w14:textId="069EE075"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1" w:history="1">
        <w:r w:rsidR="00DA6995" w:rsidRPr="00610CBD">
          <w:rPr>
            <w:rStyle w:val="Hyperlink"/>
            <w:noProof/>
            <w:lang w:val="vi-VN"/>
          </w:rPr>
          <w:t>5.1.1.6 Switch Tầng 2:</w:t>
        </w:r>
        <w:r w:rsidR="00DA6995">
          <w:rPr>
            <w:noProof/>
            <w:webHidden/>
          </w:rPr>
          <w:tab/>
        </w:r>
        <w:r w:rsidR="00DA6995">
          <w:rPr>
            <w:noProof/>
            <w:webHidden/>
          </w:rPr>
          <w:fldChar w:fldCharType="begin"/>
        </w:r>
        <w:r w:rsidR="00DA6995">
          <w:rPr>
            <w:noProof/>
            <w:webHidden/>
          </w:rPr>
          <w:instrText xml:space="preserve"> PAGEREF _Toc132895621 \h </w:instrText>
        </w:r>
        <w:r w:rsidR="00DA6995">
          <w:rPr>
            <w:noProof/>
            <w:webHidden/>
          </w:rPr>
        </w:r>
        <w:r w:rsidR="00DA6995">
          <w:rPr>
            <w:noProof/>
            <w:webHidden/>
          </w:rPr>
          <w:fldChar w:fldCharType="separate"/>
        </w:r>
        <w:r w:rsidR="00DA6995">
          <w:rPr>
            <w:noProof/>
            <w:webHidden/>
          </w:rPr>
          <w:t>24</w:t>
        </w:r>
        <w:r w:rsidR="00DA6995">
          <w:rPr>
            <w:noProof/>
            <w:webHidden/>
          </w:rPr>
          <w:fldChar w:fldCharType="end"/>
        </w:r>
      </w:hyperlink>
    </w:p>
    <w:p w14:paraId="1D5D5820" w14:textId="5CF59F61"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2" w:history="1">
        <w:r w:rsidR="00DA6995" w:rsidRPr="00610CBD">
          <w:rPr>
            <w:rStyle w:val="Hyperlink"/>
            <w:noProof/>
            <w:lang w:val="vi-VN"/>
          </w:rPr>
          <w:t>5.1.1.7 Switch Phòng C201:</w:t>
        </w:r>
        <w:r w:rsidR="00DA6995">
          <w:rPr>
            <w:noProof/>
            <w:webHidden/>
          </w:rPr>
          <w:tab/>
        </w:r>
        <w:r w:rsidR="00DA6995">
          <w:rPr>
            <w:noProof/>
            <w:webHidden/>
          </w:rPr>
          <w:fldChar w:fldCharType="begin"/>
        </w:r>
        <w:r w:rsidR="00DA6995">
          <w:rPr>
            <w:noProof/>
            <w:webHidden/>
          </w:rPr>
          <w:instrText xml:space="preserve"> PAGEREF _Toc132895622 \h </w:instrText>
        </w:r>
        <w:r w:rsidR="00DA6995">
          <w:rPr>
            <w:noProof/>
            <w:webHidden/>
          </w:rPr>
        </w:r>
        <w:r w:rsidR="00DA6995">
          <w:rPr>
            <w:noProof/>
            <w:webHidden/>
          </w:rPr>
          <w:fldChar w:fldCharType="separate"/>
        </w:r>
        <w:r w:rsidR="00DA6995">
          <w:rPr>
            <w:noProof/>
            <w:webHidden/>
          </w:rPr>
          <w:t>25</w:t>
        </w:r>
        <w:r w:rsidR="00DA6995">
          <w:rPr>
            <w:noProof/>
            <w:webHidden/>
          </w:rPr>
          <w:fldChar w:fldCharType="end"/>
        </w:r>
      </w:hyperlink>
    </w:p>
    <w:p w14:paraId="210A7C93" w14:textId="352E188F"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3" w:history="1">
        <w:r w:rsidR="00DA6995" w:rsidRPr="00610CBD">
          <w:rPr>
            <w:rStyle w:val="Hyperlink"/>
            <w:noProof/>
            <w:lang w:val="vi-VN"/>
          </w:rPr>
          <w:t>5.1.1.8 Switch Phòng C202:</w:t>
        </w:r>
        <w:r w:rsidR="00DA6995">
          <w:rPr>
            <w:noProof/>
            <w:webHidden/>
          </w:rPr>
          <w:tab/>
        </w:r>
        <w:r w:rsidR="00DA6995">
          <w:rPr>
            <w:noProof/>
            <w:webHidden/>
          </w:rPr>
          <w:fldChar w:fldCharType="begin"/>
        </w:r>
        <w:r w:rsidR="00DA6995">
          <w:rPr>
            <w:noProof/>
            <w:webHidden/>
          </w:rPr>
          <w:instrText xml:space="preserve"> PAGEREF _Toc132895623 \h </w:instrText>
        </w:r>
        <w:r w:rsidR="00DA6995">
          <w:rPr>
            <w:noProof/>
            <w:webHidden/>
          </w:rPr>
        </w:r>
        <w:r w:rsidR="00DA6995">
          <w:rPr>
            <w:noProof/>
            <w:webHidden/>
          </w:rPr>
          <w:fldChar w:fldCharType="separate"/>
        </w:r>
        <w:r w:rsidR="00DA6995">
          <w:rPr>
            <w:noProof/>
            <w:webHidden/>
          </w:rPr>
          <w:t>25</w:t>
        </w:r>
        <w:r w:rsidR="00DA6995">
          <w:rPr>
            <w:noProof/>
            <w:webHidden/>
          </w:rPr>
          <w:fldChar w:fldCharType="end"/>
        </w:r>
      </w:hyperlink>
    </w:p>
    <w:p w14:paraId="2A59C8AE" w14:textId="78215F26"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4" w:history="1">
        <w:r w:rsidR="00DA6995" w:rsidRPr="00610CBD">
          <w:rPr>
            <w:rStyle w:val="Hyperlink"/>
            <w:noProof/>
          </w:rPr>
          <w:t xml:space="preserve">5.1.1.9 </w:t>
        </w:r>
        <w:r w:rsidR="00DA6995" w:rsidRPr="00610CBD">
          <w:rPr>
            <w:rStyle w:val="Hyperlink"/>
            <w:noProof/>
            <w:lang w:val="vi-VN"/>
          </w:rPr>
          <w:t>Switch Phòng C203:</w:t>
        </w:r>
        <w:r w:rsidR="00DA6995">
          <w:rPr>
            <w:noProof/>
            <w:webHidden/>
          </w:rPr>
          <w:tab/>
        </w:r>
        <w:r w:rsidR="00DA6995">
          <w:rPr>
            <w:noProof/>
            <w:webHidden/>
          </w:rPr>
          <w:fldChar w:fldCharType="begin"/>
        </w:r>
        <w:r w:rsidR="00DA6995">
          <w:rPr>
            <w:noProof/>
            <w:webHidden/>
          </w:rPr>
          <w:instrText xml:space="preserve"> PAGEREF _Toc132895624 \h </w:instrText>
        </w:r>
        <w:r w:rsidR="00DA6995">
          <w:rPr>
            <w:noProof/>
            <w:webHidden/>
          </w:rPr>
        </w:r>
        <w:r w:rsidR="00DA6995">
          <w:rPr>
            <w:noProof/>
            <w:webHidden/>
          </w:rPr>
          <w:fldChar w:fldCharType="separate"/>
        </w:r>
        <w:r w:rsidR="00DA6995">
          <w:rPr>
            <w:noProof/>
            <w:webHidden/>
          </w:rPr>
          <w:t>26</w:t>
        </w:r>
        <w:r w:rsidR="00DA6995">
          <w:rPr>
            <w:noProof/>
            <w:webHidden/>
          </w:rPr>
          <w:fldChar w:fldCharType="end"/>
        </w:r>
      </w:hyperlink>
    </w:p>
    <w:p w14:paraId="5174744E" w14:textId="67063913"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25" w:history="1">
        <w:r w:rsidR="00DA6995" w:rsidRPr="00610CBD">
          <w:rPr>
            <w:rStyle w:val="Hyperlink"/>
            <w:noProof/>
            <w:lang w:val="vi-VN"/>
          </w:rPr>
          <w:t>5.1.2 Chi nhánh 2</w:t>
        </w:r>
        <w:r w:rsidR="00DA6995">
          <w:rPr>
            <w:noProof/>
            <w:webHidden/>
          </w:rPr>
          <w:tab/>
        </w:r>
        <w:r w:rsidR="00DA6995">
          <w:rPr>
            <w:noProof/>
            <w:webHidden/>
          </w:rPr>
          <w:fldChar w:fldCharType="begin"/>
        </w:r>
        <w:r w:rsidR="00DA6995">
          <w:rPr>
            <w:noProof/>
            <w:webHidden/>
          </w:rPr>
          <w:instrText xml:space="preserve"> PAGEREF _Toc132895625 \h </w:instrText>
        </w:r>
        <w:r w:rsidR="00DA6995">
          <w:rPr>
            <w:noProof/>
            <w:webHidden/>
          </w:rPr>
        </w:r>
        <w:r w:rsidR="00DA6995">
          <w:rPr>
            <w:noProof/>
            <w:webHidden/>
          </w:rPr>
          <w:fldChar w:fldCharType="separate"/>
        </w:r>
        <w:r w:rsidR="00DA6995">
          <w:rPr>
            <w:noProof/>
            <w:webHidden/>
          </w:rPr>
          <w:t>27</w:t>
        </w:r>
        <w:r w:rsidR="00DA6995">
          <w:rPr>
            <w:noProof/>
            <w:webHidden/>
          </w:rPr>
          <w:fldChar w:fldCharType="end"/>
        </w:r>
      </w:hyperlink>
    </w:p>
    <w:p w14:paraId="7B9EBDE8" w14:textId="5B23A84F"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6" w:history="1">
        <w:r w:rsidR="00DA6995" w:rsidRPr="00610CBD">
          <w:rPr>
            <w:rStyle w:val="Hyperlink"/>
            <w:noProof/>
            <w:lang w:val="vi-VN"/>
          </w:rPr>
          <w:t>5.1.2.1 Multilayer Switch CN2:</w:t>
        </w:r>
        <w:r w:rsidR="00DA6995">
          <w:rPr>
            <w:noProof/>
            <w:webHidden/>
          </w:rPr>
          <w:tab/>
        </w:r>
        <w:r w:rsidR="00DA6995">
          <w:rPr>
            <w:noProof/>
            <w:webHidden/>
          </w:rPr>
          <w:fldChar w:fldCharType="begin"/>
        </w:r>
        <w:r w:rsidR="00DA6995">
          <w:rPr>
            <w:noProof/>
            <w:webHidden/>
          </w:rPr>
          <w:instrText xml:space="preserve"> PAGEREF _Toc132895626 \h </w:instrText>
        </w:r>
        <w:r w:rsidR="00DA6995">
          <w:rPr>
            <w:noProof/>
            <w:webHidden/>
          </w:rPr>
        </w:r>
        <w:r w:rsidR="00DA6995">
          <w:rPr>
            <w:noProof/>
            <w:webHidden/>
          </w:rPr>
          <w:fldChar w:fldCharType="separate"/>
        </w:r>
        <w:r w:rsidR="00DA6995">
          <w:rPr>
            <w:noProof/>
            <w:webHidden/>
          </w:rPr>
          <w:t>27</w:t>
        </w:r>
        <w:r w:rsidR="00DA6995">
          <w:rPr>
            <w:noProof/>
            <w:webHidden/>
          </w:rPr>
          <w:fldChar w:fldCharType="end"/>
        </w:r>
      </w:hyperlink>
    </w:p>
    <w:p w14:paraId="13E86ADD" w14:textId="1603F56A"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7" w:history="1">
        <w:r w:rsidR="00DA6995" w:rsidRPr="00610CBD">
          <w:rPr>
            <w:rStyle w:val="Hyperlink"/>
            <w:noProof/>
            <w:lang w:val="vi-VN"/>
          </w:rPr>
          <w:t>5.1.2.2 Switch Tầng 1:</w:t>
        </w:r>
        <w:r w:rsidR="00DA6995">
          <w:rPr>
            <w:noProof/>
            <w:webHidden/>
          </w:rPr>
          <w:tab/>
        </w:r>
        <w:r w:rsidR="00DA6995">
          <w:rPr>
            <w:noProof/>
            <w:webHidden/>
          </w:rPr>
          <w:fldChar w:fldCharType="begin"/>
        </w:r>
        <w:r w:rsidR="00DA6995">
          <w:rPr>
            <w:noProof/>
            <w:webHidden/>
          </w:rPr>
          <w:instrText xml:space="preserve"> PAGEREF _Toc132895627 \h </w:instrText>
        </w:r>
        <w:r w:rsidR="00DA6995">
          <w:rPr>
            <w:noProof/>
            <w:webHidden/>
          </w:rPr>
        </w:r>
        <w:r w:rsidR="00DA6995">
          <w:rPr>
            <w:noProof/>
            <w:webHidden/>
          </w:rPr>
          <w:fldChar w:fldCharType="separate"/>
        </w:r>
        <w:r w:rsidR="00DA6995">
          <w:rPr>
            <w:noProof/>
            <w:webHidden/>
          </w:rPr>
          <w:t>29</w:t>
        </w:r>
        <w:r w:rsidR="00DA6995">
          <w:rPr>
            <w:noProof/>
            <w:webHidden/>
          </w:rPr>
          <w:fldChar w:fldCharType="end"/>
        </w:r>
      </w:hyperlink>
    </w:p>
    <w:p w14:paraId="5658643E" w14:textId="0A4F7D88"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8" w:history="1">
        <w:r w:rsidR="00DA6995" w:rsidRPr="00610CBD">
          <w:rPr>
            <w:rStyle w:val="Hyperlink"/>
            <w:noProof/>
            <w:lang w:val="vi-VN"/>
          </w:rPr>
          <w:t>5.1.2.3 Switch Tầng 2:</w:t>
        </w:r>
        <w:r w:rsidR="00DA6995">
          <w:rPr>
            <w:noProof/>
            <w:webHidden/>
          </w:rPr>
          <w:tab/>
        </w:r>
        <w:r w:rsidR="00DA6995">
          <w:rPr>
            <w:noProof/>
            <w:webHidden/>
          </w:rPr>
          <w:fldChar w:fldCharType="begin"/>
        </w:r>
        <w:r w:rsidR="00DA6995">
          <w:rPr>
            <w:noProof/>
            <w:webHidden/>
          </w:rPr>
          <w:instrText xml:space="preserve"> PAGEREF _Toc132895628 \h </w:instrText>
        </w:r>
        <w:r w:rsidR="00DA6995">
          <w:rPr>
            <w:noProof/>
            <w:webHidden/>
          </w:rPr>
        </w:r>
        <w:r w:rsidR="00DA6995">
          <w:rPr>
            <w:noProof/>
            <w:webHidden/>
          </w:rPr>
          <w:fldChar w:fldCharType="separate"/>
        </w:r>
        <w:r w:rsidR="00DA6995">
          <w:rPr>
            <w:noProof/>
            <w:webHidden/>
          </w:rPr>
          <w:t>30</w:t>
        </w:r>
        <w:r w:rsidR="00DA6995">
          <w:rPr>
            <w:noProof/>
            <w:webHidden/>
          </w:rPr>
          <w:fldChar w:fldCharType="end"/>
        </w:r>
      </w:hyperlink>
    </w:p>
    <w:p w14:paraId="180A9510" w14:textId="68145AF3"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29" w:history="1">
        <w:r w:rsidR="00DA6995" w:rsidRPr="00610CBD">
          <w:rPr>
            <w:rStyle w:val="Hyperlink"/>
            <w:noProof/>
            <w:lang w:val="vi-VN"/>
          </w:rPr>
          <w:t>5.1.2.4 Switch Phòng A111:</w:t>
        </w:r>
        <w:r w:rsidR="00DA6995">
          <w:rPr>
            <w:noProof/>
            <w:webHidden/>
          </w:rPr>
          <w:tab/>
        </w:r>
        <w:r w:rsidR="00DA6995">
          <w:rPr>
            <w:noProof/>
            <w:webHidden/>
          </w:rPr>
          <w:fldChar w:fldCharType="begin"/>
        </w:r>
        <w:r w:rsidR="00DA6995">
          <w:rPr>
            <w:noProof/>
            <w:webHidden/>
          </w:rPr>
          <w:instrText xml:space="preserve"> PAGEREF _Toc132895629 \h </w:instrText>
        </w:r>
        <w:r w:rsidR="00DA6995">
          <w:rPr>
            <w:noProof/>
            <w:webHidden/>
          </w:rPr>
        </w:r>
        <w:r w:rsidR="00DA6995">
          <w:rPr>
            <w:noProof/>
            <w:webHidden/>
          </w:rPr>
          <w:fldChar w:fldCharType="separate"/>
        </w:r>
        <w:r w:rsidR="00DA6995">
          <w:rPr>
            <w:noProof/>
            <w:webHidden/>
          </w:rPr>
          <w:t>30</w:t>
        </w:r>
        <w:r w:rsidR="00DA6995">
          <w:rPr>
            <w:noProof/>
            <w:webHidden/>
          </w:rPr>
          <w:fldChar w:fldCharType="end"/>
        </w:r>
      </w:hyperlink>
    </w:p>
    <w:p w14:paraId="690547EC" w14:textId="06E2CF01"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0" w:history="1">
        <w:r w:rsidR="00DA6995" w:rsidRPr="00610CBD">
          <w:rPr>
            <w:rStyle w:val="Hyperlink"/>
            <w:noProof/>
            <w:lang w:val="vi-VN"/>
          </w:rPr>
          <w:t>5.1.2.5 Switch Phòng A112:</w:t>
        </w:r>
        <w:r w:rsidR="00DA6995">
          <w:rPr>
            <w:noProof/>
            <w:webHidden/>
          </w:rPr>
          <w:tab/>
        </w:r>
        <w:r w:rsidR="00DA6995">
          <w:rPr>
            <w:noProof/>
            <w:webHidden/>
          </w:rPr>
          <w:fldChar w:fldCharType="begin"/>
        </w:r>
        <w:r w:rsidR="00DA6995">
          <w:rPr>
            <w:noProof/>
            <w:webHidden/>
          </w:rPr>
          <w:instrText xml:space="preserve"> PAGEREF _Toc132895630 \h </w:instrText>
        </w:r>
        <w:r w:rsidR="00DA6995">
          <w:rPr>
            <w:noProof/>
            <w:webHidden/>
          </w:rPr>
        </w:r>
        <w:r w:rsidR="00DA6995">
          <w:rPr>
            <w:noProof/>
            <w:webHidden/>
          </w:rPr>
          <w:fldChar w:fldCharType="separate"/>
        </w:r>
        <w:r w:rsidR="00DA6995">
          <w:rPr>
            <w:noProof/>
            <w:webHidden/>
          </w:rPr>
          <w:t>31</w:t>
        </w:r>
        <w:r w:rsidR="00DA6995">
          <w:rPr>
            <w:noProof/>
            <w:webHidden/>
          </w:rPr>
          <w:fldChar w:fldCharType="end"/>
        </w:r>
      </w:hyperlink>
    </w:p>
    <w:p w14:paraId="0AA52305" w14:textId="6E68ACB0"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1" w:history="1">
        <w:r w:rsidR="00DA6995" w:rsidRPr="00610CBD">
          <w:rPr>
            <w:rStyle w:val="Hyperlink"/>
            <w:noProof/>
            <w:lang w:val="vi-VN"/>
          </w:rPr>
          <w:t>5.1.2.6 Switch Phòng A113:</w:t>
        </w:r>
        <w:r w:rsidR="00DA6995">
          <w:rPr>
            <w:noProof/>
            <w:webHidden/>
          </w:rPr>
          <w:tab/>
        </w:r>
        <w:r w:rsidR="00DA6995">
          <w:rPr>
            <w:noProof/>
            <w:webHidden/>
          </w:rPr>
          <w:fldChar w:fldCharType="begin"/>
        </w:r>
        <w:r w:rsidR="00DA6995">
          <w:rPr>
            <w:noProof/>
            <w:webHidden/>
          </w:rPr>
          <w:instrText xml:space="preserve"> PAGEREF _Toc132895631 \h </w:instrText>
        </w:r>
        <w:r w:rsidR="00DA6995">
          <w:rPr>
            <w:noProof/>
            <w:webHidden/>
          </w:rPr>
        </w:r>
        <w:r w:rsidR="00DA6995">
          <w:rPr>
            <w:noProof/>
            <w:webHidden/>
          </w:rPr>
          <w:fldChar w:fldCharType="separate"/>
        </w:r>
        <w:r w:rsidR="00DA6995">
          <w:rPr>
            <w:noProof/>
            <w:webHidden/>
          </w:rPr>
          <w:t>32</w:t>
        </w:r>
        <w:r w:rsidR="00DA6995">
          <w:rPr>
            <w:noProof/>
            <w:webHidden/>
          </w:rPr>
          <w:fldChar w:fldCharType="end"/>
        </w:r>
      </w:hyperlink>
    </w:p>
    <w:p w14:paraId="7C3D3B13" w14:textId="102896BB"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2" w:history="1">
        <w:r w:rsidR="00DA6995" w:rsidRPr="00610CBD">
          <w:rPr>
            <w:rStyle w:val="Hyperlink"/>
            <w:noProof/>
            <w:lang w:val="vi-VN"/>
          </w:rPr>
          <w:t>5.1.2.7 Switch Phòng A211:</w:t>
        </w:r>
        <w:r w:rsidR="00DA6995">
          <w:rPr>
            <w:noProof/>
            <w:webHidden/>
          </w:rPr>
          <w:tab/>
        </w:r>
        <w:r w:rsidR="00DA6995">
          <w:rPr>
            <w:noProof/>
            <w:webHidden/>
          </w:rPr>
          <w:fldChar w:fldCharType="begin"/>
        </w:r>
        <w:r w:rsidR="00DA6995">
          <w:rPr>
            <w:noProof/>
            <w:webHidden/>
          </w:rPr>
          <w:instrText xml:space="preserve"> PAGEREF _Toc132895632 \h </w:instrText>
        </w:r>
        <w:r w:rsidR="00DA6995">
          <w:rPr>
            <w:noProof/>
            <w:webHidden/>
          </w:rPr>
        </w:r>
        <w:r w:rsidR="00DA6995">
          <w:rPr>
            <w:noProof/>
            <w:webHidden/>
          </w:rPr>
          <w:fldChar w:fldCharType="separate"/>
        </w:r>
        <w:r w:rsidR="00DA6995">
          <w:rPr>
            <w:noProof/>
            <w:webHidden/>
          </w:rPr>
          <w:t>33</w:t>
        </w:r>
        <w:r w:rsidR="00DA6995">
          <w:rPr>
            <w:noProof/>
            <w:webHidden/>
          </w:rPr>
          <w:fldChar w:fldCharType="end"/>
        </w:r>
      </w:hyperlink>
    </w:p>
    <w:p w14:paraId="541033F3" w14:textId="16BFAD1C"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3" w:history="1">
        <w:r w:rsidR="00DA6995" w:rsidRPr="00610CBD">
          <w:rPr>
            <w:rStyle w:val="Hyperlink"/>
            <w:noProof/>
            <w:lang w:val="vi-VN"/>
          </w:rPr>
          <w:t>5.1.2.8 Switch Phòng A212:</w:t>
        </w:r>
        <w:r w:rsidR="00DA6995">
          <w:rPr>
            <w:noProof/>
            <w:webHidden/>
          </w:rPr>
          <w:tab/>
        </w:r>
        <w:r w:rsidR="00DA6995">
          <w:rPr>
            <w:noProof/>
            <w:webHidden/>
          </w:rPr>
          <w:fldChar w:fldCharType="begin"/>
        </w:r>
        <w:r w:rsidR="00DA6995">
          <w:rPr>
            <w:noProof/>
            <w:webHidden/>
          </w:rPr>
          <w:instrText xml:space="preserve"> PAGEREF _Toc132895633 \h </w:instrText>
        </w:r>
        <w:r w:rsidR="00DA6995">
          <w:rPr>
            <w:noProof/>
            <w:webHidden/>
          </w:rPr>
        </w:r>
        <w:r w:rsidR="00DA6995">
          <w:rPr>
            <w:noProof/>
            <w:webHidden/>
          </w:rPr>
          <w:fldChar w:fldCharType="separate"/>
        </w:r>
        <w:r w:rsidR="00DA6995">
          <w:rPr>
            <w:noProof/>
            <w:webHidden/>
          </w:rPr>
          <w:t>34</w:t>
        </w:r>
        <w:r w:rsidR="00DA6995">
          <w:rPr>
            <w:noProof/>
            <w:webHidden/>
          </w:rPr>
          <w:fldChar w:fldCharType="end"/>
        </w:r>
      </w:hyperlink>
    </w:p>
    <w:p w14:paraId="0CA5C86C" w14:textId="57F39B0F"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4" w:history="1">
        <w:r w:rsidR="00DA6995" w:rsidRPr="00610CBD">
          <w:rPr>
            <w:rStyle w:val="Hyperlink"/>
            <w:noProof/>
            <w:lang w:val="vi-VN"/>
          </w:rPr>
          <w:t>5.1.2.9 Switch Phòng A213:</w:t>
        </w:r>
        <w:r w:rsidR="00DA6995">
          <w:rPr>
            <w:noProof/>
            <w:webHidden/>
          </w:rPr>
          <w:tab/>
        </w:r>
        <w:r w:rsidR="00DA6995">
          <w:rPr>
            <w:noProof/>
            <w:webHidden/>
          </w:rPr>
          <w:fldChar w:fldCharType="begin"/>
        </w:r>
        <w:r w:rsidR="00DA6995">
          <w:rPr>
            <w:noProof/>
            <w:webHidden/>
          </w:rPr>
          <w:instrText xml:space="preserve"> PAGEREF _Toc132895634 \h </w:instrText>
        </w:r>
        <w:r w:rsidR="00DA6995">
          <w:rPr>
            <w:noProof/>
            <w:webHidden/>
          </w:rPr>
        </w:r>
        <w:r w:rsidR="00DA6995">
          <w:rPr>
            <w:noProof/>
            <w:webHidden/>
          </w:rPr>
          <w:fldChar w:fldCharType="separate"/>
        </w:r>
        <w:r w:rsidR="00DA6995">
          <w:rPr>
            <w:noProof/>
            <w:webHidden/>
          </w:rPr>
          <w:t>34</w:t>
        </w:r>
        <w:r w:rsidR="00DA6995">
          <w:rPr>
            <w:noProof/>
            <w:webHidden/>
          </w:rPr>
          <w:fldChar w:fldCharType="end"/>
        </w:r>
      </w:hyperlink>
    </w:p>
    <w:p w14:paraId="4F06943A" w14:textId="694786F3"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35" w:history="1">
        <w:r w:rsidR="00DA6995" w:rsidRPr="00610CBD">
          <w:rPr>
            <w:rStyle w:val="Hyperlink"/>
            <w:noProof/>
            <w:lang w:val="vi-VN"/>
          </w:rPr>
          <w:t>5.1.3 Chi nhánh 3</w:t>
        </w:r>
        <w:r w:rsidR="00DA6995">
          <w:rPr>
            <w:noProof/>
            <w:webHidden/>
          </w:rPr>
          <w:tab/>
        </w:r>
        <w:r w:rsidR="00DA6995">
          <w:rPr>
            <w:noProof/>
            <w:webHidden/>
          </w:rPr>
          <w:fldChar w:fldCharType="begin"/>
        </w:r>
        <w:r w:rsidR="00DA6995">
          <w:rPr>
            <w:noProof/>
            <w:webHidden/>
          </w:rPr>
          <w:instrText xml:space="preserve"> PAGEREF _Toc132895635 \h </w:instrText>
        </w:r>
        <w:r w:rsidR="00DA6995">
          <w:rPr>
            <w:noProof/>
            <w:webHidden/>
          </w:rPr>
        </w:r>
        <w:r w:rsidR="00DA6995">
          <w:rPr>
            <w:noProof/>
            <w:webHidden/>
          </w:rPr>
          <w:fldChar w:fldCharType="separate"/>
        </w:r>
        <w:r w:rsidR="00DA6995">
          <w:rPr>
            <w:noProof/>
            <w:webHidden/>
          </w:rPr>
          <w:t>35</w:t>
        </w:r>
        <w:r w:rsidR="00DA6995">
          <w:rPr>
            <w:noProof/>
            <w:webHidden/>
          </w:rPr>
          <w:fldChar w:fldCharType="end"/>
        </w:r>
      </w:hyperlink>
    </w:p>
    <w:p w14:paraId="4A71495D" w14:textId="7EECDA18"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6" w:history="1">
        <w:r w:rsidR="00DA6995" w:rsidRPr="00610CBD">
          <w:rPr>
            <w:rStyle w:val="Hyperlink"/>
            <w:noProof/>
            <w:lang w:val="vi-VN"/>
          </w:rPr>
          <w:t>5.1.3.1 Multilayer Switch CN3-2:</w:t>
        </w:r>
        <w:r w:rsidR="00DA6995">
          <w:rPr>
            <w:noProof/>
            <w:webHidden/>
          </w:rPr>
          <w:tab/>
        </w:r>
        <w:r w:rsidR="00DA6995">
          <w:rPr>
            <w:noProof/>
            <w:webHidden/>
          </w:rPr>
          <w:fldChar w:fldCharType="begin"/>
        </w:r>
        <w:r w:rsidR="00DA6995">
          <w:rPr>
            <w:noProof/>
            <w:webHidden/>
          </w:rPr>
          <w:instrText xml:space="preserve"> PAGEREF _Toc132895636 \h </w:instrText>
        </w:r>
        <w:r w:rsidR="00DA6995">
          <w:rPr>
            <w:noProof/>
            <w:webHidden/>
          </w:rPr>
        </w:r>
        <w:r w:rsidR="00DA6995">
          <w:rPr>
            <w:noProof/>
            <w:webHidden/>
          </w:rPr>
          <w:fldChar w:fldCharType="separate"/>
        </w:r>
        <w:r w:rsidR="00DA6995">
          <w:rPr>
            <w:noProof/>
            <w:webHidden/>
          </w:rPr>
          <w:t>36</w:t>
        </w:r>
        <w:r w:rsidR="00DA6995">
          <w:rPr>
            <w:noProof/>
            <w:webHidden/>
          </w:rPr>
          <w:fldChar w:fldCharType="end"/>
        </w:r>
      </w:hyperlink>
    </w:p>
    <w:p w14:paraId="77185BE2" w14:textId="0B58A238"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7" w:history="1">
        <w:r w:rsidR="00DA6995" w:rsidRPr="00610CBD">
          <w:rPr>
            <w:rStyle w:val="Hyperlink"/>
            <w:noProof/>
            <w:lang w:val="vi-VN"/>
          </w:rPr>
          <w:t xml:space="preserve">5.1.3.2 </w:t>
        </w:r>
        <w:r w:rsidR="00DA6995" w:rsidRPr="00610CBD">
          <w:rPr>
            <w:rStyle w:val="Hyperlink"/>
            <w:noProof/>
          </w:rPr>
          <w:t>Switch Tầng 1:</w:t>
        </w:r>
        <w:r w:rsidR="00DA6995">
          <w:rPr>
            <w:noProof/>
            <w:webHidden/>
          </w:rPr>
          <w:tab/>
        </w:r>
        <w:r w:rsidR="00DA6995">
          <w:rPr>
            <w:noProof/>
            <w:webHidden/>
          </w:rPr>
          <w:fldChar w:fldCharType="begin"/>
        </w:r>
        <w:r w:rsidR="00DA6995">
          <w:rPr>
            <w:noProof/>
            <w:webHidden/>
          </w:rPr>
          <w:instrText xml:space="preserve"> PAGEREF _Toc132895637 \h </w:instrText>
        </w:r>
        <w:r w:rsidR="00DA6995">
          <w:rPr>
            <w:noProof/>
            <w:webHidden/>
          </w:rPr>
        </w:r>
        <w:r w:rsidR="00DA6995">
          <w:rPr>
            <w:noProof/>
            <w:webHidden/>
          </w:rPr>
          <w:fldChar w:fldCharType="separate"/>
        </w:r>
        <w:r w:rsidR="00DA6995">
          <w:rPr>
            <w:noProof/>
            <w:webHidden/>
          </w:rPr>
          <w:t>37</w:t>
        </w:r>
        <w:r w:rsidR="00DA6995">
          <w:rPr>
            <w:noProof/>
            <w:webHidden/>
          </w:rPr>
          <w:fldChar w:fldCharType="end"/>
        </w:r>
      </w:hyperlink>
    </w:p>
    <w:p w14:paraId="7C89EAE7" w14:textId="6994183E"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8" w:history="1">
        <w:r w:rsidR="00DA6995" w:rsidRPr="00610CBD">
          <w:rPr>
            <w:rStyle w:val="Hyperlink"/>
            <w:noProof/>
            <w:lang w:val="vi-VN"/>
          </w:rPr>
          <w:t>5.1.3.4 Switch Phòng B101:</w:t>
        </w:r>
        <w:r w:rsidR="00DA6995">
          <w:rPr>
            <w:noProof/>
            <w:webHidden/>
          </w:rPr>
          <w:tab/>
        </w:r>
        <w:r w:rsidR="00DA6995">
          <w:rPr>
            <w:noProof/>
            <w:webHidden/>
          </w:rPr>
          <w:fldChar w:fldCharType="begin"/>
        </w:r>
        <w:r w:rsidR="00DA6995">
          <w:rPr>
            <w:noProof/>
            <w:webHidden/>
          </w:rPr>
          <w:instrText xml:space="preserve"> PAGEREF _Toc132895638 \h </w:instrText>
        </w:r>
        <w:r w:rsidR="00DA6995">
          <w:rPr>
            <w:noProof/>
            <w:webHidden/>
          </w:rPr>
        </w:r>
        <w:r w:rsidR="00DA6995">
          <w:rPr>
            <w:noProof/>
            <w:webHidden/>
          </w:rPr>
          <w:fldChar w:fldCharType="separate"/>
        </w:r>
        <w:r w:rsidR="00DA6995">
          <w:rPr>
            <w:noProof/>
            <w:webHidden/>
          </w:rPr>
          <w:t>38</w:t>
        </w:r>
        <w:r w:rsidR="00DA6995">
          <w:rPr>
            <w:noProof/>
            <w:webHidden/>
          </w:rPr>
          <w:fldChar w:fldCharType="end"/>
        </w:r>
      </w:hyperlink>
    </w:p>
    <w:p w14:paraId="52059F38" w14:textId="78A0A290"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39" w:history="1">
        <w:r w:rsidR="00DA6995" w:rsidRPr="00610CBD">
          <w:rPr>
            <w:rStyle w:val="Hyperlink"/>
            <w:noProof/>
          </w:rPr>
          <w:t xml:space="preserve">5.1.3.5 </w:t>
        </w:r>
        <w:r w:rsidR="00DA6995" w:rsidRPr="00610CBD">
          <w:rPr>
            <w:rStyle w:val="Hyperlink"/>
            <w:noProof/>
            <w:lang w:val="vi-VN"/>
          </w:rPr>
          <w:t>Switch Phòng B10</w:t>
        </w:r>
        <w:r w:rsidR="00DA6995" w:rsidRPr="00610CBD">
          <w:rPr>
            <w:rStyle w:val="Hyperlink"/>
            <w:noProof/>
          </w:rPr>
          <w:t>2</w:t>
        </w:r>
        <w:r w:rsidR="00DA6995">
          <w:rPr>
            <w:noProof/>
            <w:webHidden/>
          </w:rPr>
          <w:tab/>
        </w:r>
        <w:r w:rsidR="00DA6995">
          <w:rPr>
            <w:noProof/>
            <w:webHidden/>
          </w:rPr>
          <w:fldChar w:fldCharType="begin"/>
        </w:r>
        <w:r w:rsidR="00DA6995">
          <w:rPr>
            <w:noProof/>
            <w:webHidden/>
          </w:rPr>
          <w:instrText xml:space="preserve"> PAGEREF _Toc132895639 \h </w:instrText>
        </w:r>
        <w:r w:rsidR="00DA6995">
          <w:rPr>
            <w:noProof/>
            <w:webHidden/>
          </w:rPr>
        </w:r>
        <w:r w:rsidR="00DA6995">
          <w:rPr>
            <w:noProof/>
            <w:webHidden/>
          </w:rPr>
          <w:fldChar w:fldCharType="separate"/>
        </w:r>
        <w:r w:rsidR="00DA6995">
          <w:rPr>
            <w:noProof/>
            <w:webHidden/>
          </w:rPr>
          <w:t>39</w:t>
        </w:r>
        <w:r w:rsidR="00DA6995">
          <w:rPr>
            <w:noProof/>
            <w:webHidden/>
          </w:rPr>
          <w:fldChar w:fldCharType="end"/>
        </w:r>
      </w:hyperlink>
    </w:p>
    <w:p w14:paraId="3CBA1890" w14:textId="1D226C97"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40" w:history="1">
        <w:r w:rsidR="00DA6995" w:rsidRPr="00610CBD">
          <w:rPr>
            <w:rStyle w:val="Hyperlink"/>
            <w:noProof/>
          </w:rPr>
          <w:t xml:space="preserve">5.1.3.6 </w:t>
        </w:r>
        <w:r w:rsidR="00DA6995" w:rsidRPr="00610CBD">
          <w:rPr>
            <w:rStyle w:val="Hyperlink"/>
            <w:noProof/>
            <w:lang w:val="vi-VN"/>
          </w:rPr>
          <w:t>Switch Phòng B10</w:t>
        </w:r>
        <w:r w:rsidR="00DA6995" w:rsidRPr="00610CBD">
          <w:rPr>
            <w:rStyle w:val="Hyperlink"/>
            <w:noProof/>
          </w:rPr>
          <w:t>3</w:t>
        </w:r>
        <w:r w:rsidR="00DA6995">
          <w:rPr>
            <w:noProof/>
            <w:webHidden/>
          </w:rPr>
          <w:tab/>
        </w:r>
        <w:r w:rsidR="00DA6995">
          <w:rPr>
            <w:noProof/>
            <w:webHidden/>
          </w:rPr>
          <w:fldChar w:fldCharType="begin"/>
        </w:r>
        <w:r w:rsidR="00DA6995">
          <w:rPr>
            <w:noProof/>
            <w:webHidden/>
          </w:rPr>
          <w:instrText xml:space="preserve"> PAGEREF _Toc132895640 \h </w:instrText>
        </w:r>
        <w:r w:rsidR="00DA6995">
          <w:rPr>
            <w:noProof/>
            <w:webHidden/>
          </w:rPr>
        </w:r>
        <w:r w:rsidR="00DA6995">
          <w:rPr>
            <w:noProof/>
            <w:webHidden/>
          </w:rPr>
          <w:fldChar w:fldCharType="separate"/>
        </w:r>
        <w:r w:rsidR="00DA6995">
          <w:rPr>
            <w:noProof/>
            <w:webHidden/>
          </w:rPr>
          <w:t>40</w:t>
        </w:r>
        <w:r w:rsidR="00DA6995">
          <w:rPr>
            <w:noProof/>
            <w:webHidden/>
          </w:rPr>
          <w:fldChar w:fldCharType="end"/>
        </w:r>
      </w:hyperlink>
    </w:p>
    <w:p w14:paraId="4A4D1165" w14:textId="520B7CB8"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41" w:history="1">
        <w:r w:rsidR="00DA6995" w:rsidRPr="00610CBD">
          <w:rPr>
            <w:rStyle w:val="Hyperlink"/>
            <w:noProof/>
            <w:lang w:val="vi-VN"/>
          </w:rPr>
          <w:t>5.1.3.</w:t>
        </w:r>
        <w:r w:rsidR="00DA6995" w:rsidRPr="00610CBD">
          <w:rPr>
            <w:rStyle w:val="Hyperlink"/>
            <w:noProof/>
          </w:rPr>
          <w:t>7</w:t>
        </w:r>
        <w:r w:rsidR="00DA6995" w:rsidRPr="00610CBD">
          <w:rPr>
            <w:rStyle w:val="Hyperlink"/>
            <w:noProof/>
            <w:lang w:val="vi-VN"/>
          </w:rPr>
          <w:t xml:space="preserve"> Switch Tầng 2:</w:t>
        </w:r>
        <w:r w:rsidR="00DA6995">
          <w:rPr>
            <w:noProof/>
            <w:webHidden/>
          </w:rPr>
          <w:tab/>
        </w:r>
        <w:r w:rsidR="00DA6995">
          <w:rPr>
            <w:noProof/>
            <w:webHidden/>
          </w:rPr>
          <w:fldChar w:fldCharType="begin"/>
        </w:r>
        <w:r w:rsidR="00DA6995">
          <w:rPr>
            <w:noProof/>
            <w:webHidden/>
          </w:rPr>
          <w:instrText xml:space="preserve"> PAGEREF _Toc132895641 \h </w:instrText>
        </w:r>
        <w:r w:rsidR="00DA6995">
          <w:rPr>
            <w:noProof/>
            <w:webHidden/>
          </w:rPr>
        </w:r>
        <w:r w:rsidR="00DA6995">
          <w:rPr>
            <w:noProof/>
            <w:webHidden/>
          </w:rPr>
          <w:fldChar w:fldCharType="separate"/>
        </w:r>
        <w:r w:rsidR="00DA6995">
          <w:rPr>
            <w:noProof/>
            <w:webHidden/>
          </w:rPr>
          <w:t>40</w:t>
        </w:r>
        <w:r w:rsidR="00DA6995">
          <w:rPr>
            <w:noProof/>
            <w:webHidden/>
          </w:rPr>
          <w:fldChar w:fldCharType="end"/>
        </w:r>
      </w:hyperlink>
    </w:p>
    <w:p w14:paraId="09A13BAB" w14:textId="464BEE8A"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42" w:history="1">
        <w:r w:rsidR="00DA6995" w:rsidRPr="00610CBD">
          <w:rPr>
            <w:rStyle w:val="Hyperlink"/>
            <w:noProof/>
            <w:lang w:val="vi-VN"/>
          </w:rPr>
          <w:t>5.1.3.</w:t>
        </w:r>
        <w:r w:rsidR="00DA6995" w:rsidRPr="00610CBD">
          <w:rPr>
            <w:rStyle w:val="Hyperlink"/>
            <w:noProof/>
          </w:rPr>
          <w:t>8</w:t>
        </w:r>
        <w:r w:rsidR="00DA6995" w:rsidRPr="00610CBD">
          <w:rPr>
            <w:rStyle w:val="Hyperlink"/>
            <w:noProof/>
            <w:lang w:val="vi-VN"/>
          </w:rPr>
          <w:t xml:space="preserve"> Switch Phòng B211:</w:t>
        </w:r>
        <w:r w:rsidR="00DA6995">
          <w:rPr>
            <w:noProof/>
            <w:webHidden/>
          </w:rPr>
          <w:tab/>
        </w:r>
        <w:r w:rsidR="00DA6995">
          <w:rPr>
            <w:noProof/>
            <w:webHidden/>
          </w:rPr>
          <w:fldChar w:fldCharType="begin"/>
        </w:r>
        <w:r w:rsidR="00DA6995">
          <w:rPr>
            <w:noProof/>
            <w:webHidden/>
          </w:rPr>
          <w:instrText xml:space="preserve"> PAGEREF _Toc132895642 \h </w:instrText>
        </w:r>
        <w:r w:rsidR="00DA6995">
          <w:rPr>
            <w:noProof/>
            <w:webHidden/>
          </w:rPr>
        </w:r>
        <w:r w:rsidR="00DA6995">
          <w:rPr>
            <w:noProof/>
            <w:webHidden/>
          </w:rPr>
          <w:fldChar w:fldCharType="separate"/>
        </w:r>
        <w:r w:rsidR="00DA6995">
          <w:rPr>
            <w:noProof/>
            <w:webHidden/>
          </w:rPr>
          <w:t>41</w:t>
        </w:r>
        <w:r w:rsidR="00DA6995">
          <w:rPr>
            <w:noProof/>
            <w:webHidden/>
          </w:rPr>
          <w:fldChar w:fldCharType="end"/>
        </w:r>
      </w:hyperlink>
    </w:p>
    <w:p w14:paraId="097AB8C9" w14:textId="2BBE5CD5"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43" w:history="1">
        <w:r w:rsidR="00DA6995" w:rsidRPr="00610CBD">
          <w:rPr>
            <w:rStyle w:val="Hyperlink"/>
            <w:noProof/>
            <w:lang w:val="vi-VN"/>
          </w:rPr>
          <w:t>5.1.3.</w:t>
        </w:r>
        <w:r w:rsidR="00DA6995" w:rsidRPr="00610CBD">
          <w:rPr>
            <w:rStyle w:val="Hyperlink"/>
            <w:noProof/>
          </w:rPr>
          <w:t>9</w:t>
        </w:r>
        <w:r w:rsidR="00DA6995" w:rsidRPr="00610CBD">
          <w:rPr>
            <w:rStyle w:val="Hyperlink"/>
            <w:noProof/>
            <w:lang w:val="vi-VN"/>
          </w:rPr>
          <w:t xml:space="preserve"> Switch Phòng B212:</w:t>
        </w:r>
        <w:r w:rsidR="00DA6995">
          <w:rPr>
            <w:noProof/>
            <w:webHidden/>
          </w:rPr>
          <w:tab/>
        </w:r>
        <w:r w:rsidR="00DA6995">
          <w:rPr>
            <w:noProof/>
            <w:webHidden/>
          </w:rPr>
          <w:fldChar w:fldCharType="begin"/>
        </w:r>
        <w:r w:rsidR="00DA6995">
          <w:rPr>
            <w:noProof/>
            <w:webHidden/>
          </w:rPr>
          <w:instrText xml:space="preserve"> PAGEREF _Toc132895643 \h </w:instrText>
        </w:r>
        <w:r w:rsidR="00DA6995">
          <w:rPr>
            <w:noProof/>
            <w:webHidden/>
          </w:rPr>
        </w:r>
        <w:r w:rsidR="00DA6995">
          <w:rPr>
            <w:noProof/>
            <w:webHidden/>
          </w:rPr>
          <w:fldChar w:fldCharType="separate"/>
        </w:r>
        <w:r w:rsidR="00DA6995">
          <w:rPr>
            <w:noProof/>
            <w:webHidden/>
          </w:rPr>
          <w:t>42</w:t>
        </w:r>
        <w:r w:rsidR="00DA6995">
          <w:rPr>
            <w:noProof/>
            <w:webHidden/>
          </w:rPr>
          <w:fldChar w:fldCharType="end"/>
        </w:r>
      </w:hyperlink>
    </w:p>
    <w:p w14:paraId="440FAA32" w14:textId="3D3561E8" w:rsidR="00DA6995" w:rsidRDefault="00000000">
      <w:pPr>
        <w:pStyle w:val="TOC4"/>
        <w:tabs>
          <w:tab w:val="right" w:leader="dot" w:pos="9111"/>
        </w:tabs>
        <w:rPr>
          <w:rFonts w:asciiTheme="minorHAnsi" w:eastAsiaTheme="minorEastAsia" w:hAnsiTheme="minorHAnsi" w:cstheme="minorBidi"/>
          <w:noProof/>
          <w:sz w:val="22"/>
          <w:szCs w:val="22"/>
        </w:rPr>
      </w:pPr>
      <w:hyperlink w:anchor="_Toc132895644" w:history="1">
        <w:r w:rsidR="00DA6995" w:rsidRPr="00610CBD">
          <w:rPr>
            <w:rStyle w:val="Hyperlink"/>
            <w:noProof/>
            <w:lang w:val="vi-VN"/>
          </w:rPr>
          <w:t>5.1.3.</w:t>
        </w:r>
        <w:r w:rsidR="00DA6995" w:rsidRPr="00610CBD">
          <w:rPr>
            <w:rStyle w:val="Hyperlink"/>
            <w:noProof/>
          </w:rPr>
          <w:t>10</w:t>
        </w:r>
        <w:r w:rsidR="00DA6995" w:rsidRPr="00610CBD">
          <w:rPr>
            <w:rStyle w:val="Hyperlink"/>
            <w:noProof/>
            <w:lang w:val="vi-VN"/>
          </w:rPr>
          <w:t xml:space="preserve"> Switch Phòng B213:</w:t>
        </w:r>
        <w:r w:rsidR="00DA6995">
          <w:rPr>
            <w:noProof/>
            <w:webHidden/>
          </w:rPr>
          <w:tab/>
        </w:r>
        <w:r w:rsidR="00DA6995">
          <w:rPr>
            <w:noProof/>
            <w:webHidden/>
          </w:rPr>
          <w:fldChar w:fldCharType="begin"/>
        </w:r>
        <w:r w:rsidR="00DA6995">
          <w:rPr>
            <w:noProof/>
            <w:webHidden/>
          </w:rPr>
          <w:instrText xml:space="preserve"> PAGEREF _Toc132895644 \h </w:instrText>
        </w:r>
        <w:r w:rsidR="00DA6995">
          <w:rPr>
            <w:noProof/>
            <w:webHidden/>
          </w:rPr>
        </w:r>
        <w:r w:rsidR="00DA6995">
          <w:rPr>
            <w:noProof/>
            <w:webHidden/>
          </w:rPr>
          <w:fldChar w:fldCharType="separate"/>
        </w:r>
        <w:r w:rsidR="00DA6995">
          <w:rPr>
            <w:noProof/>
            <w:webHidden/>
          </w:rPr>
          <w:t>43</w:t>
        </w:r>
        <w:r w:rsidR="00DA6995">
          <w:rPr>
            <w:noProof/>
            <w:webHidden/>
          </w:rPr>
          <w:fldChar w:fldCharType="end"/>
        </w:r>
      </w:hyperlink>
    </w:p>
    <w:p w14:paraId="28011C54" w14:textId="68F5871E"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45" w:history="1">
        <w:r w:rsidR="00DA6995" w:rsidRPr="00610CBD">
          <w:rPr>
            <w:rStyle w:val="Hyperlink"/>
            <w:noProof/>
            <w:lang w:val="vi-VN"/>
          </w:rPr>
          <w:t>5.2 Cấu hình router</w:t>
        </w:r>
        <w:r w:rsidR="00DA6995">
          <w:rPr>
            <w:noProof/>
            <w:webHidden/>
          </w:rPr>
          <w:tab/>
        </w:r>
        <w:r w:rsidR="00DA6995">
          <w:rPr>
            <w:noProof/>
            <w:webHidden/>
          </w:rPr>
          <w:fldChar w:fldCharType="begin"/>
        </w:r>
        <w:r w:rsidR="00DA6995">
          <w:rPr>
            <w:noProof/>
            <w:webHidden/>
          </w:rPr>
          <w:instrText xml:space="preserve"> PAGEREF _Toc132895645 \h </w:instrText>
        </w:r>
        <w:r w:rsidR="00DA6995">
          <w:rPr>
            <w:noProof/>
            <w:webHidden/>
          </w:rPr>
        </w:r>
        <w:r w:rsidR="00DA6995">
          <w:rPr>
            <w:noProof/>
            <w:webHidden/>
          </w:rPr>
          <w:fldChar w:fldCharType="separate"/>
        </w:r>
        <w:r w:rsidR="00DA6995">
          <w:rPr>
            <w:noProof/>
            <w:webHidden/>
          </w:rPr>
          <w:t>44</w:t>
        </w:r>
        <w:r w:rsidR="00DA6995">
          <w:rPr>
            <w:noProof/>
            <w:webHidden/>
          </w:rPr>
          <w:fldChar w:fldCharType="end"/>
        </w:r>
      </w:hyperlink>
    </w:p>
    <w:p w14:paraId="4DA88607" w14:textId="0944E82E"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46" w:history="1">
        <w:r w:rsidR="00DA6995" w:rsidRPr="00610CBD">
          <w:rPr>
            <w:rStyle w:val="Hyperlink"/>
            <w:noProof/>
            <w:lang w:val="vi-VN"/>
          </w:rPr>
          <w:t xml:space="preserve">5.2.1 Router </w:t>
        </w:r>
        <w:r w:rsidR="00DA6995" w:rsidRPr="00610CBD">
          <w:rPr>
            <w:rStyle w:val="Hyperlink"/>
            <w:noProof/>
          </w:rPr>
          <w:t>cơ sở</w:t>
        </w:r>
        <w:r w:rsidR="00DA6995" w:rsidRPr="00610CBD">
          <w:rPr>
            <w:rStyle w:val="Hyperlink"/>
            <w:noProof/>
            <w:lang w:val="vi-VN"/>
          </w:rPr>
          <w:t xml:space="preserve"> 1</w:t>
        </w:r>
        <w:r w:rsidR="00DA6995">
          <w:rPr>
            <w:noProof/>
            <w:webHidden/>
          </w:rPr>
          <w:tab/>
        </w:r>
        <w:r w:rsidR="00DA6995">
          <w:rPr>
            <w:noProof/>
            <w:webHidden/>
          </w:rPr>
          <w:fldChar w:fldCharType="begin"/>
        </w:r>
        <w:r w:rsidR="00DA6995">
          <w:rPr>
            <w:noProof/>
            <w:webHidden/>
          </w:rPr>
          <w:instrText xml:space="preserve"> PAGEREF _Toc132895646 \h </w:instrText>
        </w:r>
        <w:r w:rsidR="00DA6995">
          <w:rPr>
            <w:noProof/>
            <w:webHidden/>
          </w:rPr>
        </w:r>
        <w:r w:rsidR="00DA6995">
          <w:rPr>
            <w:noProof/>
            <w:webHidden/>
          </w:rPr>
          <w:fldChar w:fldCharType="separate"/>
        </w:r>
        <w:r w:rsidR="00DA6995">
          <w:rPr>
            <w:noProof/>
            <w:webHidden/>
          </w:rPr>
          <w:t>44</w:t>
        </w:r>
        <w:r w:rsidR="00DA6995">
          <w:rPr>
            <w:noProof/>
            <w:webHidden/>
          </w:rPr>
          <w:fldChar w:fldCharType="end"/>
        </w:r>
      </w:hyperlink>
    </w:p>
    <w:p w14:paraId="552A8745" w14:textId="419D1B4C"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47" w:history="1">
        <w:r w:rsidR="00DA6995" w:rsidRPr="00610CBD">
          <w:rPr>
            <w:rStyle w:val="Hyperlink"/>
            <w:noProof/>
            <w:lang w:val="vi-VN"/>
          </w:rPr>
          <w:t>5.2.2 Router c</w:t>
        </w:r>
        <w:r w:rsidR="00DA6995" w:rsidRPr="00610CBD">
          <w:rPr>
            <w:rStyle w:val="Hyperlink"/>
            <w:noProof/>
          </w:rPr>
          <w:t>ơ sở</w:t>
        </w:r>
        <w:r w:rsidR="00DA6995" w:rsidRPr="00610CBD">
          <w:rPr>
            <w:rStyle w:val="Hyperlink"/>
            <w:noProof/>
            <w:lang w:val="vi-VN"/>
          </w:rPr>
          <w:t xml:space="preserve"> 2</w:t>
        </w:r>
        <w:r w:rsidR="00DA6995">
          <w:rPr>
            <w:noProof/>
            <w:webHidden/>
          </w:rPr>
          <w:tab/>
        </w:r>
        <w:r w:rsidR="00DA6995">
          <w:rPr>
            <w:noProof/>
            <w:webHidden/>
          </w:rPr>
          <w:fldChar w:fldCharType="begin"/>
        </w:r>
        <w:r w:rsidR="00DA6995">
          <w:rPr>
            <w:noProof/>
            <w:webHidden/>
          </w:rPr>
          <w:instrText xml:space="preserve"> PAGEREF _Toc132895647 \h </w:instrText>
        </w:r>
        <w:r w:rsidR="00DA6995">
          <w:rPr>
            <w:noProof/>
            <w:webHidden/>
          </w:rPr>
        </w:r>
        <w:r w:rsidR="00DA6995">
          <w:rPr>
            <w:noProof/>
            <w:webHidden/>
          </w:rPr>
          <w:fldChar w:fldCharType="separate"/>
        </w:r>
        <w:r w:rsidR="00DA6995">
          <w:rPr>
            <w:noProof/>
            <w:webHidden/>
          </w:rPr>
          <w:t>44</w:t>
        </w:r>
        <w:r w:rsidR="00DA6995">
          <w:rPr>
            <w:noProof/>
            <w:webHidden/>
          </w:rPr>
          <w:fldChar w:fldCharType="end"/>
        </w:r>
      </w:hyperlink>
    </w:p>
    <w:p w14:paraId="5B943BE7" w14:textId="74256FD1"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48" w:history="1">
        <w:r w:rsidR="00DA6995" w:rsidRPr="00610CBD">
          <w:rPr>
            <w:rStyle w:val="Hyperlink"/>
            <w:noProof/>
            <w:lang w:val="vi-VN"/>
          </w:rPr>
          <w:t>5.2.3 Router c</w:t>
        </w:r>
        <w:r w:rsidR="00DA6995" w:rsidRPr="00610CBD">
          <w:rPr>
            <w:rStyle w:val="Hyperlink"/>
            <w:noProof/>
          </w:rPr>
          <w:t>ơ sở</w:t>
        </w:r>
        <w:r w:rsidR="00DA6995" w:rsidRPr="00610CBD">
          <w:rPr>
            <w:rStyle w:val="Hyperlink"/>
            <w:noProof/>
            <w:lang w:val="vi-VN"/>
          </w:rPr>
          <w:t xml:space="preserve"> 3</w:t>
        </w:r>
        <w:r w:rsidR="00DA6995">
          <w:rPr>
            <w:noProof/>
            <w:webHidden/>
          </w:rPr>
          <w:tab/>
        </w:r>
        <w:r w:rsidR="00DA6995">
          <w:rPr>
            <w:noProof/>
            <w:webHidden/>
          </w:rPr>
          <w:fldChar w:fldCharType="begin"/>
        </w:r>
        <w:r w:rsidR="00DA6995">
          <w:rPr>
            <w:noProof/>
            <w:webHidden/>
          </w:rPr>
          <w:instrText xml:space="preserve"> PAGEREF _Toc132895648 \h </w:instrText>
        </w:r>
        <w:r w:rsidR="00DA6995">
          <w:rPr>
            <w:noProof/>
            <w:webHidden/>
          </w:rPr>
        </w:r>
        <w:r w:rsidR="00DA6995">
          <w:rPr>
            <w:noProof/>
            <w:webHidden/>
          </w:rPr>
          <w:fldChar w:fldCharType="separate"/>
        </w:r>
        <w:r w:rsidR="00DA6995">
          <w:rPr>
            <w:noProof/>
            <w:webHidden/>
          </w:rPr>
          <w:t>45</w:t>
        </w:r>
        <w:r w:rsidR="00DA6995">
          <w:rPr>
            <w:noProof/>
            <w:webHidden/>
          </w:rPr>
          <w:fldChar w:fldCharType="end"/>
        </w:r>
      </w:hyperlink>
    </w:p>
    <w:p w14:paraId="60CB04F4" w14:textId="3037C920"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49" w:history="1">
        <w:r w:rsidR="00DA6995" w:rsidRPr="00610CBD">
          <w:rPr>
            <w:rStyle w:val="Hyperlink"/>
            <w:noProof/>
            <w:lang w:val="vi-VN"/>
          </w:rPr>
          <w:t xml:space="preserve">CHƯƠNG </w:t>
        </w:r>
        <w:r w:rsidR="00DA6995" w:rsidRPr="00610CBD">
          <w:rPr>
            <w:rStyle w:val="Hyperlink"/>
            <w:noProof/>
          </w:rPr>
          <w:t>6</w:t>
        </w:r>
        <w:r w:rsidR="00DA6995" w:rsidRPr="00610CBD">
          <w:rPr>
            <w:rStyle w:val="Hyperlink"/>
            <w:noProof/>
            <w:lang w:val="vi-VN"/>
          </w:rPr>
          <w:t>: CẤU HÌNH SERVER</w:t>
        </w:r>
        <w:r w:rsidR="00DA6995">
          <w:rPr>
            <w:noProof/>
            <w:webHidden/>
          </w:rPr>
          <w:tab/>
        </w:r>
        <w:r w:rsidR="00DA6995">
          <w:rPr>
            <w:noProof/>
            <w:webHidden/>
          </w:rPr>
          <w:fldChar w:fldCharType="begin"/>
        </w:r>
        <w:r w:rsidR="00DA6995">
          <w:rPr>
            <w:noProof/>
            <w:webHidden/>
          </w:rPr>
          <w:instrText xml:space="preserve"> PAGEREF _Toc132895649 \h </w:instrText>
        </w:r>
        <w:r w:rsidR="00DA6995">
          <w:rPr>
            <w:noProof/>
            <w:webHidden/>
          </w:rPr>
        </w:r>
        <w:r w:rsidR="00DA6995">
          <w:rPr>
            <w:noProof/>
            <w:webHidden/>
          </w:rPr>
          <w:fldChar w:fldCharType="separate"/>
        </w:r>
        <w:r w:rsidR="00DA6995">
          <w:rPr>
            <w:noProof/>
            <w:webHidden/>
          </w:rPr>
          <w:t>45</w:t>
        </w:r>
        <w:r w:rsidR="00DA6995">
          <w:rPr>
            <w:noProof/>
            <w:webHidden/>
          </w:rPr>
          <w:fldChar w:fldCharType="end"/>
        </w:r>
      </w:hyperlink>
    </w:p>
    <w:p w14:paraId="6789DE07" w14:textId="6954DF79"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50" w:history="1">
        <w:r w:rsidR="00DA6995" w:rsidRPr="00610CBD">
          <w:rPr>
            <w:rStyle w:val="Hyperlink"/>
            <w:noProof/>
          </w:rPr>
          <w:t>6.1 Cấu hình DHCP server:</w:t>
        </w:r>
        <w:r w:rsidR="00DA6995">
          <w:rPr>
            <w:noProof/>
            <w:webHidden/>
          </w:rPr>
          <w:tab/>
        </w:r>
        <w:r w:rsidR="00DA6995">
          <w:rPr>
            <w:noProof/>
            <w:webHidden/>
          </w:rPr>
          <w:fldChar w:fldCharType="begin"/>
        </w:r>
        <w:r w:rsidR="00DA6995">
          <w:rPr>
            <w:noProof/>
            <w:webHidden/>
          </w:rPr>
          <w:instrText xml:space="preserve"> PAGEREF _Toc132895650 \h </w:instrText>
        </w:r>
        <w:r w:rsidR="00DA6995">
          <w:rPr>
            <w:noProof/>
            <w:webHidden/>
          </w:rPr>
        </w:r>
        <w:r w:rsidR="00DA6995">
          <w:rPr>
            <w:noProof/>
            <w:webHidden/>
          </w:rPr>
          <w:fldChar w:fldCharType="separate"/>
        </w:r>
        <w:r w:rsidR="00DA6995">
          <w:rPr>
            <w:noProof/>
            <w:webHidden/>
          </w:rPr>
          <w:t>45</w:t>
        </w:r>
        <w:r w:rsidR="00DA6995">
          <w:rPr>
            <w:noProof/>
            <w:webHidden/>
          </w:rPr>
          <w:fldChar w:fldCharType="end"/>
        </w:r>
      </w:hyperlink>
    </w:p>
    <w:p w14:paraId="2F17A722" w14:textId="7C988648"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1" w:history="1">
        <w:r w:rsidR="00DA6995" w:rsidRPr="00610CBD">
          <w:rPr>
            <w:rStyle w:val="Hyperlink"/>
            <w:noProof/>
          </w:rPr>
          <w:t>6.1.1 Tại Cơ sở 1:</w:t>
        </w:r>
        <w:r w:rsidR="00DA6995">
          <w:rPr>
            <w:noProof/>
            <w:webHidden/>
          </w:rPr>
          <w:tab/>
        </w:r>
        <w:r w:rsidR="00DA6995">
          <w:rPr>
            <w:noProof/>
            <w:webHidden/>
          </w:rPr>
          <w:fldChar w:fldCharType="begin"/>
        </w:r>
        <w:r w:rsidR="00DA6995">
          <w:rPr>
            <w:noProof/>
            <w:webHidden/>
          </w:rPr>
          <w:instrText xml:space="preserve"> PAGEREF _Toc132895651 \h </w:instrText>
        </w:r>
        <w:r w:rsidR="00DA6995">
          <w:rPr>
            <w:noProof/>
            <w:webHidden/>
          </w:rPr>
        </w:r>
        <w:r w:rsidR="00DA6995">
          <w:rPr>
            <w:noProof/>
            <w:webHidden/>
          </w:rPr>
          <w:fldChar w:fldCharType="separate"/>
        </w:r>
        <w:r w:rsidR="00DA6995">
          <w:rPr>
            <w:noProof/>
            <w:webHidden/>
          </w:rPr>
          <w:t>45</w:t>
        </w:r>
        <w:r w:rsidR="00DA6995">
          <w:rPr>
            <w:noProof/>
            <w:webHidden/>
          </w:rPr>
          <w:fldChar w:fldCharType="end"/>
        </w:r>
      </w:hyperlink>
    </w:p>
    <w:p w14:paraId="39738F1B" w14:textId="51360126"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2" w:history="1">
        <w:r w:rsidR="00DA6995" w:rsidRPr="00610CBD">
          <w:rPr>
            <w:rStyle w:val="Hyperlink"/>
            <w:noProof/>
          </w:rPr>
          <w:t>6.1.2 Tại Cơ sở 2:</w:t>
        </w:r>
        <w:r w:rsidR="00DA6995">
          <w:rPr>
            <w:noProof/>
            <w:webHidden/>
          </w:rPr>
          <w:tab/>
        </w:r>
        <w:r w:rsidR="00DA6995">
          <w:rPr>
            <w:noProof/>
            <w:webHidden/>
          </w:rPr>
          <w:fldChar w:fldCharType="begin"/>
        </w:r>
        <w:r w:rsidR="00DA6995">
          <w:rPr>
            <w:noProof/>
            <w:webHidden/>
          </w:rPr>
          <w:instrText xml:space="preserve"> PAGEREF _Toc132895652 \h </w:instrText>
        </w:r>
        <w:r w:rsidR="00DA6995">
          <w:rPr>
            <w:noProof/>
            <w:webHidden/>
          </w:rPr>
        </w:r>
        <w:r w:rsidR="00DA6995">
          <w:rPr>
            <w:noProof/>
            <w:webHidden/>
          </w:rPr>
          <w:fldChar w:fldCharType="separate"/>
        </w:r>
        <w:r w:rsidR="00DA6995">
          <w:rPr>
            <w:noProof/>
            <w:webHidden/>
          </w:rPr>
          <w:t>46</w:t>
        </w:r>
        <w:r w:rsidR="00DA6995">
          <w:rPr>
            <w:noProof/>
            <w:webHidden/>
          </w:rPr>
          <w:fldChar w:fldCharType="end"/>
        </w:r>
      </w:hyperlink>
    </w:p>
    <w:p w14:paraId="2145CACA" w14:textId="370D6850"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3" w:history="1">
        <w:r w:rsidR="00DA6995" w:rsidRPr="00610CBD">
          <w:rPr>
            <w:rStyle w:val="Hyperlink"/>
            <w:noProof/>
          </w:rPr>
          <w:t>6.1.3 Tại Cơ sở 3:</w:t>
        </w:r>
        <w:r w:rsidR="00DA6995">
          <w:rPr>
            <w:noProof/>
            <w:webHidden/>
          </w:rPr>
          <w:tab/>
        </w:r>
        <w:r w:rsidR="00DA6995">
          <w:rPr>
            <w:noProof/>
            <w:webHidden/>
          </w:rPr>
          <w:fldChar w:fldCharType="begin"/>
        </w:r>
        <w:r w:rsidR="00DA6995">
          <w:rPr>
            <w:noProof/>
            <w:webHidden/>
          </w:rPr>
          <w:instrText xml:space="preserve"> PAGEREF _Toc132895653 \h </w:instrText>
        </w:r>
        <w:r w:rsidR="00DA6995">
          <w:rPr>
            <w:noProof/>
            <w:webHidden/>
          </w:rPr>
        </w:r>
        <w:r w:rsidR="00DA6995">
          <w:rPr>
            <w:noProof/>
            <w:webHidden/>
          </w:rPr>
          <w:fldChar w:fldCharType="separate"/>
        </w:r>
        <w:r w:rsidR="00DA6995">
          <w:rPr>
            <w:noProof/>
            <w:webHidden/>
          </w:rPr>
          <w:t>47</w:t>
        </w:r>
        <w:r w:rsidR="00DA6995">
          <w:rPr>
            <w:noProof/>
            <w:webHidden/>
          </w:rPr>
          <w:fldChar w:fldCharType="end"/>
        </w:r>
      </w:hyperlink>
    </w:p>
    <w:p w14:paraId="0D8161E8" w14:textId="0893B87E"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54" w:history="1">
        <w:r w:rsidR="00DA6995" w:rsidRPr="00610CBD">
          <w:rPr>
            <w:rStyle w:val="Hyperlink"/>
            <w:noProof/>
          </w:rPr>
          <w:t>6.2 Cấu hình các dịch vụ</w:t>
        </w:r>
        <w:r w:rsidR="00DA6995">
          <w:rPr>
            <w:noProof/>
            <w:webHidden/>
          </w:rPr>
          <w:tab/>
        </w:r>
        <w:r w:rsidR="00DA6995">
          <w:rPr>
            <w:noProof/>
            <w:webHidden/>
          </w:rPr>
          <w:fldChar w:fldCharType="begin"/>
        </w:r>
        <w:r w:rsidR="00DA6995">
          <w:rPr>
            <w:noProof/>
            <w:webHidden/>
          </w:rPr>
          <w:instrText xml:space="preserve"> PAGEREF _Toc132895654 \h </w:instrText>
        </w:r>
        <w:r w:rsidR="00DA6995">
          <w:rPr>
            <w:noProof/>
            <w:webHidden/>
          </w:rPr>
        </w:r>
        <w:r w:rsidR="00DA6995">
          <w:rPr>
            <w:noProof/>
            <w:webHidden/>
          </w:rPr>
          <w:fldChar w:fldCharType="separate"/>
        </w:r>
        <w:r w:rsidR="00DA6995">
          <w:rPr>
            <w:noProof/>
            <w:webHidden/>
          </w:rPr>
          <w:t>47</w:t>
        </w:r>
        <w:r w:rsidR="00DA6995">
          <w:rPr>
            <w:noProof/>
            <w:webHidden/>
          </w:rPr>
          <w:fldChar w:fldCharType="end"/>
        </w:r>
      </w:hyperlink>
    </w:p>
    <w:p w14:paraId="3795AF70" w14:textId="12262BC2"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5" w:history="1">
        <w:r w:rsidR="00DA6995" w:rsidRPr="00610CBD">
          <w:rPr>
            <w:rStyle w:val="Hyperlink"/>
            <w:noProof/>
          </w:rPr>
          <w:t>6.2.1 Cấu hình DNS server:</w:t>
        </w:r>
        <w:r w:rsidR="00DA6995">
          <w:rPr>
            <w:noProof/>
            <w:webHidden/>
          </w:rPr>
          <w:tab/>
        </w:r>
        <w:r w:rsidR="00DA6995">
          <w:rPr>
            <w:noProof/>
            <w:webHidden/>
          </w:rPr>
          <w:fldChar w:fldCharType="begin"/>
        </w:r>
        <w:r w:rsidR="00DA6995">
          <w:rPr>
            <w:noProof/>
            <w:webHidden/>
          </w:rPr>
          <w:instrText xml:space="preserve"> PAGEREF _Toc132895655 \h </w:instrText>
        </w:r>
        <w:r w:rsidR="00DA6995">
          <w:rPr>
            <w:noProof/>
            <w:webHidden/>
          </w:rPr>
        </w:r>
        <w:r w:rsidR="00DA6995">
          <w:rPr>
            <w:noProof/>
            <w:webHidden/>
          </w:rPr>
          <w:fldChar w:fldCharType="separate"/>
        </w:r>
        <w:r w:rsidR="00DA6995">
          <w:rPr>
            <w:noProof/>
            <w:webHidden/>
          </w:rPr>
          <w:t>47</w:t>
        </w:r>
        <w:r w:rsidR="00DA6995">
          <w:rPr>
            <w:noProof/>
            <w:webHidden/>
          </w:rPr>
          <w:fldChar w:fldCharType="end"/>
        </w:r>
      </w:hyperlink>
    </w:p>
    <w:p w14:paraId="04783156" w14:textId="3EA03C24"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6" w:history="1">
        <w:r w:rsidR="00DA6995" w:rsidRPr="00610CBD">
          <w:rPr>
            <w:rStyle w:val="Hyperlink"/>
            <w:noProof/>
          </w:rPr>
          <w:t>6.2.2 Cấu hình Web Server và các dịch vụ của WebServer:</w:t>
        </w:r>
        <w:r w:rsidR="00DA6995">
          <w:rPr>
            <w:noProof/>
            <w:webHidden/>
          </w:rPr>
          <w:tab/>
        </w:r>
        <w:r w:rsidR="00DA6995">
          <w:rPr>
            <w:noProof/>
            <w:webHidden/>
          </w:rPr>
          <w:fldChar w:fldCharType="begin"/>
        </w:r>
        <w:r w:rsidR="00DA6995">
          <w:rPr>
            <w:noProof/>
            <w:webHidden/>
          </w:rPr>
          <w:instrText xml:space="preserve"> PAGEREF _Toc132895656 \h </w:instrText>
        </w:r>
        <w:r w:rsidR="00DA6995">
          <w:rPr>
            <w:noProof/>
            <w:webHidden/>
          </w:rPr>
        </w:r>
        <w:r w:rsidR="00DA6995">
          <w:rPr>
            <w:noProof/>
            <w:webHidden/>
          </w:rPr>
          <w:fldChar w:fldCharType="separate"/>
        </w:r>
        <w:r w:rsidR="00DA6995">
          <w:rPr>
            <w:noProof/>
            <w:webHidden/>
          </w:rPr>
          <w:t>49</w:t>
        </w:r>
        <w:r w:rsidR="00DA6995">
          <w:rPr>
            <w:noProof/>
            <w:webHidden/>
          </w:rPr>
          <w:fldChar w:fldCharType="end"/>
        </w:r>
      </w:hyperlink>
    </w:p>
    <w:p w14:paraId="120954F6" w14:textId="1B5701A4"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7" w:history="1">
        <w:r w:rsidR="00DA6995" w:rsidRPr="00610CBD">
          <w:rPr>
            <w:rStyle w:val="Hyperlink"/>
            <w:noProof/>
          </w:rPr>
          <w:t>6.2.3 Cấu hình dịch vụ FTP Server:</w:t>
        </w:r>
        <w:r w:rsidR="00DA6995">
          <w:rPr>
            <w:noProof/>
            <w:webHidden/>
          </w:rPr>
          <w:tab/>
        </w:r>
        <w:r w:rsidR="00DA6995">
          <w:rPr>
            <w:noProof/>
            <w:webHidden/>
          </w:rPr>
          <w:fldChar w:fldCharType="begin"/>
        </w:r>
        <w:r w:rsidR="00DA6995">
          <w:rPr>
            <w:noProof/>
            <w:webHidden/>
          </w:rPr>
          <w:instrText xml:space="preserve"> PAGEREF _Toc132895657 \h </w:instrText>
        </w:r>
        <w:r w:rsidR="00DA6995">
          <w:rPr>
            <w:noProof/>
            <w:webHidden/>
          </w:rPr>
        </w:r>
        <w:r w:rsidR="00DA6995">
          <w:rPr>
            <w:noProof/>
            <w:webHidden/>
          </w:rPr>
          <w:fldChar w:fldCharType="separate"/>
        </w:r>
        <w:r w:rsidR="00DA6995">
          <w:rPr>
            <w:noProof/>
            <w:webHidden/>
          </w:rPr>
          <w:t>50</w:t>
        </w:r>
        <w:r w:rsidR="00DA6995">
          <w:rPr>
            <w:noProof/>
            <w:webHidden/>
          </w:rPr>
          <w:fldChar w:fldCharType="end"/>
        </w:r>
      </w:hyperlink>
    </w:p>
    <w:p w14:paraId="0B0D14FF" w14:textId="311629A5"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58" w:history="1">
        <w:r w:rsidR="00DA6995" w:rsidRPr="00610CBD">
          <w:rPr>
            <w:rStyle w:val="Hyperlink"/>
            <w:noProof/>
          </w:rPr>
          <w:t>6.2.4 Cấu hình dịch vụ Mail Server:</w:t>
        </w:r>
        <w:r w:rsidR="00DA6995">
          <w:rPr>
            <w:noProof/>
            <w:webHidden/>
          </w:rPr>
          <w:tab/>
        </w:r>
        <w:r w:rsidR="00DA6995">
          <w:rPr>
            <w:noProof/>
            <w:webHidden/>
          </w:rPr>
          <w:fldChar w:fldCharType="begin"/>
        </w:r>
        <w:r w:rsidR="00DA6995">
          <w:rPr>
            <w:noProof/>
            <w:webHidden/>
          </w:rPr>
          <w:instrText xml:space="preserve"> PAGEREF _Toc132895658 \h </w:instrText>
        </w:r>
        <w:r w:rsidR="00DA6995">
          <w:rPr>
            <w:noProof/>
            <w:webHidden/>
          </w:rPr>
        </w:r>
        <w:r w:rsidR="00DA6995">
          <w:rPr>
            <w:noProof/>
            <w:webHidden/>
          </w:rPr>
          <w:fldChar w:fldCharType="separate"/>
        </w:r>
        <w:r w:rsidR="00DA6995">
          <w:rPr>
            <w:noProof/>
            <w:webHidden/>
          </w:rPr>
          <w:t>55</w:t>
        </w:r>
        <w:r w:rsidR="00DA6995">
          <w:rPr>
            <w:noProof/>
            <w:webHidden/>
          </w:rPr>
          <w:fldChar w:fldCharType="end"/>
        </w:r>
      </w:hyperlink>
    </w:p>
    <w:p w14:paraId="0FEB33E3" w14:textId="5F4BDAA3"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59" w:history="1">
        <w:r w:rsidR="00DA6995" w:rsidRPr="00610CBD">
          <w:rPr>
            <w:rStyle w:val="Hyperlink"/>
            <w:noProof/>
          </w:rPr>
          <w:t>6.3 Cấu hình định tuyến OSPF:</w:t>
        </w:r>
        <w:r w:rsidR="00DA6995">
          <w:rPr>
            <w:noProof/>
            <w:webHidden/>
          </w:rPr>
          <w:tab/>
        </w:r>
        <w:r w:rsidR="00DA6995">
          <w:rPr>
            <w:noProof/>
            <w:webHidden/>
          </w:rPr>
          <w:fldChar w:fldCharType="begin"/>
        </w:r>
        <w:r w:rsidR="00DA6995">
          <w:rPr>
            <w:noProof/>
            <w:webHidden/>
          </w:rPr>
          <w:instrText xml:space="preserve"> PAGEREF _Toc132895659 \h </w:instrText>
        </w:r>
        <w:r w:rsidR="00DA6995">
          <w:rPr>
            <w:noProof/>
            <w:webHidden/>
          </w:rPr>
        </w:r>
        <w:r w:rsidR="00DA6995">
          <w:rPr>
            <w:noProof/>
            <w:webHidden/>
          </w:rPr>
          <w:fldChar w:fldCharType="separate"/>
        </w:r>
        <w:r w:rsidR="00DA6995">
          <w:rPr>
            <w:noProof/>
            <w:webHidden/>
          </w:rPr>
          <w:t>59</w:t>
        </w:r>
        <w:r w:rsidR="00DA6995">
          <w:rPr>
            <w:noProof/>
            <w:webHidden/>
          </w:rPr>
          <w:fldChar w:fldCharType="end"/>
        </w:r>
      </w:hyperlink>
    </w:p>
    <w:p w14:paraId="4D323640" w14:textId="756BC663"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60" w:history="1">
        <w:r w:rsidR="00DA6995" w:rsidRPr="00610CBD">
          <w:rPr>
            <w:rStyle w:val="Hyperlink"/>
            <w:noProof/>
          </w:rPr>
          <w:t>6.4 Cấu hình STP và HSRP:</w:t>
        </w:r>
        <w:r w:rsidR="00DA6995">
          <w:rPr>
            <w:noProof/>
            <w:webHidden/>
          </w:rPr>
          <w:tab/>
        </w:r>
        <w:r w:rsidR="00DA6995">
          <w:rPr>
            <w:noProof/>
            <w:webHidden/>
          </w:rPr>
          <w:fldChar w:fldCharType="begin"/>
        </w:r>
        <w:r w:rsidR="00DA6995">
          <w:rPr>
            <w:noProof/>
            <w:webHidden/>
          </w:rPr>
          <w:instrText xml:space="preserve"> PAGEREF _Toc132895660 \h </w:instrText>
        </w:r>
        <w:r w:rsidR="00DA6995">
          <w:rPr>
            <w:noProof/>
            <w:webHidden/>
          </w:rPr>
        </w:r>
        <w:r w:rsidR="00DA6995">
          <w:rPr>
            <w:noProof/>
            <w:webHidden/>
          </w:rPr>
          <w:fldChar w:fldCharType="separate"/>
        </w:r>
        <w:r w:rsidR="00DA6995">
          <w:rPr>
            <w:noProof/>
            <w:webHidden/>
          </w:rPr>
          <w:t>66</w:t>
        </w:r>
        <w:r w:rsidR="00DA6995">
          <w:rPr>
            <w:noProof/>
            <w:webHidden/>
          </w:rPr>
          <w:fldChar w:fldCharType="end"/>
        </w:r>
      </w:hyperlink>
    </w:p>
    <w:p w14:paraId="1A58043A" w14:textId="34125450" w:rsidR="00DA6995" w:rsidRDefault="00000000">
      <w:pPr>
        <w:pStyle w:val="TOC2"/>
        <w:tabs>
          <w:tab w:val="right" w:leader="dot" w:pos="9111"/>
        </w:tabs>
        <w:rPr>
          <w:rFonts w:asciiTheme="minorHAnsi" w:eastAsiaTheme="minorEastAsia" w:hAnsiTheme="minorHAnsi" w:cstheme="minorBidi"/>
          <w:noProof/>
          <w:sz w:val="22"/>
          <w:szCs w:val="22"/>
        </w:rPr>
      </w:pPr>
      <w:hyperlink w:anchor="_Toc132895661" w:history="1">
        <w:r w:rsidR="00DA6995" w:rsidRPr="00610CBD">
          <w:rPr>
            <w:rStyle w:val="Hyperlink"/>
            <w:noProof/>
          </w:rPr>
          <w:t>6.5 Cấu hình bảo mật cơ bản:</w:t>
        </w:r>
        <w:r w:rsidR="00DA6995">
          <w:rPr>
            <w:noProof/>
            <w:webHidden/>
          </w:rPr>
          <w:tab/>
        </w:r>
        <w:r w:rsidR="00DA6995">
          <w:rPr>
            <w:noProof/>
            <w:webHidden/>
          </w:rPr>
          <w:fldChar w:fldCharType="begin"/>
        </w:r>
        <w:r w:rsidR="00DA6995">
          <w:rPr>
            <w:noProof/>
            <w:webHidden/>
          </w:rPr>
          <w:instrText xml:space="preserve"> PAGEREF _Toc132895661 \h </w:instrText>
        </w:r>
        <w:r w:rsidR="00DA6995">
          <w:rPr>
            <w:noProof/>
            <w:webHidden/>
          </w:rPr>
        </w:r>
        <w:r w:rsidR="00DA6995">
          <w:rPr>
            <w:noProof/>
            <w:webHidden/>
          </w:rPr>
          <w:fldChar w:fldCharType="separate"/>
        </w:r>
        <w:r w:rsidR="00DA6995">
          <w:rPr>
            <w:noProof/>
            <w:webHidden/>
          </w:rPr>
          <w:t>68</w:t>
        </w:r>
        <w:r w:rsidR="00DA6995">
          <w:rPr>
            <w:noProof/>
            <w:webHidden/>
          </w:rPr>
          <w:fldChar w:fldCharType="end"/>
        </w:r>
      </w:hyperlink>
    </w:p>
    <w:p w14:paraId="3DA6E9C8" w14:textId="4988D4F9"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62" w:history="1">
        <w:r w:rsidR="00DA6995" w:rsidRPr="00610CBD">
          <w:rPr>
            <w:rStyle w:val="Hyperlink"/>
            <w:noProof/>
          </w:rPr>
          <w:t>6.5.1 CƠ SỞ 1</w:t>
        </w:r>
        <w:r w:rsidR="00DA6995">
          <w:rPr>
            <w:noProof/>
            <w:webHidden/>
          </w:rPr>
          <w:tab/>
        </w:r>
        <w:r w:rsidR="00DA6995">
          <w:rPr>
            <w:noProof/>
            <w:webHidden/>
          </w:rPr>
          <w:fldChar w:fldCharType="begin"/>
        </w:r>
        <w:r w:rsidR="00DA6995">
          <w:rPr>
            <w:noProof/>
            <w:webHidden/>
          </w:rPr>
          <w:instrText xml:space="preserve"> PAGEREF _Toc132895662 \h </w:instrText>
        </w:r>
        <w:r w:rsidR="00DA6995">
          <w:rPr>
            <w:noProof/>
            <w:webHidden/>
          </w:rPr>
        </w:r>
        <w:r w:rsidR="00DA6995">
          <w:rPr>
            <w:noProof/>
            <w:webHidden/>
          </w:rPr>
          <w:fldChar w:fldCharType="separate"/>
        </w:r>
        <w:r w:rsidR="00DA6995">
          <w:rPr>
            <w:noProof/>
            <w:webHidden/>
          </w:rPr>
          <w:t>68</w:t>
        </w:r>
        <w:r w:rsidR="00DA6995">
          <w:rPr>
            <w:noProof/>
            <w:webHidden/>
          </w:rPr>
          <w:fldChar w:fldCharType="end"/>
        </w:r>
      </w:hyperlink>
    </w:p>
    <w:p w14:paraId="476366C9" w14:textId="58803DD1"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63" w:history="1">
        <w:r w:rsidR="00DA6995" w:rsidRPr="00610CBD">
          <w:rPr>
            <w:rStyle w:val="Hyperlink"/>
            <w:noProof/>
          </w:rPr>
          <w:t>6.5.2 CƠ SỞ 2</w:t>
        </w:r>
        <w:r w:rsidR="00DA6995">
          <w:rPr>
            <w:noProof/>
            <w:webHidden/>
          </w:rPr>
          <w:tab/>
        </w:r>
        <w:r w:rsidR="00DA6995">
          <w:rPr>
            <w:noProof/>
            <w:webHidden/>
          </w:rPr>
          <w:fldChar w:fldCharType="begin"/>
        </w:r>
        <w:r w:rsidR="00DA6995">
          <w:rPr>
            <w:noProof/>
            <w:webHidden/>
          </w:rPr>
          <w:instrText xml:space="preserve"> PAGEREF _Toc132895663 \h </w:instrText>
        </w:r>
        <w:r w:rsidR="00DA6995">
          <w:rPr>
            <w:noProof/>
            <w:webHidden/>
          </w:rPr>
        </w:r>
        <w:r w:rsidR="00DA6995">
          <w:rPr>
            <w:noProof/>
            <w:webHidden/>
          </w:rPr>
          <w:fldChar w:fldCharType="separate"/>
        </w:r>
        <w:r w:rsidR="00DA6995">
          <w:rPr>
            <w:noProof/>
            <w:webHidden/>
          </w:rPr>
          <w:t>69</w:t>
        </w:r>
        <w:r w:rsidR="00DA6995">
          <w:rPr>
            <w:noProof/>
            <w:webHidden/>
          </w:rPr>
          <w:fldChar w:fldCharType="end"/>
        </w:r>
      </w:hyperlink>
    </w:p>
    <w:p w14:paraId="4B6B11A6" w14:textId="04A962F4" w:rsidR="00DA6995" w:rsidRDefault="00000000">
      <w:pPr>
        <w:pStyle w:val="TOC3"/>
        <w:tabs>
          <w:tab w:val="right" w:leader="dot" w:pos="9111"/>
        </w:tabs>
        <w:rPr>
          <w:rFonts w:asciiTheme="minorHAnsi" w:eastAsiaTheme="minorEastAsia" w:hAnsiTheme="minorHAnsi" w:cstheme="minorBidi"/>
          <w:noProof/>
          <w:sz w:val="22"/>
          <w:szCs w:val="22"/>
        </w:rPr>
      </w:pPr>
      <w:hyperlink w:anchor="_Toc132895664" w:history="1">
        <w:r w:rsidR="00DA6995" w:rsidRPr="00610CBD">
          <w:rPr>
            <w:rStyle w:val="Hyperlink"/>
            <w:noProof/>
          </w:rPr>
          <w:t>6.5.3 CƠ SỞ 3</w:t>
        </w:r>
        <w:r w:rsidR="00DA6995">
          <w:rPr>
            <w:noProof/>
            <w:webHidden/>
          </w:rPr>
          <w:tab/>
        </w:r>
        <w:r w:rsidR="00DA6995">
          <w:rPr>
            <w:noProof/>
            <w:webHidden/>
          </w:rPr>
          <w:fldChar w:fldCharType="begin"/>
        </w:r>
        <w:r w:rsidR="00DA6995">
          <w:rPr>
            <w:noProof/>
            <w:webHidden/>
          </w:rPr>
          <w:instrText xml:space="preserve"> PAGEREF _Toc132895664 \h </w:instrText>
        </w:r>
        <w:r w:rsidR="00DA6995">
          <w:rPr>
            <w:noProof/>
            <w:webHidden/>
          </w:rPr>
        </w:r>
        <w:r w:rsidR="00DA6995">
          <w:rPr>
            <w:noProof/>
            <w:webHidden/>
          </w:rPr>
          <w:fldChar w:fldCharType="separate"/>
        </w:r>
        <w:r w:rsidR="00DA6995">
          <w:rPr>
            <w:noProof/>
            <w:webHidden/>
          </w:rPr>
          <w:t>69</w:t>
        </w:r>
        <w:r w:rsidR="00DA6995">
          <w:rPr>
            <w:noProof/>
            <w:webHidden/>
          </w:rPr>
          <w:fldChar w:fldCharType="end"/>
        </w:r>
      </w:hyperlink>
    </w:p>
    <w:p w14:paraId="6590E4F8" w14:textId="5BA5A730" w:rsidR="00DA6995" w:rsidRDefault="00000000">
      <w:pPr>
        <w:pStyle w:val="TOC1"/>
        <w:tabs>
          <w:tab w:val="right" w:leader="dot" w:pos="9111"/>
        </w:tabs>
        <w:rPr>
          <w:rFonts w:asciiTheme="minorHAnsi" w:eastAsiaTheme="minorEastAsia" w:hAnsiTheme="minorHAnsi" w:cstheme="minorBidi"/>
          <w:noProof/>
          <w:sz w:val="22"/>
          <w:szCs w:val="22"/>
        </w:rPr>
      </w:pPr>
      <w:hyperlink w:anchor="_Toc132895665" w:history="1">
        <w:r w:rsidR="00DA6995" w:rsidRPr="00610CBD">
          <w:rPr>
            <w:rStyle w:val="Hyperlink"/>
            <w:noProof/>
          </w:rPr>
          <w:t>TÀI LIỆU THAM KHẢO</w:t>
        </w:r>
        <w:r w:rsidR="00DA6995">
          <w:rPr>
            <w:noProof/>
            <w:webHidden/>
          </w:rPr>
          <w:tab/>
        </w:r>
        <w:r w:rsidR="00DA6995">
          <w:rPr>
            <w:noProof/>
            <w:webHidden/>
          </w:rPr>
          <w:fldChar w:fldCharType="begin"/>
        </w:r>
        <w:r w:rsidR="00DA6995">
          <w:rPr>
            <w:noProof/>
            <w:webHidden/>
          </w:rPr>
          <w:instrText xml:space="preserve"> PAGEREF _Toc132895665 \h </w:instrText>
        </w:r>
        <w:r w:rsidR="00DA6995">
          <w:rPr>
            <w:noProof/>
            <w:webHidden/>
          </w:rPr>
        </w:r>
        <w:r w:rsidR="00DA6995">
          <w:rPr>
            <w:noProof/>
            <w:webHidden/>
          </w:rPr>
          <w:fldChar w:fldCharType="separate"/>
        </w:r>
        <w:r w:rsidR="00DA6995">
          <w:rPr>
            <w:noProof/>
            <w:webHidden/>
          </w:rPr>
          <w:t>70</w:t>
        </w:r>
        <w:r w:rsidR="00DA6995">
          <w:rPr>
            <w:noProof/>
            <w:webHidden/>
          </w:rPr>
          <w:fldChar w:fldCharType="end"/>
        </w:r>
      </w:hyperlink>
    </w:p>
    <w:p w14:paraId="6E7963D0" w14:textId="6CD93146" w:rsidR="00860D81" w:rsidRDefault="00C75086" w:rsidP="005619D1">
      <w:pPr>
        <w:spacing w:after="200" w:line="360" w:lineRule="auto"/>
        <w:rPr>
          <w:sz w:val="26"/>
          <w:szCs w:val="26"/>
        </w:rPr>
      </w:pPr>
      <w:r w:rsidRPr="00E04292">
        <w:rPr>
          <w:sz w:val="26"/>
          <w:szCs w:val="26"/>
        </w:rPr>
        <w:fldChar w:fldCharType="end"/>
      </w:r>
    </w:p>
    <w:p w14:paraId="466ED5C3" w14:textId="77777777" w:rsidR="00860D81" w:rsidRDefault="00860D81">
      <w:pPr>
        <w:spacing w:after="200" w:line="276" w:lineRule="auto"/>
        <w:rPr>
          <w:sz w:val="26"/>
          <w:szCs w:val="26"/>
        </w:rPr>
      </w:pPr>
      <w:r>
        <w:rPr>
          <w:sz w:val="26"/>
          <w:szCs w:val="26"/>
        </w:rPr>
        <w:br w:type="page"/>
      </w:r>
    </w:p>
    <w:p w14:paraId="4E505507" w14:textId="77777777" w:rsidR="00860D81" w:rsidRPr="007E6AB9" w:rsidRDefault="00860D81" w:rsidP="00860D81">
      <w:pPr>
        <w:pStyle w:val="Chng"/>
        <w:jc w:val="center"/>
      </w:pPr>
      <w:bookmarkStart w:id="5" w:name="_Toc387692909"/>
      <w:bookmarkStart w:id="6" w:name="_Toc132895596"/>
      <w:r>
        <w:lastRenderedPageBreak/>
        <w:t>DANH MỤC CÁC BẢNG BIỂU, HÌNH VẼ, ĐỒ THỊ</w:t>
      </w:r>
      <w:bookmarkEnd w:id="5"/>
      <w:bookmarkEnd w:id="6"/>
    </w:p>
    <w:p w14:paraId="7ADABAA4" w14:textId="77777777" w:rsidR="00860D81" w:rsidRDefault="00860D81" w:rsidP="00860D81">
      <w:pPr>
        <w:rPr>
          <w:b/>
          <w:sz w:val="28"/>
        </w:rPr>
      </w:pPr>
    </w:p>
    <w:p w14:paraId="34372243" w14:textId="77777777" w:rsidR="00860D81" w:rsidRPr="00791EED" w:rsidRDefault="00860D81" w:rsidP="00860D81">
      <w:pPr>
        <w:rPr>
          <w:b/>
          <w:sz w:val="28"/>
        </w:rPr>
      </w:pPr>
      <w:r w:rsidRPr="00791EED">
        <w:rPr>
          <w:b/>
          <w:sz w:val="28"/>
        </w:rPr>
        <w:t>DANH MỤC HÌNH</w:t>
      </w:r>
    </w:p>
    <w:p w14:paraId="422A2168" w14:textId="77777777" w:rsidR="00860D81" w:rsidRDefault="00860D81" w:rsidP="00860D81">
      <w:pPr>
        <w:pStyle w:val="TableofFigures"/>
        <w:tabs>
          <w:tab w:val="right" w:leader="dot" w:pos="9111"/>
        </w:tabs>
        <w:rPr>
          <w:szCs w:val="26"/>
        </w:rPr>
      </w:pPr>
    </w:p>
    <w:p w14:paraId="375BB065" w14:textId="71649E2C" w:rsidR="00FF6379" w:rsidRDefault="00860D81">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"Caption,Hình,bảng biểu" \c </w:instrText>
      </w:r>
      <w:r>
        <w:rPr>
          <w:szCs w:val="26"/>
        </w:rPr>
        <w:fldChar w:fldCharType="separate"/>
      </w:r>
      <w:hyperlink w:anchor="_Toc132896289" w:history="1">
        <w:r w:rsidR="00FF6379" w:rsidRPr="00692951">
          <w:rPr>
            <w:rStyle w:val="Hyperlink"/>
            <w:rFonts w:eastAsiaTheme="majorEastAsia"/>
            <w:noProof/>
            <w:lang w:val="vi-VN"/>
          </w:rPr>
          <w:t>Hình 1.1 Cơ sở Hồ Chí Minh</w:t>
        </w:r>
        <w:r w:rsidR="00FF6379">
          <w:rPr>
            <w:noProof/>
            <w:webHidden/>
          </w:rPr>
          <w:tab/>
        </w:r>
        <w:r w:rsidR="00FF6379">
          <w:rPr>
            <w:noProof/>
            <w:webHidden/>
          </w:rPr>
          <w:fldChar w:fldCharType="begin"/>
        </w:r>
        <w:r w:rsidR="00FF6379">
          <w:rPr>
            <w:noProof/>
            <w:webHidden/>
          </w:rPr>
          <w:instrText xml:space="preserve"> PAGEREF _Toc132896289 \h </w:instrText>
        </w:r>
        <w:r w:rsidR="00FF6379">
          <w:rPr>
            <w:noProof/>
            <w:webHidden/>
          </w:rPr>
        </w:r>
        <w:r w:rsidR="00FF6379">
          <w:rPr>
            <w:noProof/>
            <w:webHidden/>
          </w:rPr>
          <w:fldChar w:fldCharType="separate"/>
        </w:r>
        <w:r w:rsidR="00FF6379">
          <w:rPr>
            <w:noProof/>
            <w:webHidden/>
          </w:rPr>
          <w:t>8</w:t>
        </w:r>
        <w:r w:rsidR="00FF6379">
          <w:rPr>
            <w:noProof/>
            <w:webHidden/>
          </w:rPr>
          <w:fldChar w:fldCharType="end"/>
        </w:r>
      </w:hyperlink>
    </w:p>
    <w:p w14:paraId="538AE38A" w14:textId="60A2E106"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0" w:history="1">
        <w:r w:rsidR="00FF6379" w:rsidRPr="00692951">
          <w:rPr>
            <w:rStyle w:val="Hyperlink"/>
            <w:rFonts w:eastAsiaTheme="majorEastAsia"/>
            <w:noProof/>
            <w:lang w:val="vi-VN"/>
          </w:rPr>
          <w:t>Hình 1.2 Cơ sở Nha Trang</w:t>
        </w:r>
        <w:r w:rsidR="00FF6379">
          <w:rPr>
            <w:noProof/>
            <w:webHidden/>
          </w:rPr>
          <w:tab/>
        </w:r>
        <w:r w:rsidR="00FF6379">
          <w:rPr>
            <w:noProof/>
            <w:webHidden/>
          </w:rPr>
          <w:fldChar w:fldCharType="begin"/>
        </w:r>
        <w:r w:rsidR="00FF6379">
          <w:rPr>
            <w:noProof/>
            <w:webHidden/>
          </w:rPr>
          <w:instrText xml:space="preserve"> PAGEREF _Toc132896290 \h </w:instrText>
        </w:r>
        <w:r w:rsidR="00FF6379">
          <w:rPr>
            <w:noProof/>
            <w:webHidden/>
          </w:rPr>
        </w:r>
        <w:r w:rsidR="00FF6379">
          <w:rPr>
            <w:noProof/>
            <w:webHidden/>
          </w:rPr>
          <w:fldChar w:fldCharType="separate"/>
        </w:r>
        <w:r w:rsidR="00FF6379">
          <w:rPr>
            <w:noProof/>
            <w:webHidden/>
          </w:rPr>
          <w:t>8</w:t>
        </w:r>
        <w:r w:rsidR="00FF6379">
          <w:rPr>
            <w:noProof/>
            <w:webHidden/>
          </w:rPr>
          <w:fldChar w:fldCharType="end"/>
        </w:r>
      </w:hyperlink>
    </w:p>
    <w:p w14:paraId="1247FE9A" w14:textId="17BA91BA"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1" w:history="1">
        <w:r w:rsidR="00FF6379" w:rsidRPr="00692951">
          <w:rPr>
            <w:rStyle w:val="Hyperlink"/>
            <w:rFonts w:eastAsiaTheme="majorEastAsia"/>
            <w:noProof/>
            <w:lang w:val="vi-VN"/>
          </w:rPr>
          <w:t>Hình 1.3 Cơ sở Bảo Lộc</w:t>
        </w:r>
        <w:r w:rsidR="00FF6379">
          <w:rPr>
            <w:noProof/>
            <w:webHidden/>
          </w:rPr>
          <w:tab/>
        </w:r>
        <w:r w:rsidR="00FF6379">
          <w:rPr>
            <w:noProof/>
            <w:webHidden/>
          </w:rPr>
          <w:fldChar w:fldCharType="begin"/>
        </w:r>
        <w:r w:rsidR="00FF6379">
          <w:rPr>
            <w:noProof/>
            <w:webHidden/>
          </w:rPr>
          <w:instrText xml:space="preserve"> PAGEREF _Toc132896291 \h </w:instrText>
        </w:r>
        <w:r w:rsidR="00FF6379">
          <w:rPr>
            <w:noProof/>
            <w:webHidden/>
          </w:rPr>
        </w:r>
        <w:r w:rsidR="00FF6379">
          <w:rPr>
            <w:noProof/>
            <w:webHidden/>
          </w:rPr>
          <w:fldChar w:fldCharType="separate"/>
        </w:r>
        <w:r w:rsidR="00FF6379">
          <w:rPr>
            <w:noProof/>
            <w:webHidden/>
          </w:rPr>
          <w:t>9</w:t>
        </w:r>
        <w:r w:rsidR="00FF6379">
          <w:rPr>
            <w:noProof/>
            <w:webHidden/>
          </w:rPr>
          <w:fldChar w:fldCharType="end"/>
        </w:r>
      </w:hyperlink>
    </w:p>
    <w:p w14:paraId="6EFF08C6" w14:textId="1E2D96CF"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2" w:history="1">
        <w:r w:rsidR="00FF6379" w:rsidRPr="00692951">
          <w:rPr>
            <w:rStyle w:val="Hyperlink"/>
            <w:rFonts w:eastAsiaTheme="majorEastAsia"/>
            <w:noProof/>
            <w:lang w:val="vi-VN"/>
          </w:rPr>
          <w:t>Hình 3.1 Mô hình luận lí</w:t>
        </w:r>
        <w:r w:rsidR="00FF6379">
          <w:rPr>
            <w:noProof/>
            <w:webHidden/>
          </w:rPr>
          <w:tab/>
        </w:r>
        <w:r w:rsidR="00FF6379">
          <w:rPr>
            <w:noProof/>
            <w:webHidden/>
          </w:rPr>
          <w:fldChar w:fldCharType="begin"/>
        </w:r>
        <w:r w:rsidR="00FF6379">
          <w:rPr>
            <w:noProof/>
            <w:webHidden/>
          </w:rPr>
          <w:instrText xml:space="preserve"> PAGEREF _Toc132896292 \h </w:instrText>
        </w:r>
        <w:r w:rsidR="00FF6379">
          <w:rPr>
            <w:noProof/>
            <w:webHidden/>
          </w:rPr>
        </w:r>
        <w:r w:rsidR="00FF6379">
          <w:rPr>
            <w:noProof/>
            <w:webHidden/>
          </w:rPr>
          <w:fldChar w:fldCharType="separate"/>
        </w:r>
        <w:r w:rsidR="00FF6379">
          <w:rPr>
            <w:noProof/>
            <w:webHidden/>
          </w:rPr>
          <w:t>12</w:t>
        </w:r>
        <w:r w:rsidR="00FF6379">
          <w:rPr>
            <w:noProof/>
            <w:webHidden/>
          </w:rPr>
          <w:fldChar w:fldCharType="end"/>
        </w:r>
      </w:hyperlink>
    </w:p>
    <w:p w14:paraId="490081ED" w14:textId="6D1389EE"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3" w:history="1">
        <w:r w:rsidR="00FF6379" w:rsidRPr="00692951">
          <w:rPr>
            <w:rStyle w:val="Hyperlink"/>
            <w:rFonts w:eastAsiaTheme="majorEastAsia"/>
            <w:noProof/>
            <w:lang w:val="vi-VN"/>
          </w:rPr>
          <w:t>Hình 3.2 Mô hình vật lí</w:t>
        </w:r>
        <w:r w:rsidR="00FF6379">
          <w:rPr>
            <w:noProof/>
            <w:webHidden/>
          </w:rPr>
          <w:tab/>
        </w:r>
        <w:r w:rsidR="00FF6379">
          <w:rPr>
            <w:noProof/>
            <w:webHidden/>
          </w:rPr>
          <w:fldChar w:fldCharType="begin"/>
        </w:r>
        <w:r w:rsidR="00FF6379">
          <w:rPr>
            <w:noProof/>
            <w:webHidden/>
          </w:rPr>
          <w:instrText xml:space="preserve"> PAGEREF _Toc132896293 \h </w:instrText>
        </w:r>
        <w:r w:rsidR="00FF6379">
          <w:rPr>
            <w:noProof/>
            <w:webHidden/>
          </w:rPr>
        </w:r>
        <w:r w:rsidR="00FF6379">
          <w:rPr>
            <w:noProof/>
            <w:webHidden/>
          </w:rPr>
          <w:fldChar w:fldCharType="separate"/>
        </w:r>
        <w:r w:rsidR="00FF6379">
          <w:rPr>
            <w:noProof/>
            <w:webHidden/>
          </w:rPr>
          <w:t>13</w:t>
        </w:r>
        <w:r w:rsidR="00FF6379">
          <w:rPr>
            <w:noProof/>
            <w:webHidden/>
          </w:rPr>
          <w:fldChar w:fldCharType="end"/>
        </w:r>
      </w:hyperlink>
    </w:p>
    <w:p w14:paraId="33852D73" w14:textId="0D5B8431"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4" w:history="1">
        <w:r w:rsidR="00FF6379" w:rsidRPr="00692951">
          <w:rPr>
            <w:rStyle w:val="Hyperlink"/>
            <w:rFonts w:eastAsiaTheme="majorEastAsia"/>
            <w:noProof/>
          </w:rPr>
          <w:t>Hình 6.1 DHCP Server 1</w:t>
        </w:r>
        <w:r w:rsidR="00FF6379">
          <w:rPr>
            <w:noProof/>
            <w:webHidden/>
          </w:rPr>
          <w:tab/>
        </w:r>
        <w:r w:rsidR="00FF6379">
          <w:rPr>
            <w:noProof/>
            <w:webHidden/>
          </w:rPr>
          <w:fldChar w:fldCharType="begin"/>
        </w:r>
        <w:r w:rsidR="00FF6379">
          <w:rPr>
            <w:noProof/>
            <w:webHidden/>
          </w:rPr>
          <w:instrText xml:space="preserve"> PAGEREF _Toc132896294 \h </w:instrText>
        </w:r>
        <w:r w:rsidR="00FF6379">
          <w:rPr>
            <w:noProof/>
            <w:webHidden/>
          </w:rPr>
        </w:r>
        <w:r w:rsidR="00FF6379">
          <w:rPr>
            <w:noProof/>
            <w:webHidden/>
          </w:rPr>
          <w:fldChar w:fldCharType="separate"/>
        </w:r>
        <w:r w:rsidR="00FF6379">
          <w:rPr>
            <w:noProof/>
            <w:webHidden/>
          </w:rPr>
          <w:t>47</w:t>
        </w:r>
        <w:r w:rsidR="00FF6379">
          <w:rPr>
            <w:noProof/>
            <w:webHidden/>
          </w:rPr>
          <w:fldChar w:fldCharType="end"/>
        </w:r>
      </w:hyperlink>
    </w:p>
    <w:p w14:paraId="172D7224" w14:textId="23821C52"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5" w:history="1">
        <w:r w:rsidR="00FF6379" w:rsidRPr="00692951">
          <w:rPr>
            <w:rStyle w:val="Hyperlink"/>
            <w:rFonts w:eastAsiaTheme="majorEastAsia"/>
            <w:noProof/>
          </w:rPr>
          <w:t>Hình 6.2 DHCP Server 2</w:t>
        </w:r>
        <w:r w:rsidR="00FF6379">
          <w:rPr>
            <w:noProof/>
            <w:webHidden/>
          </w:rPr>
          <w:tab/>
        </w:r>
        <w:r w:rsidR="00FF6379">
          <w:rPr>
            <w:noProof/>
            <w:webHidden/>
          </w:rPr>
          <w:fldChar w:fldCharType="begin"/>
        </w:r>
        <w:r w:rsidR="00FF6379">
          <w:rPr>
            <w:noProof/>
            <w:webHidden/>
          </w:rPr>
          <w:instrText xml:space="preserve"> PAGEREF _Toc132896295 \h </w:instrText>
        </w:r>
        <w:r w:rsidR="00FF6379">
          <w:rPr>
            <w:noProof/>
            <w:webHidden/>
          </w:rPr>
        </w:r>
        <w:r w:rsidR="00FF6379">
          <w:rPr>
            <w:noProof/>
            <w:webHidden/>
          </w:rPr>
          <w:fldChar w:fldCharType="separate"/>
        </w:r>
        <w:r w:rsidR="00FF6379">
          <w:rPr>
            <w:noProof/>
            <w:webHidden/>
          </w:rPr>
          <w:t>47</w:t>
        </w:r>
        <w:r w:rsidR="00FF6379">
          <w:rPr>
            <w:noProof/>
            <w:webHidden/>
          </w:rPr>
          <w:fldChar w:fldCharType="end"/>
        </w:r>
      </w:hyperlink>
    </w:p>
    <w:p w14:paraId="45808EFE" w14:textId="6AAA2325"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6" w:history="1">
        <w:r w:rsidR="00FF6379" w:rsidRPr="00692951">
          <w:rPr>
            <w:rStyle w:val="Hyperlink"/>
            <w:rFonts w:eastAsiaTheme="majorEastAsia"/>
            <w:noProof/>
          </w:rPr>
          <w:t>Hình 6.3 DHCP Server 3</w:t>
        </w:r>
        <w:r w:rsidR="00FF6379">
          <w:rPr>
            <w:noProof/>
            <w:webHidden/>
          </w:rPr>
          <w:tab/>
        </w:r>
        <w:r w:rsidR="00FF6379">
          <w:rPr>
            <w:noProof/>
            <w:webHidden/>
          </w:rPr>
          <w:fldChar w:fldCharType="begin"/>
        </w:r>
        <w:r w:rsidR="00FF6379">
          <w:rPr>
            <w:noProof/>
            <w:webHidden/>
          </w:rPr>
          <w:instrText xml:space="preserve"> PAGEREF _Toc132896296 \h </w:instrText>
        </w:r>
        <w:r w:rsidR="00FF6379">
          <w:rPr>
            <w:noProof/>
            <w:webHidden/>
          </w:rPr>
        </w:r>
        <w:r w:rsidR="00FF6379">
          <w:rPr>
            <w:noProof/>
            <w:webHidden/>
          </w:rPr>
          <w:fldChar w:fldCharType="separate"/>
        </w:r>
        <w:r w:rsidR="00FF6379">
          <w:rPr>
            <w:noProof/>
            <w:webHidden/>
          </w:rPr>
          <w:t>48</w:t>
        </w:r>
        <w:r w:rsidR="00FF6379">
          <w:rPr>
            <w:noProof/>
            <w:webHidden/>
          </w:rPr>
          <w:fldChar w:fldCharType="end"/>
        </w:r>
      </w:hyperlink>
    </w:p>
    <w:p w14:paraId="6FFA7DC9" w14:textId="22A5206D"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7" w:history="1">
        <w:r w:rsidR="00FF6379" w:rsidRPr="00692951">
          <w:rPr>
            <w:rStyle w:val="Hyperlink"/>
            <w:rFonts w:eastAsiaTheme="majorEastAsia"/>
            <w:noProof/>
          </w:rPr>
          <w:t>Hình 6.4 Cấu hình DNS Server</w:t>
        </w:r>
        <w:r w:rsidR="00FF6379">
          <w:rPr>
            <w:noProof/>
            <w:webHidden/>
          </w:rPr>
          <w:tab/>
        </w:r>
        <w:r w:rsidR="00FF6379">
          <w:rPr>
            <w:noProof/>
            <w:webHidden/>
          </w:rPr>
          <w:fldChar w:fldCharType="begin"/>
        </w:r>
        <w:r w:rsidR="00FF6379">
          <w:rPr>
            <w:noProof/>
            <w:webHidden/>
          </w:rPr>
          <w:instrText xml:space="preserve"> PAGEREF _Toc132896297 \h </w:instrText>
        </w:r>
        <w:r w:rsidR="00FF6379">
          <w:rPr>
            <w:noProof/>
            <w:webHidden/>
          </w:rPr>
        </w:r>
        <w:r w:rsidR="00FF6379">
          <w:rPr>
            <w:noProof/>
            <w:webHidden/>
          </w:rPr>
          <w:fldChar w:fldCharType="separate"/>
        </w:r>
        <w:r w:rsidR="00FF6379">
          <w:rPr>
            <w:noProof/>
            <w:webHidden/>
          </w:rPr>
          <w:t>49</w:t>
        </w:r>
        <w:r w:rsidR="00FF6379">
          <w:rPr>
            <w:noProof/>
            <w:webHidden/>
          </w:rPr>
          <w:fldChar w:fldCharType="end"/>
        </w:r>
      </w:hyperlink>
    </w:p>
    <w:p w14:paraId="77B88E37" w14:textId="54BDB06B"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8" w:history="1">
        <w:r w:rsidR="00FF6379" w:rsidRPr="00692951">
          <w:rPr>
            <w:rStyle w:val="Hyperlink"/>
            <w:rFonts w:eastAsiaTheme="majorEastAsia"/>
            <w:noProof/>
          </w:rPr>
          <w:t>Hình 6.5 Cấu hình DNS Server</w:t>
        </w:r>
        <w:r w:rsidR="00FF6379">
          <w:rPr>
            <w:noProof/>
            <w:webHidden/>
          </w:rPr>
          <w:tab/>
        </w:r>
        <w:r w:rsidR="00FF6379">
          <w:rPr>
            <w:noProof/>
            <w:webHidden/>
          </w:rPr>
          <w:fldChar w:fldCharType="begin"/>
        </w:r>
        <w:r w:rsidR="00FF6379">
          <w:rPr>
            <w:noProof/>
            <w:webHidden/>
          </w:rPr>
          <w:instrText xml:space="preserve"> PAGEREF _Toc132896298 \h </w:instrText>
        </w:r>
        <w:r w:rsidR="00FF6379">
          <w:rPr>
            <w:noProof/>
            <w:webHidden/>
          </w:rPr>
        </w:r>
        <w:r w:rsidR="00FF6379">
          <w:rPr>
            <w:noProof/>
            <w:webHidden/>
          </w:rPr>
          <w:fldChar w:fldCharType="separate"/>
        </w:r>
        <w:r w:rsidR="00FF6379">
          <w:rPr>
            <w:noProof/>
            <w:webHidden/>
          </w:rPr>
          <w:t>49</w:t>
        </w:r>
        <w:r w:rsidR="00FF6379">
          <w:rPr>
            <w:noProof/>
            <w:webHidden/>
          </w:rPr>
          <w:fldChar w:fldCharType="end"/>
        </w:r>
      </w:hyperlink>
    </w:p>
    <w:p w14:paraId="7E34BA1B" w14:textId="19CD8294"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299" w:history="1">
        <w:r w:rsidR="00FF6379" w:rsidRPr="00692951">
          <w:rPr>
            <w:rStyle w:val="Hyperlink"/>
            <w:rFonts w:eastAsiaTheme="majorEastAsia"/>
            <w:noProof/>
          </w:rPr>
          <w:t>Hình 6.6 Cấu hình Web Server</w:t>
        </w:r>
        <w:r w:rsidR="00FF6379">
          <w:rPr>
            <w:noProof/>
            <w:webHidden/>
          </w:rPr>
          <w:tab/>
        </w:r>
        <w:r w:rsidR="00FF6379">
          <w:rPr>
            <w:noProof/>
            <w:webHidden/>
          </w:rPr>
          <w:fldChar w:fldCharType="begin"/>
        </w:r>
        <w:r w:rsidR="00FF6379">
          <w:rPr>
            <w:noProof/>
            <w:webHidden/>
          </w:rPr>
          <w:instrText xml:space="preserve"> PAGEREF _Toc132896299 \h </w:instrText>
        </w:r>
        <w:r w:rsidR="00FF6379">
          <w:rPr>
            <w:noProof/>
            <w:webHidden/>
          </w:rPr>
        </w:r>
        <w:r w:rsidR="00FF6379">
          <w:rPr>
            <w:noProof/>
            <w:webHidden/>
          </w:rPr>
          <w:fldChar w:fldCharType="separate"/>
        </w:r>
        <w:r w:rsidR="00FF6379">
          <w:rPr>
            <w:noProof/>
            <w:webHidden/>
          </w:rPr>
          <w:t>50</w:t>
        </w:r>
        <w:r w:rsidR="00FF6379">
          <w:rPr>
            <w:noProof/>
            <w:webHidden/>
          </w:rPr>
          <w:fldChar w:fldCharType="end"/>
        </w:r>
      </w:hyperlink>
    </w:p>
    <w:p w14:paraId="47D48DD4" w14:textId="1EF542AF"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0" w:history="1">
        <w:r w:rsidR="00FF6379" w:rsidRPr="00692951">
          <w:rPr>
            <w:rStyle w:val="Hyperlink"/>
            <w:rFonts w:eastAsiaTheme="majorEastAsia"/>
            <w:noProof/>
          </w:rPr>
          <w:t>Hình 6.7 Cấu hình Web Server</w:t>
        </w:r>
        <w:r w:rsidR="00FF6379">
          <w:rPr>
            <w:noProof/>
            <w:webHidden/>
          </w:rPr>
          <w:tab/>
        </w:r>
        <w:r w:rsidR="00FF6379">
          <w:rPr>
            <w:noProof/>
            <w:webHidden/>
          </w:rPr>
          <w:fldChar w:fldCharType="begin"/>
        </w:r>
        <w:r w:rsidR="00FF6379">
          <w:rPr>
            <w:noProof/>
            <w:webHidden/>
          </w:rPr>
          <w:instrText xml:space="preserve"> PAGEREF _Toc132896300 \h </w:instrText>
        </w:r>
        <w:r w:rsidR="00FF6379">
          <w:rPr>
            <w:noProof/>
            <w:webHidden/>
          </w:rPr>
        </w:r>
        <w:r w:rsidR="00FF6379">
          <w:rPr>
            <w:noProof/>
            <w:webHidden/>
          </w:rPr>
          <w:fldChar w:fldCharType="separate"/>
        </w:r>
        <w:r w:rsidR="00FF6379">
          <w:rPr>
            <w:noProof/>
            <w:webHidden/>
          </w:rPr>
          <w:t>51</w:t>
        </w:r>
        <w:r w:rsidR="00FF6379">
          <w:rPr>
            <w:noProof/>
            <w:webHidden/>
          </w:rPr>
          <w:fldChar w:fldCharType="end"/>
        </w:r>
      </w:hyperlink>
    </w:p>
    <w:p w14:paraId="4051C6C5" w14:textId="35E9C59C"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1" w:history="1">
        <w:r w:rsidR="00FF6379" w:rsidRPr="00692951">
          <w:rPr>
            <w:rStyle w:val="Hyperlink"/>
            <w:rFonts w:eastAsiaTheme="majorEastAsia"/>
            <w:noProof/>
          </w:rPr>
          <w:t>Hình 6.8 Cấu hình Web Server</w:t>
        </w:r>
        <w:r w:rsidR="00FF6379">
          <w:rPr>
            <w:noProof/>
            <w:webHidden/>
          </w:rPr>
          <w:tab/>
        </w:r>
        <w:r w:rsidR="00FF6379">
          <w:rPr>
            <w:noProof/>
            <w:webHidden/>
          </w:rPr>
          <w:fldChar w:fldCharType="begin"/>
        </w:r>
        <w:r w:rsidR="00FF6379">
          <w:rPr>
            <w:noProof/>
            <w:webHidden/>
          </w:rPr>
          <w:instrText xml:space="preserve"> PAGEREF _Toc132896301 \h </w:instrText>
        </w:r>
        <w:r w:rsidR="00FF6379">
          <w:rPr>
            <w:noProof/>
            <w:webHidden/>
          </w:rPr>
        </w:r>
        <w:r w:rsidR="00FF6379">
          <w:rPr>
            <w:noProof/>
            <w:webHidden/>
          </w:rPr>
          <w:fldChar w:fldCharType="separate"/>
        </w:r>
        <w:r w:rsidR="00FF6379">
          <w:rPr>
            <w:noProof/>
            <w:webHidden/>
          </w:rPr>
          <w:t>51</w:t>
        </w:r>
        <w:r w:rsidR="00FF6379">
          <w:rPr>
            <w:noProof/>
            <w:webHidden/>
          </w:rPr>
          <w:fldChar w:fldCharType="end"/>
        </w:r>
      </w:hyperlink>
    </w:p>
    <w:p w14:paraId="1C435BB8" w14:textId="0B86B43D"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2" w:history="1">
        <w:r w:rsidR="00FF6379" w:rsidRPr="00692951">
          <w:rPr>
            <w:rStyle w:val="Hyperlink"/>
            <w:rFonts w:eastAsiaTheme="majorEastAsia"/>
            <w:noProof/>
          </w:rPr>
          <w:t>Hình 6.9 Cấu hình FTP Server</w:t>
        </w:r>
        <w:r w:rsidR="00FF6379">
          <w:rPr>
            <w:noProof/>
            <w:webHidden/>
          </w:rPr>
          <w:tab/>
        </w:r>
        <w:r w:rsidR="00FF6379">
          <w:rPr>
            <w:noProof/>
            <w:webHidden/>
          </w:rPr>
          <w:fldChar w:fldCharType="begin"/>
        </w:r>
        <w:r w:rsidR="00FF6379">
          <w:rPr>
            <w:noProof/>
            <w:webHidden/>
          </w:rPr>
          <w:instrText xml:space="preserve"> PAGEREF _Toc132896302 \h </w:instrText>
        </w:r>
        <w:r w:rsidR="00FF6379">
          <w:rPr>
            <w:noProof/>
            <w:webHidden/>
          </w:rPr>
        </w:r>
        <w:r w:rsidR="00FF6379">
          <w:rPr>
            <w:noProof/>
            <w:webHidden/>
          </w:rPr>
          <w:fldChar w:fldCharType="separate"/>
        </w:r>
        <w:r w:rsidR="00FF6379">
          <w:rPr>
            <w:noProof/>
            <w:webHidden/>
          </w:rPr>
          <w:t>52</w:t>
        </w:r>
        <w:r w:rsidR="00FF6379">
          <w:rPr>
            <w:noProof/>
            <w:webHidden/>
          </w:rPr>
          <w:fldChar w:fldCharType="end"/>
        </w:r>
      </w:hyperlink>
    </w:p>
    <w:p w14:paraId="5F2267C0" w14:textId="65C617AD"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3" w:history="1">
        <w:r w:rsidR="00FF6379" w:rsidRPr="00692951">
          <w:rPr>
            <w:rStyle w:val="Hyperlink"/>
            <w:rFonts w:eastAsiaTheme="majorEastAsia"/>
            <w:noProof/>
          </w:rPr>
          <w:t>Hình 6.10 Cấu hình FTP Server</w:t>
        </w:r>
        <w:r w:rsidR="00FF6379">
          <w:rPr>
            <w:noProof/>
            <w:webHidden/>
          </w:rPr>
          <w:tab/>
        </w:r>
        <w:r w:rsidR="00FF6379">
          <w:rPr>
            <w:noProof/>
            <w:webHidden/>
          </w:rPr>
          <w:fldChar w:fldCharType="begin"/>
        </w:r>
        <w:r w:rsidR="00FF6379">
          <w:rPr>
            <w:noProof/>
            <w:webHidden/>
          </w:rPr>
          <w:instrText xml:space="preserve"> PAGEREF _Toc132896303 \h </w:instrText>
        </w:r>
        <w:r w:rsidR="00FF6379">
          <w:rPr>
            <w:noProof/>
            <w:webHidden/>
          </w:rPr>
        </w:r>
        <w:r w:rsidR="00FF6379">
          <w:rPr>
            <w:noProof/>
            <w:webHidden/>
          </w:rPr>
          <w:fldChar w:fldCharType="separate"/>
        </w:r>
        <w:r w:rsidR="00FF6379">
          <w:rPr>
            <w:noProof/>
            <w:webHidden/>
          </w:rPr>
          <w:t>52</w:t>
        </w:r>
        <w:r w:rsidR="00FF6379">
          <w:rPr>
            <w:noProof/>
            <w:webHidden/>
          </w:rPr>
          <w:fldChar w:fldCharType="end"/>
        </w:r>
      </w:hyperlink>
    </w:p>
    <w:p w14:paraId="45F31CA6" w14:textId="020A5F12"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4" w:history="1">
        <w:r w:rsidR="00FF6379" w:rsidRPr="00692951">
          <w:rPr>
            <w:rStyle w:val="Hyperlink"/>
            <w:rFonts w:eastAsiaTheme="majorEastAsia"/>
            <w:noProof/>
          </w:rPr>
          <w:t>Hình 6.11 Cấu hình FTP Server</w:t>
        </w:r>
        <w:r w:rsidR="00FF6379">
          <w:rPr>
            <w:noProof/>
            <w:webHidden/>
          </w:rPr>
          <w:tab/>
        </w:r>
        <w:r w:rsidR="00FF6379">
          <w:rPr>
            <w:noProof/>
            <w:webHidden/>
          </w:rPr>
          <w:fldChar w:fldCharType="begin"/>
        </w:r>
        <w:r w:rsidR="00FF6379">
          <w:rPr>
            <w:noProof/>
            <w:webHidden/>
          </w:rPr>
          <w:instrText xml:space="preserve"> PAGEREF _Toc132896304 \h </w:instrText>
        </w:r>
        <w:r w:rsidR="00FF6379">
          <w:rPr>
            <w:noProof/>
            <w:webHidden/>
          </w:rPr>
        </w:r>
        <w:r w:rsidR="00FF6379">
          <w:rPr>
            <w:noProof/>
            <w:webHidden/>
          </w:rPr>
          <w:fldChar w:fldCharType="separate"/>
        </w:r>
        <w:r w:rsidR="00FF6379">
          <w:rPr>
            <w:noProof/>
            <w:webHidden/>
          </w:rPr>
          <w:t>53</w:t>
        </w:r>
        <w:r w:rsidR="00FF6379">
          <w:rPr>
            <w:noProof/>
            <w:webHidden/>
          </w:rPr>
          <w:fldChar w:fldCharType="end"/>
        </w:r>
      </w:hyperlink>
    </w:p>
    <w:p w14:paraId="1A9ED55D" w14:textId="4EEF70AB"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5" w:history="1">
        <w:r w:rsidR="00FF6379" w:rsidRPr="00692951">
          <w:rPr>
            <w:rStyle w:val="Hyperlink"/>
            <w:rFonts w:eastAsiaTheme="majorEastAsia"/>
            <w:noProof/>
          </w:rPr>
          <w:t>Hình 6.12 Cấu hình FTP Server</w:t>
        </w:r>
        <w:r w:rsidR="00FF6379">
          <w:rPr>
            <w:noProof/>
            <w:webHidden/>
          </w:rPr>
          <w:tab/>
        </w:r>
        <w:r w:rsidR="00FF6379">
          <w:rPr>
            <w:noProof/>
            <w:webHidden/>
          </w:rPr>
          <w:fldChar w:fldCharType="begin"/>
        </w:r>
        <w:r w:rsidR="00FF6379">
          <w:rPr>
            <w:noProof/>
            <w:webHidden/>
          </w:rPr>
          <w:instrText xml:space="preserve"> PAGEREF _Toc132896305 \h </w:instrText>
        </w:r>
        <w:r w:rsidR="00FF6379">
          <w:rPr>
            <w:noProof/>
            <w:webHidden/>
          </w:rPr>
        </w:r>
        <w:r w:rsidR="00FF6379">
          <w:rPr>
            <w:noProof/>
            <w:webHidden/>
          </w:rPr>
          <w:fldChar w:fldCharType="separate"/>
        </w:r>
        <w:r w:rsidR="00FF6379">
          <w:rPr>
            <w:noProof/>
            <w:webHidden/>
          </w:rPr>
          <w:t>53</w:t>
        </w:r>
        <w:r w:rsidR="00FF6379">
          <w:rPr>
            <w:noProof/>
            <w:webHidden/>
          </w:rPr>
          <w:fldChar w:fldCharType="end"/>
        </w:r>
      </w:hyperlink>
    </w:p>
    <w:p w14:paraId="5A6C0815" w14:textId="4E347A91"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6" w:history="1">
        <w:r w:rsidR="00FF6379" w:rsidRPr="00692951">
          <w:rPr>
            <w:rStyle w:val="Hyperlink"/>
            <w:rFonts w:eastAsiaTheme="majorEastAsia"/>
            <w:noProof/>
          </w:rPr>
          <w:t>Hình 6.13 Cấu hình FTP Server</w:t>
        </w:r>
        <w:r w:rsidR="00FF6379">
          <w:rPr>
            <w:noProof/>
            <w:webHidden/>
          </w:rPr>
          <w:tab/>
        </w:r>
        <w:r w:rsidR="00FF6379">
          <w:rPr>
            <w:noProof/>
            <w:webHidden/>
          </w:rPr>
          <w:fldChar w:fldCharType="begin"/>
        </w:r>
        <w:r w:rsidR="00FF6379">
          <w:rPr>
            <w:noProof/>
            <w:webHidden/>
          </w:rPr>
          <w:instrText xml:space="preserve"> PAGEREF _Toc132896306 \h </w:instrText>
        </w:r>
        <w:r w:rsidR="00FF6379">
          <w:rPr>
            <w:noProof/>
            <w:webHidden/>
          </w:rPr>
        </w:r>
        <w:r w:rsidR="00FF6379">
          <w:rPr>
            <w:noProof/>
            <w:webHidden/>
          </w:rPr>
          <w:fldChar w:fldCharType="separate"/>
        </w:r>
        <w:r w:rsidR="00FF6379">
          <w:rPr>
            <w:noProof/>
            <w:webHidden/>
          </w:rPr>
          <w:t>54</w:t>
        </w:r>
        <w:r w:rsidR="00FF6379">
          <w:rPr>
            <w:noProof/>
            <w:webHidden/>
          </w:rPr>
          <w:fldChar w:fldCharType="end"/>
        </w:r>
      </w:hyperlink>
    </w:p>
    <w:p w14:paraId="7D7EE96A" w14:textId="7866BD9B"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7" w:history="1">
        <w:r w:rsidR="00FF6379" w:rsidRPr="00692951">
          <w:rPr>
            <w:rStyle w:val="Hyperlink"/>
            <w:rFonts w:eastAsiaTheme="majorEastAsia"/>
            <w:noProof/>
          </w:rPr>
          <w:t>Hình 6.14 Cấu hình FTP Server</w:t>
        </w:r>
        <w:r w:rsidR="00FF6379">
          <w:rPr>
            <w:noProof/>
            <w:webHidden/>
          </w:rPr>
          <w:tab/>
        </w:r>
        <w:r w:rsidR="00FF6379">
          <w:rPr>
            <w:noProof/>
            <w:webHidden/>
          </w:rPr>
          <w:fldChar w:fldCharType="begin"/>
        </w:r>
        <w:r w:rsidR="00FF6379">
          <w:rPr>
            <w:noProof/>
            <w:webHidden/>
          </w:rPr>
          <w:instrText xml:space="preserve"> PAGEREF _Toc132896307 \h </w:instrText>
        </w:r>
        <w:r w:rsidR="00FF6379">
          <w:rPr>
            <w:noProof/>
            <w:webHidden/>
          </w:rPr>
        </w:r>
        <w:r w:rsidR="00FF6379">
          <w:rPr>
            <w:noProof/>
            <w:webHidden/>
          </w:rPr>
          <w:fldChar w:fldCharType="separate"/>
        </w:r>
        <w:r w:rsidR="00FF6379">
          <w:rPr>
            <w:noProof/>
            <w:webHidden/>
          </w:rPr>
          <w:t>55</w:t>
        </w:r>
        <w:r w:rsidR="00FF6379">
          <w:rPr>
            <w:noProof/>
            <w:webHidden/>
          </w:rPr>
          <w:fldChar w:fldCharType="end"/>
        </w:r>
      </w:hyperlink>
    </w:p>
    <w:p w14:paraId="08CD74E8" w14:textId="4A6EC4D3"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8" w:history="1">
        <w:r w:rsidR="00FF6379" w:rsidRPr="00692951">
          <w:rPr>
            <w:rStyle w:val="Hyperlink"/>
            <w:rFonts w:eastAsiaTheme="majorEastAsia"/>
            <w:noProof/>
          </w:rPr>
          <w:t>Hình 6.15 Cấu hình Mail Server</w:t>
        </w:r>
        <w:r w:rsidR="00FF6379">
          <w:rPr>
            <w:noProof/>
            <w:webHidden/>
          </w:rPr>
          <w:tab/>
        </w:r>
        <w:r w:rsidR="00FF6379">
          <w:rPr>
            <w:noProof/>
            <w:webHidden/>
          </w:rPr>
          <w:fldChar w:fldCharType="begin"/>
        </w:r>
        <w:r w:rsidR="00FF6379">
          <w:rPr>
            <w:noProof/>
            <w:webHidden/>
          </w:rPr>
          <w:instrText xml:space="preserve"> PAGEREF _Toc132896308 \h </w:instrText>
        </w:r>
        <w:r w:rsidR="00FF6379">
          <w:rPr>
            <w:noProof/>
            <w:webHidden/>
          </w:rPr>
        </w:r>
        <w:r w:rsidR="00FF6379">
          <w:rPr>
            <w:noProof/>
            <w:webHidden/>
          </w:rPr>
          <w:fldChar w:fldCharType="separate"/>
        </w:r>
        <w:r w:rsidR="00FF6379">
          <w:rPr>
            <w:noProof/>
            <w:webHidden/>
          </w:rPr>
          <w:t>55</w:t>
        </w:r>
        <w:r w:rsidR="00FF6379">
          <w:rPr>
            <w:noProof/>
            <w:webHidden/>
          </w:rPr>
          <w:fldChar w:fldCharType="end"/>
        </w:r>
      </w:hyperlink>
    </w:p>
    <w:p w14:paraId="4D0AA340" w14:textId="2BD3D74F"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09" w:history="1">
        <w:r w:rsidR="00FF6379" w:rsidRPr="00692951">
          <w:rPr>
            <w:rStyle w:val="Hyperlink"/>
            <w:rFonts w:eastAsiaTheme="majorEastAsia"/>
            <w:noProof/>
          </w:rPr>
          <w:t>Hình 6.16 Cấu hình Mail Server</w:t>
        </w:r>
        <w:r w:rsidR="00FF6379">
          <w:rPr>
            <w:noProof/>
            <w:webHidden/>
          </w:rPr>
          <w:tab/>
        </w:r>
        <w:r w:rsidR="00FF6379">
          <w:rPr>
            <w:noProof/>
            <w:webHidden/>
          </w:rPr>
          <w:fldChar w:fldCharType="begin"/>
        </w:r>
        <w:r w:rsidR="00FF6379">
          <w:rPr>
            <w:noProof/>
            <w:webHidden/>
          </w:rPr>
          <w:instrText xml:space="preserve"> PAGEREF _Toc132896309 \h </w:instrText>
        </w:r>
        <w:r w:rsidR="00FF6379">
          <w:rPr>
            <w:noProof/>
            <w:webHidden/>
          </w:rPr>
        </w:r>
        <w:r w:rsidR="00FF6379">
          <w:rPr>
            <w:noProof/>
            <w:webHidden/>
          </w:rPr>
          <w:fldChar w:fldCharType="separate"/>
        </w:r>
        <w:r w:rsidR="00FF6379">
          <w:rPr>
            <w:noProof/>
            <w:webHidden/>
          </w:rPr>
          <w:t>56</w:t>
        </w:r>
        <w:r w:rsidR="00FF6379">
          <w:rPr>
            <w:noProof/>
            <w:webHidden/>
          </w:rPr>
          <w:fldChar w:fldCharType="end"/>
        </w:r>
      </w:hyperlink>
    </w:p>
    <w:p w14:paraId="2C25A638" w14:textId="71A3491B"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0" w:history="1">
        <w:r w:rsidR="00FF6379" w:rsidRPr="00692951">
          <w:rPr>
            <w:rStyle w:val="Hyperlink"/>
            <w:rFonts w:eastAsiaTheme="majorEastAsia"/>
            <w:noProof/>
          </w:rPr>
          <w:t>Hình 6.17 Cấu hình Mail Server</w:t>
        </w:r>
        <w:r w:rsidR="00FF6379">
          <w:rPr>
            <w:noProof/>
            <w:webHidden/>
          </w:rPr>
          <w:tab/>
        </w:r>
        <w:r w:rsidR="00FF6379">
          <w:rPr>
            <w:noProof/>
            <w:webHidden/>
          </w:rPr>
          <w:fldChar w:fldCharType="begin"/>
        </w:r>
        <w:r w:rsidR="00FF6379">
          <w:rPr>
            <w:noProof/>
            <w:webHidden/>
          </w:rPr>
          <w:instrText xml:space="preserve"> PAGEREF _Toc132896310 \h </w:instrText>
        </w:r>
        <w:r w:rsidR="00FF6379">
          <w:rPr>
            <w:noProof/>
            <w:webHidden/>
          </w:rPr>
        </w:r>
        <w:r w:rsidR="00FF6379">
          <w:rPr>
            <w:noProof/>
            <w:webHidden/>
          </w:rPr>
          <w:fldChar w:fldCharType="separate"/>
        </w:r>
        <w:r w:rsidR="00FF6379">
          <w:rPr>
            <w:noProof/>
            <w:webHidden/>
          </w:rPr>
          <w:t>57</w:t>
        </w:r>
        <w:r w:rsidR="00FF6379">
          <w:rPr>
            <w:noProof/>
            <w:webHidden/>
          </w:rPr>
          <w:fldChar w:fldCharType="end"/>
        </w:r>
      </w:hyperlink>
    </w:p>
    <w:p w14:paraId="3B666F43" w14:textId="006E4A11"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1" w:history="1">
        <w:r w:rsidR="00FF6379" w:rsidRPr="00692951">
          <w:rPr>
            <w:rStyle w:val="Hyperlink"/>
            <w:rFonts w:eastAsiaTheme="majorEastAsia"/>
            <w:noProof/>
          </w:rPr>
          <w:t>Hình 6.18 Cấu hình Mail Server</w:t>
        </w:r>
        <w:r w:rsidR="00FF6379">
          <w:rPr>
            <w:noProof/>
            <w:webHidden/>
          </w:rPr>
          <w:tab/>
        </w:r>
        <w:r w:rsidR="00FF6379">
          <w:rPr>
            <w:noProof/>
            <w:webHidden/>
          </w:rPr>
          <w:fldChar w:fldCharType="begin"/>
        </w:r>
        <w:r w:rsidR="00FF6379">
          <w:rPr>
            <w:noProof/>
            <w:webHidden/>
          </w:rPr>
          <w:instrText xml:space="preserve"> PAGEREF _Toc132896311 \h </w:instrText>
        </w:r>
        <w:r w:rsidR="00FF6379">
          <w:rPr>
            <w:noProof/>
            <w:webHidden/>
          </w:rPr>
        </w:r>
        <w:r w:rsidR="00FF6379">
          <w:rPr>
            <w:noProof/>
            <w:webHidden/>
          </w:rPr>
          <w:fldChar w:fldCharType="separate"/>
        </w:r>
        <w:r w:rsidR="00FF6379">
          <w:rPr>
            <w:noProof/>
            <w:webHidden/>
          </w:rPr>
          <w:t>58</w:t>
        </w:r>
        <w:r w:rsidR="00FF6379">
          <w:rPr>
            <w:noProof/>
            <w:webHidden/>
          </w:rPr>
          <w:fldChar w:fldCharType="end"/>
        </w:r>
      </w:hyperlink>
    </w:p>
    <w:p w14:paraId="63C72AAA" w14:textId="7F0982F9"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2" w:history="1">
        <w:r w:rsidR="00FF6379" w:rsidRPr="00692951">
          <w:rPr>
            <w:rStyle w:val="Hyperlink"/>
            <w:rFonts w:eastAsiaTheme="majorEastAsia"/>
            <w:noProof/>
          </w:rPr>
          <w:t>Hình 6.18 Cấu hình Mail Server</w:t>
        </w:r>
        <w:r w:rsidR="00FF6379">
          <w:rPr>
            <w:noProof/>
            <w:webHidden/>
          </w:rPr>
          <w:tab/>
        </w:r>
        <w:r w:rsidR="00FF6379">
          <w:rPr>
            <w:noProof/>
            <w:webHidden/>
          </w:rPr>
          <w:fldChar w:fldCharType="begin"/>
        </w:r>
        <w:r w:rsidR="00FF6379">
          <w:rPr>
            <w:noProof/>
            <w:webHidden/>
          </w:rPr>
          <w:instrText xml:space="preserve"> PAGEREF _Toc132896312 \h </w:instrText>
        </w:r>
        <w:r w:rsidR="00FF6379">
          <w:rPr>
            <w:noProof/>
            <w:webHidden/>
          </w:rPr>
        </w:r>
        <w:r w:rsidR="00FF6379">
          <w:rPr>
            <w:noProof/>
            <w:webHidden/>
          </w:rPr>
          <w:fldChar w:fldCharType="separate"/>
        </w:r>
        <w:r w:rsidR="00FF6379">
          <w:rPr>
            <w:noProof/>
            <w:webHidden/>
          </w:rPr>
          <w:t>58</w:t>
        </w:r>
        <w:r w:rsidR="00FF6379">
          <w:rPr>
            <w:noProof/>
            <w:webHidden/>
          </w:rPr>
          <w:fldChar w:fldCharType="end"/>
        </w:r>
      </w:hyperlink>
    </w:p>
    <w:p w14:paraId="6ABCA6FA" w14:textId="18AFA932"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3" w:history="1">
        <w:r w:rsidR="00FF6379" w:rsidRPr="00692951">
          <w:rPr>
            <w:rStyle w:val="Hyperlink"/>
            <w:rFonts w:eastAsiaTheme="majorEastAsia"/>
            <w:noProof/>
          </w:rPr>
          <w:t>Hình 6.19 Cấu hình Mail Server</w:t>
        </w:r>
        <w:r w:rsidR="00FF6379">
          <w:rPr>
            <w:noProof/>
            <w:webHidden/>
          </w:rPr>
          <w:tab/>
        </w:r>
        <w:r w:rsidR="00FF6379">
          <w:rPr>
            <w:noProof/>
            <w:webHidden/>
          </w:rPr>
          <w:fldChar w:fldCharType="begin"/>
        </w:r>
        <w:r w:rsidR="00FF6379">
          <w:rPr>
            <w:noProof/>
            <w:webHidden/>
          </w:rPr>
          <w:instrText xml:space="preserve"> PAGEREF _Toc132896313 \h </w:instrText>
        </w:r>
        <w:r w:rsidR="00FF6379">
          <w:rPr>
            <w:noProof/>
            <w:webHidden/>
          </w:rPr>
        </w:r>
        <w:r w:rsidR="00FF6379">
          <w:rPr>
            <w:noProof/>
            <w:webHidden/>
          </w:rPr>
          <w:fldChar w:fldCharType="separate"/>
        </w:r>
        <w:r w:rsidR="00FF6379">
          <w:rPr>
            <w:noProof/>
            <w:webHidden/>
          </w:rPr>
          <w:t>59</w:t>
        </w:r>
        <w:r w:rsidR="00FF6379">
          <w:rPr>
            <w:noProof/>
            <w:webHidden/>
          </w:rPr>
          <w:fldChar w:fldCharType="end"/>
        </w:r>
      </w:hyperlink>
    </w:p>
    <w:p w14:paraId="625EC240" w14:textId="66D5EA19"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4" w:history="1">
        <w:r w:rsidR="00FF6379" w:rsidRPr="00692951">
          <w:rPr>
            <w:rStyle w:val="Hyperlink"/>
            <w:rFonts w:eastAsiaTheme="majorEastAsia"/>
            <w:noProof/>
          </w:rPr>
          <w:t>Hình 6.20 Cấu hình OSPF</w:t>
        </w:r>
        <w:r w:rsidR="00FF6379">
          <w:rPr>
            <w:noProof/>
            <w:webHidden/>
          </w:rPr>
          <w:tab/>
        </w:r>
        <w:r w:rsidR="00FF6379">
          <w:rPr>
            <w:noProof/>
            <w:webHidden/>
          </w:rPr>
          <w:fldChar w:fldCharType="begin"/>
        </w:r>
        <w:r w:rsidR="00FF6379">
          <w:rPr>
            <w:noProof/>
            <w:webHidden/>
          </w:rPr>
          <w:instrText xml:space="preserve"> PAGEREF _Toc132896314 \h </w:instrText>
        </w:r>
        <w:r w:rsidR="00FF6379">
          <w:rPr>
            <w:noProof/>
            <w:webHidden/>
          </w:rPr>
        </w:r>
        <w:r w:rsidR="00FF6379">
          <w:rPr>
            <w:noProof/>
            <w:webHidden/>
          </w:rPr>
          <w:fldChar w:fldCharType="separate"/>
        </w:r>
        <w:r w:rsidR="00FF6379">
          <w:rPr>
            <w:noProof/>
            <w:webHidden/>
          </w:rPr>
          <w:t>60</w:t>
        </w:r>
        <w:r w:rsidR="00FF6379">
          <w:rPr>
            <w:noProof/>
            <w:webHidden/>
          </w:rPr>
          <w:fldChar w:fldCharType="end"/>
        </w:r>
      </w:hyperlink>
    </w:p>
    <w:p w14:paraId="684EEDA2" w14:textId="37E558A8"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5" w:history="1">
        <w:r w:rsidR="00FF6379" w:rsidRPr="00692951">
          <w:rPr>
            <w:rStyle w:val="Hyperlink"/>
            <w:rFonts w:eastAsiaTheme="majorEastAsia"/>
            <w:noProof/>
          </w:rPr>
          <w:t>Hình 6.21 Cấu hình OSPF</w:t>
        </w:r>
        <w:r w:rsidR="00FF6379">
          <w:rPr>
            <w:noProof/>
            <w:webHidden/>
          </w:rPr>
          <w:tab/>
        </w:r>
        <w:r w:rsidR="00FF6379">
          <w:rPr>
            <w:noProof/>
            <w:webHidden/>
          </w:rPr>
          <w:fldChar w:fldCharType="begin"/>
        </w:r>
        <w:r w:rsidR="00FF6379">
          <w:rPr>
            <w:noProof/>
            <w:webHidden/>
          </w:rPr>
          <w:instrText xml:space="preserve"> PAGEREF _Toc132896315 \h </w:instrText>
        </w:r>
        <w:r w:rsidR="00FF6379">
          <w:rPr>
            <w:noProof/>
            <w:webHidden/>
          </w:rPr>
        </w:r>
        <w:r w:rsidR="00FF6379">
          <w:rPr>
            <w:noProof/>
            <w:webHidden/>
          </w:rPr>
          <w:fldChar w:fldCharType="separate"/>
        </w:r>
        <w:r w:rsidR="00FF6379">
          <w:rPr>
            <w:noProof/>
            <w:webHidden/>
          </w:rPr>
          <w:t>61</w:t>
        </w:r>
        <w:r w:rsidR="00FF6379">
          <w:rPr>
            <w:noProof/>
            <w:webHidden/>
          </w:rPr>
          <w:fldChar w:fldCharType="end"/>
        </w:r>
      </w:hyperlink>
    </w:p>
    <w:p w14:paraId="36FF5EA2" w14:textId="767E17CB"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6" w:history="1">
        <w:r w:rsidR="00FF6379" w:rsidRPr="00692951">
          <w:rPr>
            <w:rStyle w:val="Hyperlink"/>
            <w:rFonts w:eastAsiaTheme="majorEastAsia"/>
            <w:noProof/>
          </w:rPr>
          <w:t>Hình 6.22 Cấu hình OSPF</w:t>
        </w:r>
        <w:r w:rsidR="00FF6379">
          <w:rPr>
            <w:noProof/>
            <w:webHidden/>
          </w:rPr>
          <w:tab/>
        </w:r>
        <w:r w:rsidR="00FF6379">
          <w:rPr>
            <w:noProof/>
            <w:webHidden/>
          </w:rPr>
          <w:fldChar w:fldCharType="begin"/>
        </w:r>
        <w:r w:rsidR="00FF6379">
          <w:rPr>
            <w:noProof/>
            <w:webHidden/>
          </w:rPr>
          <w:instrText xml:space="preserve"> PAGEREF _Toc132896316 \h </w:instrText>
        </w:r>
        <w:r w:rsidR="00FF6379">
          <w:rPr>
            <w:noProof/>
            <w:webHidden/>
          </w:rPr>
        </w:r>
        <w:r w:rsidR="00FF6379">
          <w:rPr>
            <w:noProof/>
            <w:webHidden/>
          </w:rPr>
          <w:fldChar w:fldCharType="separate"/>
        </w:r>
        <w:r w:rsidR="00FF6379">
          <w:rPr>
            <w:noProof/>
            <w:webHidden/>
          </w:rPr>
          <w:t>62</w:t>
        </w:r>
        <w:r w:rsidR="00FF6379">
          <w:rPr>
            <w:noProof/>
            <w:webHidden/>
          </w:rPr>
          <w:fldChar w:fldCharType="end"/>
        </w:r>
      </w:hyperlink>
    </w:p>
    <w:p w14:paraId="7DDE2D36" w14:textId="2D7956A4"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7" w:history="1">
        <w:r w:rsidR="00FF6379" w:rsidRPr="00692951">
          <w:rPr>
            <w:rStyle w:val="Hyperlink"/>
            <w:rFonts w:eastAsiaTheme="majorEastAsia"/>
            <w:noProof/>
          </w:rPr>
          <w:t>Hình 6.23 Cấu hình OSPF</w:t>
        </w:r>
        <w:r w:rsidR="00FF6379">
          <w:rPr>
            <w:noProof/>
            <w:webHidden/>
          </w:rPr>
          <w:tab/>
        </w:r>
        <w:r w:rsidR="00FF6379">
          <w:rPr>
            <w:noProof/>
            <w:webHidden/>
          </w:rPr>
          <w:fldChar w:fldCharType="begin"/>
        </w:r>
        <w:r w:rsidR="00FF6379">
          <w:rPr>
            <w:noProof/>
            <w:webHidden/>
          </w:rPr>
          <w:instrText xml:space="preserve"> PAGEREF _Toc132896317 \h </w:instrText>
        </w:r>
        <w:r w:rsidR="00FF6379">
          <w:rPr>
            <w:noProof/>
            <w:webHidden/>
          </w:rPr>
        </w:r>
        <w:r w:rsidR="00FF6379">
          <w:rPr>
            <w:noProof/>
            <w:webHidden/>
          </w:rPr>
          <w:fldChar w:fldCharType="separate"/>
        </w:r>
        <w:r w:rsidR="00FF6379">
          <w:rPr>
            <w:noProof/>
            <w:webHidden/>
          </w:rPr>
          <w:t>63</w:t>
        </w:r>
        <w:r w:rsidR="00FF6379">
          <w:rPr>
            <w:noProof/>
            <w:webHidden/>
          </w:rPr>
          <w:fldChar w:fldCharType="end"/>
        </w:r>
      </w:hyperlink>
    </w:p>
    <w:p w14:paraId="4F7971F1" w14:textId="37B23E60"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8" w:history="1">
        <w:r w:rsidR="00FF6379" w:rsidRPr="00692951">
          <w:rPr>
            <w:rStyle w:val="Hyperlink"/>
            <w:rFonts w:eastAsiaTheme="majorEastAsia"/>
            <w:noProof/>
          </w:rPr>
          <w:t>Hình 6.24 Cấu hình OSPF</w:t>
        </w:r>
        <w:r w:rsidR="00FF6379">
          <w:rPr>
            <w:noProof/>
            <w:webHidden/>
          </w:rPr>
          <w:tab/>
        </w:r>
        <w:r w:rsidR="00FF6379">
          <w:rPr>
            <w:noProof/>
            <w:webHidden/>
          </w:rPr>
          <w:fldChar w:fldCharType="begin"/>
        </w:r>
        <w:r w:rsidR="00FF6379">
          <w:rPr>
            <w:noProof/>
            <w:webHidden/>
          </w:rPr>
          <w:instrText xml:space="preserve"> PAGEREF _Toc132896318 \h </w:instrText>
        </w:r>
        <w:r w:rsidR="00FF6379">
          <w:rPr>
            <w:noProof/>
            <w:webHidden/>
          </w:rPr>
        </w:r>
        <w:r w:rsidR="00FF6379">
          <w:rPr>
            <w:noProof/>
            <w:webHidden/>
          </w:rPr>
          <w:fldChar w:fldCharType="separate"/>
        </w:r>
        <w:r w:rsidR="00FF6379">
          <w:rPr>
            <w:noProof/>
            <w:webHidden/>
          </w:rPr>
          <w:t>64</w:t>
        </w:r>
        <w:r w:rsidR="00FF6379">
          <w:rPr>
            <w:noProof/>
            <w:webHidden/>
          </w:rPr>
          <w:fldChar w:fldCharType="end"/>
        </w:r>
      </w:hyperlink>
    </w:p>
    <w:p w14:paraId="0115182D" w14:textId="1E9E3FD9"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19" w:history="1">
        <w:r w:rsidR="00FF6379" w:rsidRPr="00692951">
          <w:rPr>
            <w:rStyle w:val="Hyperlink"/>
            <w:rFonts w:eastAsiaTheme="majorEastAsia"/>
            <w:noProof/>
          </w:rPr>
          <w:t>Hình 6.25 Cấu hình OSPF</w:t>
        </w:r>
        <w:r w:rsidR="00FF6379">
          <w:rPr>
            <w:noProof/>
            <w:webHidden/>
          </w:rPr>
          <w:tab/>
        </w:r>
        <w:r w:rsidR="00FF6379">
          <w:rPr>
            <w:noProof/>
            <w:webHidden/>
          </w:rPr>
          <w:fldChar w:fldCharType="begin"/>
        </w:r>
        <w:r w:rsidR="00FF6379">
          <w:rPr>
            <w:noProof/>
            <w:webHidden/>
          </w:rPr>
          <w:instrText xml:space="preserve"> PAGEREF _Toc132896319 \h </w:instrText>
        </w:r>
        <w:r w:rsidR="00FF6379">
          <w:rPr>
            <w:noProof/>
            <w:webHidden/>
          </w:rPr>
        </w:r>
        <w:r w:rsidR="00FF6379">
          <w:rPr>
            <w:noProof/>
            <w:webHidden/>
          </w:rPr>
          <w:fldChar w:fldCharType="separate"/>
        </w:r>
        <w:r w:rsidR="00FF6379">
          <w:rPr>
            <w:noProof/>
            <w:webHidden/>
          </w:rPr>
          <w:t>65</w:t>
        </w:r>
        <w:r w:rsidR="00FF6379">
          <w:rPr>
            <w:noProof/>
            <w:webHidden/>
          </w:rPr>
          <w:fldChar w:fldCharType="end"/>
        </w:r>
      </w:hyperlink>
    </w:p>
    <w:p w14:paraId="214D1FDC" w14:textId="13037931" w:rsidR="00FF6379" w:rsidRDefault="00000000">
      <w:pPr>
        <w:pStyle w:val="TableofFigures"/>
        <w:tabs>
          <w:tab w:val="right" w:leader="dot" w:pos="9111"/>
        </w:tabs>
        <w:rPr>
          <w:rFonts w:asciiTheme="minorHAnsi" w:eastAsiaTheme="minorEastAsia" w:hAnsiTheme="minorHAnsi" w:cstheme="minorBidi"/>
          <w:noProof/>
          <w:sz w:val="22"/>
          <w:szCs w:val="22"/>
        </w:rPr>
      </w:pPr>
      <w:hyperlink w:anchor="_Toc132896320" w:history="1">
        <w:r w:rsidR="00FF6379" w:rsidRPr="00692951">
          <w:rPr>
            <w:rStyle w:val="Hyperlink"/>
            <w:rFonts w:eastAsiaTheme="majorEastAsia"/>
            <w:noProof/>
          </w:rPr>
          <w:t>Hình 6.26 Cấu hình OSPF</w:t>
        </w:r>
        <w:r w:rsidR="00FF6379">
          <w:rPr>
            <w:noProof/>
            <w:webHidden/>
          </w:rPr>
          <w:tab/>
        </w:r>
        <w:r w:rsidR="00FF6379">
          <w:rPr>
            <w:noProof/>
            <w:webHidden/>
          </w:rPr>
          <w:fldChar w:fldCharType="begin"/>
        </w:r>
        <w:r w:rsidR="00FF6379">
          <w:rPr>
            <w:noProof/>
            <w:webHidden/>
          </w:rPr>
          <w:instrText xml:space="preserve"> PAGEREF _Toc132896320 \h </w:instrText>
        </w:r>
        <w:r w:rsidR="00FF6379">
          <w:rPr>
            <w:noProof/>
            <w:webHidden/>
          </w:rPr>
        </w:r>
        <w:r w:rsidR="00FF6379">
          <w:rPr>
            <w:noProof/>
            <w:webHidden/>
          </w:rPr>
          <w:fldChar w:fldCharType="separate"/>
        </w:r>
        <w:r w:rsidR="00FF6379">
          <w:rPr>
            <w:noProof/>
            <w:webHidden/>
          </w:rPr>
          <w:t>66</w:t>
        </w:r>
        <w:r w:rsidR="00FF6379">
          <w:rPr>
            <w:noProof/>
            <w:webHidden/>
          </w:rPr>
          <w:fldChar w:fldCharType="end"/>
        </w:r>
      </w:hyperlink>
    </w:p>
    <w:p w14:paraId="599A7EFA" w14:textId="7A58AFC2" w:rsidR="00860D81" w:rsidRPr="005D5C20" w:rsidRDefault="00860D81" w:rsidP="00860D81">
      <w:pPr>
        <w:tabs>
          <w:tab w:val="center" w:pos="6379"/>
        </w:tabs>
        <w:spacing w:after="200" w:line="360" w:lineRule="auto"/>
        <w:rPr>
          <w:sz w:val="26"/>
          <w:szCs w:val="26"/>
        </w:rPr>
      </w:pPr>
      <w:r>
        <w:rPr>
          <w:szCs w:val="26"/>
        </w:rPr>
        <w:fldChar w:fldCharType="end"/>
      </w:r>
    </w:p>
    <w:p w14:paraId="170614A4" w14:textId="77777777" w:rsidR="00860D81" w:rsidRPr="00791EED" w:rsidRDefault="00860D81" w:rsidP="00860D81">
      <w:pPr>
        <w:rPr>
          <w:b/>
          <w:sz w:val="28"/>
        </w:rPr>
      </w:pPr>
      <w:r w:rsidRPr="00791EED">
        <w:rPr>
          <w:b/>
          <w:sz w:val="28"/>
        </w:rPr>
        <w:t>DANH MỤC BẢNG</w:t>
      </w:r>
    </w:p>
    <w:p w14:paraId="5F52868E" w14:textId="77777777" w:rsidR="00860D81" w:rsidRDefault="00860D81" w:rsidP="00860D81">
      <w:pPr>
        <w:pStyle w:val="TableofFigures"/>
        <w:tabs>
          <w:tab w:val="right" w:leader="dot" w:pos="9111"/>
        </w:tabs>
        <w:rPr>
          <w:szCs w:val="26"/>
        </w:rPr>
      </w:pPr>
    </w:p>
    <w:p w14:paraId="1A26EBF9" w14:textId="23E712F1" w:rsidR="00DA6995" w:rsidRDefault="00413B03">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"Bảng biểu - nội dung" \c </w:instrText>
      </w:r>
      <w:r>
        <w:rPr>
          <w:szCs w:val="26"/>
        </w:rPr>
        <w:fldChar w:fldCharType="separate"/>
      </w:r>
      <w:hyperlink w:anchor="_Toc132895678" w:history="1">
        <w:r w:rsidR="00DA6995" w:rsidRPr="00C27C62">
          <w:rPr>
            <w:rStyle w:val="Hyperlink"/>
            <w:rFonts w:eastAsiaTheme="majorEastAsia"/>
            <w:noProof/>
            <w:lang w:val="vi-VN"/>
          </w:rPr>
          <w:t>Bảng 4.1 Kết nối port chi nhánh 1</w:t>
        </w:r>
        <w:r w:rsidR="00DA6995">
          <w:rPr>
            <w:noProof/>
            <w:webHidden/>
          </w:rPr>
          <w:tab/>
        </w:r>
        <w:r w:rsidR="00DA6995">
          <w:rPr>
            <w:noProof/>
            <w:webHidden/>
          </w:rPr>
          <w:fldChar w:fldCharType="begin"/>
        </w:r>
        <w:r w:rsidR="00DA6995">
          <w:rPr>
            <w:noProof/>
            <w:webHidden/>
          </w:rPr>
          <w:instrText xml:space="preserve"> PAGEREF _Toc132895678 \h </w:instrText>
        </w:r>
        <w:r w:rsidR="00DA6995">
          <w:rPr>
            <w:noProof/>
            <w:webHidden/>
          </w:rPr>
        </w:r>
        <w:r w:rsidR="00DA6995">
          <w:rPr>
            <w:noProof/>
            <w:webHidden/>
          </w:rPr>
          <w:fldChar w:fldCharType="separate"/>
        </w:r>
        <w:r w:rsidR="00DA6995">
          <w:rPr>
            <w:noProof/>
            <w:webHidden/>
          </w:rPr>
          <w:t>14</w:t>
        </w:r>
        <w:r w:rsidR="00DA6995">
          <w:rPr>
            <w:noProof/>
            <w:webHidden/>
          </w:rPr>
          <w:fldChar w:fldCharType="end"/>
        </w:r>
      </w:hyperlink>
    </w:p>
    <w:p w14:paraId="623775D0" w14:textId="33930C41" w:rsidR="00DA6995" w:rsidRDefault="00000000">
      <w:pPr>
        <w:pStyle w:val="TableofFigures"/>
        <w:tabs>
          <w:tab w:val="right" w:leader="dot" w:pos="9111"/>
        </w:tabs>
        <w:rPr>
          <w:rFonts w:asciiTheme="minorHAnsi" w:eastAsiaTheme="minorEastAsia" w:hAnsiTheme="minorHAnsi" w:cstheme="minorBidi"/>
          <w:noProof/>
          <w:sz w:val="22"/>
          <w:szCs w:val="22"/>
        </w:rPr>
      </w:pPr>
      <w:hyperlink w:anchor="_Toc132895679" w:history="1">
        <w:r w:rsidR="00DA6995" w:rsidRPr="00C27C62">
          <w:rPr>
            <w:rStyle w:val="Hyperlink"/>
            <w:rFonts w:eastAsiaTheme="majorEastAsia"/>
            <w:noProof/>
            <w:lang w:val="vi-VN"/>
          </w:rPr>
          <w:t>Bảng 4.2 Kết nối port chi nhánh 2</w:t>
        </w:r>
        <w:r w:rsidR="00DA6995">
          <w:rPr>
            <w:noProof/>
            <w:webHidden/>
          </w:rPr>
          <w:tab/>
        </w:r>
        <w:r w:rsidR="00DA6995">
          <w:rPr>
            <w:noProof/>
            <w:webHidden/>
          </w:rPr>
          <w:fldChar w:fldCharType="begin"/>
        </w:r>
        <w:r w:rsidR="00DA6995">
          <w:rPr>
            <w:noProof/>
            <w:webHidden/>
          </w:rPr>
          <w:instrText xml:space="preserve"> PAGEREF _Toc132895679 \h </w:instrText>
        </w:r>
        <w:r w:rsidR="00DA6995">
          <w:rPr>
            <w:noProof/>
            <w:webHidden/>
          </w:rPr>
        </w:r>
        <w:r w:rsidR="00DA6995">
          <w:rPr>
            <w:noProof/>
            <w:webHidden/>
          </w:rPr>
          <w:fldChar w:fldCharType="separate"/>
        </w:r>
        <w:r w:rsidR="00DA6995">
          <w:rPr>
            <w:noProof/>
            <w:webHidden/>
          </w:rPr>
          <w:t>15</w:t>
        </w:r>
        <w:r w:rsidR="00DA6995">
          <w:rPr>
            <w:noProof/>
            <w:webHidden/>
          </w:rPr>
          <w:fldChar w:fldCharType="end"/>
        </w:r>
      </w:hyperlink>
    </w:p>
    <w:p w14:paraId="04AF9BE9" w14:textId="4092FBFB" w:rsidR="00DA6995" w:rsidRDefault="00000000">
      <w:pPr>
        <w:pStyle w:val="TableofFigures"/>
        <w:tabs>
          <w:tab w:val="right" w:leader="dot" w:pos="9111"/>
        </w:tabs>
        <w:rPr>
          <w:rFonts w:asciiTheme="minorHAnsi" w:eastAsiaTheme="minorEastAsia" w:hAnsiTheme="minorHAnsi" w:cstheme="minorBidi"/>
          <w:noProof/>
          <w:sz w:val="22"/>
          <w:szCs w:val="22"/>
        </w:rPr>
      </w:pPr>
      <w:hyperlink w:anchor="_Toc132895680" w:history="1">
        <w:r w:rsidR="00DA6995" w:rsidRPr="00C27C62">
          <w:rPr>
            <w:rStyle w:val="Hyperlink"/>
            <w:rFonts w:eastAsiaTheme="majorEastAsia"/>
            <w:noProof/>
            <w:lang w:val="vi-VN"/>
          </w:rPr>
          <w:t>Bảng 4.3 Kết nối port chi nhánh 3</w:t>
        </w:r>
        <w:r w:rsidR="00DA6995">
          <w:rPr>
            <w:noProof/>
            <w:webHidden/>
          </w:rPr>
          <w:tab/>
        </w:r>
        <w:r w:rsidR="00DA6995">
          <w:rPr>
            <w:noProof/>
            <w:webHidden/>
          </w:rPr>
          <w:fldChar w:fldCharType="begin"/>
        </w:r>
        <w:r w:rsidR="00DA6995">
          <w:rPr>
            <w:noProof/>
            <w:webHidden/>
          </w:rPr>
          <w:instrText xml:space="preserve"> PAGEREF _Toc132895680 \h </w:instrText>
        </w:r>
        <w:r w:rsidR="00DA6995">
          <w:rPr>
            <w:noProof/>
            <w:webHidden/>
          </w:rPr>
        </w:r>
        <w:r w:rsidR="00DA6995">
          <w:rPr>
            <w:noProof/>
            <w:webHidden/>
          </w:rPr>
          <w:fldChar w:fldCharType="separate"/>
        </w:r>
        <w:r w:rsidR="00DA6995">
          <w:rPr>
            <w:noProof/>
            <w:webHidden/>
          </w:rPr>
          <w:t>16</w:t>
        </w:r>
        <w:r w:rsidR="00DA6995">
          <w:rPr>
            <w:noProof/>
            <w:webHidden/>
          </w:rPr>
          <w:fldChar w:fldCharType="end"/>
        </w:r>
      </w:hyperlink>
    </w:p>
    <w:p w14:paraId="5FFCE9F9" w14:textId="32ABD1CA" w:rsidR="00DA6995" w:rsidRDefault="00000000">
      <w:pPr>
        <w:pStyle w:val="TableofFigures"/>
        <w:tabs>
          <w:tab w:val="right" w:leader="dot" w:pos="9111"/>
        </w:tabs>
        <w:rPr>
          <w:rFonts w:asciiTheme="minorHAnsi" w:eastAsiaTheme="minorEastAsia" w:hAnsiTheme="minorHAnsi" w:cstheme="minorBidi"/>
          <w:noProof/>
          <w:sz w:val="22"/>
          <w:szCs w:val="22"/>
        </w:rPr>
      </w:pPr>
      <w:hyperlink w:anchor="_Toc132895681" w:history="1">
        <w:r w:rsidR="00DA6995" w:rsidRPr="00C27C62">
          <w:rPr>
            <w:rStyle w:val="Hyperlink"/>
            <w:rFonts w:eastAsiaTheme="majorEastAsia"/>
            <w:noProof/>
            <w:lang w:val="vi-VN"/>
          </w:rPr>
          <w:t>Bảng 4.4 Thông tin VLAN trong hệ thống</w:t>
        </w:r>
        <w:r w:rsidR="00DA6995">
          <w:rPr>
            <w:noProof/>
            <w:webHidden/>
          </w:rPr>
          <w:tab/>
        </w:r>
        <w:r w:rsidR="00DA6995">
          <w:rPr>
            <w:noProof/>
            <w:webHidden/>
          </w:rPr>
          <w:fldChar w:fldCharType="begin"/>
        </w:r>
        <w:r w:rsidR="00DA6995">
          <w:rPr>
            <w:noProof/>
            <w:webHidden/>
          </w:rPr>
          <w:instrText xml:space="preserve"> PAGEREF _Toc132895681 \h </w:instrText>
        </w:r>
        <w:r w:rsidR="00DA6995">
          <w:rPr>
            <w:noProof/>
            <w:webHidden/>
          </w:rPr>
        </w:r>
        <w:r w:rsidR="00DA6995">
          <w:rPr>
            <w:noProof/>
            <w:webHidden/>
          </w:rPr>
          <w:fldChar w:fldCharType="separate"/>
        </w:r>
        <w:r w:rsidR="00DA6995">
          <w:rPr>
            <w:noProof/>
            <w:webHidden/>
          </w:rPr>
          <w:t>17</w:t>
        </w:r>
        <w:r w:rsidR="00DA6995">
          <w:rPr>
            <w:noProof/>
            <w:webHidden/>
          </w:rPr>
          <w:fldChar w:fldCharType="end"/>
        </w:r>
      </w:hyperlink>
    </w:p>
    <w:p w14:paraId="04A8D55F" w14:textId="11C3AD76" w:rsidR="00DA6995" w:rsidRDefault="00000000">
      <w:pPr>
        <w:pStyle w:val="TableofFigures"/>
        <w:tabs>
          <w:tab w:val="right" w:leader="dot" w:pos="9111"/>
        </w:tabs>
        <w:rPr>
          <w:rFonts w:asciiTheme="minorHAnsi" w:eastAsiaTheme="minorEastAsia" w:hAnsiTheme="minorHAnsi" w:cstheme="minorBidi"/>
          <w:noProof/>
          <w:sz w:val="22"/>
          <w:szCs w:val="22"/>
        </w:rPr>
      </w:pPr>
      <w:hyperlink w:anchor="_Toc132895682" w:history="1">
        <w:r w:rsidR="00DA6995" w:rsidRPr="00C27C62">
          <w:rPr>
            <w:rStyle w:val="Hyperlink"/>
            <w:rFonts w:eastAsiaTheme="majorEastAsia"/>
            <w:noProof/>
            <w:lang w:val="vi-VN"/>
          </w:rPr>
          <w:t>Bảng 4.5 Bảng IP Planning</w:t>
        </w:r>
        <w:r w:rsidR="00DA6995">
          <w:rPr>
            <w:noProof/>
            <w:webHidden/>
          </w:rPr>
          <w:tab/>
        </w:r>
        <w:r w:rsidR="00DA6995">
          <w:rPr>
            <w:noProof/>
            <w:webHidden/>
          </w:rPr>
          <w:fldChar w:fldCharType="begin"/>
        </w:r>
        <w:r w:rsidR="00DA6995">
          <w:rPr>
            <w:noProof/>
            <w:webHidden/>
          </w:rPr>
          <w:instrText xml:space="preserve"> PAGEREF _Toc132895682 \h </w:instrText>
        </w:r>
        <w:r w:rsidR="00DA6995">
          <w:rPr>
            <w:noProof/>
            <w:webHidden/>
          </w:rPr>
        </w:r>
        <w:r w:rsidR="00DA6995">
          <w:rPr>
            <w:noProof/>
            <w:webHidden/>
          </w:rPr>
          <w:fldChar w:fldCharType="separate"/>
        </w:r>
        <w:r w:rsidR="00DA6995">
          <w:rPr>
            <w:noProof/>
            <w:webHidden/>
          </w:rPr>
          <w:t>18</w:t>
        </w:r>
        <w:r w:rsidR="00DA6995">
          <w:rPr>
            <w:noProof/>
            <w:webHidden/>
          </w:rPr>
          <w:fldChar w:fldCharType="end"/>
        </w:r>
      </w:hyperlink>
    </w:p>
    <w:p w14:paraId="4B3E3F6D" w14:textId="5DBF9794" w:rsidR="00860D81" w:rsidRDefault="00413B03" w:rsidP="00860D81">
      <w:pPr>
        <w:spacing w:after="200" w:line="276" w:lineRule="auto"/>
        <w:rPr>
          <w:sz w:val="26"/>
          <w:szCs w:val="26"/>
        </w:rPr>
      </w:pPr>
      <w:r>
        <w:rPr>
          <w:szCs w:val="26"/>
        </w:rPr>
        <w:fldChar w:fldCharType="end"/>
      </w:r>
      <w:r w:rsidR="00860D81">
        <w:rPr>
          <w:sz w:val="26"/>
          <w:szCs w:val="26"/>
        </w:rPr>
        <w:br w:type="page"/>
      </w:r>
    </w:p>
    <w:p w14:paraId="497CC894" w14:textId="77777777" w:rsidR="00860D81" w:rsidRPr="007E6AB9" w:rsidRDefault="00860D81" w:rsidP="00860D81">
      <w:pPr>
        <w:tabs>
          <w:tab w:val="center" w:pos="6379"/>
        </w:tabs>
        <w:spacing w:after="200" w:line="276" w:lineRule="auto"/>
        <w:jc w:val="center"/>
        <w:rPr>
          <w:b/>
          <w:sz w:val="32"/>
          <w:szCs w:val="32"/>
        </w:rPr>
      </w:pPr>
      <w:r>
        <w:rPr>
          <w:b/>
          <w:sz w:val="32"/>
          <w:szCs w:val="32"/>
        </w:rPr>
        <w:lastRenderedPageBreak/>
        <w:t>DANH MỤC KÍ HIỆU VÀ CHỮ VIẾT TẮT</w:t>
      </w:r>
    </w:p>
    <w:p w14:paraId="5327B287" w14:textId="77777777" w:rsidR="00860D81" w:rsidRDefault="00860D81" w:rsidP="00860D81">
      <w:pPr>
        <w:pStyle w:val="Nidungvnbn"/>
      </w:pPr>
    </w:p>
    <w:p w14:paraId="34F8C567" w14:textId="022FEA74" w:rsidR="00860D81" w:rsidRDefault="00860D81" w:rsidP="00860D81">
      <w:pPr>
        <w:spacing w:before="60" w:after="60" w:line="276" w:lineRule="auto"/>
        <w:jc w:val="both"/>
        <w:rPr>
          <w:b/>
          <w:sz w:val="28"/>
        </w:rPr>
      </w:pPr>
      <w:r w:rsidRPr="00791EED">
        <w:rPr>
          <w:b/>
          <w:sz w:val="28"/>
        </w:rPr>
        <w:t xml:space="preserve">CÁC </w:t>
      </w:r>
      <w:r>
        <w:rPr>
          <w:b/>
          <w:sz w:val="28"/>
        </w:rPr>
        <w:t>KÝ HIỆU</w:t>
      </w:r>
    </w:p>
    <w:p w14:paraId="03421094" w14:textId="77777777" w:rsidR="00DA6995" w:rsidRPr="00791EED" w:rsidRDefault="00DA6995" w:rsidP="00860D81">
      <w:pPr>
        <w:spacing w:before="60" w:after="60" w:line="276" w:lineRule="auto"/>
        <w:jc w:val="both"/>
        <w:rPr>
          <w:b/>
          <w:sz w:val="28"/>
        </w:rPr>
      </w:pPr>
    </w:p>
    <w:p w14:paraId="321E444F" w14:textId="77777777" w:rsidR="00860D81" w:rsidRPr="00791EED" w:rsidRDefault="00860D81" w:rsidP="00860D81">
      <w:pPr>
        <w:spacing w:before="60" w:after="60" w:line="276" w:lineRule="auto"/>
        <w:jc w:val="both"/>
        <w:rPr>
          <w:b/>
          <w:sz w:val="28"/>
        </w:rPr>
      </w:pPr>
      <w:r w:rsidRPr="00791EED">
        <w:rPr>
          <w:b/>
          <w:sz w:val="28"/>
        </w:rPr>
        <w:t xml:space="preserve">CÁC CHỮ VIẾT TẮT </w:t>
      </w:r>
    </w:p>
    <w:p w14:paraId="55BA23E2" w14:textId="77777777" w:rsidR="00C75086" w:rsidRPr="00E04292" w:rsidRDefault="00C75086" w:rsidP="005619D1">
      <w:pPr>
        <w:spacing w:after="200" w:line="360" w:lineRule="auto"/>
        <w:rPr>
          <w:sz w:val="26"/>
          <w:szCs w:val="26"/>
        </w:rPr>
      </w:pPr>
    </w:p>
    <w:p w14:paraId="41F726F6" w14:textId="37134F76" w:rsidR="007E6AB9" w:rsidRPr="00325E80" w:rsidRDefault="007E6AB9" w:rsidP="00E0118D">
      <w:pPr>
        <w:pStyle w:val="Chng"/>
      </w:pPr>
      <w:r w:rsidRPr="00E04292">
        <w:br w:type="page"/>
      </w:r>
      <w:bookmarkStart w:id="7" w:name="_Toc132895597"/>
      <w:r w:rsidR="0027356C" w:rsidRPr="00325E80">
        <w:lastRenderedPageBreak/>
        <w:t>CHƯƠNG 1: GIỚI THIỆU</w:t>
      </w:r>
      <w:bookmarkEnd w:id="7"/>
      <w:r w:rsidR="0027356C" w:rsidRPr="00325E80">
        <w:t xml:space="preserve"> </w:t>
      </w:r>
    </w:p>
    <w:p w14:paraId="449322AA" w14:textId="6E67C996" w:rsidR="0027356C" w:rsidRPr="00E0118D" w:rsidRDefault="00E0118D" w:rsidP="00E0118D">
      <w:pPr>
        <w:pStyle w:val="Tiumccp1"/>
      </w:pPr>
      <w:bookmarkStart w:id="8" w:name="_Toc132895598"/>
      <w:r w:rsidRPr="00E0118D">
        <w:t xml:space="preserve">1. </w:t>
      </w:r>
      <w:r>
        <w:t>Giới thiệu đề tài</w:t>
      </w:r>
      <w:bookmarkEnd w:id="8"/>
    </w:p>
    <w:p w14:paraId="0714521F" w14:textId="738A90F3" w:rsidR="0027356C" w:rsidRPr="0027356C" w:rsidRDefault="0027356C" w:rsidP="00E0118D">
      <w:pPr>
        <w:pStyle w:val="Nidungvnbn"/>
      </w:pPr>
      <w:r w:rsidRPr="0027356C">
        <w:t>Với sự phát triển nhanh chóng của công nghệ thông tin, mạng máy tính đóng vai trò vô cùng quan trọng trong việc cung cấp thông tin và giải quyết các vấn đề liên quan đến kết nối và truyền tải dữ liệu giữa các bộ phận khác nhau của một tổ chức hay công ty. Trong đó, việc triển khai và quản lý một mạng máy tính đúng cách là yếu tố cốt lõi để đảm bảo sự ổn định và an toàn cho toàn hệ thống.</w:t>
      </w:r>
    </w:p>
    <w:p w14:paraId="4060A5B4" w14:textId="0AACF88C" w:rsidR="0027356C" w:rsidRPr="0027356C" w:rsidRDefault="0027356C" w:rsidP="00E0118D">
      <w:pPr>
        <w:pStyle w:val="Nidungvnbn"/>
      </w:pPr>
      <w:r w:rsidRPr="0027356C">
        <w:t xml:space="preserve">Với đề tài này, </w:t>
      </w:r>
      <w:r w:rsidR="00A03347">
        <w:t>chúng em</w:t>
      </w:r>
      <w:r w:rsidRPr="0027356C">
        <w:t xml:space="preserve"> tập trung vào việc thiết kế và triển khai một mạng máy tính cho Trường Đại học Tôn Đức Thắng, bao gồm 3 chi nhánh tại 3 tỉnh khác nhau. Báo cáo sẽ giới thiệu về kiến trúc mạng, cơ chế bảo mật, các công nghệ mạng được sử dụng và quản lý hệ thống mạng.</w:t>
      </w:r>
    </w:p>
    <w:p w14:paraId="321230C0" w14:textId="284D1F8D" w:rsidR="0027356C" w:rsidRPr="00782006" w:rsidRDefault="0027356C" w:rsidP="00E0118D">
      <w:pPr>
        <w:pStyle w:val="Nidungvnbn"/>
        <w:rPr>
          <w:lang w:val="vi-VN"/>
        </w:rPr>
      </w:pPr>
      <w:r w:rsidRPr="0027356C">
        <w:t>Mục tiêu của đề tài này là xây dựng một hệ thống mạng đáp ứng được các yêu cầu kỹ thuật, cung cấp tính ổn định, bảo mật và khả năng mở rộng trong tương lai cho Trường Đại học Tôn Đức Thắng. Báo cáo này sẽ đem lại cái nhìn tổng quan về quy</w:t>
      </w:r>
      <w:r w:rsidR="00782006">
        <w:t xml:space="preserve"> trình triển khai mạng máy </w:t>
      </w:r>
      <w:r w:rsidR="00782006">
        <w:rPr>
          <w:lang w:val="vi-VN"/>
        </w:rPr>
        <w:t>tính.</w:t>
      </w:r>
    </w:p>
    <w:p w14:paraId="45F92DF1" w14:textId="4AFFBBC8" w:rsidR="0027356C" w:rsidRPr="00325E80" w:rsidRDefault="00E0118D" w:rsidP="00E0118D">
      <w:pPr>
        <w:pStyle w:val="Tiumccp2"/>
      </w:pPr>
      <w:bookmarkStart w:id="9" w:name="_Toc132895599"/>
      <w:r>
        <w:t xml:space="preserve">1.1 </w:t>
      </w:r>
      <w:r w:rsidR="0027356C" w:rsidRPr="00325E80">
        <w:t>Phạm vi đề tài:</w:t>
      </w:r>
      <w:bookmarkEnd w:id="9"/>
    </w:p>
    <w:p w14:paraId="7E958EB8" w14:textId="7191332E" w:rsidR="00E0118D" w:rsidRDefault="0027356C" w:rsidP="00E0118D">
      <w:pPr>
        <w:pStyle w:val="Nidungvnbn"/>
      </w:pPr>
      <w:r>
        <w:t>Trong đề tài này phạm vi hạ tầng cần thiết kế hệ thống mạng bao gồm 3 cơ sở ở 3 vị trí địa lý khác nhau:</w:t>
      </w:r>
    </w:p>
    <w:p w14:paraId="6A655848" w14:textId="77777777" w:rsidR="00E0118D" w:rsidRDefault="00E0118D">
      <w:pPr>
        <w:spacing w:after="200" w:line="276" w:lineRule="auto"/>
        <w:rPr>
          <w:sz w:val="26"/>
          <w:szCs w:val="26"/>
        </w:rPr>
      </w:pPr>
      <w:r>
        <w:br w:type="page"/>
      </w:r>
    </w:p>
    <w:p w14:paraId="18117A65" w14:textId="77777777" w:rsidR="0027356C" w:rsidRDefault="0027356C" w:rsidP="00E0118D">
      <w:pPr>
        <w:pStyle w:val="Nidungvnbn"/>
      </w:pPr>
    </w:p>
    <w:p w14:paraId="0BFEB2F3" w14:textId="276285FE" w:rsidR="0027356C" w:rsidRDefault="0027356C" w:rsidP="00E0118D">
      <w:pPr>
        <w:pStyle w:val="ListParagraph"/>
        <w:numPr>
          <w:ilvl w:val="0"/>
          <w:numId w:val="38"/>
        </w:numPr>
        <w:spacing w:after="200" w:line="360" w:lineRule="auto"/>
        <w:rPr>
          <w:sz w:val="26"/>
          <w:szCs w:val="26"/>
        </w:rPr>
      </w:pPr>
      <w:r>
        <w:rPr>
          <w:sz w:val="26"/>
          <w:szCs w:val="26"/>
        </w:rPr>
        <w:t>Cơ sở 1 (cơ sở chính):</w:t>
      </w:r>
    </w:p>
    <w:p w14:paraId="1AFB1E09" w14:textId="62B44FC1" w:rsidR="00A8149A" w:rsidRDefault="00A8149A" w:rsidP="00A8149A">
      <w:pPr>
        <w:pStyle w:val="ListParagraph"/>
        <w:spacing w:after="200" w:line="360" w:lineRule="auto"/>
        <w:ind w:left="390"/>
        <w:jc w:val="center"/>
        <w:rPr>
          <w:sz w:val="26"/>
          <w:szCs w:val="26"/>
        </w:rPr>
      </w:pPr>
      <w:r>
        <w:rPr>
          <w:noProof/>
        </w:rPr>
        <w:drawing>
          <wp:inline distT="0" distB="0" distL="0" distR="0" wp14:anchorId="1EB1C25B" wp14:editId="0AAC3009">
            <wp:extent cx="3418997" cy="2277208"/>
            <wp:effectExtent l="0" t="0" r="0" b="8890"/>
            <wp:docPr id="13" name="Picture 13" descr="Cơ sở vật chất | Trường Đại học Tôn Đức Thắ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sở vật chất | Trường Đại học Tôn Đức Thắ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9927" cy="2311130"/>
                    </a:xfrm>
                    <a:prstGeom prst="rect">
                      <a:avLst/>
                    </a:prstGeom>
                    <a:noFill/>
                    <a:ln>
                      <a:noFill/>
                    </a:ln>
                  </pic:spPr>
                </pic:pic>
              </a:graphicData>
            </a:graphic>
          </wp:inline>
        </w:drawing>
      </w:r>
    </w:p>
    <w:p w14:paraId="3A648B3C" w14:textId="30018F73" w:rsidR="00E0118D" w:rsidRPr="00E0118D" w:rsidRDefault="00E0118D" w:rsidP="00E0118D">
      <w:pPr>
        <w:pStyle w:val="Caption"/>
        <w:rPr>
          <w:lang w:val="vi-VN"/>
        </w:rPr>
      </w:pPr>
      <w:bookmarkStart w:id="10" w:name="_Toc132896289"/>
      <w:r>
        <w:rPr>
          <w:lang w:val="vi-VN"/>
        </w:rPr>
        <w:t>Hình 1.1 Cơ sở Hồ Chí Minh</w:t>
      </w:r>
      <w:bookmarkEnd w:id="10"/>
    </w:p>
    <w:p w14:paraId="6A6DEC08" w14:textId="1CFB584D" w:rsidR="0027356C" w:rsidRPr="00E0118D" w:rsidRDefault="00782006" w:rsidP="00E0118D">
      <w:pPr>
        <w:pStyle w:val="Nidungvnbn"/>
        <w:rPr>
          <w:lang w:val="vi-VN"/>
        </w:rPr>
      </w:pPr>
      <w:r>
        <w:t>Địa chỉ: Số 19</w:t>
      </w:r>
      <w:r w:rsidR="0027356C">
        <w:t>,</w:t>
      </w:r>
      <w:r>
        <w:rPr>
          <w:lang w:val="vi-VN"/>
        </w:rPr>
        <w:t xml:space="preserve"> </w:t>
      </w:r>
      <w:r w:rsidR="0027356C">
        <w:t xml:space="preserve">đường Nguyễn Hữu Thọ,phường Tân Phong, quận 7, Thành phố Hồ Chí </w:t>
      </w:r>
      <w:r w:rsidR="00E0118D">
        <w:rPr>
          <w:lang w:val="vi-VN"/>
        </w:rPr>
        <w:t>Minh.</w:t>
      </w:r>
    </w:p>
    <w:p w14:paraId="1689385A" w14:textId="7DFA89BE" w:rsidR="0027356C" w:rsidRDefault="0027356C" w:rsidP="00E0118D">
      <w:pPr>
        <w:pStyle w:val="ListParagraph"/>
        <w:numPr>
          <w:ilvl w:val="0"/>
          <w:numId w:val="38"/>
        </w:numPr>
        <w:spacing w:after="200" w:line="360" w:lineRule="auto"/>
        <w:rPr>
          <w:sz w:val="26"/>
          <w:szCs w:val="26"/>
        </w:rPr>
      </w:pPr>
      <w:r>
        <w:rPr>
          <w:sz w:val="26"/>
          <w:szCs w:val="26"/>
        </w:rPr>
        <w:t>Cơ sở 2</w:t>
      </w:r>
      <w:r w:rsidR="00E0118D">
        <w:rPr>
          <w:sz w:val="26"/>
          <w:szCs w:val="26"/>
        </w:rPr>
        <w:t>:</w:t>
      </w:r>
    </w:p>
    <w:p w14:paraId="5A861F35" w14:textId="5ECAAD70" w:rsidR="00A8149A" w:rsidRDefault="00A8149A" w:rsidP="00A8149A">
      <w:pPr>
        <w:pStyle w:val="ListParagraph"/>
        <w:spacing w:after="200" w:line="360" w:lineRule="auto"/>
        <w:ind w:left="390"/>
        <w:jc w:val="center"/>
        <w:rPr>
          <w:sz w:val="26"/>
          <w:szCs w:val="26"/>
        </w:rPr>
      </w:pPr>
      <w:r>
        <w:rPr>
          <w:noProof/>
          <w:sz w:val="26"/>
          <w:szCs w:val="26"/>
        </w:rPr>
        <w:drawing>
          <wp:inline distT="0" distB="0" distL="0" distR="0" wp14:anchorId="55872CCE" wp14:editId="411B916D">
            <wp:extent cx="3657600" cy="243596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23256" cy="2479689"/>
                    </a:xfrm>
                    <a:prstGeom prst="rect">
                      <a:avLst/>
                    </a:prstGeom>
                    <a:noFill/>
                  </pic:spPr>
                </pic:pic>
              </a:graphicData>
            </a:graphic>
          </wp:inline>
        </w:drawing>
      </w:r>
    </w:p>
    <w:p w14:paraId="206C85B8" w14:textId="28738C8C" w:rsidR="00E0118D" w:rsidRPr="00E0118D" w:rsidRDefault="00E0118D" w:rsidP="00E0118D">
      <w:pPr>
        <w:pStyle w:val="Caption"/>
        <w:rPr>
          <w:lang w:val="vi-VN"/>
        </w:rPr>
      </w:pPr>
      <w:bookmarkStart w:id="11" w:name="_Toc132896290"/>
      <w:r>
        <w:rPr>
          <w:lang w:val="vi-VN"/>
        </w:rPr>
        <w:t>Hình 1.2 Cơ sở Nha Trang</w:t>
      </w:r>
      <w:bookmarkEnd w:id="11"/>
    </w:p>
    <w:p w14:paraId="4798CD9A" w14:textId="642CDB98" w:rsidR="0027356C" w:rsidRPr="00782006" w:rsidRDefault="0027356C" w:rsidP="0027356C">
      <w:pPr>
        <w:pStyle w:val="ListParagraph"/>
        <w:spacing w:after="200" w:line="360" w:lineRule="auto"/>
        <w:ind w:left="390"/>
        <w:rPr>
          <w:sz w:val="26"/>
          <w:szCs w:val="26"/>
          <w:lang w:val="vi-VN"/>
        </w:rPr>
      </w:pPr>
      <w:r>
        <w:rPr>
          <w:sz w:val="26"/>
          <w:szCs w:val="26"/>
        </w:rPr>
        <w:tab/>
        <w:t xml:space="preserve">Địa chỉ: Số 22, đường Nguyễn Đình Chiểu, phường Vĩnh Phước, thành phố Nha Trang, tỉnh Khánh </w:t>
      </w:r>
      <w:r w:rsidR="00782006">
        <w:rPr>
          <w:sz w:val="26"/>
          <w:szCs w:val="26"/>
          <w:lang w:val="vi-VN"/>
        </w:rPr>
        <w:t>Hòa.</w:t>
      </w:r>
    </w:p>
    <w:p w14:paraId="66200146" w14:textId="62461C1B" w:rsidR="0027356C" w:rsidRDefault="0027356C" w:rsidP="00E0118D">
      <w:pPr>
        <w:pStyle w:val="ListParagraph"/>
        <w:numPr>
          <w:ilvl w:val="0"/>
          <w:numId w:val="38"/>
        </w:numPr>
        <w:spacing w:after="200" w:line="360" w:lineRule="auto"/>
        <w:rPr>
          <w:sz w:val="26"/>
          <w:szCs w:val="26"/>
        </w:rPr>
      </w:pPr>
      <w:r>
        <w:rPr>
          <w:sz w:val="26"/>
          <w:szCs w:val="26"/>
        </w:rPr>
        <w:lastRenderedPageBreak/>
        <w:t xml:space="preserve">Cơ sở 3: </w:t>
      </w:r>
    </w:p>
    <w:p w14:paraId="2D55C8E5" w14:textId="6B5E634A" w:rsidR="00A8149A" w:rsidRDefault="00A8149A" w:rsidP="00A8149A">
      <w:pPr>
        <w:pStyle w:val="ListParagraph"/>
        <w:spacing w:after="200" w:line="360" w:lineRule="auto"/>
        <w:ind w:left="390"/>
        <w:jc w:val="center"/>
        <w:rPr>
          <w:sz w:val="26"/>
          <w:szCs w:val="26"/>
        </w:rPr>
      </w:pPr>
      <w:r>
        <w:rPr>
          <w:noProof/>
        </w:rPr>
        <w:drawing>
          <wp:inline distT="0" distB="0" distL="0" distR="0" wp14:anchorId="65A6337E" wp14:editId="51CF5740">
            <wp:extent cx="3429635" cy="1929334"/>
            <wp:effectExtent l="0" t="0" r="0" b="0"/>
            <wp:docPr id="15" name="Picture 15" descr="Trường Đại học Tôn Đức Thắng - cơ sở Bảo Lộc thông báo tuyển sinh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ường Đại học Tôn Đức Thắng - cơ sở Bảo Lộc thông báo tuyển sinh năm 20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9767" cy="1935034"/>
                    </a:xfrm>
                    <a:prstGeom prst="rect">
                      <a:avLst/>
                    </a:prstGeom>
                    <a:noFill/>
                    <a:ln>
                      <a:noFill/>
                    </a:ln>
                  </pic:spPr>
                </pic:pic>
              </a:graphicData>
            </a:graphic>
          </wp:inline>
        </w:drawing>
      </w:r>
    </w:p>
    <w:p w14:paraId="1F13EE2B" w14:textId="11B58932" w:rsidR="00E0118D" w:rsidRPr="00E0118D" w:rsidRDefault="00E0118D" w:rsidP="00E0118D">
      <w:pPr>
        <w:pStyle w:val="Caption"/>
        <w:rPr>
          <w:lang w:val="vi-VN"/>
        </w:rPr>
      </w:pPr>
      <w:bookmarkStart w:id="12" w:name="_Toc132896291"/>
      <w:r>
        <w:rPr>
          <w:lang w:val="vi-VN"/>
        </w:rPr>
        <w:t>Hình 1.3 Cơ sở Bảo Lộc</w:t>
      </w:r>
      <w:bookmarkEnd w:id="12"/>
    </w:p>
    <w:p w14:paraId="00794F38" w14:textId="3CC4E6A9" w:rsidR="00A8149A" w:rsidRDefault="00A8149A" w:rsidP="00E0118D">
      <w:pPr>
        <w:pStyle w:val="Nidungvnbn"/>
        <w:rPr>
          <w:lang w:val="vi-VN"/>
        </w:rPr>
      </w:pPr>
      <w:r>
        <w:t xml:space="preserve">Địa chỉ: đường Nguyễn Tuân, phường Lộc Tiến, thành phố Bảo Lộc tỉnh Lâm </w:t>
      </w:r>
      <w:r w:rsidR="00E0118D">
        <w:rPr>
          <w:lang w:val="vi-VN"/>
        </w:rPr>
        <w:t>Đồng.</w:t>
      </w:r>
    </w:p>
    <w:p w14:paraId="68D1C678" w14:textId="7F8EBFCE" w:rsidR="00146F3B" w:rsidRDefault="00146F3B" w:rsidP="00E0118D">
      <w:pPr>
        <w:pStyle w:val="Nidungvnbn"/>
        <w:rPr>
          <w:lang w:val="vi-VN"/>
        </w:rPr>
      </w:pPr>
    </w:p>
    <w:p w14:paraId="22612E42" w14:textId="77777777" w:rsidR="00146F3B" w:rsidRDefault="00146F3B" w:rsidP="00E0118D">
      <w:pPr>
        <w:pStyle w:val="Nidungvnbn"/>
        <w:rPr>
          <w:lang w:val="vi-VN"/>
        </w:rPr>
      </w:pPr>
    </w:p>
    <w:p w14:paraId="7161EAAC" w14:textId="1C9DAB5B" w:rsidR="00E0118D" w:rsidRDefault="00860D81" w:rsidP="00860D81">
      <w:pPr>
        <w:pStyle w:val="Chng"/>
        <w:rPr>
          <w:lang w:val="vi-VN"/>
        </w:rPr>
      </w:pPr>
      <w:bookmarkStart w:id="13" w:name="_Toc132895600"/>
      <w:r>
        <w:rPr>
          <w:lang w:val="vi-VN"/>
        </w:rPr>
        <w:t>CHƯƠNG 2: CƠ SỞ LÍ THUYẾT</w:t>
      </w:r>
      <w:bookmarkEnd w:id="13"/>
    </w:p>
    <w:p w14:paraId="67C381D2" w14:textId="0994FBF9" w:rsidR="00860D81" w:rsidRPr="00E0118D" w:rsidRDefault="00860D81" w:rsidP="00860D81">
      <w:pPr>
        <w:pStyle w:val="Tiumccp1"/>
        <w:rPr>
          <w:lang w:val="vi-VN"/>
        </w:rPr>
      </w:pPr>
      <w:bookmarkStart w:id="14" w:name="_Toc132895601"/>
      <w:r>
        <w:rPr>
          <w:lang w:val="vi-VN"/>
        </w:rPr>
        <w:t>2.1 Giới thiệu</w:t>
      </w:r>
      <w:bookmarkEnd w:id="14"/>
    </w:p>
    <w:p w14:paraId="6302B455" w14:textId="130DC30C" w:rsidR="00A8149A" w:rsidRPr="00E0118D" w:rsidRDefault="00A8149A" w:rsidP="00E0118D">
      <w:pPr>
        <w:pStyle w:val="Nidungvnbn"/>
        <w:rPr>
          <w:lang w:val="vi-VN"/>
        </w:rPr>
      </w:pPr>
      <w:r w:rsidRPr="00A8149A">
        <w:t>Trong đề tài này,</w:t>
      </w:r>
      <w:r w:rsidR="00E0118D">
        <w:rPr>
          <w:lang w:val="vi-VN"/>
        </w:rPr>
        <w:t xml:space="preserve"> </w:t>
      </w:r>
      <w:r w:rsidR="00A03347">
        <w:rPr>
          <w:lang w:val="vi-VN"/>
        </w:rPr>
        <w:t>chúng em</w:t>
      </w:r>
      <w:r w:rsidR="00E0118D">
        <w:rPr>
          <w:lang w:val="vi-VN"/>
        </w:rPr>
        <w:t xml:space="preserve"> đã</w:t>
      </w:r>
      <w:r w:rsidRPr="00A8149A">
        <w:t xml:space="preserve"> vận dụng các kiến thức đã học như: Cấu hình chia VLAN,</w:t>
      </w:r>
      <w:r w:rsidR="00E0118D">
        <w:rPr>
          <w:lang w:val="vi-VN"/>
        </w:rPr>
        <w:t xml:space="preserve"> </w:t>
      </w:r>
      <w:r w:rsidRPr="00A8149A">
        <w:t>inter-VLAN,</w:t>
      </w:r>
      <w:r w:rsidR="00E0118D">
        <w:rPr>
          <w:lang w:val="vi-VN"/>
        </w:rPr>
        <w:t xml:space="preserve"> </w:t>
      </w:r>
      <w:r w:rsidRPr="00A8149A">
        <w:t>STP,</w:t>
      </w:r>
      <w:r w:rsidR="00E0118D">
        <w:rPr>
          <w:lang w:val="vi-VN"/>
        </w:rPr>
        <w:t xml:space="preserve"> </w:t>
      </w:r>
      <w:r w:rsidRPr="00A8149A">
        <w:t>EtherChannel,</w:t>
      </w:r>
      <w:r w:rsidR="00E0118D">
        <w:rPr>
          <w:lang w:val="vi-VN"/>
        </w:rPr>
        <w:t xml:space="preserve"> </w:t>
      </w:r>
      <w:r w:rsidRPr="00A8149A">
        <w:t>DHCPv4,</w:t>
      </w:r>
      <w:r w:rsidR="00E0118D">
        <w:rPr>
          <w:lang w:val="vi-VN"/>
        </w:rPr>
        <w:t xml:space="preserve"> </w:t>
      </w:r>
      <w:r w:rsidRPr="00A8149A">
        <w:t>DHCPv6,</w:t>
      </w:r>
      <w:r w:rsidR="00E0118D">
        <w:rPr>
          <w:lang w:val="vi-VN"/>
        </w:rPr>
        <w:t xml:space="preserve"> </w:t>
      </w:r>
      <w:r w:rsidRPr="00A8149A">
        <w:t>Routing,… để triển khai.</w:t>
      </w:r>
      <w:r w:rsidR="00E0118D">
        <w:rPr>
          <w:lang w:val="vi-VN"/>
        </w:rPr>
        <w:t xml:space="preserve"> Đ</w:t>
      </w:r>
      <w:r w:rsidRPr="00A8149A">
        <w:t>ồng thời cấu hình song song cả Ipv4 và Ipv6 cho thiết bị,mạng thiết kế có tính dự phòng (sử dụng giao thức STP,</w:t>
      </w:r>
      <w:r w:rsidR="00E0118D">
        <w:rPr>
          <w:lang w:val="vi-VN"/>
        </w:rPr>
        <w:t xml:space="preserve"> </w:t>
      </w:r>
      <w:r w:rsidR="00E0118D">
        <w:t>EtherChannel)</w:t>
      </w:r>
      <w:r w:rsidR="00E0118D">
        <w:rPr>
          <w:lang w:val="vi-VN"/>
        </w:rPr>
        <w:t xml:space="preserve"> và</w:t>
      </w:r>
      <w:r w:rsidRPr="00A8149A">
        <w:t xml:space="preserve"> cầu hình định tuyến động dùng </w:t>
      </w:r>
      <w:r w:rsidR="00E0118D">
        <w:rPr>
          <w:lang w:val="vi-VN"/>
        </w:rPr>
        <w:t>OSPF.</w:t>
      </w:r>
    </w:p>
    <w:p w14:paraId="0A2191A0" w14:textId="50FD3D8F" w:rsidR="00146F3B" w:rsidRDefault="00A8149A" w:rsidP="00E0118D">
      <w:pPr>
        <w:pStyle w:val="Nidungvnbn"/>
        <w:rPr>
          <w:lang w:val="vi-VN"/>
        </w:rPr>
      </w:pPr>
      <w:r w:rsidRPr="00A8149A">
        <w:t>Ngoài ra còn có các dịch vụ mạng như: DHCP Server, DNS server. Web Server,FTP server,Mail server,... và các cấu hình bảo mật cơ bản</w:t>
      </w:r>
      <w:r w:rsidR="00E0118D">
        <w:rPr>
          <w:lang w:val="vi-VN"/>
        </w:rPr>
        <w:t xml:space="preserve"> </w:t>
      </w:r>
      <w:r w:rsidRPr="00A8149A">
        <w:t>(DHCP snooping…)</w:t>
      </w:r>
      <w:r w:rsidR="00E0118D">
        <w:rPr>
          <w:lang w:val="vi-VN"/>
        </w:rPr>
        <w:t>.</w:t>
      </w:r>
    </w:p>
    <w:p w14:paraId="1E2F6AF2" w14:textId="77777777" w:rsidR="00146F3B" w:rsidRDefault="00146F3B">
      <w:pPr>
        <w:spacing w:after="200" w:line="276" w:lineRule="auto"/>
        <w:rPr>
          <w:sz w:val="26"/>
          <w:szCs w:val="26"/>
          <w:lang w:val="vi-VN"/>
        </w:rPr>
      </w:pPr>
      <w:r>
        <w:rPr>
          <w:lang w:val="vi-VN"/>
        </w:rPr>
        <w:br w:type="page"/>
      </w:r>
    </w:p>
    <w:p w14:paraId="33F17409" w14:textId="77777777" w:rsidR="00A8149A" w:rsidRDefault="00A8149A" w:rsidP="00E0118D">
      <w:pPr>
        <w:pStyle w:val="Nidungvnbn"/>
        <w:rPr>
          <w:lang w:val="vi-VN"/>
        </w:rPr>
      </w:pPr>
    </w:p>
    <w:p w14:paraId="223FE894" w14:textId="0464528A" w:rsidR="00146F3B" w:rsidRDefault="00146F3B" w:rsidP="00146F3B">
      <w:pPr>
        <w:pStyle w:val="Tiumccp1"/>
        <w:rPr>
          <w:lang w:val="vi-VN"/>
        </w:rPr>
      </w:pPr>
      <w:bookmarkStart w:id="15" w:name="_Toc132895602"/>
      <w:r>
        <w:rPr>
          <w:lang w:val="vi-VN"/>
        </w:rPr>
        <w:t>2.2 Chi tiết</w:t>
      </w:r>
      <w:bookmarkEnd w:id="15"/>
    </w:p>
    <w:p w14:paraId="5DDE8925" w14:textId="329CFB14" w:rsidR="00146F3B" w:rsidRPr="00146F3B" w:rsidRDefault="00146F3B" w:rsidP="00146F3B">
      <w:pPr>
        <w:pStyle w:val="Nidungvnbn"/>
        <w:rPr>
          <w:lang w:val="vi-VN"/>
        </w:rPr>
      </w:pPr>
      <w:r>
        <w:rPr>
          <w:lang w:val="vi-VN"/>
        </w:rPr>
        <w:t xml:space="preserve">Nội dung cơ bản của các khái niệm đã nêu ở chương 2.1 và cách </w:t>
      </w:r>
      <w:r w:rsidR="00A03347">
        <w:rPr>
          <w:lang w:val="vi-VN"/>
        </w:rPr>
        <w:t>chúng em</w:t>
      </w:r>
      <w:r>
        <w:rPr>
          <w:lang w:val="vi-VN"/>
        </w:rPr>
        <w:t xml:space="preserve"> đã áp dụng vào hệ thống được liệt kê như sau:</w:t>
      </w:r>
    </w:p>
    <w:p w14:paraId="4D079610" w14:textId="407036CD" w:rsidR="00146F3B" w:rsidRDefault="00146F3B" w:rsidP="00E0118D">
      <w:pPr>
        <w:pStyle w:val="Nidungvnbn"/>
        <w:rPr>
          <w:lang w:val="vi-VN"/>
        </w:rPr>
      </w:pPr>
      <w:r w:rsidRPr="00146F3B">
        <w:rPr>
          <w:b/>
          <w:lang w:val="vi-VN"/>
        </w:rPr>
        <w:t>Cấu hình chia VLAN:</w:t>
      </w:r>
      <w:r w:rsidRPr="00146F3B">
        <w:rPr>
          <w:lang w:val="vi-VN"/>
        </w:rPr>
        <w:t xml:space="preserve"> VLAN là viết tắt của Virtual Local Area Network, là một công nghệ mạng cho phép chia một mạng vật lý thành nhiều mạng logic độc lập với nhau. Cấu hình chia VLAN là quá trình phân chia một mạng vật lý thành nhiều VLAN để tăng tính bảo mậ</w:t>
      </w:r>
      <w:r>
        <w:rPr>
          <w:lang w:val="vi-VN"/>
        </w:rPr>
        <w:t xml:space="preserve">t và hiệu suất mạng, được sử dụng trong hệ thống mạng này </w:t>
      </w:r>
      <w:r w:rsidRPr="00146F3B">
        <w:rPr>
          <w:lang w:val="vi-VN"/>
        </w:rPr>
        <w:t xml:space="preserve">để tách mạng theo các phòng ban và vị trí địa lý khác </w:t>
      </w:r>
      <w:r>
        <w:rPr>
          <w:lang w:val="vi-VN"/>
        </w:rPr>
        <w:t>nhau.</w:t>
      </w:r>
    </w:p>
    <w:p w14:paraId="2BF32FA4" w14:textId="300377B7" w:rsidR="00146F3B" w:rsidRDefault="00146F3B" w:rsidP="00E0118D">
      <w:pPr>
        <w:pStyle w:val="Nidungvnbn"/>
        <w:rPr>
          <w:lang w:val="vi-VN"/>
        </w:rPr>
      </w:pPr>
      <w:r w:rsidRPr="00146F3B">
        <w:rPr>
          <w:b/>
          <w:lang w:val="vi-VN"/>
        </w:rPr>
        <w:t>Inter-VLAN:</w:t>
      </w:r>
      <w:r w:rsidRPr="00146F3B">
        <w:rPr>
          <w:lang w:val="vi-VN"/>
        </w:rPr>
        <w:t xml:space="preserve"> Inter-VLAN là quá trình định tuyến giữa các VLAN khác nhau trên một mạng vật lý. Kỹ thuật này cho phép các thiết bị trong các VLAN khác nhau có thể truy cập vào các tài nguyên khác nhau trên mạng.</w:t>
      </w:r>
      <w:r w:rsidR="00A2699A">
        <w:rPr>
          <w:lang w:val="vi-VN"/>
        </w:rPr>
        <w:t xml:space="preserve"> Ở đề tài này, </w:t>
      </w:r>
      <w:r w:rsidR="00A03347">
        <w:rPr>
          <w:lang w:val="vi-VN"/>
        </w:rPr>
        <w:t>chúng em</w:t>
      </w:r>
      <w:r w:rsidR="00A2699A">
        <w:rPr>
          <w:lang w:val="vi-VN"/>
        </w:rPr>
        <w:t xml:space="preserve"> đã t</w:t>
      </w:r>
      <w:r w:rsidR="00A2699A" w:rsidRPr="00A2699A">
        <w:rPr>
          <w:lang w:val="vi-VN"/>
        </w:rPr>
        <w:t>riển khai inter-VLAN routing trên các switch layer 3 để cho phép các VLAN khác nhau có thể liên lạc với nhau.</w:t>
      </w:r>
    </w:p>
    <w:p w14:paraId="03F7ED58" w14:textId="2E663BAB" w:rsidR="00A2699A" w:rsidRDefault="00A2699A" w:rsidP="00E0118D">
      <w:pPr>
        <w:pStyle w:val="Nidungvnbn"/>
        <w:rPr>
          <w:lang w:val="vi-VN"/>
        </w:rPr>
      </w:pPr>
      <w:r w:rsidRPr="00A2699A">
        <w:rPr>
          <w:b/>
          <w:lang w:val="vi-VN"/>
        </w:rPr>
        <w:t>STP</w:t>
      </w:r>
      <w:r w:rsidRPr="00A2699A">
        <w:rPr>
          <w:lang w:val="vi-VN"/>
        </w:rPr>
        <w:t xml:space="preserve">: </w:t>
      </w:r>
      <w:r>
        <w:rPr>
          <w:lang w:val="vi-VN"/>
        </w:rPr>
        <w:t>L</w:t>
      </w:r>
      <w:r w:rsidRPr="00A2699A">
        <w:rPr>
          <w:lang w:val="vi-VN"/>
        </w:rPr>
        <w:t>à viết tắt của Spanning Tree Protocol, là một giao thức mạng để ngăn chặn vòng lặp trên một mạng có nhiều đường dẫn. STP giúp cải thiện tính sẵn sàng của mạng và tránh các sự cố mạng.</w:t>
      </w:r>
      <w:r>
        <w:rPr>
          <w:lang w:val="vi-VN"/>
        </w:rPr>
        <w:t xml:space="preserve"> </w:t>
      </w:r>
      <w:r w:rsidRPr="00A2699A">
        <w:rPr>
          <w:lang w:val="vi-VN"/>
        </w:rPr>
        <w:t>STP được sử dụng để tạo một mạng có tính sẵn sàng cao và tránh vòng lặp trên mạng</w:t>
      </w:r>
    </w:p>
    <w:p w14:paraId="700B9BF9" w14:textId="7E784F89" w:rsidR="00146F3B" w:rsidRDefault="00A2699A" w:rsidP="00A2699A">
      <w:pPr>
        <w:pStyle w:val="Nidungvnbn"/>
        <w:rPr>
          <w:lang w:val="vi-VN"/>
        </w:rPr>
      </w:pPr>
      <w:r w:rsidRPr="00A2699A">
        <w:rPr>
          <w:b/>
          <w:lang w:val="vi-VN"/>
        </w:rPr>
        <w:t>EtherChannel:</w:t>
      </w:r>
      <w:r w:rsidRPr="00A2699A">
        <w:rPr>
          <w:lang w:val="vi-VN"/>
        </w:rPr>
        <w:t xml:space="preserve"> EtherChannel là kỹ thuật kết hợp nhiều đường truyền Ethernet để tăng băng thông và tính sẵn sàng của mạng.</w:t>
      </w:r>
      <w:r>
        <w:rPr>
          <w:lang w:val="vi-VN"/>
        </w:rPr>
        <w:t xml:space="preserve"> Hệ thống mạng của </w:t>
      </w:r>
      <w:r w:rsidR="00A03347">
        <w:rPr>
          <w:lang w:val="vi-VN"/>
        </w:rPr>
        <w:t>chúng em</w:t>
      </w:r>
      <w:r>
        <w:rPr>
          <w:lang w:val="vi-VN"/>
        </w:rPr>
        <w:t xml:space="preserve"> được cấu hình </w:t>
      </w:r>
      <w:r w:rsidRPr="00A2699A">
        <w:rPr>
          <w:lang w:val="vi-VN"/>
        </w:rPr>
        <w:t>EtherChannel để kết hợp nhiều đường truyền giữa các chi n</w:t>
      </w:r>
      <w:r>
        <w:rPr>
          <w:lang w:val="vi-VN"/>
        </w:rPr>
        <w:t xml:space="preserve">hánh để tăng băng thông và độ tin cậy </w:t>
      </w:r>
      <w:r w:rsidRPr="00A2699A">
        <w:rPr>
          <w:lang w:val="vi-VN"/>
        </w:rPr>
        <w:t>của mạng.</w:t>
      </w:r>
    </w:p>
    <w:p w14:paraId="609930AB" w14:textId="2DD93821" w:rsidR="00A2699A" w:rsidRDefault="00A2699A" w:rsidP="00A2699A">
      <w:pPr>
        <w:pStyle w:val="Nidungvnbn"/>
        <w:rPr>
          <w:lang w:val="vi-VN"/>
        </w:rPr>
      </w:pPr>
      <w:r w:rsidRPr="00A2699A">
        <w:rPr>
          <w:b/>
          <w:lang w:val="vi-VN"/>
        </w:rPr>
        <w:t>DHCPv4 và DHCPv6</w:t>
      </w:r>
      <w:r w:rsidRPr="00A2699A">
        <w:rPr>
          <w:lang w:val="vi-VN"/>
        </w:rPr>
        <w:t xml:space="preserve">: DHCP là viết tắt của Dynamic Host Configuration Protocol, là </w:t>
      </w:r>
      <w:r>
        <w:rPr>
          <w:lang w:val="vi-VN"/>
        </w:rPr>
        <w:t>các</w:t>
      </w:r>
      <w:r w:rsidRPr="00A2699A">
        <w:rPr>
          <w:lang w:val="vi-VN"/>
        </w:rPr>
        <w:t xml:space="preserve"> giao thức mạng để cấp phát địa chỉ IP và các thông tin cấu hình khác cho các thiết bị trên mạng. DHCPv4 và DHCPv6 là các phiên bản của giao thức DHCP cho IPv4 và IPv6.</w:t>
      </w:r>
      <w:r>
        <w:rPr>
          <w:lang w:val="vi-VN"/>
        </w:rPr>
        <w:t xml:space="preserve"> 2 giao thức này được sử dụng trong mạng </w:t>
      </w:r>
      <w:r w:rsidRPr="00A2699A">
        <w:rPr>
          <w:lang w:val="vi-VN"/>
        </w:rPr>
        <w:t xml:space="preserve">để tự động cấu hình địa chỉ IP và các thông tin cấu hình khác cho các thiết bị trên </w:t>
      </w:r>
      <w:r>
        <w:rPr>
          <w:lang w:val="vi-VN"/>
        </w:rPr>
        <w:t>mạng.</w:t>
      </w:r>
    </w:p>
    <w:p w14:paraId="014B0B2E" w14:textId="070221C8" w:rsidR="00A2699A" w:rsidRDefault="00A2699A" w:rsidP="00A2699A">
      <w:pPr>
        <w:pStyle w:val="Nidungvnbn"/>
        <w:rPr>
          <w:lang w:val="vi-VN"/>
        </w:rPr>
      </w:pPr>
      <w:r w:rsidRPr="00A2699A">
        <w:rPr>
          <w:b/>
          <w:lang w:val="vi-VN"/>
        </w:rPr>
        <w:lastRenderedPageBreak/>
        <w:t>OSPF (Open Shortest Path First):</w:t>
      </w:r>
      <w:r w:rsidRPr="00A2699A">
        <w:rPr>
          <w:lang w:val="vi-VN"/>
        </w:rPr>
        <w:t xml:space="preserve"> Là một giao thức định tuyến động sử dụng thuật toán Dijkstra để tính toán đường đi ngắn nhất giữa các mạng khác nhau trong mạng </w:t>
      </w:r>
      <w:r>
        <w:rPr>
          <w:lang w:val="vi-VN"/>
        </w:rPr>
        <w:t>LAN, đảm bảo hệ thống mạng truyền tải dữ liệu hiệu quả và đáng tin cậy.</w:t>
      </w:r>
    </w:p>
    <w:p w14:paraId="77D6BBA3" w14:textId="7DC37057" w:rsidR="00A2699A" w:rsidRDefault="00A2699A" w:rsidP="00A2699A">
      <w:pPr>
        <w:pStyle w:val="Nidungvnbn"/>
        <w:rPr>
          <w:lang w:val="vi-VN"/>
        </w:rPr>
      </w:pPr>
      <w:r>
        <w:rPr>
          <w:lang w:val="vi-VN"/>
        </w:rPr>
        <w:t xml:space="preserve">Ngoài ra, </w:t>
      </w:r>
      <w:r w:rsidR="00B7067B">
        <w:rPr>
          <w:lang w:val="vi-VN"/>
        </w:rPr>
        <w:t xml:space="preserve">hệ thống mạng của </w:t>
      </w:r>
      <w:r w:rsidR="00A03347">
        <w:rPr>
          <w:lang w:val="vi-VN"/>
        </w:rPr>
        <w:t>chúng em</w:t>
      </w:r>
      <w:r w:rsidR="00B7067B">
        <w:rPr>
          <w:lang w:val="vi-VN"/>
        </w:rPr>
        <w:t xml:space="preserve"> còn c</w:t>
      </w:r>
      <w:r w:rsidR="00B7067B" w:rsidRPr="00B7067B">
        <w:rPr>
          <w:lang w:val="vi-VN"/>
        </w:rPr>
        <w:t>ung cấp các dịch vụ mạng như DNS Server, Web Server, FTP Server, Mail Server để phục vụ</w:t>
      </w:r>
      <w:r w:rsidR="00B7067B">
        <w:rPr>
          <w:lang w:val="vi-VN"/>
        </w:rPr>
        <w:t xml:space="preserve"> nhu cầu sử dụng của người dùng, cũng như á</w:t>
      </w:r>
      <w:r w:rsidR="00B7067B" w:rsidRPr="00B7067B">
        <w:rPr>
          <w:lang w:val="vi-VN"/>
        </w:rPr>
        <w:t>p dụng các cấu hình bảo mật cơ bản như DHCP Snooping để giảm thiểu nguy cơ tấn công mạng.</w:t>
      </w:r>
    </w:p>
    <w:p w14:paraId="208113AC" w14:textId="450E8B9A" w:rsidR="00B7067B" w:rsidRDefault="00B7067B" w:rsidP="00A2699A">
      <w:pPr>
        <w:pStyle w:val="Nidungvnbn"/>
        <w:rPr>
          <w:lang w:val="vi-VN"/>
        </w:rPr>
      </w:pPr>
    </w:p>
    <w:p w14:paraId="5A0E75ED" w14:textId="01D81F24" w:rsidR="00B7067B" w:rsidRDefault="00B7067B" w:rsidP="00B7067B">
      <w:pPr>
        <w:pStyle w:val="Chng"/>
        <w:rPr>
          <w:lang w:val="vi-VN"/>
        </w:rPr>
      </w:pPr>
      <w:bookmarkStart w:id="16" w:name="_Toc132895603"/>
      <w:r>
        <w:rPr>
          <w:lang w:val="vi-VN"/>
        </w:rPr>
        <w:t>CHƯƠNG 3: MÔ HÌNH HỆ THỐNG</w:t>
      </w:r>
      <w:bookmarkEnd w:id="16"/>
    </w:p>
    <w:p w14:paraId="5B2F5CC0" w14:textId="78DAE3A1" w:rsidR="00B7067B" w:rsidRDefault="00B7067B" w:rsidP="00B7067B">
      <w:pPr>
        <w:pStyle w:val="Tiumccp1"/>
        <w:rPr>
          <w:lang w:val="vi-VN"/>
        </w:rPr>
      </w:pPr>
      <w:bookmarkStart w:id="17" w:name="_Toc132895604"/>
      <w:r>
        <w:rPr>
          <w:lang w:val="vi-VN"/>
        </w:rPr>
        <w:t>3.1 Mô hình luận lí</w:t>
      </w:r>
      <w:bookmarkEnd w:id="17"/>
    </w:p>
    <w:p w14:paraId="005B85B6" w14:textId="6728C264" w:rsidR="00B7067B" w:rsidRDefault="00B7067B" w:rsidP="00B7067B">
      <w:pPr>
        <w:pStyle w:val="Nidungvnbn"/>
        <w:rPr>
          <w:lang w:val="vi-VN"/>
        </w:rPr>
      </w:pPr>
      <w:r>
        <w:rPr>
          <w:lang w:val="vi-VN"/>
        </w:rPr>
        <w:t xml:space="preserve">Hệ thống của </w:t>
      </w:r>
      <w:r w:rsidR="00A03347">
        <w:rPr>
          <w:lang w:val="vi-VN"/>
        </w:rPr>
        <w:t>chúng em</w:t>
      </w:r>
      <w:r>
        <w:rPr>
          <w:lang w:val="vi-VN"/>
        </w:rPr>
        <w:t xml:space="preserve"> được kiểm thử trên phần mềm Cisco Packet Tracer, với mô hình luận lí như sau:</w:t>
      </w:r>
    </w:p>
    <w:p w14:paraId="168061D9" w14:textId="583935B8" w:rsidR="00B7067B" w:rsidRDefault="00B7067B" w:rsidP="00B7067B">
      <w:pPr>
        <w:pStyle w:val="Nidungvnbn"/>
        <w:rPr>
          <w:lang w:val="vi-VN"/>
        </w:rPr>
      </w:pPr>
      <w:r>
        <w:rPr>
          <w:noProof/>
        </w:rPr>
        <w:lastRenderedPageBreak/>
        <w:drawing>
          <wp:inline distT="0" distB="0" distL="0" distR="0" wp14:anchorId="12D6221A" wp14:editId="66AB2D07">
            <wp:extent cx="4632524" cy="4920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42062776_969355657389020_1467928449686449656_n.jpg"/>
                    <pic:cNvPicPr/>
                  </pic:nvPicPr>
                  <pic:blipFill>
                    <a:blip r:embed="rId14">
                      <a:extLst>
                        <a:ext uri="{28A0092B-C50C-407E-A947-70E740481C1C}">
                          <a14:useLocalDpi xmlns:a14="http://schemas.microsoft.com/office/drawing/2010/main" val="0"/>
                        </a:ext>
                      </a:extLst>
                    </a:blip>
                    <a:stretch>
                      <a:fillRect/>
                    </a:stretch>
                  </pic:blipFill>
                  <pic:spPr>
                    <a:xfrm>
                      <a:off x="0" y="0"/>
                      <a:ext cx="4670626" cy="4960812"/>
                    </a:xfrm>
                    <a:prstGeom prst="rect">
                      <a:avLst/>
                    </a:prstGeom>
                  </pic:spPr>
                </pic:pic>
              </a:graphicData>
            </a:graphic>
          </wp:inline>
        </w:drawing>
      </w:r>
    </w:p>
    <w:p w14:paraId="25CEC1FE" w14:textId="2ADF8C2A" w:rsidR="00B7067B" w:rsidRPr="00A2699A" w:rsidRDefault="00B7067B" w:rsidP="00B7067B">
      <w:pPr>
        <w:pStyle w:val="Caption"/>
        <w:rPr>
          <w:lang w:val="vi-VN"/>
        </w:rPr>
      </w:pPr>
      <w:bookmarkStart w:id="18" w:name="_Toc132896292"/>
      <w:r>
        <w:rPr>
          <w:lang w:val="vi-VN"/>
        </w:rPr>
        <w:t>Hình 3.1 Mô hình luận lí</w:t>
      </w:r>
      <w:bookmarkEnd w:id="18"/>
    </w:p>
    <w:p w14:paraId="2A9FA98D" w14:textId="69D0DEB0" w:rsidR="00860D81" w:rsidRDefault="00860D81" w:rsidP="00E0118D">
      <w:pPr>
        <w:pStyle w:val="Nidungvnbn"/>
        <w:rPr>
          <w:lang w:val="vi-VN"/>
        </w:rPr>
      </w:pPr>
    </w:p>
    <w:p w14:paraId="0CFBED6B" w14:textId="25084D46" w:rsidR="00860D81" w:rsidRDefault="00860D81" w:rsidP="00860D81">
      <w:pPr>
        <w:pStyle w:val="Tiumccp1"/>
        <w:rPr>
          <w:lang w:val="vi-VN"/>
        </w:rPr>
      </w:pPr>
    </w:p>
    <w:p w14:paraId="0411EEAC" w14:textId="290B78FC" w:rsidR="00146F3B" w:rsidRDefault="00B7067B" w:rsidP="00B7067B">
      <w:pPr>
        <w:pStyle w:val="Tiumccp1"/>
        <w:rPr>
          <w:lang w:val="vi-VN"/>
        </w:rPr>
      </w:pPr>
      <w:bookmarkStart w:id="19" w:name="_Toc132895605"/>
      <w:r>
        <w:rPr>
          <w:lang w:val="vi-VN"/>
        </w:rPr>
        <w:t>3.2 Mô hình vật lí</w:t>
      </w:r>
      <w:bookmarkEnd w:id="19"/>
    </w:p>
    <w:p w14:paraId="382D12C5" w14:textId="13F99504" w:rsidR="00B7067B" w:rsidRDefault="00B7067B" w:rsidP="00B7067B">
      <w:pPr>
        <w:pStyle w:val="Nidungvnbn"/>
        <w:rPr>
          <w:lang w:val="vi-VN"/>
        </w:rPr>
      </w:pPr>
      <w:r>
        <w:rPr>
          <w:lang w:val="vi-VN"/>
        </w:rPr>
        <w:t>Kèm với mô hình luận lí, v</w:t>
      </w:r>
      <w:r w:rsidRPr="00B7067B">
        <w:rPr>
          <w:lang w:val="vi-VN"/>
        </w:rPr>
        <w:t>ề mặt vật lý, mô hình mạng máy tính cho đề tài này bao gồm 3 chi nhánh ở 3 tỉnh khác nhau. Các chi nhánh được kết nối với nhau thông qua một mạng WAN (Wide Area Network) và mỗi chi nhánh sẽ có các thiết bị mạng cụ thể như switch, router, server... để hỗ trợ cho việc triển khai các dịch vụ và cấu hình bảo mật trong mô hình mạng.</w:t>
      </w:r>
    </w:p>
    <w:p w14:paraId="1713F45F" w14:textId="594FA210" w:rsidR="00936500" w:rsidRDefault="00936500" w:rsidP="00DA6995">
      <w:pPr>
        <w:pStyle w:val="Nidungvnbn"/>
        <w:rPr>
          <w:lang w:val="vi-VN"/>
        </w:rPr>
      </w:pPr>
      <w:r>
        <w:rPr>
          <w:noProof/>
        </w:rPr>
        <w:lastRenderedPageBreak/>
        <w:drawing>
          <wp:inline distT="0" distB="0" distL="0" distR="0" wp14:anchorId="5F092F3B" wp14:editId="7BE46E55">
            <wp:extent cx="5791835" cy="3379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inline>
        </w:drawing>
      </w:r>
    </w:p>
    <w:p w14:paraId="68D67319" w14:textId="6FDD47AF" w:rsidR="00B7067B" w:rsidRDefault="00B7067B" w:rsidP="00B7067B">
      <w:pPr>
        <w:pStyle w:val="Caption"/>
        <w:rPr>
          <w:lang w:val="vi-VN"/>
        </w:rPr>
      </w:pPr>
      <w:bookmarkStart w:id="20" w:name="_Toc132896293"/>
      <w:r>
        <w:rPr>
          <w:lang w:val="vi-VN"/>
        </w:rPr>
        <w:t>Hình 3.2 Mô hình vật lí</w:t>
      </w:r>
      <w:bookmarkEnd w:id="20"/>
    </w:p>
    <w:p w14:paraId="3ED3727F" w14:textId="773CA9CA" w:rsidR="00B7067B" w:rsidRDefault="00B7067B" w:rsidP="00B7067B">
      <w:pPr>
        <w:rPr>
          <w:lang w:val="vi-VN"/>
        </w:rPr>
      </w:pPr>
    </w:p>
    <w:p w14:paraId="5C3076C9" w14:textId="67E3C79B" w:rsidR="00B7067B" w:rsidRPr="00B7067B" w:rsidRDefault="00B7067B" w:rsidP="00B7067B">
      <w:pPr>
        <w:pStyle w:val="Nidungvnbn"/>
        <w:rPr>
          <w:lang w:val="vi-VN"/>
        </w:rPr>
      </w:pPr>
      <w:r w:rsidRPr="00B7067B">
        <w:rPr>
          <w:lang w:val="vi-VN"/>
        </w:rPr>
        <w:t>Dưới đây là danh sách các thiết bị được sử dụng trong sơ đồ của đề tài:</w:t>
      </w:r>
    </w:p>
    <w:p w14:paraId="4A49E4A5" w14:textId="7FFB1800" w:rsidR="00B7067B" w:rsidRPr="00B7067B" w:rsidRDefault="00B7067B" w:rsidP="00B7067B">
      <w:pPr>
        <w:pStyle w:val="Nidungvnbn"/>
        <w:numPr>
          <w:ilvl w:val="0"/>
          <w:numId w:val="39"/>
        </w:numPr>
        <w:rPr>
          <w:lang w:val="vi-VN"/>
        </w:rPr>
      </w:pPr>
      <w:r w:rsidRPr="00B7067B">
        <w:rPr>
          <w:lang w:val="vi-VN"/>
        </w:rPr>
        <w:t>56 máy tính, điện thoại, ...</w:t>
      </w:r>
    </w:p>
    <w:p w14:paraId="0FD56FCD" w14:textId="4E1D12E8" w:rsidR="00B7067B" w:rsidRPr="00B7067B" w:rsidRDefault="00B7067B" w:rsidP="00B7067B">
      <w:pPr>
        <w:pStyle w:val="Nidungvnbn"/>
        <w:numPr>
          <w:ilvl w:val="0"/>
          <w:numId w:val="39"/>
        </w:numPr>
        <w:rPr>
          <w:lang w:val="vi-VN"/>
        </w:rPr>
      </w:pPr>
      <w:r w:rsidRPr="00B7067B">
        <w:rPr>
          <w:lang w:val="vi-VN"/>
        </w:rPr>
        <w:t>6 thiết bị Wifi (access point)</w:t>
      </w:r>
    </w:p>
    <w:p w14:paraId="0A2EC77E" w14:textId="08442F45" w:rsidR="00B7067B" w:rsidRPr="00B7067B" w:rsidRDefault="00B7067B" w:rsidP="00B7067B">
      <w:pPr>
        <w:pStyle w:val="Nidungvnbn"/>
        <w:numPr>
          <w:ilvl w:val="0"/>
          <w:numId w:val="39"/>
        </w:numPr>
        <w:rPr>
          <w:lang w:val="vi-VN"/>
        </w:rPr>
      </w:pPr>
      <w:r w:rsidRPr="00B7067B">
        <w:rPr>
          <w:lang w:val="vi-VN"/>
        </w:rPr>
        <w:t>28 switch</w:t>
      </w:r>
    </w:p>
    <w:p w14:paraId="3FA7F335" w14:textId="72C0FD8F" w:rsidR="00B7067B" w:rsidRPr="00B7067B" w:rsidRDefault="00B7067B" w:rsidP="00B7067B">
      <w:pPr>
        <w:pStyle w:val="Nidungvnbn"/>
        <w:numPr>
          <w:ilvl w:val="0"/>
          <w:numId w:val="39"/>
        </w:numPr>
        <w:rPr>
          <w:lang w:val="vi-VN"/>
        </w:rPr>
      </w:pPr>
      <w:r w:rsidRPr="00B7067B">
        <w:rPr>
          <w:lang w:val="vi-VN"/>
        </w:rPr>
        <w:t>4 multilayer switch</w:t>
      </w:r>
    </w:p>
    <w:p w14:paraId="292A0834" w14:textId="3B0289E8" w:rsidR="00B7067B" w:rsidRPr="00B7067B" w:rsidRDefault="00B7067B" w:rsidP="00B7067B">
      <w:pPr>
        <w:pStyle w:val="Nidungvnbn"/>
        <w:numPr>
          <w:ilvl w:val="0"/>
          <w:numId w:val="39"/>
        </w:numPr>
        <w:rPr>
          <w:lang w:val="vi-VN"/>
        </w:rPr>
      </w:pPr>
      <w:r w:rsidRPr="00B7067B">
        <w:rPr>
          <w:lang w:val="vi-VN"/>
        </w:rPr>
        <w:t xml:space="preserve">3 router </w:t>
      </w:r>
      <w:r w:rsidR="006F775E">
        <w:rPr>
          <w:lang w:val="vi-VN"/>
        </w:rPr>
        <w:t>tương ứng cho</w:t>
      </w:r>
      <w:r w:rsidRPr="00B7067B">
        <w:rPr>
          <w:lang w:val="vi-VN"/>
        </w:rPr>
        <w:t xml:space="preserve"> 3 chi nhánh</w:t>
      </w:r>
      <w:r w:rsidR="006F775E">
        <w:rPr>
          <w:lang w:val="vi-VN"/>
        </w:rPr>
        <w:t xml:space="preserve"> khác nhau</w:t>
      </w:r>
    </w:p>
    <w:p w14:paraId="4C898576" w14:textId="27778655" w:rsidR="00B7067B" w:rsidRPr="00B7067B" w:rsidRDefault="00B7067B" w:rsidP="00B7067B">
      <w:pPr>
        <w:pStyle w:val="Nidungvnbn"/>
        <w:numPr>
          <w:ilvl w:val="0"/>
          <w:numId w:val="39"/>
        </w:numPr>
        <w:rPr>
          <w:lang w:val="vi-VN"/>
        </w:rPr>
      </w:pPr>
      <w:r w:rsidRPr="00B7067B">
        <w:rPr>
          <w:lang w:val="vi-VN"/>
        </w:rPr>
        <w:t>7 server bao gồm:</w:t>
      </w:r>
    </w:p>
    <w:p w14:paraId="52D1E026" w14:textId="172ECDC3" w:rsidR="00B7067B" w:rsidRPr="00B7067B" w:rsidRDefault="006F775E" w:rsidP="006F775E">
      <w:pPr>
        <w:pStyle w:val="Nidungvnbn"/>
        <w:ind w:left="720" w:firstLine="360"/>
        <w:rPr>
          <w:lang w:val="vi-VN"/>
        </w:rPr>
      </w:pPr>
      <w:r>
        <w:rPr>
          <w:lang w:val="vi-VN"/>
        </w:rPr>
        <w:t xml:space="preserve">+ </w:t>
      </w:r>
      <w:r w:rsidR="00B7067B" w:rsidRPr="00B7067B">
        <w:rPr>
          <w:lang w:val="vi-VN"/>
        </w:rPr>
        <w:t>3 DHCP server</w:t>
      </w:r>
    </w:p>
    <w:p w14:paraId="5890FB4D" w14:textId="7F6309E1" w:rsidR="00B7067B" w:rsidRPr="00B7067B" w:rsidRDefault="006F775E" w:rsidP="006F775E">
      <w:pPr>
        <w:pStyle w:val="Nidungvnbn"/>
        <w:ind w:left="360"/>
        <w:rPr>
          <w:lang w:val="vi-VN"/>
        </w:rPr>
      </w:pPr>
      <w:r>
        <w:rPr>
          <w:lang w:val="vi-VN"/>
        </w:rPr>
        <w:t xml:space="preserve">+ </w:t>
      </w:r>
      <w:r w:rsidR="00B7067B" w:rsidRPr="00B7067B">
        <w:rPr>
          <w:lang w:val="vi-VN"/>
        </w:rPr>
        <w:t>DNS server</w:t>
      </w:r>
    </w:p>
    <w:p w14:paraId="4D05AF95" w14:textId="2F13BB46" w:rsidR="00B7067B" w:rsidRPr="00B7067B" w:rsidRDefault="006F775E" w:rsidP="006F775E">
      <w:pPr>
        <w:pStyle w:val="Nidungvnbn"/>
        <w:ind w:left="360"/>
        <w:rPr>
          <w:lang w:val="vi-VN"/>
        </w:rPr>
      </w:pPr>
      <w:r>
        <w:rPr>
          <w:lang w:val="vi-VN"/>
        </w:rPr>
        <w:t xml:space="preserve">+ </w:t>
      </w:r>
      <w:r w:rsidR="00B7067B" w:rsidRPr="00B7067B">
        <w:rPr>
          <w:lang w:val="vi-VN"/>
        </w:rPr>
        <w:t>MAIL server</w:t>
      </w:r>
    </w:p>
    <w:p w14:paraId="6E2DD592" w14:textId="65DF1673" w:rsidR="00B7067B" w:rsidRPr="00B7067B" w:rsidRDefault="006F775E" w:rsidP="006F775E">
      <w:pPr>
        <w:pStyle w:val="Nidungvnbn"/>
        <w:ind w:left="360"/>
        <w:rPr>
          <w:lang w:val="vi-VN"/>
        </w:rPr>
      </w:pPr>
      <w:r>
        <w:rPr>
          <w:lang w:val="vi-VN"/>
        </w:rPr>
        <w:t xml:space="preserve">+ </w:t>
      </w:r>
      <w:r w:rsidR="00B7067B" w:rsidRPr="00B7067B">
        <w:rPr>
          <w:lang w:val="vi-VN"/>
        </w:rPr>
        <w:t>WEB server</w:t>
      </w:r>
    </w:p>
    <w:p w14:paraId="6D4AAD48" w14:textId="447B5AFD" w:rsidR="00B7067B" w:rsidRDefault="006F775E" w:rsidP="006F775E">
      <w:pPr>
        <w:pStyle w:val="Nidungvnbn"/>
        <w:ind w:left="360"/>
        <w:rPr>
          <w:lang w:val="vi-VN"/>
        </w:rPr>
      </w:pPr>
      <w:r>
        <w:rPr>
          <w:lang w:val="vi-VN"/>
        </w:rPr>
        <w:t xml:space="preserve">+ </w:t>
      </w:r>
      <w:r w:rsidR="00B7067B" w:rsidRPr="00B7067B">
        <w:rPr>
          <w:lang w:val="vi-VN"/>
        </w:rPr>
        <w:t>FTP server</w:t>
      </w:r>
    </w:p>
    <w:p w14:paraId="4B5E6A5C" w14:textId="61795626" w:rsidR="006F775E" w:rsidRDefault="006F775E" w:rsidP="006F775E">
      <w:pPr>
        <w:pStyle w:val="Nidungvnbn"/>
        <w:ind w:left="360"/>
        <w:rPr>
          <w:lang w:val="vi-VN"/>
        </w:rPr>
      </w:pPr>
    </w:p>
    <w:p w14:paraId="06EACC0C" w14:textId="4AFA065B" w:rsidR="006F775E" w:rsidRDefault="006F775E" w:rsidP="006F775E">
      <w:pPr>
        <w:pStyle w:val="Chng"/>
        <w:rPr>
          <w:lang w:val="vi-VN"/>
        </w:rPr>
      </w:pPr>
      <w:bookmarkStart w:id="21" w:name="_Toc132895606"/>
      <w:r>
        <w:rPr>
          <w:lang w:val="vi-VN"/>
        </w:rPr>
        <w:lastRenderedPageBreak/>
        <w:t>CHƯƠNG 4: THÔNG TIN CÀI ĐẶT HỆ THỐNG</w:t>
      </w:r>
      <w:bookmarkEnd w:id="21"/>
    </w:p>
    <w:p w14:paraId="74D2C02D" w14:textId="07F4FE46" w:rsidR="006F775E" w:rsidRDefault="006F775E" w:rsidP="006F775E">
      <w:pPr>
        <w:pStyle w:val="Tiumccp1"/>
        <w:rPr>
          <w:lang w:val="vi-VN"/>
        </w:rPr>
      </w:pPr>
      <w:bookmarkStart w:id="22" w:name="_Toc132895607"/>
      <w:r>
        <w:rPr>
          <w:lang w:val="vi-VN"/>
        </w:rPr>
        <w:t>4.1 Thông tin kết nối port</w:t>
      </w:r>
      <w:bookmarkEnd w:id="22"/>
    </w:p>
    <w:p w14:paraId="5CCB66B8" w14:textId="72CCEF54" w:rsidR="006F775E" w:rsidRDefault="006F775E" w:rsidP="006F775E">
      <w:pPr>
        <w:pStyle w:val="Tiumccp2"/>
        <w:rPr>
          <w:lang w:val="vi-VN"/>
        </w:rPr>
      </w:pPr>
      <w:bookmarkStart w:id="23" w:name="_Toc132895608"/>
      <w:r>
        <w:rPr>
          <w:lang w:val="vi-VN"/>
        </w:rPr>
        <w:t>4.1.1 Chi nhánh 1 – Cơ sở Tân Phong</w:t>
      </w:r>
      <w:bookmarkEnd w:id="23"/>
    </w:p>
    <w:p w14:paraId="3B0653C4" w14:textId="6F8F3558" w:rsidR="00776DA6" w:rsidRDefault="006F775E" w:rsidP="006F775E">
      <w:pPr>
        <w:pStyle w:val="Nidungvnbn"/>
        <w:rPr>
          <w:lang w:val="vi-VN"/>
        </w:rPr>
      </w:pPr>
      <w:r>
        <w:rPr>
          <w:lang w:val="vi-VN"/>
        </w:rPr>
        <w:t xml:space="preserve">Ở cơ sở Tân Phong, </w:t>
      </w:r>
      <w:r w:rsidR="00A03347">
        <w:rPr>
          <w:lang w:val="vi-VN"/>
        </w:rPr>
        <w:t>chúng em</w:t>
      </w:r>
      <w:r>
        <w:rPr>
          <w:lang w:val="vi-VN"/>
        </w:rPr>
        <w:t xml:space="preserve"> đã thiết kế hệ thống mạng cho 2 tầng của cơ sở với mỗi tầng gồm 3 phòng có các thiết bị khác nhau như sau:</w:t>
      </w:r>
    </w:p>
    <w:p w14:paraId="49D3E766" w14:textId="704C801E" w:rsidR="00776DA6" w:rsidRDefault="00776DA6">
      <w:pPr>
        <w:spacing w:after="200" w:line="276" w:lineRule="auto"/>
        <w:rPr>
          <w:sz w:val="26"/>
          <w:szCs w:val="26"/>
          <w:lang w:val="vi-VN"/>
        </w:rPr>
      </w:pPr>
    </w:p>
    <w:p w14:paraId="473336DC" w14:textId="77777777" w:rsidR="006F775E" w:rsidRDefault="006F775E" w:rsidP="00DC00A3">
      <w:pPr>
        <w:pStyle w:val="Nidungvnbn"/>
        <w:ind w:firstLine="0"/>
        <w:rPr>
          <w:lang w:val="vi-VN"/>
        </w:rPr>
      </w:pPr>
    </w:p>
    <w:tbl>
      <w:tblPr>
        <w:tblStyle w:val="TableGrid"/>
        <w:tblW w:w="10710" w:type="dxa"/>
        <w:tblInd w:w="-1085" w:type="dxa"/>
        <w:tblLayout w:type="fixed"/>
        <w:tblLook w:val="04A0" w:firstRow="1" w:lastRow="0" w:firstColumn="1" w:lastColumn="0" w:noHBand="0" w:noVBand="1"/>
      </w:tblPr>
      <w:tblGrid>
        <w:gridCol w:w="990"/>
        <w:gridCol w:w="1170"/>
        <w:gridCol w:w="1440"/>
        <w:gridCol w:w="1080"/>
        <w:gridCol w:w="1080"/>
        <w:gridCol w:w="2790"/>
        <w:gridCol w:w="1016"/>
        <w:gridCol w:w="1144"/>
      </w:tblGrid>
      <w:tr w:rsidR="00693268" w14:paraId="6FDB4155" w14:textId="77777777" w:rsidTr="00840FA4">
        <w:trPr>
          <w:trHeight w:val="435"/>
        </w:trPr>
        <w:tc>
          <w:tcPr>
            <w:tcW w:w="10710" w:type="dxa"/>
            <w:gridSpan w:val="8"/>
            <w:shd w:val="clear" w:color="auto" w:fill="17365D" w:themeFill="text2" w:themeFillShade="BF"/>
          </w:tcPr>
          <w:p w14:paraId="4F37CFF7" w14:textId="09AA4EC5" w:rsidR="00693268" w:rsidRPr="00840FA4" w:rsidRDefault="00840FA4" w:rsidP="00840FA4">
            <w:pPr>
              <w:pStyle w:val="Nidungvnbn"/>
              <w:ind w:firstLine="0"/>
              <w:jc w:val="center"/>
              <w:rPr>
                <w:b/>
                <w:lang w:val="vi-VN"/>
              </w:rPr>
            </w:pPr>
            <w:r w:rsidRPr="00840FA4">
              <w:rPr>
                <w:b/>
                <w:lang w:val="vi-VN"/>
              </w:rPr>
              <w:t>CHI NHÁNH 1</w:t>
            </w:r>
          </w:p>
        </w:tc>
      </w:tr>
      <w:tr w:rsidR="004D5CE1" w:rsidRPr="00693268" w14:paraId="54949153" w14:textId="77777777" w:rsidTr="00840FA4">
        <w:trPr>
          <w:trHeight w:val="749"/>
        </w:trPr>
        <w:tc>
          <w:tcPr>
            <w:tcW w:w="990" w:type="dxa"/>
            <w:shd w:val="clear" w:color="auto" w:fill="95B3D7" w:themeFill="accent1" w:themeFillTint="99"/>
          </w:tcPr>
          <w:p w14:paraId="4368AE34" w14:textId="1DA8A94D" w:rsidR="00693268" w:rsidRPr="004D5CE1" w:rsidRDefault="00693268" w:rsidP="006F775E">
            <w:pPr>
              <w:pStyle w:val="Nidungvnbn"/>
              <w:ind w:firstLine="0"/>
              <w:rPr>
                <w:b/>
                <w:sz w:val="22"/>
                <w:szCs w:val="22"/>
                <w:lang w:val="vi-VN"/>
              </w:rPr>
            </w:pPr>
            <w:r w:rsidRPr="004D5CE1">
              <w:rPr>
                <w:b/>
                <w:sz w:val="22"/>
                <w:szCs w:val="22"/>
                <w:lang w:val="vi-VN"/>
              </w:rPr>
              <w:t>Tầng</w:t>
            </w:r>
          </w:p>
        </w:tc>
        <w:tc>
          <w:tcPr>
            <w:tcW w:w="1170" w:type="dxa"/>
            <w:shd w:val="clear" w:color="auto" w:fill="95B3D7" w:themeFill="accent1" w:themeFillTint="99"/>
          </w:tcPr>
          <w:p w14:paraId="21EFCF58" w14:textId="6289C2FF" w:rsidR="00693268" w:rsidRPr="004D5CE1" w:rsidRDefault="00693268" w:rsidP="006F775E">
            <w:pPr>
              <w:pStyle w:val="Nidungvnbn"/>
              <w:ind w:firstLine="0"/>
              <w:rPr>
                <w:b/>
                <w:sz w:val="22"/>
                <w:szCs w:val="22"/>
                <w:lang w:val="vi-VN"/>
              </w:rPr>
            </w:pPr>
            <w:r w:rsidRPr="004D5CE1">
              <w:rPr>
                <w:b/>
                <w:sz w:val="22"/>
                <w:szCs w:val="22"/>
                <w:lang w:val="vi-VN"/>
              </w:rPr>
              <w:t>Điểm đầu</w:t>
            </w:r>
          </w:p>
        </w:tc>
        <w:tc>
          <w:tcPr>
            <w:tcW w:w="1440" w:type="dxa"/>
            <w:shd w:val="clear" w:color="auto" w:fill="95B3D7" w:themeFill="accent1" w:themeFillTint="99"/>
          </w:tcPr>
          <w:p w14:paraId="07F21D44" w14:textId="3292DDC1" w:rsidR="00693268" w:rsidRPr="004D5CE1" w:rsidRDefault="00693268" w:rsidP="006F775E">
            <w:pPr>
              <w:pStyle w:val="Nidungvnbn"/>
              <w:ind w:firstLine="0"/>
              <w:rPr>
                <w:b/>
                <w:sz w:val="22"/>
                <w:szCs w:val="22"/>
                <w:lang w:val="vi-VN"/>
              </w:rPr>
            </w:pPr>
            <w:r w:rsidRPr="004D5CE1">
              <w:rPr>
                <w:b/>
                <w:sz w:val="22"/>
                <w:szCs w:val="22"/>
                <w:lang w:val="vi-VN"/>
              </w:rPr>
              <w:t>Điểm cuối</w:t>
            </w:r>
          </w:p>
        </w:tc>
        <w:tc>
          <w:tcPr>
            <w:tcW w:w="1080" w:type="dxa"/>
            <w:shd w:val="clear" w:color="auto" w:fill="95B3D7" w:themeFill="accent1" w:themeFillTint="99"/>
          </w:tcPr>
          <w:p w14:paraId="6E597951" w14:textId="53E39D28" w:rsidR="00693268" w:rsidRPr="004D5CE1" w:rsidRDefault="00693268" w:rsidP="006F775E">
            <w:pPr>
              <w:pStyle w:val="Nidungvnbn"/>
              <w:ind w:firstLine="0"/>
              <w:rPr>
                <w:b/>
                <w:sz w:val="22"/>
                <w:szCs w:val="22"/>
                <w:lang w:val="vi-VN"/>
              </w:rPr>
            </w:pPr>
            <w:r w:rsidRPr="004D5CE1">
              <w:rPr>
                <w:b/>
                <w:sz w:val="22"/>
                <w:szCs w:val="22"/>
                <w:lang w:val="vi-VN"/>
              </w:rPr>
              <w:t>Interface đầu</w:t>
            </w:r>
          </w:p>
        </w:tc>
        <w:tc>
          <w:tcPr>
            <w:tcW w:w="1080" w:type="dxa"/>
            <w:shd w:val="clear" w:color="auto" w:fill="95B3D7" w:themeFill="accent1" w:themeFillTint="99"/>
          </w:tcPr>
          <w:p w14:paraId="798FFA6E" w14:textId="4D95415F" w:rsidR="00693268" w:rsidRPr="004D5CE1" w:rsidRDefault="00693268" w:rsidP="006F775E">
            <w:pPr>
              <w:pStyle w:val="Nidungvnbn"/>
              <w:ind w:firstLine="0"/>
              <w:rPr>
                <w:b/>
                <w:sz w:val="22"/>
                <w:szCs w:val="22"/>
                <w:lang w:val="vi-VN"/>
              </w:rPr>
            </w:pPr>
            <w:r w:rsidRPr="004D5CE1">
              <w:rPr>
                <w:b/>
                <w:sz w:val="22"/>
                <w:szCs w:val="22"/>
                <w:lang w:val="vi-VN"/>
              </w:rPr>
              <w:t>Interface cuối</w:t>
            </w:r>
          </w:p>
        </w:tc>
        <w:tc>
          <w:tcPr>
            <w:tcW w:w="2790" w:type="dxa"/>
            <w:shd w:val="clear" w:color="auto" w:fill="95B3D7" w:themeFill="accent1" w:themeFillTint="99"/>
          </w:tcPr>
          <w:p w14:paraId="3DE2DDFC" w14:textId="0A96BCB4" w:rsidR="00693268" w:rsidRPr="004D5CE1" w:rsidRDefault="00693268" w:rsidP="006F775E">
            <w:pPr>
              <w:pStyle w:val="Nidungvnbn"/>
              <w:ind w:firstLine="0"/>
              <w:rPr>
                <w:b/>
                <w:sz w:val="22"/>
                <w:szCs w:val="22"/>
                <w:lang w:val="vi-VN"/>
              </w:rPr>
            </w:pPr>
            <w:r w:rsidRPr="004D5CE1">
              <w:rPr>
                <w:b/>
                <w:sz w:val="22"/>
                <w:szCs w:val="22"/>
                <w:lang w:val="vi-VN"/>
              </w:rPr>
              <w:t>Date Cable Label</w:t>
            </w:r>
          </w:p>
        </w:tc>
        <w:tc>
          <w:tcPr>
            <w:tcW w:w="1016" w:type="dxa"/>
            <w:shd w:val="clear" w:color="auto" w:fill="95B3D7" w:themeFill="accent1" w:themeFillTint="99"/>
          </w:tcPr>
          <w:p w14:paraId="23873E48" w14:textId="2B3225DA" w:rsidR="00693268" w:rsidRPr="004D5CE1" w:rsidRDefault="00693268" w:rsidP="006F775E">
            <w:pPr>
              <w:pStyle w:val="Nidungvnbn"/>
              <w:ind w:firstLine="0"/>
              <w:rPr>
                <w:b/>
                <w:sz w:val="22"/>
                <w:szCs w:val="22"/>
                <w:lang w:val="vi-VN"/>
              </w:rPr>
            </w:pPr>
            <w:r w:rsidRPr="004D5CE1">
              <w:rPr>
                <w:b/>
                <w:sz w:val="22"/>
                <w:szCs w:val="22"/>
                <w:lang w:val="vi-VN"/>
              </w:rPr>
              <w:t>Protocol</w:t>
            </w:r>
          </w:p>
        </w:tc>
        <w:tc>
          <w:tcPr>
            <w:tcW w:w="1144" w:type="dxa"/>
            <w:shd w:val="clear" w:color="auto" w:fill="95B3D7" w:themeFill="accent1" w:themeFillTint="99"/>
          </w:tcPr>
          <w:p w14:paraId="21E19D41" w14:textId="77777777" w:rsidR="00693268" w:rsidRPr="004D5CE1" w:rsidRDefault="00693268" w:rsidP="006F775E">
            <w:pPr>
              <w:pStyle w:val="Nidungvnbn"/>
              <w:ind w:firstLine="0"/>
              <w:rPr>
                <w:b/>
                <w:sz w:val="22"/>
                <w:szCs w:val="22"/>
                <w:lang w:val="vi-VN"/>
              </w:rPr>
            </w:pPr>
            <w:r w:rsidRPr="004D5CE1">
              <w:rPr>
                <w:b/>
                <w:sz w:val="22"/>
                <w:szCs w:val="22"/>
                <w:lang w:val="vi-VN"/>
              </w:rPr>
              <w:t>Trunking</w:t>
            </w:r>
          </w:p>
          <w:p w14:paraId="166D0E6D" w14:textId="385871F1" w:rsidR="00693268" w:rsidRPr="004D5CE1" w:rsidRDefault="00693268" w:rsidP="006F775E">
            <w:pPr>
              <w:pStyle w:val="Nidungvnbn"/>
              <w:ind w:firstLine="0"/>
              <w:rPr>
                <w:b/>
                <w:sz w:val="22"/>
                <w:szCs w:val="22"/>
                <w:lang w:val="vi-VN"/>
              </w:rPr>
            </w:pPr>
            <w:r w:rsidRPr="004D5CE1">
              <w:rPr>
                <w:b/>
                <w:sz w:val="22"/>
                <w:szCs w:val="22"/>
                <w:lang w:val="vi-VN"/>
              </w:rPr>
              <w:t>/VLAN</w:t>
            </w:r>
          </w:p>
        </w:tc>
      </w:tr>
      <w:tr w:rsidR="004D5CE1" w14:paraId="571E55AE" w14:textId="77777777" w:rsidTr="00840FA4">
        <w:trPr>
          <w:trHeight w:val="367"/>
        </w:trPr>
        <w:tc>
          <w:tcPr>
            <w:tcW w:w="990" w:type="dxa"/>
            <w:vMerge w:val="restart"/>
          </w:tcPr>
          <w:p w14:paraId="49665CA1" w14:textId="501A8FEE" w:rsidR="00693268" w:rsidRPr="00921B9C" w:rsidRDefault="00693268" w:rsidP="006F775E">
            <w:pPr>
              <w:pStyle w:val="Nidungvnbn"/>
              <w:ind w:firstLine="0"/>
              <w:rPr>
                <w:sz w:val="22"/>
                <w:szCs w:val="22"/>
                <w:lang w:val="vi-VN"/>
              </w:rPr>
            </w:pPr>
            <w:r w:rsidRPr="00921B9C">
              <w:rPr>
                <w:sz w:val="22"/>
                <w:szCs w:val="22"/>
                <w:lang w:val="vi-VN"/>
              </w:rPr>
              <w:t>Tầng 1</w:t>
            </w:r>
          </w:p>
        </w:tc>
        <w:tc>
          <w:tcPr>
            <w:tcW w:w="1170" w:type="dxa"/>
          </w:tcPr>
          <w:p w14:paraId="76FC64FA" w14:textId="55483F00" w:rsidR="00693268" w:rsidRPr="00921B9C" w:rsidRDefault="00693268" w:rsidP="006F775E">
            <w:pPr>
              <w:pStyle w:val="Nidungvnbn"/>
              <w:ind w:firstLine="0"/>
              <w:rPr>
                <w:sz w:val="22"/>
                <w:szCs w:val="22"/>
                <w:lang w:val="vi-VN"/>
              </w:rPr>
            </w:pPr>
            <w:r>
              <w:rPr>
                <w:sz w:val="22"/>
                <w:szCs w:val="22"/>
                <w:lang w:val="vi-VN"/>
              </w:rPr>
              <w:t>PC11</w:t>
            </w:r>
          </w:p>
        </w:tc>
        <w:tc>
          <w:tcPr>
            <w:tcW w:w="1440" w:type="dxa"/>
            <w:vMerge w:val="restart"/>
          </w:tcPr>
          <w:p w14:paraId="4BBAB884" w14:textId="4E56BEF4" w:rsidR="00693268" w:rsidRPr="00921B9C" w:rsidRDefault="00693268" w:rsidP="00A03347">
            <w:pPr>
              <w:pStyle w:val="Nidungvnbn"/>
              <w:ind w:firstLine="0"/>
              <w:rPr>
                <w:sz w:val="22"/>
                <w:szCs w:val="22"/>
                <w:lang w:val="vi-VN"/>
              </w:rPr>
            </w:pPr>
            <w:r>
              <w:rPr>
                <w:sz w:val="22"/>
                <w:szCs w:val="22"/>
                <w:lang w:val="vi-VN"/>
              </w:rPr>
              <w:t>C101</w:t>
            </w:r>
          </w:p>
        </w:tc>
        <w:tc>
          <w:tcPr>
            <w:tcW w:w="1080" w:type="dxa"/>
          </w:tcPr>
          <w:p w14:paraId="554576CB" w14:textId="2D91C143"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64EB3797" w14:textId="72708E8C" w:rsidR="00693268" w:rsidRPr="00921B9C" w:rsidRDefault="00693268" w:rsidP="006F775E">
            <w:pPr>
              <w:pStyle w:val="Nidungvnbn"/>
              <w:ind w:firstLine="0"/>
              <w:rPr>
                <w:sz w:val="22"/>
                <w:szCs w:val="22"/>
                <w:lang w:val="vi-VN"/>
              </w:rPr>
            </w:pPr>
            <w:r w:rsidRPr="00921B9C">
              <w:rPr>
                <w:sz w:val="22"/>
                <w:szCs w:val="22"/>
                <w:lang w:val="vi-VN"/>
              </w:rPr>
              <w:t>Fa1/1</w:t>
            </w:r>
          </w:p>
        </w:tc>
        <w:tc>
          <w:tcPr>
            <w:tcW w:w="2790" w:type="dxa"/>
          </w:tcPr>
          <w:p w14:paraId="74189809" w14:textId="4F585960" w:rsidR="00693268" w:rsidRPr="00921B9C" w:rsidRDefault="00693268" w:rsidP="006F775E">
            <w:pPr>
              <w:pStyle w:val="Nidungvnbn"/>
              <w:ind w:firstLine="0"/>
              <w:rPr>
                <w:sz w:val="22"/>
                <w:szCs w:val="22"/>
                <w:lang w:val="vi-VN"/>
              </w:rPr>
            </w:pPr>
            <w:r>
              <w:rPr>
                <w:sz w:val="22"/>
                <w:szCs w:val="22"/>
                <w:lang w:val="vi-VN"/>
              </w:rPr>
              <w:t xml:space="preserve">PC11-Fa0 </w:t>
            </w:r>
            <w:r w:rsidR="00F537A7">
              <w:rPr>
                <w:sz w:val="22"/>
                <w:szCs w:val="22"/>
                <w:lang w:val="vi-VN"/>
              </w:rPr>
              <w:t>–</w:t>
            </w:r>
            <w:r>
              <w:rPr>
                <w:sz w:val="22"/>
                <w:szCs w:val="22"/>
                <w:lang w:val="vi-VN"/>
              </w:rPr>
              <w:t xml:space="preserve"> </w:t>
            </w:r>
            <w:r w:rsidR="00F537A7">
              <w:rPr>
                <w:sz w:val="22"/>
                <w:szCs w:val="22"/>
                <w:lang w:val="vi-VN"/>
              </w:rPr>
              <w:t>C101-Fa1/1</w:t>
            </w:r>
          </w:p>
        </w:tc>
        <w:tc>
          <w:tcPr>
            <w:tcW w:w="1016" w:type="dxa"/>
            <w:vMerge w:val="restart"/>
          </w:tcPr>
          <w:p w14:paraId="2EC080A3" w14:textId="436AD275" w:rsidR="00693268" w:rsidRPr="00921B9C" w:rsidRDefault="00693268" w:rsidP="006F775E">
            <w:pPr>
              <w:pStyle w:val="Nidungvnbn"/>
              <w:ind w:firstLine="0"/>
              <w:rPr>
                <w:sz w:val="22"/>
                <w:szCs w:val="22"/>
                <w:lang w:val="vi-VN"/>
              </w:rPr>
            </w:pPr>
            <w:r w:rsidRPr="00921B9C">
              <w:rPr>
                <w:sz w:val="22"/>
                <w:szCs w:val="22"/>
                <w:lang w:val="vi-VN"/>
              </w:rPr>
              <w:t>Ethernet</w:t>
            </w:r>
          </w:p>
        </w:tc>
        <w:tc>
          <w:tcPr>
            <w:tcW w:w="1144" w:type="dxa"/>
            <w:vMerge w:val="restart"/>
          </w:tcPr>
          <w:p w14:paraId="2A13AC75" w14:textId="3CF80816" w:rsidR="00693268" w:rsidRPr="00921B9C" w:rsidRDefault="00693268" w:rsidP="006F775E">
            <w:pPr>
              <w:pStyle w:val="Nidungvnbn"/>
              <w:ind w:firstLine="0"/>
              <w:rPr>
                <w:sz w:val="22"/>
                <w:szCs w:val="22"/>
                <w:lang w:val="vi-VN"/>
              </w:rPr>
            </w:pPr>
            <w:r w:rsidRPr="00921B9C">
              <w:rPr>
                <w:sz w:val="22"/>
                <w:szCs w:val="22"/>
                <w:lang w:val="vi-VN"/>
              </w:rPr>
              <w:t>VLAN 10</w:t>
            </w:r>
          </w:p>
        </w:tc>
      </w:tr>
      <w:tr w:rsidR="004D5CE1" w14:paraId="4C8D81A6" w14:textId="77777777" w:rsidTr="00840FA4">
        <w:trPr>
          <w:trHeight w:val="381"/>
        </w:trPr>
        <w:tc>
          <w:tcPr>
            <w:tcW w:w="990" w:type="dxa"/>
            <w:vMerge/>
          </w:tcPr>
          <w:p w14:paraId="41C9D6E4" w14:textId="77777777" w:rsidR="00693268" w:rsidRPr="00921B9C" w:rsidRDefault="00693268" w:rsidP="006F775E">
            <w:pPr>
              <w:pStyle w:val="Nidungvnbn"/>
              <w:ind w:firstLine="0"/>
              <w:rPr>
                <w:sz w:val="22"/>
                <w:szCs w:val="22"/>
                <w:lang w:val="vi-VN"/>
              </w:rPr>
            </w:pPr>
          </w:p>
        </w:tc>
        <w:tc>
          <w:tcPr>
            <w:tcW w:w="1170" w:type="dxa"/>
          </w:tcPr>
          <w:p w14:paraId="7745CB22" w14:textId="4D1FA3D7" w:rsidR="00693268" w:rsidRPr="00921B9C" w:rsidRDefault="00693268" w:rsidP="006F775E">
            <w:pPr>
              <w:pStyle w:val="Nidungvnbn"/>
              <w:ind w:firstLine="0"/>
              <w:rPr>
                <w:sz w:val="22"/>
                <w:szCs w:val="22"/>
                <w:lang w:val="vi-VN"/>
              </w:rPr>
            </w:pPr>
            <w:r>
              <w:rPr>
                <w:sz w:val="22"/>
                <w:szCs w:val="22"/>
                <w:lang w:val="vi-VN"/>
              </w:rPr>
              <w:t>PC09</w:t>
            </w:r>
          </w:p>
        </w:tc>
        <w:tc>
          <w:tcPr>
            <w:tcW w:w="1440" w:type="dxa"/>
            <w:vMerge/>
          </w:tcPr>
          <w:p w14:paraId="4B8EBD2E" w14:textId="2B6AF2E4" w:rsidR="00693268" w:rsidRPr="00921B9C" w:rsidRDefault="00693268" w:rsidP="006F775E">
            <w:pPr>
              <w:pStyle w:val="Nidungvnbn"/>
              <w:ind w:firstLine="0"/>
              <w:rPr>
                <w:sz w:val="22"/>
                <w:szCs w:val="22"/>
                <w:lang w:val="vi-VN"/>
              </w:rPr>
            </w:pPr>
          </w:p>
        </w:tc>
        <w:tc>
          <w:tcPr>
            <w:tcW w:w="1080" w:type="dxa"/>
          </w:tcPr>
          <w:p w14:paraId="3DFC61DB" w14:textId="05BC99EF"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1642E7BA" w14:textId="48C999EF" w:rsidR="00693268" w:rsidRPr="00921B9C" w:rsidRDefault="00693268" w:rsidP="006F775E">
            <w:pPr>
              <w:pStyle w:val="Nidungvnbn"/>
              <w:ind w:firstLine="0"/>
              <w:rPr>
                <w:sz w:val="22"/>
                <w:szCs w:val="22"/>
                <w:lang w:val="vi-VN"/>
              </w:rPr>
            </w:pPr>
            <w:r w:rsidRPr="00921B9C">
              <w:rPr>
                <w:sz w:val="22"/>
                <w:szCs w:val="22"/>
                <w:lang w:val="vi-VN"/>
              </w:rPr>
              <w:t>Fa2/1</w:t>
            </w:r>
          </w:p>
        </w:tc>
        <w:tc>
          <w:tcPr>
            <w:tcW w:w="2790" w:type="dxa"/>
          </w:tcPr>
          <w:p w14:paraId="458EBDAC" w14:textId="4B4B04C4" w:rsidR="00693268" w:rsidRPr="00921B9C" w:rsidRDefault="00F537A7" w:rsidP="006F775E">
            <w:pPr>
              <w:pStyle w:val="Nidungvnbn"/>
              <w:ind w:firstLine="0"/>
              <w:rPr>
                <w:sz w:val="22"/>
                <w:szCs w:val="22"/>
                <w:lang w:val="vi-VN"/>
              </w:rPr>
            </w:pPr>
            <w:r>
              <w:rPr>
                <w:sz w:val="22"/>
                <w:szCs w:val="22"/>
                <w:lang w:val="vi-VN"/>
              </w:rPr>
              <w:t>PC09-Fa0 – C101-Fa2/1</w:t>
            </w:r>
          </w:p>
        </w:tc>
        <w:tc>
          <w:tcPr>
            <w:tcW w:w="1016" w:type="dxa"/>
            <w:vMerge/>
          </w:tcPr>
          <w:p w14:paraId="1FC083E5" w14:textId="6E8D80AF" w:rsidR="00693268" w:rsidRPr="00921B9C" w:rsidRDefault="00693268" w:rsidP="006F775E">
            <w:pPr>
              <w:pStyle w:val="Nidungvnbn"/>
              <w:ind w:firstLine="0"/>
              <w:rPr>
                <w:sz w:val="22"/>
                <w:szCs w:val="22"/>
                <w:lang w:val="vi-VN"/>
              </w:rPr>
            </w:pPr>
          </w:p>
        </w:tc>
        <w:tc>
          <w:tcPr>
            <w:tcW w:w="1144" w:type="dxa"/>
            <w:vMerge/>
          </w:tcPr>
          <w:p w14:paraId="379099F2" w14:textId="77777777" w:rsidR="00693268" w:rsidRPr="00921B9C" w:rsidRDefault="00693268" w:rsidP="006F775E">
            <w:pPr>
              <w:pStyle w:val="Nidungvnbn"/>
              <w:ind w:firstLine="0"/>
              <w:rPr>
                <w:sz w:val="22"/>
                <w:szCs w:val="22"/>
                <w:lang w:val="vi-VN"/>
              </w:rPr>
            </w:pPr>
          </w:p>
        </w:tc>
      </w:tr>
      <w:tr w:rsidR="004D5CE1" w14:paraId="43A46221" w14:textId="77777777" w:rsidTr="00840FA4">
        <w:trPr>
          <w:trHeight w:val="381"/>
        </w:trPr>
        <w:tc>
          <w:tcPr>
            <w:tcW w:w="990" w:type="dxa"/>
            <w:vMerge/>
          </w:tcPr>
          <w:p w14:paraId="6BB3A946" w14:textId="77777777" w:rsidR="00693268" w:rsidRPr="00921B9C" w:rsidRDefault="00693268" w:rsidP="006F775E">
            <w:pPr>
              <w:pStyle w:val="Nidungvnbn"/>
              <w:ind w:firstLine="0"/>
              <w:rPr>
                <w:sz w:val="22"/>
                <w:szCs w:val="22"/>
                <w:lang w:val="vi-VN"/>
              </w:rPr>
            </w:pPr>
          </w:p>
        </w:tc>
        <w:tc>
          <w:tcPr>
            <w:tcW w:w="1170" w:type="dxa"/>
          </w:tcPr>
          <w:p w14:paraId="6671D8D0" w14:textId="5A00F217" w:rsidR="00693268" w:rsidRPr="00921B9C" w:rsidRDefault="00693268" w:rsidP="006F775E">
            <w:pPr>
              <w:pStyle w:val="Nidungvnbn"/>
              <w:ind w:firstLine="0"/>
              <w:rPr>
                <w:sz w:val="22"/>
                <w:szCs w:val="22"/>
                <w:lang w:val="vi-VN"/>
              </w:rPr>
            </w:pPr>
            <w:r>
              <w:rPr>
                <w:sz w:val="22"/>
                <w:szCs w:val="22"/>
                <w:lang w:val="vi-VN"/>
              </w:rPr>
              <w:t>PC20</w:t>
            </w:r>
          </w:p>
        </w:tc>
        <w:tc>
          <w:tcPr>
            <w:tcW w:w="1440" w:type="dxa"/>
            <w:vMerge w:val="restart"/>
          </w:tcPr>
          <w:p w14:paraId="3897A377" w14:textId="272E72C2" w:rsidR="00693268" w:rsidRPr="00921B9C" w:rsidRDefault="00693268" w:rsidP="006F775E">
            <w:pPr>
              <w:pStyle w:val="Nidungvnbn"/>
              <w:ind w:firstLine="0"/>
              <w:rPr>
                <w:sz w:val="22"/>
                <w:szCs w:val="22"/>
                <w:lang w:val="vi-VN"/>
              </w:rPr>
            </w:pPr>
            <w:r>
              <w:rPr>
                <w:sz w:val="22"/>
                <w:szCs w:val="22"/>
                <w:lang w:val="vi-VN"/>
              </w:rPr>
              <w:t>C102</w:t>
            </w:r>
          </w:p>
        </w:tc>
        <w:tc>
          <w:tcPr>
            <w:tcW w:w="1080" w:type="dxa"/>
          </w:tcPr>
          <w:p w14:paraId="2C66E865" w14:textId="4BC7E170"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02EE2E35" w14:textId="740A3785" w:rsidR="00693268" w:rsidRPr="00921B9C" w:rsidRDefault="00693268" w:rsidP="006F775E">
            <w:pPr>
              <w:pStyle w:val="Nidungvnbn"/>
              <w:ind w:firstLine="0"/>
              <w:rPr>
                <w:sz w:val="22"/>
                <w:szCs w:val="22"/>
                <w:lang w:val="vi-VN"/>
              </w:rPr>
            </w:pPr>
            <w:r w:rsidRPr="00921B9C">
              <w:rPr>
                <w:sz w:val="22"/>
                <w:szCs w:val="22"/>
                <w:lang w:val="vi-VN"/>
              </w:rPr>
              <w:t>Fa1/1</w:t>
            </w:r>
          </w:p>
        </w:tc>
        <w:tc>
          <w:tcPr>
            <w:tcW w:w="2790" w:type="dxa"/>
          </w:tcPr>
          <w:p w14:paraId="36D5B74E" w14:textId="17596339" w:rsidR="00693268" w:rsidRPr="00921B9C" w:rsidRDefault="00F537A7" w:rsidP="006F775E">
            <w:pPr>
              <w:pStyle w:val="Nidungvnbn"/>
              <w:ind w:firstLine="0"/>
              <w:rPr>
                <w:sz w:val="22"/>
                <w:szCs w:val="22"/>
                <w:lang w:val="vi-VN"/>
              </w:rPr>
            </w:pPr>
            <w:r>
              <w:rPr>
                <w:sz w:val="22"/>
                <w:szCs w:val="22"/>
                <w:lang w:val="vi-VN"/>
              </w:rPr>
              <w:t>PC20-Fa0 – C102-Fa1/1</w:t>
            </w:r>
          </w:p>
        </w:tc>
        <w:tc>
          <w:tcPr>
            <w:tcW w:w="1016" w:type="dxa"/>
            <w:vMerge w:val="restart"/>
          </w:tcPr>
          <w:p w14:paraId="066F4D9F" w14:textId="100F5251" w:rsidR="00693268" w:rsidRPr="00921B9C" w:rsidRDefault="00693268" w:rsidP="006F775E">
            <w:pPr>
              <w:pStyle w:val="Nidungvnbn"/>
              <w:ind w:firstLine="0"/>
              <w:rPr>
                <w:sz w:val="22"/>
                <w:szCs w:val="22"/>
                <w:lang w:val="vi-VN"/>
              </w:rPr>
            </w:pPr>
            <w:r w:rsidRPr="00921B9C">
              <w:rPr>
                <w:sz w:val="22"/>
                <w:szCs w:val="22"/>
                <w:lang w:val="vi-VN"/>
              </w:rPr>
              <w:t>Ethernet</w:t>
            </w:r>
          </w:p>
        </w:tc>
        <w:tc>
          <w:tcPr>
            <w:tcW w:w="1144" w:type="dxa"/>
            <w:vMerge w:val="restart"/>
          </w:tcPr>
          <w:p w14:paraId="7701803D" w14:textId="69315E70" w:rsidR="00693268" w:rsidRPr="00921B9C" w:rsidRDefault="00693268" w:rsidP="006F775E">
            <w:pPr>
              <w:pStyle w:val="Nidungvnbn"/>
              <w:ind w:firstLine="0"/>
              <w:rPr>
                <w:sz w:val="22"/>
                <w:szCs w:val="22"/>
                <w:lang w:val="vi-VN"/>
              </w:rPr>
            </w:pPr>
            <w:r w:rsidRPr="00921B9C">
              <w:rPr>
                <w:sz w:val="22"/>
                <w:szCs w:val="22"/>
                <w:lang w:val="vi-VN"/>
              </w:rPr>
              <w:t>VLAN 20</w:t>
            </w:r>
          </w:p>
        </w:tc>
      </w:tr>
      <w:tr w:rsidR="004D5CE1" w14:paraId="5A549C17" w14:textId="77777777" w:rsidTr="00840FA4">
        <w:trPr>
          <w:trHeight w:val="381"/>
        </w:trPr>
        <w:tc>
          <w:tcPr>
            <w:tcW w:w="990" w:type="dxa"/>
            <w:vMerge/>
          </w:tcPr>
          <w:p w14:paraId="14555FE9" w14:textId="77777777" w:rsidR="00693268" w:rsidRPr="00921B9C" w:rsidRDefault="00693268" w:rsidP="006F775E">
            <w:pPr>
              <w:pStyle w:val="Nidungvnbn"/>
              <w:ind w:firstLine="0"/>
              <w:rPr>
                <w:sz w:val="22"/>
                <w:szCs w:val="22"/>
                <w:lang w:val="vi-VN"/>
              </w:rPr>
            </w:pPr>
          </w:p>
        </w:tc>
        <w:tc>
          <w:tcPr>
            <w:tcW w:w="1170" w:type="dxa"/>
          </w:tcPr>
          <w:p w14:paraId="2A4D31E8" w14:textId="11C75689" w:rsidR="00693268" w:rsidRPr="00921B9C" w:rsidRDefault="00693268" w:rsidP="006F775E">
            <w:pPr>
              <w:pStyle w:val="Nidungvnbn"/>
              <w:ind w:firstLine="0"/>
              <w:rPr>
                <w:sz w:val="22"/>
                <w:szCs w:val="22"/>
                <w:lang w:val="vi-VN"/>
              </w:rPr>
            </w:pPr>
            <w:r>
              <w:rPr>
                <w:sz w:val="22"/>
                <w:szCs w:val="22"/>
                <w:lang w:val="vi-VN"/>
              </w:rPr>
              <w:t>PC19</w:t>
            </w:r>
          </w:p>
        </w:tc>
        <w:tc>
          <w:tcPr>
            <w:tcW w:w="1440" w:type="dxa"/>
            <w:vMerge/>
          </w:tcPr>
          <w:p w14:paraId="6E8056F6" w14:textId="4082AFC0" w:rsidR="00693268" w:rsidRPr="00921B9C" w:rsidRDefault="00693268" w:rsidP="006F775E">
            <w:pPr>
              <w:pStyle w:val="Nidungvnbn"/>
              <w:ind w:firstLine="0"/>
              <w:rPr>
                <w:sz w:val="22"/>
                <w:szCs w:val="22"/>
                <w:lang w:val="vi-VN"/>
              </w:rPr>
            </w:pPr>
          </w:p>
        </w:tc>
        <w:tc>
          <w:tcPr>
            <w:tcW w:w="1080" w:type="dxa"/>
          </w:tcPr>
          <w:p w14:paraId="4C9518B9" w14:textId="00D05A3B"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0EE246B4" w14:textId="7337E42C" w:rsidR="00693268" w:rsidRPr="00921B9C" w:rsidRDefault="00693268" w:rsidP="006F775E">
            <w:pPr>
              <w:pStyle w:val="Nidungvnbn"/>
              <w:ind w:firstLine="0"/>
              <w:rPr>
                <w:sz w:val="22"/>
                <w:szCs w:val="22"/>
                <w:lang w:val="vi-VN"/>
              </w:rPr>
            </w:pPr>
            <w:r w:rsidRPr="00921B9C">
              <w:rPr>
                <w:sz w:val="22"/>
                <w:szCs w:val="22"/>
                <w:lang w:val="vi-VN"/>
              </w:rPr>
              <w:t>Fa2/1</w:t>
            </w:r>
          </w:p>
        </w:tc>
        <w:tc>
          <w:tcPr>
            <w:tcW w:w="2790" w:type="dxa"/>
          </w:tcPr>
          <w:p w14:paraId="76F11A8D" w14:textId="7BEF14D6" w:rsidR="00693268" w:rsidRPr="00921B9C" w:rsidRDefault="00F537A7" w:rsidP="006F775E">
            <w:pPr>
              <w:pStyle w:val="Nidungvnbn"/>
              <w:ind w:firstLine="0"/>
              <w:rPr>
                <w:sz w:val="22"/>
                <w:szCs w:val="22"/>
                <w:lang w:val="vi-VN"/>
              </w:rPr>
            </w:pPr>
            <w:r>
              <w:rPr>
                <w:sz w:val="22"/>
                <w:szCs w:val="22"/>
                <w:lang w:val="vi-VN"/>
              </w:rPr>
              <w:t>PC19-Fa0 – C102-Fa2/1</w:t>
            </w:r>
          </w:p>
        </w:tc>
        <w:tc>
          <w:tcPr>
            <w:tcW w:w="1016" w:type="dxa"/>
            <w:vMerge/>
          </w:tcPr>
          <w:p w14:paraId="19BF2489" w14:textId="3FE608EC" w:rsidR="00693268" w:rsidRPr="00921B9C" w:rsidRDefault="00693268" w:rsidP="006F775E">
            <w:pPr>
              <w:pStyle w:val="Nidungvnbn"/>
              <w:ind w:firstLine="0"/>
              <w:rPr>
                <w:sz w:val="22"/>
                <w:szCs w:val="22"/>
                <w:lang w:val="vi-VN"/>
              </w:rPr>
            </w:pPr>
          </w:p>
        </w:tc>
        <w:tc>
          <w:tcPr>
            <w:tcW w:w="1144" w:type="dxa"/>
            <w:vMerge/>
          </w:tcPr>
          <w:p w14:paraId="54E957A3" w14:textId="77777777" w:rsidR="00693268" w:rsidRPr="00921B9C" w:rsidRDefault="00693268" w:rsidP="006F775E">
            <w:pPr>
              <w:pStyle w:val="Nidungvnbn"/>
              <w:ind w:firstLine="0"/>
              <w:rPr>
                <w:sz w:val="22"/>
                <w:szCs w:val="22"/>
                <w:lang w:val="vi-VN"/>
              </w:rPr>
            </w:pPr>
          </w:p>
        </w:tc>
      </w:tr>
      <w:tr w:rsidR="004D5CE1" w14:paraId="50F35825" w14:textId="77777777" w:rsidTr="00840FA4">
        <w:trPr>
          <w:trHeight w:val="381"/>
        </w:trPr>
        <w:tc>
          <w:tcPr>
            <w:tcW w:w="990" w:type="dxa"/>
            <w:vMerge/>
          </w:tcPr>
          <w:p w14:paraId="7AF5168A" w14:textId="77777777" w:rsidR="00693268" w:rsidRPr="00921B9C" w:rsidRDefault="00693268" w:rsidP="006F775E">
            <w:pPr>
              <w:pStyle w:val="Nidungvnbn"/>
              <w:ind w:firstLine="0"/>
              <w:rPr>
                <w:sz w:val="22"/>
                <w:szCs w:val="22"/>
                <w:lang w:val="vi-VN"/>
              </w:rPr>
            </w:pPr>
          </w:p>
        </w:tc>
        <w:tc>
          <w:tcPr>
            <w:tcW w:w="1170" w:type="dxa"/>
          </w:tcPr>
          <w:p w14:paraId="276E9376" w14:textId="6F0FFFF3" w:rsidR="00693268" w:rsidRPr="00921B9C" w:rsidRDefault="00693268" w:rsidP="006F775E">
            <w:pPr>
              <w:pStyle w:val="Nidungvnbn"/>
              <w:ind w:firstLine="0"/>
              <w:rPr>
                <w:sz w:val="22"/>
                <w:szCs w:val="22"/>
                <w:lang w:val="vi-VN"/>
              </w:rPr>
            </w:pPr>
            <w:r>
              <w:rPr>
                <w:sz w:val="22"/>
                <w:szCs w:val="22"/>
                <w:lang w:val="vi-VN"/>
              </w:rPr>
              <w:t>PC18</w:t>
            </w:r>
          </w:p>
        </w:tc>
        <w:tc>
          <w:tcPr>
            <w:tcW w:w="1440" w:type="dxa"/>
            <w:vMerge/>
          </w:tcPr>
          <w:p w14:paraId="581BDBED" w14:textId="709D30A3" w:rsidR="00693268" w:rsidRPr="00921B9C" w:rsidRDefault="00693268" w:rsidP="006F775E">
            <w:pPr>
              <w:pStyle w:val="Nidungvnbn"/>
              <w:ind w:firstLine="0"/>
              <w:rPr>
                <w:sz w:val="22"/>
                <w:szCs w:val="22"/>
                <w:lang w:val="vi-VN"/>
              </w:rPr>
            </w:pPr>
          </w:p>
        </w:tc>
        <w:tc>
          <w:tcPr>
            <w:tcW w:w="1080" w:type="dxa"/>
          </w:tcPr>
          <w:p w14:paraId="3FD0E691" w14:textId="2744EB7D"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4C2A2FDA" w14:textId="1998ED45" w:rsidR="00693268" w:rsidRPr="00921B9C" w:rsidRDefault="00693268" w:rsidP="006F775E">
            <w:pPr>
              <w:pStyle w:val="Nidungvnbn"/>
              <w:ind w:firstLine="0"/>
              <w:rPr>
                <w:sz w:val="22"/>
                <w:szCs w:val="22"/>
                <w:lang w:val="vi-VN"/>
              </w:rPr>
            </w:pPr>
            <w:r w:rsidRPr="00921B9C">
              <w:rPr>
                <w:sz w:val="22"/>
                <w:szCs w:val="22"/>
                <w:lang w:val="vi-VN"/>
              </w:rPr>
              <w:t>Fa3/1</w:t>
            </w:r>
          </w:p>
        </w:tc>
        <w:tc>
          <w:tcPr>
            <w:tcW w:w="2790" w:type="dxa"/>
          </w:tcPr>
          <w:p w14:paraId="4EB527B1" w14:textId="1AC0CC9E" w:rsidR="00693268" w:rsidRPr="00921B9C" w:rsidRDefault="00F537A7" w:rsidP="006F775E">
            <w:pPr>
              <w:pStyle w:val="Nidungvnbn"/>
              <w:ind w:firstLine="0"/>
              <w:rPr>
                <w:sz w:val="22"/>
                <w:szCs w:val="22"/>
                <w:lang w:val="vi-VN"/>
              </w:rPr>
            </w:pPr>
            <w:r>
              <w:rPr>
                <w:sz w:val="22"/>
                <w:szCs w:val="22"/>
                <w:lang w:val="vi-VN"/>
              </w:rPr>
              <w:t>PC18-Fa0 – C102-Fa3/1</w:t>
            </w:r>
          </w:p>
        </w:tc>
        <w:tc>
          <w:tcPr>
            <w:tcW w:w="1016" w:type="dxa"/>
            <w:vMerge/>
          </w:tcPr>
          <w:p w14:paraId="097A9C9C" w14:textId="1A9484BE" w:rsidR="00693268" w:rsidRPr="00921B9C" w:rsidRDefault="00693268" w:rsidP="006F775E">
            <w:pPr>
              <w:pStyle w:val="Nidungvnbn"/>
              <w:ind w:firstLine="0"/>
              <w:rPr>
                <w:sz w:val="22"/>
                <w:szCs w:val="22"/>
                <w:lang w:val="vi-VN"/>
              </w:rPr>
            </w:pPr>
          </w:p>
        </w:tc>
        <w:tc>
          <w:tcPr>
            <w:tcW w:w="1144" w:type="dxa"/>
            <w:vMerge/>
          </w:tcPr>
          <w:p w14:paraId="3FD6BB0E" w14:textId="77777777" w:rsidR="00693268" w:rsidRPr="00921B9C" w:rsidRDefault="00693268" w:rsidP="006F775E">
            <w:pPr>
              <w:pStyle w:val="Nidungvnbn"/>
              <w:ind w:firstLine="0"/>
              <w:rPr>
                <w:sz w:val="22"/>
                <w:szCs w:val="22"/>
                <w:lang w:val="vi-VN"/>
              </w:rPr>
            </w:pPr>
          </w:p>
        </w:tc>
      </w:tr>
      <w:tr w:rsidR="004D5CE1" w14:paraId="51567145" w14:textId="77777777" w:rsidTr="00840FA4">
        <w:trPr>
          <w:trHeight w:val="381"/>
        </w:trPr>
        <w:tc>
          <w:tcPr>
            <w:tcW w:w="990" w:type="dxa"/>
            <w:vMerge/>
          </w:tcPr>
          <w:p w14:paraId="22895E8E" w14:textId="77777777" w:rsidR="00693268" w:rsidRPr="00921B9C" w:rsidRDefault="00693268" w:rsidP="006F775E">
            <w:pPr>
              <w:pStyle w:val="Nidungvnbn"/>
              <w:ind w:firstLine="0"/>
              <w:rPr>
                <w:sz w:val="22"/>
                <w:szCs w:val="22"/>
                <w:lang w:val="vi-VN"/>
              </w:rPr>
            </w:pPr>
          </w:p>
        </w:tc>
        <w:tc>
          <w:tcPr>
            <w:tcW w:w="1170" w:type="dxa"/>
          </w:tcPr>
          <w:p w14:paraId="0AFD42A2" w14:textId="0BB94905" w:rsidR="00693268" w:rsidRPr="00921B9C" w:rsidRDefault="00693268" w:rsidP="006F775E">
            <w:pPr>
              <w:pStyle w:val="Nidungvnbn"/>
              <w:ind w:firstLine="0"/>
              <w:rPr>
                <w:sz w:val="22"/>
                <w:szCs w:val="22"/>
                <w:lang w:val="vi-VN"/>
              </w:rPr>
            </w:pPr>
            <w:r>
              <w:rPr>
                <w:sz w:val="22"/>
                <w:szCs w:val="22"/>
                <w:lang w:val="vi-VN"/>
              </w:rPr>
              <w:t>PC14</w:t>
            </w:r>
          </w:p>
        </w:tc>
        <w:tc>
          <w:tcPr>
            <w:tcW w:w="1440" w:type="dxa"/>
            <w:vMerge w:val="restart"/>
          </w:tcPr>
          <w:p w14:paraId="30F1FA8C" w14:textId="5CCB0DAD" w:rsidR="00693268" w:rsidRPr="00921B9C" w:rsidRDefault="00693268" w:rsidP="006F775E">
            <w:pPr>
              <w:pStyle w:val="Nidungvnbn"/>
              <w:ind w:firstLine="0"/>
              <w:rPr>
                <w:sz w:val="22"/>
                <w:szCs w:val="22"/>
                <w:lang w:val="vi-VN"/>
              </w:rPr>
            </w:pPr>
            <w:r>
              <w:rPr>
                <w:sz w:val="22"/>
                <w:szCs w:val="22"/>
                <w:lang w:val="vi-VN"/>
              </w:rPr>
              <w:t>C103</w:t>
            </w:r>
          </w:p>
        </w:tc>
        <w:tc>
          <w:tcPr>
            <w:tcW w:w="1080" w:type="dxa"/>
          </w:tcPr>
          <w:p w14:paraId="4E25A174" w14:textId="1A5AC16A"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14AFBBC1" w14:textId="5AB2BF20" w:rsidR="00693268" w:rsidRPr="00921B9C" w:rsidRDefault="00693268" w:rsidP="006F775E">
            <w:pPr>
              <w:pStyle w:val="Nidungvnbn"/>
              <w:ind w:firstLine="0"/>
              <w:rPr>
                <w:sz w:val="22"/>
                <w:szCs w:val="22"/>
                <w:lang w:val="vi-VN"/>
              </w:rPr>
            </w:pPr>
            <w:r w:rsidRPr="00921B9C">
              <w:rPr>
                <w:sz w:val="22"/>
                <w:szCs w:val="22"/>
                <w:lang w:val="vi-VN"/>
              </w:rPr>
              <w:t>Fa3/1</w:t>
            </w:r>
          </w:p>
        </w:tc>
        <w:tc>
          <w:tcPr>
            <w:tcW w:w="2790" w:type="dxa"/>
          </w:tcPr>
          <w:p w14:paraId="74F146E0" w14:textId="571373C3" w:rsidR="00693268" w:rsidRPr="00921B9C" w:rsidRDefault="00F537A7" w:rsidP="006F775E">
            <w:pPr>
              <w:pStyle w:val="Nidungvnbn"/>
              <w:ind w:firstLine="0"/>
              <w:rPr>
                <w:sz w:val="22"/>
                <w:szCs w:val="22"/>
                <w:lang w:val="vi-VN"/>
              </w:rPr>
            </w:pPr>
            <w:r>
              <w:rPr>
                <w:sz w:val="22"/>
                <w:szCs w:val="22"/>
                <w:lang w:val="vi-VN"/>
              </w:rPr>
              <w:t>PC14-Fa0 – C103-Fa3/1</w:t>
            </w:r>
          </w:p>
        </w:tc>
        <w:tc>
          <w:tcPr>
            <w:tcW w:w="1016" w:type="dxa"/>
            <w:vMerge w:val="restart"/>
          </w:tcPr>
          <w:p w14:paraId="34C2A212" w14:textId="16C093C2" w:rsidR="00693268" w:rsidRPr="00921B9C" w:rsidRDefault="00693268" w:rsidP="006F775E">
            <w:pPr>
              <w:pStyle w:val="Nidungvnbn"/>
              <w:ind w:firstLine="0"/>
              <w:rPr>
                <w:sz w:val="22"/>
                <w:szCs w:val="22"/>
                <w:lang w:val="vi-VN"/>
              </w:rPr>
            </w:pPr>
            <w:r w:rsidRPr="00921B9C">
              <w:rPr>
                <w:sz w:val="22"/>
                <w:szCs w:val="22"/>
                <w:lang w:val="vi-VN"/>
              </w:rPr>
              <w:t>Ethernet</w:t>
            </w:r>
          </w:p>
        </w:tc>
        <w:tc>
          <w:tcPr>
            <w:tcW w:w="1144" w:type="dxa"/>
            <w:vMerge w:val="restart"/>
          </w:tcPr>
          <w:p w14:paraId="29D066E7" w14:textId="2732FDD6" w:rsidR="00693268" w:rsidRPr="00921B9C" w:rsidRDefault="00693268" w:rsidP="006F775E">
            <w:pPr>
              <w:pStyle w:val="Nidungvnbn"/>
              <w:ind w:firstLine="0"/>
              <w:rPr>
                <w:sz w:val="22"/>
                <w:szCs w:val="22"/>
                <w:lang w:val="vi-VN"/>
              </w:rPr>
            </w:pPr>
            <w:r w:rsidRPr="00921B9C">
              <w:rPr>
                <w:sz w:val="22"/>
                <w:szCs w:val="22"/>
                <w:lang w:val="vi-VN"/>
              </w:rPr>
              <w:t>VLAN 30</w:t>
            </w:r>
          </w:p>
        </w:tc>
      </w:tr>
      <w:tr w:rsidR="004D5CE1" w14:paraId="54C38C1A" w14:textId="77777777" w:rsidTr="00840FA4">
        <w:trPr>
          <w:trHeight w:val="395"/>
        </w:trPr>
        <w:tc>
          <w:tcPr>
            <w:tcW w:w="990" w:type="dxa"/>
            <w:vMerge/>
          </w:tcPr>
          <w:p w14:paraId="7C4434E9" w14:textId="77777777" w:rsidR="00693268" w:rsidRPr="00921B9C" w:rsidRDefault="00693268" w:rsidP="006F775E">
            <w:pPr>
              <w:pStyle w:val="Nidungvnbn"/>
              <w:ind w:firstLine="0"/>
              <w:rPr>
                <w:sz w:val="22"/>
                <w:szCs w:val="22"/>
                <w:lang w:val="vi-VN"/>
              </w:rPr>
            </w:pPr>
          </w:p>
        </w:tc>
        <w:tc>
          <w:tcPr>
            <w:tcW w:w="1170" w:type="dxa"/>
          </w:tcPr>
          <w:p w14:paraId="5FAECE78" w14:textId="3B78B2E6" w:rsidR="00693268" w:rsidRPr="00921B9C" w:rsidRDefault="00693268" w:rsidP="006F775E">
            <w:pPr>
              <w:pStyle w:val="Nidungvnbn"/>
              <w:ind w:firstLine="0"/>
              <w:rPr>
                <w:sz w:val="22"/>
                <w:szCs w:val="22"/>
                <w:lang w:val="vi-VN"/>
              </w:rPr>
            </w:pPr>
            <w:r>
              <w:rPr>
                <w:sz w:val="22"/>
                <w:szCs w:val="22"/>
                <w:lang w:val="vi-VN"/>
              </w:rPr>
              <w:t>PC10</w:t>
            </w:r>
          </w:p>
        </w:tc>
        <w:tc>
          <w:tcPr>
            <w:tcW w:w="1440" w:type="dxa"/>
            <w:vMerge/>
          </w:tcPr>
          <w:p w14:paraId="5033CD4D" w14:textId="72B61B98" w:rsidR="00693268" w:rsidRPr="00921B9C" w:rsidRDefault="00693268" w:rsidP="006F775E">
            <w:pPr>
              <w:pStyle w:val="Nidungvnbn"/>
              <w:ind w:firstLine="0"/>
              <w:rPr>
                <w:sz w:val="22"/>
                <w:szCs w:val="22"/>
                <w:lang w:val="vi-VN"/>
              </w:rPr>
            </w:pPr>
          </w:p>
        </w:tc>
        <w:tc>
          <w:tcPr>
            <w:tcW w:w="1080" w:type="dxa"/>
          </w:tcPr>
          <w:p w14:paraId="6E57D88A" w14:textId="1FF6B1A8" w:rsidR="00693268" w:rsidRPr="00921B9C" w:rsidRDefault="00693268" w:rsidP="006F775E">
            <w:pPr>
              <w:pStyle w:val="Nidungvnbn"/>
              <w:ind w:firstLine="0"/>
              <w:rPr>
                <w:sz w:val="22"/>
                <w:szCs w:val="22"/>
                <w:lang w:val="vi-VN"/>
              </w:rPr>
            </w:pPr>
            <w:r w:rsidRPr="00921B9C">
              <w:rPr>
                <w:sz w:val="22"/>
                <w:szCs w:val="22"/>
                <w:lang w:val="vi-VN"/>
              </w:rPr>
              <w:t>Fa0</w:t>
            </w:r>
          </w:p>
        </w:tc>
        <w:tc>
          <w:tcPr>
            <w:tcW w:w="1080" w:type="dxa"/>
          </w:tcPr>
          <w:p w14:paraId="3B1B109B" w14:textId="546C18CA" w:rsidR="00693268" w:rsidRPr="00921B9C" w:rsidRDefault="00693268" w:rsidP="006F775E">
            <w:pPr>
              <w:pStyle w:val="Nidungvnbn"/>
              <w:ind w:firstLine="0"/>
              <w:rPr>
                <w:sz w:val="22"/>
                <w:szCs w:val="22"/>
                <w:lang w:val="vi-VN"/>
              </w:rPr>
            </w:pPr>
            <w:r w:rsidRPr="00921B9C">
              <w:rPr>
                <w:sz w:val="22"/>
                <w:szCs w:val="22"/>
                <w:lang w:val="vi-VN"/>
              </w:rPr>
              <w:t>Fa1/1</w:t>
            </w:r>
          </w:p>
        </w:tc>
        <w:tc>
          <w:tcPr>
            <w:tcW w:w="2790" w:type="dxa"/>
          </w:tcPr>
          <w:p w14:paraId="0E981AA0" w14:textId="7B473E8C" w:rsidR="00693268" w:rsidRPr="00921B9C" w:rsidRDefault="00F537A7" w:rsidP="006F775E">
            <w:pPr>
              <w:pStyle w:val="Nidungvnbn"/>
              <w:ind w:firstLine="0"/>
              <w:rPr>
                <w:sz w:val="22"/>
                <w:szCs w:val="22"/>
                <w:lang w:val="vi-VN"/>
              </w:rPr>
            </w:pPr>
            <w:r>
              <w:rPr>
                <w:sz w:val="22"/>
                <w:szCs w:val="22"/>
                <w:lang w:val="vi-VN"/>
              </w:rPr>
              <w:t>PC14-Fa0 – C103-Fa1/1</w:t>
            </w:r>
          </w:p>
        </w:tc>
        <w:tc>
          <w:tcPr>
            <w:tcW w:w="1016" w:type="dxa"/>
            <w:vMerge/>
          </w:tcPr>
          <w:p w14:paraId="1858E87F" w14:textId="6738F190" w:rsidR="00693268" w:rsidRPr="00921B9C" w:rsidRDefault="00693268" w:rsidP="006F775E">
            <w:pPr>
              <w:pStyle w:val="Nidungvnbn"/>
              <w:ind w:firstLine="0"/>
              <w:rPr>
                <w:sz w:val="22"/>
                <w:szCs w:val="22"/>
                <w:lang w:val="vi-VN"/>
              </w:rPr>
            </w:pPr>
          </w:p>
        </w:tc>
        <w:tc>
          <w:tcPr>
            <w:tcW w:w="1144" w:type="dxa"/>
            <w:vMerge/>
          </w:tcPr>
          <w:p w14:paraId="25DC0FFA" w14:textId="77777777" w:rsidR="00693268" w:rsidRPr="00921B9C" w:rsidRDefault="00693268" w:rsidP="006F775E">
            <w:pPr>
              <w:pStyle w:val="Nidungvnbn"/>
              <w:ind w:firstLine="0"/>
              <w:rPr>
                <w:sz w:val="22"/>
                <w:szCs w:val="22"/>
                <w:lang w:val="vi-VN"/>
              </w:rPr>
            </w:pPr>
          </w:p>
        </w:tc>
      </w:tr>
      <w:tr w:rsidR="004D5CE1" w14:paraId="08D8D856" w14:textId="77777777" w:rsidTr="00840FA4">
        <w:trPr>
          <w:trHeight w:val="367"/>
        </w:trPr>
        <w:tc>
          <w:tcPr>
            <w:tcW w:w="990" w:type="dxa"/>
            <w:vMerge w:val="restart"/>
            <w:shd w:val="clear" w:color="auto" w:fill="DBE5F1" w:themeFill="accent1" w:themeFillTint="33"/>
          </w:tcPr>
          <w:p w14:paraId="6CE2A71F" w14:textId="751C5A2F" w:rsidR="00F537A7" w:rsidRPr="00921B9C" w:rsidRDefault="00F537A7" w:rsidP="006F775E">
            <w:pPr>
              <w:pStyle w:val="Nidungvnbn"/>
              <w:ind w:firstLine="0"/>
              <w:rPr>
                <w:sz w:val="22"/>
                <w:szCs w:val="22"/>
                <w:lang w:val="vi-VN"/>
              </w:rPr>
            </w:pPr>
            <w:r>
              <w:rPr>
                <w:sz w:val="22"/>
                <w:szCs w:val="22"/>
                <w:lang w:val="vi-VN"/>
              </w:rPr>
              <w:t>Tầng 2</w:t>
            </w:r>
          </w:p>
        </w:tc>
        <w:tc>
          <w:tcPr>
            <w:tcW w:w="1170" w:type="dxa"/>
            <w:shd w:val="clear" w:color="auto" w:fill="DBE5F1" w:themeFill="accent1" w:themeFillTint="33"/>
          </w:tcPr>
          <w:p w14:paraId="4E323CC2" w14:textId="1D5266E4" w:rsidR="00F537A7" w:rsidRPr="00921B9C" w:rsidRDefault="00F537A7" w:rsidP="006F775E">
            <w:pPr>
              <w:pStyle w:val="Nidungvnbn"/>
              <w:ind w:firstLine="0"/>
              <w:rPr>
                <w:sz w:val="22"/>
                <w:szCs w:val="22"/>
                <w:lang w:val="vi-VN"/>
              </w:rPr>
            </w:pPr>
            <w:r>
              <w:rPr>
                <w:sz w:val="22"/>
                <w:szCs w:val="22"/>
                <w:lang w:val="vi-VN"/>
              </w:rPr>
              <w:t>PC21</w:t>
            </w:r>
          </w:p>
        </w:tc>
        <w:tc>
          <w:tcPr>
            <w:tcW w:w="1440" w:type="dxa"/>
            <w:vMerge w:val="restart"/>
            <w:shd w:val="clear" w:color="auto" w:fill="DBE5F1" w:themeFill="accent1" w:themeFillTint="33"/>
          </w:tcPr>
          <w:p w14:paraId="7851B8E9" w14:textId="34F12F2F" w:rsidR="00F537A7" w:rsidRPr="00921B9C" w:rsidRDefault="00F537A7" w:rsidP="006F775E">
            <w:pPr>
              <w:pStyle w:val="Nidungvnbn"/>
              <w:ind w:firstLine="0"/>
              <w:rPr>
                <w:sz w:val="22"/>
                <w:szCs w:val="22"/>
                <w:lang w:val="vi-VN"/>
              </w:rPr>
            </w:pPr>
            <w:r>
              <w:rPr>
                <w:sz w:val="22"/>
                <w:szCs w:val="22"/>
                <w:lang w:val="vi-VN"/>
              </w:rPr>
              <w:t>C201</w:t>
            </w:r>
          </w:p>
        </w:tc>
        <w:tc>
          <w:tcPr>
            <w:tcW w:w="1080" w:type="dxa"/>
            <w:shd w:val="clear" w:color="auto" w:fill="DBE5F1" w:themeFill="accent1" w:themeFillTint="33"/>
          </w:tcPr>
          <w:p w14:paraId="722FCC0F" w14:textId="2A65710C"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2EB460BF" w14:textId="3A274BB4" w:rsidR="00F537A7" w:rsidRPr="00921B9C" w:rsidRDefault="00F537A7" w:rsidP="006F775E">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10334394" w14:textId="235701D6" w:rsidR="00F537A7" w:rsidRPr="00921B9C" w:rsidRDefault="00F537A7" w:rsidP="006F775E">
            <w:pPr>
              <w:pStyle w:val="Nidungvnbn"/>
              <w:ind w:firstLine="0"/>
              <w:rPr>
                <w:sz w:val="22"/>
                <w:szCs w:val="22"/>
                <w:lang w:val="vi-VN"/>
              </w:rPr>
            </w:pPr>
            <w:r>
              <w:rPr>
                <w:sz w:val="22"/>
                <w:szCs w:val="22"/>
                <w:lang w:val="vi-VN"/>
              </w:rPr>
              <w:t>PC21-Fa0 – C201-Fa1/1</w:t>
            </w:r>
          </w:p>
        </w:tc>
        <w:tc>
          <w:tcPr>
            <w:tcW w:w="1016" w:type="dxa"/>
            <w:vMerge w:val="restart"/>
            <w:shd w:val="clear" w:color="auto" w:fill="DBE5F1" w:themeFill="accent1" w:themeFillTint="33"/>
          </w:tcPr>
          <w:p w14:paraId="58F05E9F" w14:textId="01E08407" w:rsidR="00F537A7" w:rsidRPr="00921B9C" w:rsidRDefault="00F537A7" w:rsidP="006F775E">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186ACE6F" w14:textId="35A42A1C" w:rsidR="00F537A7" w:rsidRPr="00921B9C" w:rsidRDefault="00F537A7" w:rsidP="006F775E">
            <w:pPr>
              <w:pStyle w:val="Nidungvnbn"/>
              <w:ind w:firstLine="0"/>
              <w:rPr>
                <w:sz w:val="22"/>
                <w:szCs w:val="22"/>
                <w:lang w:val="vi-VN"/>
              </w:rPr>
            </w:pPr>
            <w:r>
              <w:rPr>
                <w:sz w:val="22"/>
                <w:szCs w:val="22"/>
                <w:lang w:val="vi-VN"/>
              </w:rPr>
              <w:t>VLAN 10</w:t>
            </w:r>
          </w:p>
        </w:tc>
      </w:tr>
      <w:tr w:rsidR="00840FA4" w14:paraId="0F6447FF" w14:textId="77777777" w:rsidTr="00840FA4">
        <w:trPr>
          <w:trHeight w:val="367"/>
        </w:trPr>
        <w:tc>
          <w:tcPr>
            <w:tcW w:w="990" w:type="dxa"/>
            <w:vMerge/>
            <w:shd w:val="clear" w:color="auto" w:fill="DBE5F1" w:themeFill="accent1" w:themeFillTint="33"/>
          </w:tcPr>
          <w:p w14:paraId="01F00F9F"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7193F8F6" w14:textId="2C1E5817" w:rsidR="00F537A7" w:rsidRPr="00921B9C" w:rsidRDefault="00F537A7" w:rsidP="006F775E">
            <w:pPr>
              <w:pStyle w:val="Nidungvnbn"/>
              <w:ind w:firstLine="0"/>
              <w:rPr>
                <w:sz w:val="22"/>
                <w:szCs w:val="22"/>
                <w:lang w:val="vi-VN"/>
              </w:rPr>
            </w:pPr>
            <w:r>
              <w:rPr>
                <w:sz w:val="22"/>
                <w:szCs w:val="22"/>
                <w:lang w:val="vi-VN"/>
              </w:rPr>
              <w:t>PC22</w:t>
            </w:r>
          </w:p>
        </w:tc>
        <w:tc>
          <w:tcPr>
            <w:tcW w:w="1440" w:type="dxa"/>
            <w:vMerge/>
            <w:shd w:val="clear" w:color="auto" w:fill="DBE5F1" w:themeFill="accent1" w:themeFillTint="33"/>
          </w:tcPr>
          <w:p w14:paraId="54C2EA08" w14:textId="77777777" w:rsidR="00F537A7" w:rsidRPr="00921B9C" w:rsidRDefault="00F537A7" w:rsidP="006F775E">
            <w:pPr>
              <w:pStyle w:val="Nidungvnbn"/>
              <w:ind w:firstLine="0"/>
              <w:rPr>
                <w:sz w:val="22"/>
                <w:szCs w:val="22"/>
                <w:lang w:val="vi-VN"/>
              </w:rPr>
            </w:pPr>
          </w:p>
        </w:tc>
        <w:tc>
          <w:tcPr>
            <w:tcW w:w="1080" w:type="dxa"/>
            <w:shd w:val="clear" w:color="auto" w:fill="DBE5F1" w:themeFill="accent1" w:themeFillTint="33"/>
          </w:tcPr>
          <w:p w14:paraId="54991EA1" w14:textId="5B644A12"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1138EBA5" w14:textId="267637AC" w:rsidR="00F537A7" w:rsidRPr="00921B9C" w:rsidRDefault="00F537A7" w:rsidP="006F775E">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30B94163" w14:textId="4ACCD2B5" w:rsidR="00F537A7" w:rsidRPr="00921B9C" w:rsidRDefault="00F537A7" w:rsidP="006F775E">
            <w:pPr>
              <w:pStyle w:val="Nidungvnbn"/>
              <w:ind w:firstLine="0"/>
              <w:rPr>
                <w:sz w:val="22"/>
                <w:szCs w:val="22"/>
                <w:lang w:val="vi-VN"/>
              </w:rPr>
            </w:pPr>
            <w:r>
              <w:rPr>
                <w:sz w:val="22"/>
                <w:szCs w:val="22"/>
                <w:lang w:val="vi-VN"/>
              </w:rPr>
              <w:t>PC22-Fa0 – C201-Fa2/1</w:t>
            </w:r>
          </w:p>
        </w:tc>
        <w:tc>
          <w:tcPr>
            <w:tcW w:w="1016" w:type="dxa"/>
            <w:vMerge/>
            <w:shd w:val="clear" w:color="auto" w:fill="DBE5F1" w:themeFill="accent1" w:themeFillTint="33"/>
          </w:tcPr>
          <w:p w14:paraId="4FB4D4A9" w14:textId="19B4309A" w:rsidR="00F537A7" w:rsidRPr="00921B9C" w:rsidRDefault="00F537A7" w:rsidP="006F775E">
            <w:pPr>
              <w:pStyle w:val="Nidungvnbn"/>
              <w:ind w:firstLine="0"/>
              <w:rPr>
                <w:sz w:val="22"/>
                <w:szCs w:val="22"/>
                <w:lang w:val="vi-VN"/>
              </w:rPr>
            </w:pPr>
          </w:p>
        </w:tc>
        <w:tc>
          <w:tcPr>
            <w:tcW w:w="1144" w:type="dxa"/>
            <w:vMerge/>
            <w:shd w:val="clear" w:color="auto" w:fill="DBE5F1" w:themeFill="accent1" w:themeFillTint="33"/>
          </w:tcPr>
          <w:p w14:paraId="674F2851" w14:textId="77777777" w:rsidR="00F537A7" w:rsidRPr="00921B9C" w:rsidRDefault="00F537A7" w:rsidP="006F775E">
            <w:pPr>
              <w:pStyle w:val="Nidungvnbn"/>
              <w:ind w:firstLine="0"/>
              <w:rPr>
                <w:sz w:val="22"/>
                <w:szCs w:val="22"/>
                <w:lang w:val="vi-VN"/>
              </w:rPr>
            </w:pPr>
          </w:p>
        </w:tc>
      </w:tr>
      <w:tr w:rsidR="00840FA4" w14:paraId="543A1844" w14:textId="77777777" w:rsidTr="00840FA4">
        <w:trPr>
          <w:trHeight w:val="367"/>
        </w:trPr>
        <w:tc>
          <w:tcPr>
            <w:tcW w:w="990" w:type="dxa"/>
            <w:vMerge/>
            <w:shd w:val="clear" w:color="auto" w:fill="DBE5F1" w:themeFill="accent1" w:themeFillTint="33"/>
          </w:tcPr>
          <w:p w14:paraId="152AC9A5"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258687C6" w14:textId="2A06982D" w:rsidR="00F537A7" w:rsidRPr="00921B9C" w:rsidRDefault="00F537A7" w:rsidP="006F775E">
            <w:pPr>
              <w:pStyle w:val="Nidungvnbn"/>
              <w:ind w:firstLine="0"/>
              <w:rPr>
                <w:sz w:val="22"/>
                <w:szCs w:val="22"/>
                <w:lang w:val="vi-VN"/>
              </w:rPr>
            </w:pPr>
            <w:r>
              <w:rPr>
                <w:sz w:val="22"/>
                <w:szCs w:val="22"/>
                <w:lang w:val="vi-VN"/>
              </w:rPr>
              <w:t>PC23</w:t>
            </w:r>
          </w:p>
        </w:tc>
        <w:tc>
          <w:tcPr>
            <w:tcW w:w="1440" w:type="dxa"/>
            <w:vMerge w:val="restart"/>
            <w:shd w:val="clear" w:color="auto" w:fill="DBE5F1" w:themeFill="accent1" w:themeFillTint="33"/>
          </w:tcPr>
          <w:p w14:paraId="35137FB0" w14:textId="7FEB1F04" w:rsidR="00F537A7" w:rsidRPr="00921B9C" w:rsidRDefault="00F537A7" w:rsidP="006F775E">
            <w:pPr>
              <w:pStyle w:val="Nidungvnbn"/>
              <w:ind w:firstLine="0"/>
              <w:rPr>
                <w:sz w:val="22"/>
                <w:szCs w:val="22"/>
                <w:lang w:val="vi-VN"/>
              </w:rPr>
            </w:pPr>
            <w:r>
              <w:rPr>
                <w:sz w:val="22"/>
                <w:szCs w:val="22"/>
                <w:lang w:val="vi-VN"/>
              </w:rPr>
              <w:t>C202</w:t>
            </w:r>
          </w:p>
        </w:tc>
        <w:tc>
          <w:tcPr>
            <w:tcW w:w="1080" w:type="dxa"/>
            <w:shd w:val="clear" w:color="auto" w:fill="DBE5F1" w:themeFill="accent1" w:themeFillTint="33"/>
          </w:tcPr>
          <w:p w14:paraId="481644B9" w14:textId="3B040475"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1957597B" w14:textId="78F5D1D9" w:rsidR="00F537A7" w:rsidRPr="00921B9C" w:rsidRDefault="00F537A7" w:rsidP="006F775E">
            <w:pPr>
              <w:pStyle w:val="Nidungvnbn"/>
              <w:ind w:firstLine="0"/>
              <w:rPr>
                <w:sz w:val="22"/>
                <w:szCs w:val="22"/>
                <w:lang w:val="vi-VN"/>
              </w:rPr>
            </w:pPr>
            <w:r>
              <w:rPr>
                <w:sz w:val="22"/>
                <w:szCs w:val="22"/>
                <w:lang w:val="vi-VN"/>
              </w:rPr>
              <w:t>Fa3/1</w:t>
            </w:r>
          </w:p>
        </w:tc>
        <w:tc>
          <w:tcPr>
            <w:tcW w:w="2790" w:type="dxa"/>
            <w:shd w:val="clear" w:color="auto" w:fill="DBE5F1" w:themeFill="accent1" w:themeFillTint="33"/>
          </w:tcPr>
          <w:p w14:paraId="1554D022" w14:textId="6941F2E9" w:rsidR="00F537A7" w:rsidRPr="00921B9C" w:rsidRDefault="00F537A7" w:rsidP="006F775E">
            <w:pPr>
              <w:pStyle w:val="Nidungvnbn"/>
              <w:ind w:firstLine="0"/>
              <w:rPr>
                <w:sz w:val="22"/>
                <w:szCs w:val="22"/>
                <w:lang w:val="vi-VN"/>
              </w:rPr>
            </w:pPr>
            <w:r>
              <w:rPr>
                <w:sz w:val="22"/>
                <w:szCs w:val="22"/>
                <w:lang w:val="vi-VN"/>
              </w:rPr>
              <w:t>PC23-Fa0 – C202-Fa3/1</w:t>
            </w:r>
          </w:p>
        </w:tc>
        <w:tc>
          <w:tcPr>
            <w:tcW w:w="1016" w:type="dxa"/>
            <w:vMerge w:val="restart"/>
            <w:shd w:val="clear" w:color="auto" w:fill="DBE5F1" w:themeFill="accent1" w:themeFillTint="33"/>
          </w:tcPr>
          <w:p w14:paraId="47108938" w14:textId="621E6CDD" w:rsidR="00F537A7" w:rsidRPr="00921B9C" w:rsidRDefault="00F537A7" w:rsidP="006F775E">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606CF266" w14:textId="64C6B022" w:rsidR="00F537A7" w:rsidRPr="00921B9C" w:rsidRDefault="00F537A7" w:rsidP="006F775E">
            <w:pPr>
              <w:pStyle w:val="Nidungvnbn"/>
              <w:ind w:firstLine="0"/>
              <w:rPr>
                <w:sz w:val="22"/>
                <w:szCs w:val="22"/>
                <w:lang w:val="vi-VN"/>
              </w:rPr>
            </w:pPr>
            <w:r>
              <w:rPr>
                <w:sz w:val="22"/>
                <w:szCs w:val="22"/>
                <w:lang w:val="vi-VN"/>
              </w:rPr>
              <w:t>VLAN 20</w:t>
            </w:r>
          </w:p>
        </w:tc>
      </w:tr>
      <w:tr w:rsidR="00840FA4" w14:paraId="6BB58671" w14:textId="77777777" w:rsidTr="00840FA4">
        <w:trPr>
          <w:trHeight w:val="367"/>
        </w:trPr>
        <w:tc>
          <w:tcPr>
            <w:tcW w:w="990" w:type="dxa"/>
            <w:vMerge/>
            <w:shd w:val="clear" w:color="auto" w:fill="DBE5F1" w:themeFill="accent1" w:themeFillTint="33"/>
          </w:tcPr>
          <w:p w14:paraId="53C1D619"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4E3F5E6A" w14:textId="27AEF4E0" w:rsidR="00F537A7" w:rsidRPr="00921B9C" w:rsidRDefault="00F537A7" w:rsidP="006F775E">
            <w:pPr>
              <w:pStyle w:val="Nidungvnbn"/>
              <w:ind w:firstLine="0"/>
              <w:rPr>
                <w:sz w:val="22"/>
                <w:szCs w:val="22"/>
                <w:lang w:val="vi-VN"/>
              </w:rPr>
            </w:pPr>
            <w:r>
              <w:rPr>
                <w:sz w:val="22"/>
                <w:szCs w:val="22"/>
                <w:lang w:val="vi-VN"/>
              </w:rPr>
              <w:t>PC24</w:t>
            </w:r>
          </w:p>
        </w:tc>
        <w:tc>
          <w:tcPr>
            <w:tcW w:w="1440" w:type="dxa"/>
            <w:vMerge/>
            <w:shd w:val="clear" w:color="auto" w:fill="DBE5F1" w:themeFill="accent1" w:themeFillTint="33"/>
          </w:tcPr>
          <w:p w14:paraId="7015E079" w14:textId="77777777" w:rsidR="00F537A7" w:rsidRPr="00921B9C" w:rsidRDefault="00F537A7" w:rsidP="006F775E">
            <w:pPr>
              <w:pStyle w:val="Nidungvnbn"/>
              <w:ind w:firstLine="0"/>
              <w:rPr>
                <w:sz w:val="22"/>
                <w:szCs w:val="22"/>
                <w:lang w:val="vi-VN"/>
              </w:rPr>
            </w:pPr>
          </w:p>
        </w:tc>
        <w:tc>
          <w:tcPr>
            <w:tcW w:w="1080" w:type="dxa"/>
            <w:shd w:val="clear" w:color="auto" w:fill="DBE5F1" w:themeFill="accent1" w:themeFillTint="33"/>
          </w:tcPr>
          <w:p w14:paraId="1251653D" w14:textId="05B87FF3"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7A5A28F" w14:textId="087E089E" w:rsidR="00F537A7" w:rsidRPr="00921B9C" w:rsidRDefault="00F537A7" w:rsidP="006F775E">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21E6E5F3" w14:textId="072115A4" w:rsidR="00F537A7" w:rsidRPr="00921B9C" w:rsidRDefault="00F537A7" w:rsidP="006F775E">
            <w:pPr>
              <w:pStyle w:val="Nidungvnbn"/>
              <w:ind w:firstLine="0"/>
              <w:rPr>
                <w:sz w:val="22"/>
                <w:szCs w:val="22"/>
                <w:lang w:val="vi-VN"/>
              </w:rPr>
            </w:pPr>
            <w:r>
              <w:rPr>
                <w:sz w:val="22"/>
                <w:szCs w:val="22"/>
                <w:lang w:val="vi-VN"/>
              </w:rPr>
              <w:t>PC24-Fa0 – C202-Fa1/1</w:t>
            </w:r>
          </w:p>
        </w:tc>
        <w:tc>
          <w:tcPr>
            <w:tcW w:w="1016" w:type="dxa"/>
            <w:vMerge/>
            <w:shd w:val="clear" w:color="auto" w:fill="DBE5F1" w:themeFill="accent1" w:themeFillTint="33"/>
          </w:tcPr>
          <w:p w14:paraId="085A3A25" w14:textId="71C15BAD" w:rsidR="00F537A7" w:rsidRPr="00921B9C" w:rsidRDefault="00F537A7" w:rsidP="006F775E">
            <w:pPr>
              <w:pStyle w:val="Nidungvnbn"/>
              <w:ind w:firstLine="0"/>
              <w:rPr>
                <w:sz w:val="22"/>
                <w:szCs w:val="22"/>
                <w:lang w:val="vi-VN"/>
              </w:rPr>
            </w:pPr>
          </w:p>
        </w:tc>
        <w:tc>
          <w:tcPr>
            <w:tcW w:w="1144" w:type="dxa"/>
            <w:vMerge/>
            <w:shd w:val="clear" w:color="auto" w:fill="DBE5F1" w:themeFill="accent1" w:themeFillTint="33"/>
          </w:tcPr>
          <w:p w14:paraId="08754A07" w14:textId="77777777" w:rsidR="00F537A7" w:rsidRPr="00921B9C" w:rsidRDefault="00F537A7" w:rsidP="006F775E">
            <w:pPr>
              <w:pStyle w:val="Nidungvnbn"/>
              <w:ind w:firstLine="0"/>
              <w:rPr>
                <w:sz w:val="22"/>
                <w:szCs w:val="22"/>
                <w:lang w:val="vi-VN"/>
              </w:rPr>
            </w:pPr>
          </w:p>
        </w:tc>
      </w:tr>
      <w:tr w:rsidR="00840FA4" w14:paraId="35984A2E" w14:textId="77777777" w:rsidTr="00840FA4">
        <w:trPr>
          <w:trHeight w:val="367"/>
        </w:trPr>
        <w:tc>
          <w:tcPr>
            <w:tcW w:w="990" w:type="dxa"/>
            <w:vMerge/>
            <w:shd w:val="clear" w:color="auto" w:fill="DBE5F1" w:themeFill="accent1" w:themeFillTint="33"/>
          </w:tcPr>
          <w:p w14:paraId="2DF39589"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74BC859A" w14:textId="00DE89DA" w:rsidR="00F537A7" w:rsidRPr="00921B9C" w:rsidRDefault="00F537A7" w:rsidP="006F775E">
            <w:pPr>
              <w:pStyle w:val="Nidungvnbn"/>
              <w:ind w:firstLine="0"/>
              <w:rPr>
                <w:sz w:val="22"/>
                <w:szCs w:val="22"/>
                <w:lang w:val="vi-VN"/>
              </w:rPr>
            </w:pPr>
            <w:r>
              <w:rPr>
                <w:sz w:val="22"/>
                <w:szCs w:val="22"/>
                <w:lang w:val="vi-VN"/>
              </w:rPr>
              <w:t>PC27</w:t>
            </w:r>
          </w:p>
        </w:tc>
        <w:tc>
          <w:tcPr>
            <w:tcW w:w="1440" w:type="dxa"/>
            <w:vMerge w:val="restart"/>
            <w:shd w:val="clear" w:color="auto" w:fill="DBE5F1" w:themeFill="accent1" w:themeFillTint="33"/>
          </w:tcPr>
          <w:p w14:paraId="7F5E672B" w14:textId="292959A3" w:rsidR="00F537A7" w:rsidRPr="00921B9C" w:rsidRDefault="00F537A7" w:rsidP="006F775E">
            <w:pPr>
              <w:pStyle w:val="Nidungvnbn"/>
              <w:ind w:firstLine="0"/>
              <w:rPr>
                <w:sz w:val="22"/>
                <w:szCs w:val="22"/>
                <w:lang w:val="vi-VN"/>
              </w:rPr>
            </w:pPr>
            <w:r>
              <w:rPr>
                <w:sz w:val="22"/>
                <w:szCs w:val="22"/>
                <w:lang w:val="vi-VN"/>
              </w:rPr>
              <w:t>C203</w:t>
            </w:r>
          </w:p>
        </w:tc>
        <w:tc>
          <w:tcPr>
            <w:tcW w:w="1080" w:type="dxa"/>
            <w:shd w:val="clear" w:color="auto" w:fill="DBE5F1" w:themeFill="accent1" w:themeFillTint="33"/>
          </w:tcPr>
          <w:p w14:paraId="63A8D122" w14:textId="2A1DC90F"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E6BF093" w14:textId="0B6FF85F" w:rsidR="00F537A7" w:rsidRPr="00921B9C" w:rsidRDefault="00F537A7" w:rsidP="006F775E">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37D50656" w14:textId="6417B64C" w:rsidR="00F537A7" w:rsidRPr="00921B9C" w:rsidRDefault="00F537A7" w:rsidP="006F775E">
            <w:pPr>
              <w:pStyle w:val="Nidungvnbn"/>
              <w:ind w:firstLine="0"/>
              <w:rPr>
                <w:sz w:val="22"/>
                <w:szCs w:val="22"/>
                <w:lang w:val="vi-VN"/>
              </w:rPr>
            </w:pPr>
            <w:r>
              <w:rPr>
                <w:sz w:val="22"/>
                <w:szCs w:val="22"/>
                <w:lang w:val="vi-VN"/>
              </w:rPr>
              <w:t>PC27-Fa0 – C203-Fa1/1</w:t>
            </w:r>
          </w:p>
        </w:tc>
        <w:tc>
          <w:tcPr>
            <w:tcW w:w="1016" w:type="dxa"/>
            <w:vMerge w:val="restart"/>
            <w:shd w:val="clear" w:color="auto" w:fill="DBE5F1" w:themeFill="accent1" w:themeFillTint="33"/>
          </w:tcPr>
          <w:p w14:paraId="6DF90E77" w14:textId="1068627C" w:rsidR="00F537A7" w:rsidRPr="00921B9C" w:rsidRDefault="00F537A7" w:rsidP="006F775E">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06ACEDFC" w14:textId="79C8DE76" w:rsidR="00F537A7" w:rsidRPr="00921B9C" w:rsidRDefault="00F537A7" w:rsidP="006F775E">
            <w:pPr>
              <w:pStyle w:val="Nidungvnbn"/>
              <w:ind w:firstLine="0"/>
              <w:rPr>
                <w:sz w:val="22"/>
                <w:szCs w:val="22"/>
                <w:lang w:val="vi-VN"/>
              </w:rPr>
            </w:pPr>
            <w:r>
              <w:rPr>
                <w:sz w:val="22"/>
                <w:szCs w:val="22"/>
                <w:lang w:val="vi-VN"/>
              </w:rPr>
              <w:t>VLAN 30</w:t>
            </w:r>
          </w:p>
        </w:tc>
      </w:tr>
      <w:tr w:rsidR="00840FA4" w14:paraId="6709CD2F" w14:textId="77777777" w:rsidTr="00840FA4">
        <w:trPr>
          <w:trHeight w:val="367"/>
        </w:trPr>
        <w:tc>
          <w:tcPr>
            <w:tcW w:w="990" w:type="dxa"/>
            <w:vMerge/>
            <w:shd w:val="clear" w:color="auto" w:fill="DBE5F1" w:themeFill="accent1" w:themeFillTint="33"/>
          </w:tcPr>
          <w:p w14:paraId="2E629D8E"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18431812" w14:textId="42454DDE" w:rsidR="00F537A7" w:rsidRPr="00921B9C" w:rsidRDefault="00F537A7" w:rsidP="006F775E">
            <w:pPr>
              <w:pStyle w:val="Nidungvnbn"/>
              <w:ind w:firstLine="0"/>
              <w:rPr>
                <w:sz w:val="22"/>
                <w:szCs w:val="22"/>
                <w:lang w:val="vi-VN"/>
              </w:rPr>
            </w:pPr>
            <w:r>
              <w:rPr>
                <w:sz w:val="22"/>
                <w:szCs w:val="22"/>
                <w:lang w:val="vi-VN"/>
              </w:rPr>
              <w:t>PC26</w:t>
            </w:r>
          </w:p>
        </w:tc>
        <w:tc>
          <w:tcPr>
            <w:tcW w:w="1440" w:type="dxa"/>
            <w:vMerge/>
            <w:shd w:val="clear" w:color="auto" w:fill="DBE5F1" w:themeFill="accent1" w:themeFillTint="33"/>
          </w:tcPr>
          <w:p w14:paraId="60FF28F4" w14:textId="77777777" w:rsidR="00F537A7" w:rsidRPr="00921B9C" w:rsidRDefault="00F537A7" w:rsidP="006F775E">
            <w:pPr>
              <w:pStyle w:val="Nidungvnbn"/>
              <w:ind w:firstLine="0"/>
              <w:rPr>
                <w:sz w:val="22"/>
                <w:szCs w:val="22"/>
                <w:lang w:val="vi-VN"/>
              </w:rPr>
            </w:pPr>
          </w:p>
        </w:tc>
        <w:tc>
          <w:tcPr>
            <w:tcW w:w="1080" w:type="dxa"/>
            <w:shd w:val="clear" w:color="auto" w:fill="DBE5F1" w:themeFill="accent1" w:themeFillTint="33"/>
          </w:tcPr>
          <w:p w14:paraId="37D2FE3F" w14:textId="1F394F1C"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3470760D" w14:textId="0DCF661B" w:rsidR="00F537A7" w:rsidRPr="00921B9C" w:rsidRDefault="00F537A7" w:rsidP="006F775E">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5A192275" w14:textId="0E9D1D1D" w:rsidR="00F537A7" w:rsidRPr="00921B9C" w:rsidRDefault="00F537A7" w:rsidP="006F775E">
            <w:pPr>
              <w:pStyle w:val="Nidungvnbn"/>
              <w:ind w:firstLine="0"/>
              <w:rPr>
                <w:sz w:val="22"/>
                <w:szCs w:val="22"/>
                <w:lang w:val="vi-VN"/>
              </w:rPr>
            </w:pPr>
            <w:r>
              <w:rPr>
                <w:sz w:val="22"/>
                <w:szCs w:val="22"/>
                <w:lang w:val="vi-VN"/>
              </w:rPr>
              <w:t>PC26-Fa0 – C203-Fa2/1</w:t>
            </w:r>
          </w:p>
        </w:tc>
        <w:tc>
          <w:tcPr>
            <w:tcW w:w="1016" w:type="dxa"/>
            <w:vMerge/>
            <w:shd w:val="clear" w:color="auto" w:fill="DBE5F1" w:themeFill="accent1" w:themeFillTint="33"/>
          </w:tcPr>
          <w:p w14:paraId="596DAF48" w14:textId="0260E40B" w:rsidR="00F537A7" w:rsidRPr="00921B9C" w:rsidRDefault="00F537A7" w:rsidP="006F775E">
            <w:pPr>
              <w:pStyle w:val="Nidungvnbn"/>
              <w:ind w:firstLine="0"/>
              <w:rPr>
                <w:sz w:val="22"/>
                <w:szCs w:val="22"/>
                <w:lang w:val="vi-VN"/>
              </w:rPr>
            </w:pPr>
          </w:p>
        </w:tc>
        <w:tc>
          <w:tcPr>
            <w:tcW w:w="1144" w:type="dxa"/>
            <w:vMerge/>
            <w:shd w:val="clear" w:color="auto" w:fill="DBE5F1" w:themeFill="accent1" w:themeFillTint="33"/>
          </w:tcPr>
          <w:p w14:paraId="5FEA3FD6" w14:textId="77777777" w:rsidR="00F537A7" w:rsidRPr="00921B9C" w:rsidRDefault="00F537A7" w:rsidP="006F775E">
            <w:pPr>
              <w:pStyle w:val="Nidungvnbn"/>
              <w:ind w:firstLine="0"/>
              <w:rPr>
                <w:sz w:val="22"/>
                <w:szCs w:val="22"/>
                <w:lang w:val="vi-VN"/>
              </w:rPr>
            </w:pPr>
          </w:p>
        </w:tc>
      </w:tr>
      <w:tr w:rsidR="00840FA4" w14:paraId="341F05A6" w14:textId="77777777" w:rsidTr="00840FA4">
        <w:trPr>
          <w:trHeight w:val="367"/>
        </w:trPr>
        <w:tc>
          <w:tcPr>
            <w:tcW w:w="990" w:type="dxa"/>
            <w:vMerge/>
            <w:shd w:val="clear" w:color="auto" w:fill="DBE5F1" w:themeFill="accent1" w:themeFillTint="33"/>
          </w:tcPr>
          <w:p w14:paraId="7E117E81" w14:textId="77777777" w:rsidR="00F537A7" w:rsidRPr="00921B9C" w:rsidRDefault="00F537A7" w:rsidP="006F775E">
            <w:pPr>
              <w:pStyle w:val="Nidungvnbn"/>
              <w:ind w:firstLine="0"/>
              <w:rPr>
                <w:sz w:val="22"/>
                <w:szCs w:val="22"/>
                <w:lang w:val="vi-VN"/>
              </w:rPr>
            </w:pPr>
          </w:p>
        </w:tc>
        <w:tc>
          <w:tcPr>
            <w:tcW w:w="1170" w:type="dxa"/>
            <w:shd w:val="clear" w:color="auto" w:fill="DBE5F1" w:themeFill="accent1" w:themeFillTint="33"/>
          </w:tcPr>
          <w:p w14:paraId="002F136D" w14:textId="6BE7D6E1" w:rsidR="00F537A7" w:rsidRPr="00921B9C" w:rsidRDefault="00F537A7" w:rsidP="006F775E">
            <w:pPr>
              <w:pStyle w:val="Nidungvnbn"/>
              <w:ind w:firstLine="0"/>
              <w:rPr>
                <w:sz w:val="22"/>
                <w:szCs w:val="22"/>
                <w:lang w:val="vi-VN"/>
              </w:rPr>
            </w:pPr>
            <w:r>
              <w:rPr>
                <w:sz w:val="22"/>
                <w:szCs w:val="22"/>
                <w:lang w:val="vi-VN"/>
              </w:rPr>
              <w:t>PC25</w:t>
            </w:r>
          </w:p>
        </w:tc>
        <w:tc>
          <w:tcPr>
            <w:tcW w:w="1440" w:type="dxa"/>
            <w:vMerge/>
            <w:shd w:val="clear" w:color="auto" w:fill="DBE5F1" w:themeFill="accent1" w:themeFillTint="33"/>
          </w:tcPr>
          <w:p w14:paraId="2908FA1E" w14:textId="77777777" w:rsidR="00F537A7" w:rsidRPr="00921B9C" w:rsidRDefault="00F537A7" w:rsidP="006F775E">
            <w:pPr>
              <w:pStyle w:val="Nidungvnbn"/>
              <w:ind w:firstLine="0"/>
              <w:rPr>
                <w:sz w:val="22"/>
                <w:szCs w:val="22"/>
                <w:lang w:val="vi-VN"/>
              </w:rPr>
            </w:pPr>
          </w:p>
        </w:tc>
        <w:tc>
          <w:tcPr>
            <w:tcW w:w="1080" w:type="dxa"/>
            <w:shd w:val="clear" w:color="auto" w:fill="DBE5F1" w:themeFill="accent1" w:themeFillTint="33"/>
          </w:tcPr>
          <w:p w14:paraId="5870093F" w14:textId="0D56AA72" w:rsidR="00F537A7" w:rsidRPr="00921B9C" w:rsidRDefault="00F537A7" w:rsidP="006F775E">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D1F8E87" w14:textId="73E070C0" w:rsidR="00F537A7" w:rsidRPr="00921B9C" w:rsidRDefault="00F537A7" w:rsidP="006F775E">
            <w:pPr>
              <w:pStyle w:val="Nidungvnbn"/>
              <w:ind w:firstLine="0"/>
              <w:rPr>
                <w:sz w:val="22"/>
                <w:szCs w:val="22"/>
                <w:lang w:val="vi-VN"/>
              </w:rPr>
            </w:pPr>
            <w:r>
              <w:rPr>
                <w:sz w:val="22"/>
                <w:szCs w:val="22"/>
                <w:lang w:val="vi-VN"/>
              </w:rPr>
              <w:t>Fa3/1</w:t>
            </w:r>
          </w:p>
        </w:tc>
        <w:tc>
          <w:tcPr>
            <w:tcW w:w="2790" w:type="dxa"/>
            <w:shd w:val="clear" w:color="auto" w:fill="DBE5F1" w:themeFill="accent1" w:themeFillTint="33"/>
          </w:tcPr>
          <w:p w14:paraId="2203DEF5" w14:textId="3504E54E" w:rsidR="00F537A7" w:rsidRPr="00921B9C" w:rsidRDefault="00F537A7" w:rsidP="006F775E">
            <w:pPr>
              <w:pStyle w:val="Nidungvnbn"/>
              <w:ind w:firstLine="0"/>
              <w:rPr>
                <w:sz w:val="22"/>
                <w:szCs w:val="22"/>
                <w:lang w:val="vi-VN"/>
              </w:rPr>
            </w:pPr>
            <w:r>
              <w:rPr>
                <w:sz w:val="22"/>
                <w:szCs w:val="22"/>
                <w:lang w:val="vi-VN"/>
              </w:rPr>
              <w:t>PC25-Fa0 – C203-Fa3/1</w:t>
            </w:r>
          </w:p>
        </w:tc>
        <w:tc>
          <w:tcPr>
            <w:tcW w:w="1016" w:type="dxa"/>
            <w:vMerge/>
            <w:shd w:val="clear" w:color="auto" w:fill="DBE5F1" w:themeFill="accent1" w:themeFillTint="33"/>
          </w:tcPr>
          <w:p w14:paraId="1EABA650" w14:textId="114BBFA5" w:rsidR="00F537A7" w:rsidRPr="00921B9C" w:rsidRDefault="00F537A7" w:rsidP="006F775E">
            <w:pPr>
              <w:pStyle w:val="Nidungvnbn"/>
              <w:ind w:firstLine="0"/>
              <w:rPr>
                <w:sz w:val="22"/>
                <w:szCs w:val="22"/>
                <w:lang w:val="vi-VN"/>
              </w:rPr>
            </w:pPr>
          </w:p>
        </w:tc>
        <w:tc>
          <w:tcPr>
            <w:tcW w:w="1144" w:type="dxa"/>
            <w:vMerge/>
            <w:shd w:val="clear" w:color="auto" w:fill="DBE5F1" w:themeFill="accent1" w:themeFillTint="33"/>
          </w:tcPr>
          <w:p w14:paraId="3A1819AA" w14:textId="77777777" w:rsidR="00F537A7" w:rsidRPr="00921B9C" w:rsidRDefault="00F537A7" w:rsidP="006F775E">
            <w:pPr>
              <w:pStyle w:val="Nidungvnbn"/>
              <w:ind w:firstLine="0"/>
              <w:rPr>
                <w:sz w:val="22"/>
                <w:szCs w:val="22"/>
                <w:lang w:val="vi-VN"/>
              </w:rPr>
            </w:pPr>
          </w:p>
        </w:tc>
      </w:tr>
      <w:tr w:rsidR="004D5CE1" w14:paraId="7631B825" w14:textId="77777777" w:rsidTr="00840FA4">
        <w:trPr>
          <w:trHeight w:val="381"/>
        </w:trPr>
        <w:tc>
          <w:tcPr>
            <w:tcW w:w="990" w:type="dxa"/>
            <w:vMerge w:val="restart"/>
          </w:tcPr>
          <w:p w14:paraId="25286DB3" w14:textId="37738BC4" w:rsidR="004D5CE1" w:rsidRPr="00921B9C" w:rsidRDefault="004D5CE1" w:rsidP="006F775E">
            <w:pPr>
              <w:pStyle w:val="Nidungvnbn"/>
              <w:ind w:firstLine="0"/>
              <w:rPr>
                <w:sz w:val="22"/>
                <w:szCs w:val="22"/>
                <w:lang w:val="vi-VN"/>
              </w:rPr>
            </w:pPr>
            <w:r>
              <w:rPr>
                <w:sz w:val="22"/>
                <w:szCs w:val="22"/>
                <w:lang w:val="vi-VN"/>
              </w:rPr>
              <w:t>Tầng 1</w:t>
            </w:r>
          </w:p>
        </w:tc>
        <w:tc>
          <w:tcPr>
            <w:tcW w:w="1170" w:type="dxa"/>
          </w:tcPr>
          <w:p w14:paraId="1B052EF1" w14:textId="5147BDBB" w:rsidR="004D5CE1" w:rsidRPr="00921B9C" w:rsidRDefault="004D5CE1" w:rsidP="006F775E">
            <w:pPr>
              <w:pStyle w:val="Nidungvnbn"/>
              <w:ind w:firstLine="0"/>
              <w:rPr>
                <w:sz w:val="22"/>
                <w:szCs w:val="22"/>
                <w:lang w:val="vi-VN"/>
              </w:rPr>
            </w:pPr>
            <w:r>
              <w:rPr>
                <w:sz w:val="22"/>
                <w:szCs w:val="22"/>
                <w:lang w:val="vi-VN"/>
              </w:rPr>
              <w:t>C101</w:t>
            </w:r>
          </w:p>
        </w:tc>
        <w:tc>
          <w:tcPr>
            <w:tcW w:w="1440" w:type="dxa"/>
            <w:vMerge w:val="restart"/>
          </w:tcPr>
          <w:p w14:paraId="30E68EE5" w14:textId="30267F43" w:rsidR="004D5CE1" w:rsidRPr="00921B9C" w:rsidRDefault="004D5CE1" w:rsidP="006F775E">
            <w:pPr>
              <w:pStyle w:val="Nidungvnbn"/>
              <w:ind w:firstLine="0"/>
              <w:rPr>
                <w:sz w:val="22"/>
                <w:szCs w:val="22"/>
                <w:lang w:val="vi-VN"/>
              </w:rPr>
            </w:pPr>
            <w:r>
              <w:rPr>
                <w:sz w:val="22"/>
                <w:szCs w:val="22"/>
                <w:lang w:val="vi-VN"/>
              </w:rPr>
              <w:t>Tầng 1</w:t>
            </w:r>
          </w:p>
        </w:tc>
        <w:tc>
          <w:tcPr>
            <w:tcW w:w="1080" w:type="dxa"/>
          </w:tcPr>
          <w:p w14:paraId="1804BBA3" w14:textId="4AC9888E" w:rsidR="004D5CE1" w:rsidRPr="00921B9C" w:rsidRDefault="004D5CE1" w:rsidP="006F775E">
            <w:pPr>
              <w:pStyle w:val="Nidungvnbn"/>
              <w:ind w:firstLine="0"/>
              <w:rPr>
                <w:sz w:val="22"/>
                <w:szCs w:val="22"/>
                <w:lang w:val="vi-VN"/>
              </w:rPr>
            </w:pPr>
            <w:r>
              <w:rPr>
                <w:sz w:val="22"/>
                <w:szCs w:val="22"/>
                <w:lang w:val="vi-VN"/>
              </w:rPr>
              <w:t>Fa0/1</w:t>
            </w:r>
          </w:p>
        </w:tc>
        <w:tc>
          <w:tcPr>
            <w:tcW w:w="1080" w:type="dxa"/>
          </w:tcPr>
          <w:p w14:paraId="089F2AE5" w14:textId="0DFB2E3B" w:rsidR="004D5CE1" w:rsidRPr="00921B9C" w:rsidRDefault="004D5CE1" w:rsidP="006F775E">
            <w:pPr>
              <w:pStyle w:val="Nidungvnbn"/>
              <w:ind w:firstLine="0"/>
              <w:rPr>
                <w:sz w:val="22"/>
                <w:szCs w:val="22"/>
                <w:lang w:val="vi-VN"/>
              </w:rPr>
            </w:pPr>
            <w:r>
              <w:rPr>
                <w:sz w:val="22"/>
                <w:szCs w:val="22"/>
                <w:lang w:val="vi-VN"/>
              </w:rPr>
              <w:t>Fa0/1</w:t>
            </w:r>
          </w:p>
        </w:tc>
        <w:tc>
          <w:tcPr>
            <w:tcW w:w="2790" w:type="dxa"/>
          </w:tcPr>
          <w:p w14:paraId="03E36EAE" w14:textId="6551E7F5" w:rsidR="004D5CE1" w:rsidRPr="00921B9C" w:rsidRDefault="004D5CE1" w:rsidP="006F775E">
            <w:pPr>
              <w:pStyle w:val="Nidungvnbn"/>
              <w:ind w:firstLine="0"/>
              <w:rPr>
                <w:sz w:val="22"/>
                <w:szCs w:val="22"/>
                <w:lang w:val="vi-VN"/>
              </w:rPr>
            </w:pPr>
            <w:r>
              <w:rPr>
                <w:sz w:val="22"/>
                <w:szCs w:val="22"/>
                <w:lang w:val="vi-VN"/>
              </w:rPr>
              <w:t>C101-Fa0/1—Tầng1-Fa0/1</w:t>
            </w:r>
          </w:p>
        </w:tc>
        <w:tc>
          <w:tcPr>
            <w:tcW w:w="1016" w:type="dxa"/>
            <w:vMerge w:val="restart"/>
          </w:tcPr>
          <w:p w14:paraId="5D3D3C07" w14:textId="7B089538" w:rsidR="004D5CE1" w:rsidRPr="00921B9C" w:rsidRDefault="004D5CE1" w:rsidP="006F775E">
            <w:pPr>
              <w:pStyle w:val="Nidungvnbn"/>
              <w:ind w:firstLine="0"/>
              <w:rPr>
                <w:sz w:val="22"/>
                <w:szCs w:val="22"/>
                <w:lang w:val="vi-VN"/>
              </w:rPr>
            </w:pPr>
            <w:r>
              <w:rPr>
                <w:sz w:val="22"/>
                <w:szCs w:val="22"/>
                <w:lang w:val="vi-VN"/>
              </w:rPr>
              <w:t>Ethernet</w:t>
            </w:r>
          </w:p>
        </w:tc>
        <w:tc>
          <w:tcPr>
            <w:tcW w:w="1144" w:type="dxa"/>
            <w:vMerge w:val="restart"/>
          </w:tcPr>
          <w:p w14:paraId="1134B229" w14:textId="46364166" w:rsidR="004D5CE1" w:rsidRPr="00921B9C" w:rsidRDefault="004D5CE1" w:rsidP="006F775E">
            <w:pPr>
              <w:pStyle w:val="Nidungvnbn"/>
              <w:ind w:firstLine="0"/>
              <w:rPr>
                <w:sz w:val="22"/>
                <w:szCs w:val="22"/>
                <w:lang w:val="vi-VN"/>
              </w:rPr>
            </w:pPr>
            <w:r>
              <w:rPr>
                <w:sz w:val="22"/>
                <w:szCs w:val="22"/>
                <w:lang w:val="vi-VN"/>
              </w:rPr>
              <w:t>Trunking</w:t>
            </w:r>
          </w:p>
        </w:tc>
      </w:tr>
      <w:tr w:rsidR="004D5CE1" w14:paraId="148C2771" w14:textId="77777777" w:rsidTr="00840FA4">
        <w:trPr>
          <w:trHeight w:val="367"/>
        </w:trPr>
        <w:tc>
          <w:tcPr>
            <w:tcW w:w="990" w:type="dxa"/>
            <w:vMerge/>
          </w:tcPr>
          <w:p w14:paraId="6C7256E7" w14:textId="77777777" w:rsidR="004D5CE1" w:rsidRPr="00921B9C" w:rsidRDefault="004D5CE1" w:rsidP="006F775E">
            <w:pPr>
              <w:pStyle w:val="Nidungvnbn"/>
              <w:ind w:firstLine="0"/>
              <w:rPr>
                <w:sz w:val="22"/>
                <w:szCs w:val="22"/>
                <w:lang w:val="vi-VN"/>
              </w:rPr>
            </w:pPr>
          </w:p>
        </w:tc>
        <w:tc>
          <w:tcPr>
            <w:tcW w:w="1170" w:type="dxa"/>
          </w:tcPr>
          <w:p w14:paraId="797CD8AC" w14:textId="26A5A380" w:rsidR="004D5CE1" w:rsidRPr="00921B9C" w:rsidRDefault="004D5CE1" w:rsidP="006F775E">
            <w:pPr>
              <w:pStyle w:val="Nidungvnbn"/>
              <w:ind w:firstLine="0"/>
              <w:rPr>
                <w:sz w:val="22"/>
                <w:szCs w:val="22"/>
                <w:lang w:val="vi-VN"/>
              </w:rPr>
            </w:pPr>
            <w:r>
              <w:rPr>
                <w:sz w:val="22"/>
                <w:szCs w:val="22"/>
                <w:lang w:val="vi-VN"/>
              </w:rPr>
              <w:t>C102</w:t>
            </w:r>
          </w:p>
        </w:tc>
        <w:tc>
          <w:tcPr>
            <w:tcW w:w="1440" w:type="dxa"/>
            <w:vMerge/>
          </w:tcPr>
          <w:p w14:paraId="459128F5" w14:textId="77777777" w:rsidR="004D5CE1" w:rsidRPr="00921B9C" w:rsidRDefault="004D5CE1" w:rsidP="006F775E">
            <w:pPr>
              <w:pStyle w:val="Nidungvnbn"/>
              <w:ind w:firstLine="0"/>
              <w:rPr>
                <w:sz w:val="22"/>
                <w:szCs w:val="22"/>
                <w:lang w:val="vi-VN"/>
              </w:rPr>
            </w:pPr>
          </w:p>
        </w:tc>
        <w:tc>
          <w:tcPr>
            <w:tcW w:w="1080" w:type="dxa"/>
          </w:tcPr>
          <w:p w14:paraId="6CDD1D30" w14:textId="56A3F77F" w:rsidR="004D5CE1" w:rsidRPr="00921B9C" w:rsidRDefault="004D5CE1" w:rsidP="006F775E">
            <w:pPr>
              <w:pStyle w:val="Nidungvnbn"/>
              <w:ind w:firstLine="0"/>
              <w:rPr>
                <w:sz w:val="22"/>
                <w:szCs w:val="22"/>
                <w:lang w:val="vi-VN"/>
              </w:rPr>
            </w:pPr>
            <w:r>
              <w:rPr>
                <w:sz w:val="22"/>
                <w:szCs w:val="22"/>
                <w:lang w:val="vi-VN"/>
              </w:rPr>
              <w:t>Fa0/1</w:t>
            </w:r>
          </w:p>
        </w:tc>
        <w:tc>
          <w:tcPr>
            <w:tcW w:w="1080" w:type="dxa"/>
          </w:tcPr>
          <w:p w14:paraId="79B5A0A3" w14:textId="269C6174" w:rsidR="004D5CE1" w:rsidRPr="00921B9C" w:rsidRDefault="004D5CE1" w:rsidP="006F775E">
            <w:pPr>
              <w:pStyle w:val="Nidungvnbn"/>
              <w:ind w:firstLine="0"/>
              <w:rPr>
                <w:sz w:val="22"/>
                <w:szCs w:val="22"/>
                <w:lang w:val="vi-VN"/>
              </w:rPr>
            </w:pPr>
            <w:r>
              <w:rPr>
                <w:sz w:val="22"/>
                <w:szCs w:val="22"/>
                <w:lang w:val="vi-VN"/>
              </w:rPr>
              <w:t>Fa0/2</w:t>
            </w:r>
          </w:p>
        </w:tc>
        <w:tc>
          <w:tcPr>
            <w:tcW w:w="2790" w:type="dxa"/>
          </w:tcPr>
          <w:p w14:paraId="3F0FB8A4" w14:textId="205E08E5" w:rsidR="004D5CE1" w:rsidRPr="00921B9C" w:rsidRDefault="004D5CE1" w:rsidP="006F775E">
            <w:pPr>
              <w:pStyle w:val="Nidungvnbn"/>
              <w:ind w:firstLine="0"/>
              <w:rPr>
                <w:sz w:val="22"/>
                <w:szCs w:val="22"/>
                <w:lang w:val="vi-VN"/>
              </w:rPr>
            </w:pPr>
            <w:r>
              <w:rPr>
                <w:sz w:val="22"/>
                <w:szCs w:val="22"/>
                <w:lang w:val="vi-VN"/>
              </w:rPr>
              <w:t>C102-Fa0/1—Tầng1-Fa0/2</w:t>
            </w:r>
          </w:p>
        </w:tc>
        <w:tc>
          <w:tcPr>
            <w:tcW w:w="1016" w:type="dxa"/>
            <w:vMerge/>
          </w:tcPr>
          <w:p w14:paraId="47E08420" w14:textId="4719AD07" w:rsidR="004D5CE1" w:rsidRPr="00921B9C" w:rsidRDefault="004D5CE1" w:rsidP="006F775E">
            <w:pPr>
              <w:pStyle w:val="Nidungvnbn"/>
              <w:ind w:firstLine="0"/>
              <w:rPr>
                <w:sz w:val="22"/>
                <w:szCs w:val="22"/>
                <w:lang w:val="vi-VN"/>
              </w:rPr>
            </w:pPr>
          </w:p>
        </w:tc>
        <w:tc>
          <w:tcPr>
            <w:tcW w:w="1144" w:type="dxa"/>
            <w:vMerge/>
          </w:tcPr>
          <w:p w14:paraId="0B39A3A8" w14:textId="77777777" w:rsidR="004D5CE1" w:rsidRPr="00921B9C" w:rsidRDefault="004D5CE1" w:rsidP="006F775E">
            <w:pPr>
              <w:pStyle w:val="Nidungvnbn"/>
              <w:ind w:firstLine="0"/>
              <w:rPr>
                <w:sz w:val="22"/>
                <w:szCs w:val="22"/>
                <w:lang w:val="vi-VN"/>
              </w:rPr>
            </w:pPr>
          </w:p>
        </w:tc>
      </w:tr>
      <w:tr w:rsidR="004D5CE1" w14:paraId="7E7E9621" w14:textId="77777777" w:rsidTr="00840FA4">
        <w:trPr>
          <w:trHeight w:val="367"/>
        </w:trPr>
        <w:tc>
          <w:tcPr>
            <w:tcW w:w="990" w:type="dxa"/>
            <w:vMerge/>
          </w:tcPr>
          <w:p w14:paraId="5FD1CE80" w14:textId="77777777" w:rsidR="004D5CE1" w:rsidRPr="00921B9C" w:rsidRDefault="004D5CE1" w:rsidP="006F775E">
            <w:pPr>
              <w:pStyle w:val="Nidungvnbn"/>
              <w:ind w:firstLine="0"/>
              <w:rPr>
                <w:sz w:val="22"/>
                <w:szCs w:val="22"/>
                <w:lang w:val="vi-VN"/>
              </w:rPr>
            </w:pPr>
          </w:p>
        </w:tc>
        <w:tc>
          <w:tcPr>
            <w:tcW w:w="1170" w:type="dxa"/>
          </w:tcPr>
          <w:p w14:paraId="0EEBE409" w14:textId="3C5F5EAB" w:rsidR="004D5CE1" w:rsidRPr="00921B9C" w:rsidRDefault="004D5CE1" w:rsidP="006F775E">
            <w:pPr>
              <w:pStyle w:val="Nidungvnbn"/>
              <w:ind w:firstLine="0"/>
              <w:rPr>
                <w:sz w:val="22"/>
                <w:szCs w:val="22"/>
                <w:lang w:val="vi-VN"/>
              </w:rPr>
            </w:pPr>
            <w:r>
              <w:rPr>
                <w:sz w:val="22"/>
                <w:szCs w:val="22"/>
                <w:lang w:val="vi-VN"/>
              </w:rPr>
              <w:t>C103</w:t>
            </w:r>
          </w:p>
        </w:tc>
        <w:tc>
          <w:tcPr>
            <w:tcW w:w="1440" w:type="dxa"/>
            <w:vMerge/>
          </w:tcPr>
          <w:p w14:paraId="0A97F774" w14:textId="77777777" w:rsidR="004D5CE1" w:rsidRPr="00921B9C" w:rsidRDefault="004D5CE1" w:rsidP="006F775E">
            <w:pPr>
              <w:pStyle w:val="Nidungvnbn"/>
              <w:ind w:firstLine="0"/>
              <w:rPr>
                <w:sz w:val="22"/>
                <w:szCs w:val="22"/>
                <w:lang w:val="vi-VN"/>
              </w:rPr>
            </w:pPr>
          </w:p>
        </w:tc>
        <w:tc>
          <w:tcPr>
            <w:tcW w:w="1080" w:type="dxa"/>
          </w:tcPr>
          <w:p w14:paraId="02FCC9E0" w14:textId="048D2D2A" w:rsidR="004D5CE1" w:rsidRPr="00921B9C" w:rsidRDefault="004D5CE1" w:rsidP="006F775E">
            <w:pPr>
              <w:pStyle w:val="Nidungvnbn"/>
              <w:ind w:firstLine="0"/>
              <w:rPr>
                <w:sz w:val="22"/>
                <w:szCs w:val="22"/>
                <w:lang w:val="vi-VN"/>
              </w:rPr>
            </w:pPr>
            <w:r>
              <w:rPr>
                <w:sz w:val="22"/>
                <w:szCs w:val="22"/>
                <w:lang w:val="vi-VN"/>
              </w:rPr>
              <w:t>Fa0/1</w:t>
            </w:r>
          </w:p>
        </w:tc>
        <w:tc>
          <w:tcPr>
            <w:tcW w:w="1080" w:type="dxa"/>
          </w:tcPr>
          <w:p w14:paraId="36D95AB6" w14:textId="441CFD38" w:rsidR="004D5CE1" w:rsidRPr="00921B9C" w:rsidRDefault="004D5CE1" w:rsidP="006F775E">
            <w:pPr>
              <w:pStyle w:val="Nidungvnbn"/>
              <w:ind w:firstLine="0"/>
              <w:rPr>
                <w:sz w:val="22"/>
                <w:szCs w:val="22"/>
                <w:lang w:val="vi-VN"/>
              </w:rPr>
            </w:pPr>
            <w:r>
              <w:rPr>
                <w:sz w:val="22"/>
                <w:szCs w:val="22"/>
                <w:lang w:val="vi-VN"/>
              </w:rPr>
              <w:t>Fa0/3</w:t>
            </w:r>
          </w:p>
        </w:tc>
        <w:tc>
          <w:tcPr>
            <w:tcW w:w="2790" w:type="dxa"/>
          </w:tcPr>
          <w:p w14:paraId="68D9F0A8" w14:textId="3C7A0E0D" w:rsidR="004D5CE1" w:rsidRPr="00921B9C" w:rsidRDefault="004D5CE1" w:rsidP="006F775E">
            <w:pPr>
              <w:pStyle w:val="Nidungvnbn"/>
              <w:ind w:firstLine="0"/>
              <w:rPr>
                <w:sz w:val="22"/>
                <w:szCs w:val="22"/>
                <w:lang w:val="vi-VN"/>
              </w:rPr>
            </w:pPr>
            <w:r>
              <w:rPr>
                <w:sz w:val="22"/>
                <w:szCs w:val="22"/>
                <w:lang w:val="vi-VN"/>
              </w:rPr>
              <w:t>C103-Fa0/1—Tầng1-Fa0/3</w:t>
            </w:r>
          </w:p>
        </w:tc>
        <w:tc>
          <w:tcPr>
            <w:tcW w:w="1016" w:type="dxa"/>
            <w:vMerge/>
          </w:tcPr>
          <w:p w14:paraId="4B79C4C5" w14:textId="592B2FE9" w:rsidR="004D5CE1" w:rsidRPr="00921B9C" w:rsidRDefault="004D5CE1" w:rsidP="006F775E">
            <w:pPr>
              <w:pStyle w:val="Nidungvnbn"/>
              <w:ind w:firstLine="0"/>
              <w:rPr>
                <w:sz w:val="22"/>
                <w:szCs w:val="22"/>
                <w:lang w:val="vi-VN"/>
              </w:rPr>
            </w:pPr>
          </w:p>
        </w:tc>
        <w:tc>
          <w:tcPr>
            <w:tcW w:w="1144" w:type="dxa"/>
            <w:vMerge/>
          </w:tcPr>
          <w:p w14:paraId="197EA371" w14:textId="77777777" w:rsidR="004D5CE1" w:rsidRPr="00921B9C" w:rsidRDefault="004D5CE1" w:rsidP="006F775E">
            <w:pPr>
              <w:pStyle w:val="Nidungvnbn"/>
              <w:ind w:firstLine="0"/>
              <w:rPr>
                <w:sz w:val="22"/>
                <w:szCs w:val="22"/>
                <w:lang w:val="vi-VN"/>
              </w:rPr>
            </w:pPr>
          </w:p>
        </w:tc>
      </w:tr>
      <w:tr w:rsidR="004D5CE1" w14:paraId="50272D1F" w14:textId="77777777" w:rsidTr="00840FA4">
        <w:trPr>
          <w:trHeight w:val="367"/>
        </w:trPr>
        <w:tc>
          <w:tcPr>
            <w:tcW w:w="990" w:type="dxa"/>
            <w:vMerge/>
          </w:tcPr>
          <w:p w14:paraId="59526806" w14:textId="77777777" w:rsidR="004D5CE1" w:rsidRPr="00921B9C" w:rsidRDefault="004D5CE1" w:rsidP="006F775E">
            <w:pPr>
              <w:pStyle w:val="Nidungvnbn"/>
              <w:ind w:firstLine="0"/>
              <w:rPr>
                <w:sz w:val="22"/>
                <w:szCs w:val="22"/>
                <w:lang w:val="vi-VN"/>
              </w:rPr>
            </w:pPr>
          </w:p>
        </w:tc>
        <w:tc>
          <w:tcPr>
            <w:tcW w:w="1170" w:type="dxa"/>
          </w:tcPr>
          <w:p w14:paraId="496D87B8" w14:textId="76182F71" w:rsidR="004D5CE1" w:rsidRPr="00921B9C" w:rsidRDefault="004D5CE1" w:rsidP="006F775E">
            <w:pPr>
              <w:pStyle w:val="Nidungvnbn"/>
              <w:ind w:firstLine="0"/>
              <w:rPr>
                <w:sz w:val="22"/>
                <w:szCs w:val="22"/>
                <w:lang w:val="vi-VN"/>
              </w:rPr>
            </w:pPr>
            <w:r>
              <w:rPr>
                <w:sz w:val="22"/>
                <w:szCs w:val="22"/>
                <w:lang w:val="vi-VN"/>
              </w:rPr>
              <w:t>Tầng 1</w:t>
            </w:r>
          </w:p>
        </w:tc>
        <w:tc>
          <w:tcPr>
            <w:tcW w:w="1440" w:type="dxa"/>
          </w:tcPr>
          <w:p w14:paraId="09FC7A02" w14:textId="45CFA428" w:rsidR="004D5CE1" w:rsidRPr="00921B9C" w:rsidRDefault="004D5CE1" w:rsidP="006F775E">
            <w:pPr>
              <w:pStyle w:val="Nidungvnbn"/>
              <w:ind w:firstLine="0"/>
              <w:rPr>
                <w:sz w:val="22"/>
                <w:szCs w:val="22"/>
                <w:lang w:val="vi-VN"/>
              </w:rPr>
            </w:pPr>
            <w:r>
              <w:rPr>
                <w:sz w:val="22"/>
                <w:szCs w:val="22"/>
                <w:lang w:val="vi-VN"/>
              </w:rPr>
              <w:t>Switch chính</w:t>
            </w:r>
          </w:p>
        </w:tc>
        <w:tc>
          <w:tcPr>
            <w:tcW w:w="1080" w:type="dxa"/>
          </w:tcPr>
          <w:p w14:paraId="35E1623D" w14:textId="309681EE" w:rsidR="004D5CE1" w:rsidRPr="00921B9C" w:rsidRDefault="004D5CE1" w:rsidP="006F775E">
            <w:pPr>
              <w:pStyle w:val="Nidungvnbn"/>
              <w:ind w:firstLine="0"/>
              <w:rPr>
                <w:sz w:val="22"/>
                <w:szCs w:val="22"/>
                <w:lang w:val="vi-VN"/>
              </w:rPr>
            </w:pPr>
            <w:r>
              <w:rPr>
                <w:sz w:val="22"/>
                <w:szCs w:val="22"/>
                <w:lang w:val="vi-VN"/>
              </w:rPr>
              <w:t>Fa0/4</w:t>
            </w:r>
          </w:p>
        </w:tc>
        <w:tc>
          <w:tcPr>
            <w:tcW w:w="1080" w:type="dxa"/>
          </w:tcPr>
          <w:p w14:paraId="22828AE4" w14:textId="61CE6900" w:rsidR="004D5CE1" w:rsidRPr="00921B9C" w:rsidRDefault="004D5CE1" w:rsidP="006F775E">
            <w:pPr>
              <w:pStyle w:val="Nidungvnbn"/>
              <w:ind w:firstLine="0"/>
              <w:rPr>
                <w:sz w:val="22"/>
                <w:szCs w:val="22"/>
                <w:lang w:val="vi-VN"/>
              </w:rPr>
            </w:pPr>
            <w:r>
              <w:rPr>
                <w:sz w:val="22"/>
                <w:szCs w:val="22"/>
                <w:lang w:val="vi-VN"/>
              </w:rPr>
              <w:t>Fa0/4</w:t>
            </w:r>
          </w:p>
        </w:tc>
        <w:tc>
          <w:tcPr>
            <w:tcW w:w="2790" w:type="dxa"/>
          </w:tcPr>
          <w:p w14:paraId="6AE4447E" w14:textId="19C87927" w:rsidR="004D5CE1" w:rsidRPr="00921B9C" w:rsidRDefault="004D5CE1" w:rsidP="006F775E">
            <w:pPr>
              <w:pStyle w:val="Nidungvnbn"/>
              <w:ind w:firstLine="0"/>
              <w:rPr>
                <w:sz w:val="22"/>
                <w:szCs w:val="22"/>
                <w:lang w:val="vi-VN"/>
              </w:rPr>
            </w:pPr>
            <w:r>
              <w:rPr>
                <w:sz w:val="22"/>
                <w:szCs w:val="22"/>
                <w:lang w:val="vi-VN"/>
              </w:rPr>
              <w:t>Tầng1-Fa0/4—Switch-Fa0/4</w:t>
            </w:r>
          </w:p>
        </w:tc>
        <w:tc>
          <w:tcPr>
            <w:tcW w:w="1016" w:type="dxa"/>
            <w:vMerge/>
          </w:tcPr>
          <w:p w14:paraId="0517004F" w14:textId="0BF25645" w:rsidR="004D5CE1" w:rsidRPr="00921B9C" w:rsidRDefault="004D5CE1" w:rsidP="006F775E">
            <w:pPr>
              <w:pStyle w:val="Nidungvnbn"/>
              <w:ind w:firstLine="0"/>
              <w:rPr>
                <w:sz w:val="22"/>
                <w:szCs w:val="22"/>
                <w:lang w:val="vi-VN"/>
              </w:rPr>
            </w:pPr>
          </w:p>
        </w:tc>
        <w:tc>
          <w:tcPr>
            <w:tcW w:w="1144" w:type="dxa"/>
            <w:vMerge/>
          </w:tcPr>
          <w:p w14:paraId="5E738202" w14:textId="77777777" w:rsidR="004D5CE1" w:rsidRPr="00921B9C" w:rsidRDefault="004D5CE1" w:rsidP="006F775E">
            <w:pPr>
              <w:pStyle w:val="Nidungvnbn"/>
              <w:ind w:firstLine="0"/>
              <w:rPr>
                <w:sz w:val="22"/>
                <w:szCs w:val="22"/>
                <w:lang w:val="vi-VN"/>
              </w:rPr>
            </w:pPr>
          </w:p>
        </w:tc>
      </w:tr>
      <w:tr w:rsidR="004D5CE1" w14:paraId="7E96B29C" w14:textId="77777777" w:rsidTr="00840FA4">
        <w:trPr>
          <w:trHeight w:val="367"/>
        </w:trPr>
        <w:tc>
          <w:tcPr>
            <w:tcW w:w="990" w:type="dxa"/>
            <w:vMerge w:val="restart"/>
            <w:shd w:val="clear" w:color="auto" w:fill="DBE5F1" w:themeFill="accent1" w:themeFillTint="33"/>
          </w:tcPr>
          <w:p w14:paraId="09FAF062" w14:textId="4EACE202" w:rsidR="004D5CE1" w:rsidRPr="00921B9C" w:rsidRDefault="004D5CE1" w:rsidP="004D5CE1">
            <w:pPr>
              <w:pStyle w:val="Nidungvnbn"/>
              <w:ind w:firstLine="0"/>
              <w:rPr>
                <w:sz w:val="22"/>
                <w:szCs w:val="22"/>
                <w:lang w:val="vi-VN"/>
              </w:rPr>
            </w:pPr>
            <w:r>
              <w:rPr>
                <w:sz w:val="22"/>
                <w:szCs w:val="22"/>
                <w:lang w:val="vi-VN"/>
              </w:rPr>
              <w:t>Tầng 2</w:t>
            </w:r>
          </w:p>
        </w:tc>
        <w:tc>
          <w:tcPr>
            <w:tcW w:w="1170" w:type="dxa"/>
            <w:shd w:val="clear" w:color="auto" w:fill="DBE5F1" w:themeFill="accent1" w:themeFillTint="33"/>
          </w:tcPr>
          <w:p w14:paraId="7AE48536" w14:textId="707AFE32" w:rsidR="004D5CE1" w:rsidRPr="00921B9C" w:rsidRDefault="004D5CE1" w:rsidP="004D5CE1">
            <w:pPr>
              <w:pStyle w:val="Nidungvnbn"/>
              <w:ind w:firstLine="0"/>
              <w:rPr>
                <w:sz w:val="22"/>
                <w:szCs w:val="22"/>
                <w:lang w:val="vi-VN"/>
              </w:rPr>
            </w:pPr>
            <w:r>
              <w:rPr>
                <w:sz w:val="22"/>
                <w:szCs w:val="22"/>
                <w:lang w:val="vi-VN"/>
              </w:rPr>
              <w:t>C201</w:t>
            </w:r>
          </w:p>
        </w:tc>
        <w:tc>
          <w:tcPr>
            <w:tcW w:w="1440" w:type="dxa"/>
            <w:vMerge w:val="restart"/>
            <w:shd w:val="clear" w:color="auto" w:fill="DBE5F1" w:themeFill="accent1" w:themeFillTint="33"/>
          </w:tcPr>
          <w:p w14:paraId="2BD76FDD" w14:textId="7E58F962" w:rsidR="004D5CE1" w:rsidRPr="00921B9C" w:rsidRDefault="004D5CE1" w:rsidP="004D5CE1">
            <w:pPr>
              <w:pStyle w:val="Nidungvnbn"/>
              <w:ind w:firstLine="0"/>
              <w:rPr>
                <w:sz w:val="22"/>
                <w:szCs w:val="22"/>
                <w:lang w:val="vi-VN"/>
              </w:rPr>
            </w:pPr>
            <w:r>
              <w:rPr>
                <w:sz w:val="22"/>
                <w:szCs w:val="22"/>
                <w:lang w:val="vi-VN"/>
              </w:rPr>
              <w:t>Tầng 2</w:t>
            </w:r>
          </w:p>
        </w:tc>
        <w:tc>
          <w:tcPr>
            <w:tcW w:w="1080" w:type="dxa"/>
            <w:shd w:val="clear" w:color="auto" w:fill="DBE5F1" w:themeFill="accent1" w:themeFillTint="33"/>
          </w:tcPr>
          <w:p w14:paraId="02EB45E2" w14:textId="742EE461" w:rsidR="004D5CE1" w:rsidRPr="00921B9C" w:rsidRDefault="004D5CE1" w:rsidP="004D5CE1">
            <w:pPr>
              <w:pStyle w:val="Nidungvnbn"/>
              <w:ind w:firstLine="0"/>
              <w:rPr>
                <w:sz w:val="22"/>
                <w:szCs w:val="22"/>
                <w:lang w:val="vi-VN"/>
              </w:rPr>
            </w:pPr>
            <w:r>
              <w:rPr>
                <w:sz w:val="22"/>
                <w:szCs w:val="22"/>
                <w:lang w:val="vi-VN"/>
              </w:rPr>
              <w:t>Fa0/1</w:t>
            </w:r>
          </w:p>
        </w:tc>
        <w:tc>
          <w:tcPr>
            <w:tcW w:w="1080" w:type="dxa"/>
            <w:shd w:val="clear" w:color="auto" w:fill="DBE5F1" w:themeFill="accent1" w:themeFillTint="33"/>
          </w:tcPr>
          <w:p w14:paraId="16E4A55A" w14:textId="7DD11D1B" w:rsidR="004D5CE1" w:rsidRPr="00921B9C" w:rsidRDefault="004D5CE1" w:rsidP="004D5CE1">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607ACAEA" w14:textId="2539B1A9" w:rsidR="004D5CE1" w:rsidRPr="00921B9C" w:rsidRDefault="004D5CE1" w:rsidP="004D5CE1">
            <w:pPr>
              <w:pStyle w:val="Nidungvnbn"/>
              <w:ind w:firstLine="0"/>
              <w:rPr>
                <w:sz w:val="22"/>
                <w:szCs w:val="22"/>
                <w:lang w:val="vi-VN"/>
              </w:rPr>
            </w:pPr>
            <w:r>
              <w:rPr>
                <w:sz w:val="22"/>
                <w:szCs w:val="22"/>
                <w:lang w:val="vi-VN"/>
              </w:rPr>
              <w:t>C201-Fa0/1—Tầng2-Fa0/1</w:t>
            </w:r>
          </w:p>
        </w:tc>
        <w:tc>
          <w:tcPr>
            <w:tcW w:w="1016" w:type="dxa"/>
            <w:vMerge w:val="restart"/>
            <w:shd w:val="clear" w:color="auto" w:fill="DBE5F1" w:themeFill="accent1" w:themeFillTint="33"/>
          </w:tcPr>
          <w:p w14:paraId="5CA834A7" w14:textId="634D9FF3" w:rsidR="004D5CE1" w:rsidRPr="00921B9C" w:rsidRDefault="004D5CE1" w:rsidP="004D5CE1">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3BF8DC09" w14:textId="5C4A99A2" w:rsidR="004D5CE1" w:rsidRPr="00921B9C" w:rsidRDefault="004D5CE1" w:rsidP="004D5CE1">
            <w:pPr>
              <w:pStyle w:val="Nidungvnbn"/>
              <w:ind w:firstLine="0"/>
              <w:rPr>
                <w:sz w:val="22"/>
                <w:szCs w:val="22"/>
                <w:lang w:val="vi-VN"/>
              </w:rPr>
            </w:pPr>
            <w:r>
              <w:rPr>
                <w:sz w:val="22"/>
                <w:szCs w:val="22"/>
                <w:lang w:val="vi-VN"/>
              </w:rPr>
              <w:t>Trunking</w:t>
            </w:r>
          </w:p>
        </w:tc>
      </w:tr>
      <w:tr w:rsidR="004D5CE1" w14:paraId="095AC681" w14:textId="77777777" w:rsidTr="00840FA4">
        <w:trPr>
          <w:trHeight w:val="367"/>
        </w:trPr>
        <w:tc>
          <w:tcPr>
            <w:tcW w:w="990" w:type="dxa"/>
            <w:vMerge/>
            <w:shd w:val="clear" w:color="auto" w:fill="DBE5F1" w:themeFill="accent1" w:themeFillTint="33"/>
          </w:tcPr>
          <w:p w14:paraId="764F01CE" w14:textId="77777777" w:rsidR="004D5CE1" w:rsidRPr="00921B9C" w:rsidRDefault="004D5CE1" w:rsidP="004D5CE1">
            <w:pPr>
              <w:pStyle w:val="Nidungvnbn"/>
              <w:ind w:firstLine="0"/>
              <w:rPr>
                <w:sz w:val="22"/>
                <w:szCs w:val="22"/>
                <w:lang w:val="vi-VN"/>
              </w:rPr>
            </w:pPr>
          </w:p>
        </w:tc>
        <w:tc>
          <w:tcPr>
            <w:tcW w:w="1170" w:type="dxa"/>
            <w:shd w:val="clear" w:color="auto" w:fill="DBE5F1" w:themeFill="accent1" w:themeFillTint="33"/>
          </w:tcPr>
          <w:p w14:paraId="500534D8" w14:textId="74CC183D" w:rsidR="004D5CE1" w:rsidRPr="00921B9C" w:rsidRDefault="004D5CE1" w:rsidP="004D5CE1">
            <w:pPr>
              <w:pStyle w:val="Nidungvnbn"/>
              <w:ind w:firstLine="0"/>
              <w:rPr>
                <w:sz w:val="22"/>
                <w:szCs w:val="22"/>
                <w:lang w:val="vi-VN"/>
              </w:rPr>
            </w:pPr>
            <w:r>
              <w:rPr>
                <w:sz w:val="22"/>
                <w:szCs w:val="22"/>
                <w:lang w:val="vi-VN"/>
              </w:rPr>
              <w:t>C202</w:t>
            </w:r>
          </w:p>
        </w:tc>
        <w:tc>
          <w:tcPr>
            <w:tcW w:w="1440" w:type="dxa"/>
            <w:vMerge/>
            <w:shd w:val="clear" w:color="auto" w:fill="DBE5F1" w:themeFill="accent1" w:themeFillTint="33"/>
          </w:tcPr>
          <w:p w14:paraId="72C929CB" w14:textId="77777777" w:rsidR="004D5CE1" w:rsidRPr="00921B9C" w:rsidRDefault="004D5CE1" w:rsidP="004D5CE1">
            <w:pPr>
              <w:pStyle w:val="Nidungvnbn"/>
              <w:ind w:firstLine="0"/>
              <w:rPr>
                <w:sz w:val="22"/>
                <w:szCs w:val="22"/>
                <w:lang w:val="vi-VN"/>
              </w:rPr>
            </w:pPr>
          </w:p>
        </w:tc>
        <w:tc>
          <w:tcPr>
            <w:tcW w:w="1080" w:type="dxa"/>
            <w:shd w:val="clear" w:color="auto" w:fill="DBE5F1" w:themeFill="accent1" w:themeFillTint="33"/>
          </w:tcPr>
          <w:p w14:paraId="2A553D18" w14:textId="52916FF4" w:rsidR="004D5CE1" w:rsidRPr="00921B9C" w:rsidRDefault="004D5CE1" w:rsidP="004D5CE1">
            <w:pPr>
              <w:pStyle w:val="Nidungvnbn"/>
              <w:ind w:firstLine="0"/>
              <w:rPr>
                <w:sz w:val="22"/>
                <w:szCs w:val="22"/>
                <w:lang w:val="vi-VN"/>
              </w:rPr>
            </w:pPr>
            <w:r>
              <w:rPr>
                <w:sz w:val="22"/>
                <w:szCs w:val="22"/>
                <w:lang w:val="vi-VN"/>
              </w:rPr>
              <w:t>Fa0/1</w:t>
            </w:r>
          </w:p>
        </w:tc>
        <w:tc>
          <w:tcPr>
            <w:tcW w:w="1080" w:type="dxa"/>
            <w:shd w:val="clear" w:color="auto" w:fill="DBE5F1" w:themeFill="accent1" w:themeFillTint="33"/>
          </w:tcPr>
          <w:p w14:paraId="23158E5F" w14:textId="34167B5F" w:rsidR="004D5CE1" w:rsidRPr="00921B9C" w:rsidRDefault="004D5CE1" w:rsidP="004D5CE1">
            <w:pPr>
              <w:pStyle w:val="Nidungvnbn"/>
              <w:ind w:firstLine="0"/>
              <w:rPr>
                <w:sz w:val="22"/>
                <w:szCs w:val="22"/>
                <w:lang w:val="vi-VN"/>
              </w:rPr>
            </w:pPr>
            <w:r>
              <w:rPr>
                <w:sz w:val="22"/>
                <w:szCs w:val="22"/>
                <w:lang w:val="vi-VN"/>
              </w:rPr>
              <w:t>Fa0/2</w:t>
            </w:r>
          </w:p>
        </w:tc>
        <w:tc>
          <w:tcPr>
            <w:tcW w:w="2790" w:type="dxa"/>
            <w:shd w:val="clear" w:color="auto" w:fill="DBE5F1" w:themeFill="accent1" w:themeFillTint="33"/>
          </w:tcPr>
          <w:p w14:paraId="36D60741" w14:textId="3FF23B8B" w:rsidR="004D5CE1" w:rsidRPr="00921B9C" w:rsidRDefault="004D5CE1" w:rsidP="004D5CE1">
            <w:pPr>
              <w:pStyle w:val="Nidungvnbn"/>
              <w:ind w:firstLine="0"/>
              <w:rPr>
                <w:sz w:val="22"/>
                <w:szCs w:val="22"/>
                <w:lang w:val="vi-VN"/>
              </w:rPr>
            </w:pPr>
            <w:r>
              <w:rPr>
                <w:sz w:val="22"/>
                <w:szCs w:val="22"/>
                <w:lang w:val="vi-VN"/>
              </w:rPr>
              <w:t>C202-Fa0/1—Tầng2-Fa0/2</w:t>
            </w:r>
          </w:p>
        </w:tc>
        <w:tc>
          <w:tcPr>
            <w:tcW w:w="1016" w:type="dxa"/>
            <w:vMerge/>
            <w:shd w:val="clear" w:color="auto" w:fill="DBE5F1" w:themeFill="accent1" w:themeFillTint="33"/>
          </w:tcPr>
          <w:p w14:paraId="0D03A563" w14:textId="61C7535D" w:rsidR="004D5CE1" w:rsidRPr="00921B9C" w:rsidRDefault="004D5CE1" w:rsidP="004D5CE1">
            <w:pPr>
              <w:pStyle w:val="Nidungvnbn"/>
              <w:ind w:firstLine="0"/>
              <w:rPr>
                <w:sz w:val="22"/>
                <w:szCs w:val="22"/>
                <w:lang w:val="vi-VN"/>
              </w:rPr>
            </w:pPr>
          </w:p>
        </w:tc>
        <w:tc>
          <w:tcPr>
            <w:tcW w:w="1144" w:type="dxa"/>
            <w:vMerge/>
            <w:shd w:val="clear" w:color="auto" w:fill="DBE5F1" w:themeFill="accent1" w:themeFillTint="33"/>
          </w:tcPr>
          <w:p w14:paraId="5FEC7665" w14:textId="77777777" w:rsidR="004D5CE1" w:rsidRPr="00921B9C" w:rsidRDefault="004D5CE1" w:rsidP="004D5CE1">
            <w:pPr>
              <w:pStyle w:val="Nidungvnbn"/>
              <w:ind w:firstLine="0"/>
              <w:rPr>
                <w:sz w:val="22"/>
                <w:szCs w:val="22"/>
                <w:lang w:val="vi-VN"/>
              </w:rPr>
            </w:pPr>
          </w:p>
        </w:tc>
      </w:tr>
      <w:tr w:rsidR="004D5CE1" w14:paraId="73D8CF79" w14:textId="77777777" w:rsidTr="00840FA4">
        <w:trPr>
          <w:trHeight w:val="367"/>
        </w:trPr>
        <w:tc>
          <w:tcPr>
            <w:tcW w:w="990" w:type="dxa"/>
            <w:vMerge/>
            <w:shd w:val="clear" w:color="auto" w:fill="DBE5F1" w:themeFill="accent1" w:themeFillTint="33"/>
          </w:tcPr>
          <w:p w14:paraId="09934651" w14:textId="77777777" w:rsidR="004D5CE1" w:rsidRPr="00921B9C" w:rsidRDefault="004D5CE1" w:rsidP="004D5CE1">
            <w:pPr>
              <w:pStyle w:val="Nidungvnbn"/>
              <w:ind w:firstLine="0"/>
              <w:rPr>
                <w:sz w:val="22"/>
                <w:szCs w:val="22"/>
                <w:lang w:val="vi-VN"/>
              </w:rPr>
            </w:pPr>
          </w:p>
        </w:tc>
        <w:tc>
          <w:tcPr>
            <w:tcW w:w="1170" w:type="dxa"/>
            <w:shd w:val="clear" w:color="auto" w:fill="DBE5F1" w:themeFill="accent1" w:themeFillTint="33"/>
          </w:tcPr>
          <w:p w14:paraId="71FD40B4" w14:textId="6C939E24" w:rsidR="004D5CE1" w:rsidRPr="00921B9C" w:rsidRDefault="004D5CE1" w:rsidP="004D5CE1">
            <w:pPr>
              <w:pStyle w:val="Nidungvnbn"/>
              <w:ind w:firstLine="0"/>
              <w:rPr>
                <w:sz w:val="22"/>
                <w:szCs w:val="22"/>
                <w:lang w:val="vi-VN"/>
              </w:rPr>
            </w:pPr>
            <w:r>
              <w:rPr>
                <w:sz w:val="22"/>
                <w:szCs w:val="22"/>
                <w:lang w:val="vi-VN"/>
              </w:rPr>
              <w:t>C203</w:t>
            </w:r>
          </w:p>
        </w:tc>
        <w:tc>
          <w:tcPr>
            <w:tcW w:w="1440" w:type="dxa"/>
            <w:vMerge/>
            <w:shd w:val="clear" w:color="auto" w:fill="DBE5F1" w:themeFill="accent1" w:themeFillTint="33"/>
          </w:tcPr>
          <w:p w14:paraId="1BA82AD6" w14:textId="77777777" w:rsidR="004D5CE1" w:rsidRPr="00921B9C" w:rsidRDefault="004D5CE1" w:rsidP="004D5CE1">
            <w:pPr>
              <w:pStyle w:val="Nidungvnbn"/>
              <w:ind w:firstLine="0"/>
              <w:rPr>
                <w:sz w:val="22"/>
                <w:szCs w:val="22"/>
                <w:lang w:val="vi-VN"/>
              </w:rPr>
            </w:pPr>
          </w:p>
        </w:tc>
        <w:tc>
          <w:tcPr>
            <w:tcW w:w="1080" w:type="dxa"/>
            <w:shd w:val="clear" w:color="auto" w:fill="DBE5F1" w:themeFill="accent1" w:themeFillTint="33"/>
          </w:tcPr>
          <w:p w14:paraId="1D800785" w14:textId="1D37AAEE" w:rsidR="004D5CE1" w:rsidRPr="00921B9C" w:rsidRDefault="004D5CE1" w:rsidP="004D5CE1">
            <w:pPr>
              <w:pStyle w:val="Nidungvnbn"/>
              <w:ind w:firstLine="0"/>
              <w:rPr>
                <w:sz w:val="22"/>
                <w:szCs w:val="22"/>
                <w:lang w:val="vi-VN"/>
              </w:rPr>
            </w:pPr>
            <w:r>
              <w:rPr>
                <w:sz w:val="22"/>
                <w:szCs w:val="22"/>
                <w:lang w:val="vi-VN"/>
              </w:rPr>
              <w:t>Fa0/1</w:t>
            </w:r>
          </w:p>
        </w:tc>
        <w:tc>
          <w:tcPr>
            <w:tcW w:w="1080" w:type="dxa"/>
            <w:shd w:val="clear" w:color="auto" w:fill="DBE5F1" w:themeFill="accent1" w:themeFillTint="33"/>
          </w:tcPr>
          <w:p w14:paraId="53AD407F" w14:textId="6FD50071" w:rsidR="004D5CE1" w:rsidRPr="00921B9C" w:rsidRDefault="004D5CE1" w:rsidP="004D5CE1">
            <w:pPr>
              <w:pStyle w:val="Nidungvnbn"/>
              <w:ind w:firstLine="0"/>
              <w:rPr>
                <w:sz w:val="22"/>
                <w:szCs w:val="22"/>
                <w:lang w:val="vi-VN"/>
              </w:rPr>
            </w:pPr>
            <w:r>
              <w:rPr>
                <w:sz w:val="22"/>
                <w:szCs w:val="22"/>
                <w:lang w:val="vi-VN"/>
              </w:rPr>
              <w:t>Fa0/3</w:t>
            </w:r>
          </w:p>
        </w:tc>
        <w:tc>
          <w:tcPr>
            <w:tcW w:w="2790" w:type="dxa"/>
            <w:shd w:val="clear" w:color="auto" w:fill="DBE5F1" w:themeFill="accent1" w:themeFillTint="33"/>
          </w:tcPr>
          <w:p w14:paraId="38903768" w14:textId="01D8A61F" w:rsidR="004D5CE1" w:rsidRPr="00921B9C" w:rsidRDefault="004D5CE1" w:rsidP="004D5CE1">
            <w:pPr>
              <w:pStyle w:val="Nidungvnbn"/>
              <w:ind w:firstLine="0"/>
              <w:rPr>
                <w:sz w:val="22"/>
                <w:szCs w:val="22"/>
                <w:lang w:val="vi-VN"/>
              </w:rPr>
            </w:pPr>
            <w:r>
              <w:rPr>
                <w:sz w:val="22"/>
                <w:szCs w:val="22"/>
                <w:lang w:val="vi-VN"/>
              </w:rPr>
              <w:t>C203-Fa0/1—Tầng2-Fa0/3</w:t>
            </w:r>
          </w:p>
        </w:tc>
        <w:tc>
          <w:tcPr>
            <w:tcW w:w="1016" w:type="dxa"/>
            <w:vMerge/>
            <w:shd w:val="clear" w:color="auto" w:fill="DBE5F1" w:themeFill="accent1" w:themeFillTint="33"/>
          </w:tcPr>
          <w:p w14:paraId="0FAA6082" w14:textId="77777777" w:rsidR="004D5CE1" w:rsidRPr="00921B9C" w:rsidRDefault="004D5CE1" w:rsidP="004D5CE1">
            <w:pPr>
              <w:pStyle w:val="Nidungvnbn"/>
              <w:ind w:firstLine="0"/>
              <w:rPr>
                <w:sz w:val="22"/>
                <w:szCs w:val="22"/>
                <w:lang w:val="vi-VN"/>
              </w:rPr>
            </w:pPr>
          </w:p>
        </w:tc>
        <w:tc>
          <w:tcPr>
            <w:tcW w:w="1144" w:type="dxa"/>
            <w:vMerge/>
            <w:shd w:val="clear" w:color="auto" w:fill="DBE5F1" w:themeFill="accent1" w:themeFillTint="33"/>
          </w:tcPr>
          <w:p w14:paraId="164518E5" w14:textId="77777777" w:rsidR="004D5CE1" w:rsidRPr="00921B9C" w:rsidRDefault="004D5CE1" w:rsidP="004D5CE1">
            <w:pPr>
              <w:pStyle w:val="Nidungvnbn"/>
              <w:ind w:firstLine="0"/>
              <w:rPr>
                <w:sz w:val="22"/>
                <w:szCs w:val="22"/>
                <w:lang w:val="vi-VN"/>
              </w:rPr>
            </w:pPr>
          </w:p>
        </w:tc>
      </w:tr>
      <w:tr w:rsidR="004D5CE1" w14:paraId="49504F0D" w14:textId="77777777" w:rsidTr="00840FA4">
        <w:trPr>
          <w:trHeight w:val="367"/>
        </w:trPr>
        <w:tc>
          <w:tcPr>
            <w:tcW w:w="990" w:type="dxa"/>
            <w:vMerge/>
            <w:shd w:val="clear" w:color="auto" w:fill="DBE5F1" w:themeFill="accent1" w:themeFillTint="33"/>
          </w:tcPr>
          <w:p w14:paraId="17AA3F7F" w14:textId="77777777" w:rsidR="004D5CE1" w:rsidRPr="00921B9C" w:rsidRDefault="004D5CE1" w:rsidP="004D5CE1">
            <w:pPr>
              <w:pStyle w:val="Nidungvnbn"/>
              <w:ind w:firstLine="0"/>
              <w:rPr>
                <w:sz w:val="22"/>
                <w:szCs w:val="22"/>
                <w:lang w:val="vi-VN"/>
              </w:rPr>
            </w:pPr>
          </w:p>
        </w:tc>
        <w:tc>
          <w:tcPr>
            <w:tcW w:w="1170" w:type="dxa"/>
            <w:shd w:val="clear" w:color="auto" w:fill="DBE5F1" w:themeFill="accent1" w:themeFillTint="33"/>
          </w:tcPr>
          <w:p w14:paraId="7952AB0C" w14:textId="36E808BA" w:rsidR="004D5CE1" w:rsidRPr="00921B9C" w:rsidRDefault="004D5CE1" w:rsidP="004D5CE1">
            <w:pPr>
              <w:pStyle w:val="Nidungvnbn"/>
              <w:ind w:firstLine="0"/>
              <w:rPr>
                <w:sz w:val="22"/>
                <w:szCs w:val="22"/>
                <w:lang w:val="vi-VN"/>
              </w:rPr>
            </w:pPr>
            <w:r>
              <w:rPr>
                <w:sz w:val="22"/>
                <w:szCs w:val="22"/>
                <w:lang w:val="vi-VN"/>
              </w:rPr>
              <w:t>Tầng 2</w:t>
            </w:r>
          </w:p>
        </w:tc>
        <w:tc>
          <w:tcPr>
            <w:tcW w:w="1440" w:type="dxa"/>
            <w:shd w:val="clear" w:color="auto" w:fill="DBE5F1" w:themeFill="accent1" w:themeFillTint="33"/>
          </w:tcPr>
          <w:p w14:paraId="7378E93C" w14:textId="32FADE30" w:rsidR="004D5CE1" w:rsidRPr="00921B9C" w:rsidRDefault="004D5CE1" w:rsidP="004D5CE1">
            <w:pPr>
              <w:pStyle w:val="Nidungvnbn"/>
              <w:ind w:firstLine="0"/>
              <w:rPr>
                <w:sz w:val="22"/>
                <w:szCs w:val="22"/>
                <w:lang w:val="vi-VN"/>
              </w:rPr>
            </w:pPr>
            <w:r>
              <w:rPr>
                <w:sz w:val="22"/>
                <w:szCs w:val="22"/>
                <w:lang w:val="vi-VN"/>
              </w:rPr>
              <w:t>Switch chính</w:t>
            </w:r>
          </w:p>
        </w:tc>
        <w:tc>
          <w:tcPr>
            <w:tcW w:w="1080" w:type="dxa"/>
            <w:shd w:val="clear" w:color="auto" w:fill="DBE5F1" w:themeFill="accent1" w:themeFillTint="33"/>
          </w:tcPr>
          <w:p w14:paraId="0098A8FF" w14:textId="504CFD15" w:rsidR="004D5CE1" w:rsidRPr="00921B9C" w:rsidRDefault="004D5CE1" w:rsidP="004D5CE1">
            <w:pPr>
              <w:pStyle w:val="Nidungvnbn"/>
              <w:ind w:firstLine="0"/>
              <w:rPr>
                <w:sz w:val="22"/>
                <w:szCs w:val="22"/>
                <w:lang w:val="vi-VN"/>
              </w:rPr>
            </w:pPr>
            <w:r>
              <w:rPr>
                <w:sz w:val="22"/>
                <w:szCs w:val="22"/>
                <w:lang w:val="vi-VN"/>
              </w:rPr>
              <w:t>Fa0/4</w:t>
            </w:r>
          </w:p>
        </w:tc>
        <w:tc>
          <w:tcPr>
            <w:tcW w:w="1080" w:type="dxa"/>
            <w:shd w:val="clear" w:color="auto" w:fill="DBE5F1" w:themeFill="accent1" w:themeFillTint="33"/>
          </w:tcPr>
          <w:p w14:paraId="7B97FE66" w14:textId="3AF1D344" w:rsidR="004D5CE1" w:rsidRPr="00921B9C" w:rsidRDefault="004D5CE1" w:rsidP="004D5CE1">
            <w:pPr>
              <w:pStyle w:val="Nidungvnbn"/>
              <w:ind w:firstLine="0"/>
              <w:rPr>
                <w:sz w:val="22"/>
                <w:szCs w:val="22"/>
                <w:lang w:val="vi-VN"/>
              </w:rPr>
            </w:pPr>
            <w:r>
              <w:rPr>
                <w:sz w:val="22"/>
                <w:szCs w:val="22"/>
                <w:lang w:val="vi-VN"/>
              </w:rPr>
              <w:t>Fa0/4</w:t>
            </w:r>
          </w:p>
        </w:tc>
        <w:tc>
          <w:tcPr>
            <w:tcW w:w="2790" w:type="dxa"/>
            <w:shd w:val="clear" w:color="auto" w:fill="DBE5F1" w:themeFill="accent1" w:themeFillTint="33"/>
          </w:tcPr>
          <w:p w14:paraId="11077F00" w14:textId="6925DE17" w:rsidR="004D5CE1" w:rsidRPr="00921B9C" w:rsidRDefault="004D5CE1" w:rsidP="004D5CE1">
            <w:pPr>
              <w:pStyle w:val="Nidungvnbn"/>
              <w:ind w:firstLine="0"/>
              <w:rPr>
                <w:sz w:val="22"/>
                <w:szCs w:val="22"/>
                <w:lang w:val="vi-VN"/>
              </w:rPr>
            </w:pPr>
            <w:r>
              <w:rPr>
                <w:sz w:val="22"/>
                <w:szCs w:val="22"/>
                <w:lang w:val="vi-VN"/>
              </w:rPr>
              <w:t>Tầng2-Fa0/4—Switch-Fa0/4</w:t>
            </w:r>
          </w:p>
        </w:tc>
        <w:tc>
          <w:tcPr>
            <w:tcW w:w="1016" w:type="dxa"/>
            <w:vMerge/>
            <w:shd w:val="clear" w:color="auto" w:fill="DBE5F1" w:themeFill="accent1" w:themeFillTint="33"/>
          </w:tcPr>
          <w:p w14:paraId="679FF040" w14:textId="77777777" w:rsidR="004D5CE1" w:rsidRPr="00921B9C" w:rsidRDefault="004D5CE1" w:rsidP="004D5CE1">
            <w:pPr>
              <w:pStyle w:val="Nidungvnbn"/>
              <w:ind w:firstLine="0"/>
              <w:rPr>
                <w:sz w:val="22"/>
                <w:szCs w:val="22"/>
                <w:lang w:val="vi-VN"/>
              </w:rPr>
            </w:pPr>
          </w:p>
        </w:tc>
        <w:tc>
          <w:tcPr>
            <w:tcW w:w="1144" w:type="dxa"/>
            <w:vMerge/>
            <w:shd w:val="clear" w:color="auto" w:fill="DBE5F1" w:themeFill="accent1" w:themeFillTint="33"/>
          </w:tcPr>
          <w:p w14:paraId="7DD0AB80" w14:textId="77777777" w:rsidR="004D5CE1" w:rsidRPr="00921B9C" w:rsidRDefault="004D5CE1" w:rsidP="004D5CE1">
            <w:pPr>
              <w:pStyle w:val="Nidungvnbn"/>
              <w:ind w:firstLine="0"/>
              <w:rPr>
                <w:sz w:val="22"/>
                <w:szCs w:val="22"/>
                <w:lang w:val="vi-VN"/>
              </w:rPr>
            </w:pPr>
          </w:p>
        </w:tc>
      </w:tr>
    </w:tbl>
    <w:p w14:paraId="744268E1" w14:textId="35E79CA1" w:rsidR="006F775E" w:rsidRPr="00B7067B" w:rsidRDefault="00840FA4" w:rsidP="00840FA4">
      <w:pPr>
        <w:pStyle w:val="Bngbiu-nidung"/>
        <w:jc w:val="center"/>
        <w:rPr>
          <w:lang w:val="vi-VN"/>
        </w:rPr>
      </w:pPr>
      <w:bookmarkStart w:id="24" w:name="_Toc132895678"/>
      <w:r>
        <w:rPr>
          <w:lang w:val="vi-VN"/>
        </w:rPr>
        <w:t>Bảng 4.1 Kết nối port chi nhánh 1</w:t>
      </w:r>
      <w:bookmarkEnd w:id="24"/>
    </w:p>
    <w:p w14:paraId="0E644005" w14:textId="30C2EDB9" w:rsidR="00860D81" w:rsidRDefault="00E96E62" w:rsidP="00840FA4">
      <w:pPr>
        <w:pStyle w:val="Tiumccp2"/>
        <w:rPr>
          <w:lang w:val="vi-VN"/>
        </w:rPr>
      </w:pPr>
      <w:bookmarkStart w:id="25" w:name="_Toc132895609"/>
      <w:r>
        <w:rPr>
          <w:lang w:val="vi-VN"/>
        </w:rPr>
        <w:t>4.1</w:t>
      </w:r>
      <w:r w:rsidR="00840FA4">
        <w:rPr>
          <w:lang w:val="vi-VN"/>
        </w:rPr>
        <w:t>.2 Chi nhánh 2 – Cơ sở Bảo Lộc</w:t>
      </w:r>
      <w:bookmarkEnd w:id="25"/>
    </w:p>
    <w:p w14:paraId="7D69004A" w14:textId="26C7938C" w:rsidR="00840FA4" w:rsidRDefault="00840FA4" w:rsidP="00840FA4">
      <w:pPr>
        <w:pStyle w:val="Nidungvnbn"/>
        <w:rPr>
          <w:lang w:val="vi-VN"/>
        </w:rPr>
      </w:pPr>
      <w:r>
        <w:rPr>
          <w:lang w:val="vi-VN"/>
        </w:rPr>
        <w:t>Tương tự như ở chi nhánh 1, cơ sở Bảo Lộc được thiết kế như sau:</w:t>
      </w:r>
    </w:p>
    <w:p w14:paraId="517422BF" w14:textId="1DB51C66" w:rsidR="00840FA4" w:rsidRDefault="00840FA4">
      <w:pPr>
        <w:spacing w:after="200" w:line="276" w:lineRule="auto"/>
        <w:rPr>
          <w:sz w:val="26"/>
          <w:szCs w:val="26"/>
          <w:lang w:val="vi-VN"/>
        </w:rPr>
      </w:pPr>
    </w:p>
    <w:tbl>
      <w:tblPr>
        <w:tblStyle w:val="TableGrid"/>
        <w:tblW w:w="10710" w:type="dxa"/>
        <w:tblInd w:w="-1085" w:type="dxa"/>
        <w:tblLayout w:type="fixed"/>
        <w:tblLook w:val="04A0" w:firstRow="1" w:lastRow="0" w:firstColumn="1" w:lastColumn="0" w:noHBand="0" w:noVBand="1"/>
      </w:tblPr>
      <w:tblGrid>
        <w:gridCol w:w="990"/>
        <w:gridCol w:w="1170"/>
        <w:gridCol w:w="1440"/>
        <w:gridCol w:w="1080"/>
        <w:gridCol w:w="1080"/>
        <w:gridCol w:w="2790"/>
        <w:gridCol w:w="1016"/>
        <w:gridCol w:w="1144"/>
      </w:tblGrid>
      <w:tr w:rsidR="00840FA4" w14:paraId="0E0B37E8" w14:textId="77777777" w:rsidTr="00840FA4">
        <w:trPr>
          <w:trHeight w:val="435"/>
        </w:trPr>
        <w:tc>
          <w:tcPr>
            <w:tcW w:w="10710" w:type="dxa"/>
            <w:gridSpan w:val="8"/>
            <w:shd w:val="clear" w:color="auto" w:fill="17365D" w:themeFill="text2" w:themeFillShade="BF"/>
          </w:tcPr>
          <w:p w14:paraId="67644DD8" w14:textId="11B806A5" w:rsidR="00840FA4" w:rsidRPr="00840FA4" w:rsidRDefault="00840FA4" w:rsidP="00840FA4">
            <w:pPr>
              <w:pStyle w:val="Nidungvnbn"/>
              <w:ind w:firstLine="0"/>
              <w:jc w:val="center"/>
              <w:rPr>
                <w:b/>
                <w:lang w:val="vi-VN"/>
              </w:rPr>
            </w:pPr>
            <w:r>
              <w:rPr>
                <w:b/>
                <w:lang w:val="vi-VN"/>
              </w:rPr>
              <w:t>CHI NHÁNH 2</w:t>
            </w:r>
          </w:p>
        </w:tc>
      </w:tr>
      <w:tr w:rsidR="00840FA4" w:rsidRPr="00693268" w14:paraId="789719C7" w14:textId="77777777" w:rsidTr="00840FA4">
        <w:trPr>
          <w:trHeight w:val="749"/>
        </w:trPr>
        <w:tc>
          <w:tcPr>
            <w:tcW w:w="990" w:type="dxa"/>
            <w:shd w:val="clear" w:color="auto" w:fill="95B3D7" w:themeFill="accent1" w:themeFillTint="99"/>
          </w:tcPr>
          <w:p w14:paraId="5F6C69FD" w14:textId="77777777" w:rsidR="00840FA4" w:rsidRPr="004D5CE1" w:rsidRDefault="00840FA4" w:rsidP="00840FA4">
            <w:pPr>
              <w:pStyle w:val="Nidungvnbn"/>
              <w:ind w:firstLine="0"/>
              <w:rPr>
                <w:b/>
                <w:sz w:val="22"/>
                <w:szCs w:val="22"/>
                <w:lang w:val="vi-VN"/>
              </w:rPr>
            </w:pPr>
            <w:r w:rsidRPr="004D5CE1">
              <w:rPr>
                <w:b/>
                <w:sz w:val="22"/>
                <w:szCs w:val="22"/>
                <w:lang w:val="vi-VN"/>
              </w:rPr>
              <w:t>Tầng</w:t>
            </w:r>
          </w:p>
        </w:tc>
        <w:tc>
          <w:tcPr>
            <w:tcW w:w="1170" w:type="dxa"/>
            <w:shd w:val="clear" w:color="auto" w:fill="95B3D7" w:themeFill="accent1" w:themeFillTint="99"/>
          </w:tcPr>
          <w:p w14:paraId="5D2AFD47" w14:textId="77777777" w:rsidR="00840FA4" w:rsidRPr="004D5CE1" w:rsidRDefault="00840FA4" w:rsidP="00840FA4">
            <w:pPr>
              <w:pStyle w:val="Nidungvnbn"/>
              <w:ind w:firstLine="0"/>
              <w:rPr>
                <w:b/>
                <w:sz w:val="22"/>
                <w:szCs w:val="22"/>
                <w:lang w:val="vi-VN"/>
              </w:rPr>
            </w:pPr>
            <w:r w:rsidRPr="004D5CE1">
              <w:rPr>
                <w:b/>
                <w:sz w:val="22"/>
                <w:szCs w:val="22"/>
                <w:lang w:val="vi-VN"/>
              </w:rPr>
              <w:t>Điểm đầu</w:t>
            </w:r>
          </w:p>
        </w:tc>
        <w:tc>
          <w:tcPr>
            <w:tcW w:w="1440" w:type="dxa"/>
            <w:shd w:val="clear" w:color="auto" w:fill="95B3D7" w:themeFill="accent1" w:themeFillTint="99"/>
          </w:tcPr>
          <w:p w14:paraId="55437BFC" w14:textId="77777777" w:rsidR="00840FA4" w:rsidRPr="004D5CE1" w:rsidRDefault="00840FA4" w:rsidP="00840FA4">
            <w:pPr>
              <w:pStyle w:val="Nidungvnbn"/>
              <w:ind w:firstLine="0"/>
              <w:rPr>
                <w:b/>
                <w:sz w:val="22"/>
                <w:szCs w:val="22"/>
                <w:lang w:val="vi-VN"/>
              </w:rPr>
            </w:pPr>
            <w:r w:rsidRPr="004D5CE1">
              <w:rPr>
                <w:b/>
                <w:sz w:val="22"/>
                <w:szCs w:val="22"/>
                <w:lang w:val="vi-VN"/>
              </w:rPr>
              <w:t>Điểm cuối</w:t>
            </w:r>
          </w:p>
        </w:tc>
        <w:tc>
          <w:tcPr>
            <w:tcW w:w="1080" w:type="dxa"/>
            <w:shd w:val="clear" w:color="auto" w:fill="95B3D7" w:themeFill="accent1" w:themeFillTint="99"/>
          </w:tcPr>
          <w:p w14:paraId="18F861AB" w14:textId="77777777" w:rsidR="00840FA4" w:rsidRPr="004D5CE1" w:rsidRDefault="00840FA4" w:rsidP="00840FA4">
            <w:pPr>
              <w:pStyle w:val="Nidungvnbn"/>
              <w:ind w:firstLine="0"/>
              <w:rPr>
                <w:b/>
                <w:sz w:val="22"/>
                <w:szCs w:val="22"/>
                <w:lang w:val="vi-VN"/>
              </w:rPr>
            </w:pPr>
            <w:r w:rsidRPr="004D5CE1">
              <w:rPr>
                <w:b/>
                <w:sz w:val="22"/>
                <w:szCs w:val="22"/>
                <w:lang w:val="vi-VN"/>
              </w:rPr>
              <w:t>Interface đầu</w:t>
            </w:r>
          </w:p>
        </w:tc>
        <w:tc>
          <w:tcPr>
            <w:tcW w:w="1080" w:type="dxa"/>
            <w:shd w:val="clear" w:color="auto" w:fill="95B3D7" w:themeFill="accent1" w:themeFillTint="99"/>
          </w:tcPr>
          <w:p w14:paraId="0BC79EE9" w14:textId="77777777" w:rsidR="00840FA4" w:rsidRPr="004D5CE1" w:rsidRDefault="00840FA4" w:rsidP="00840FA4">
            <w:pPr>
              <w:pStyle w:val="Nidungvnbn"/>
              <w:ind w:firstLine="0"/>
              <w:rPr>
                <w:b/>
                <w:sz w:val="22"/>
                <w:szCs w:val="22"/>
                <w:lang w:val="vi-VN"/>
              </w:rPr>
            </w:pPr>
            <w:r w:rsidRPr="004D5CE1">
              <w:rPr>
                <w:b/>
                <w:sz w:val="22"/>
                <w:szCs w:val="22"/>
                <w:lang w:val="vi-VN"/>
              </w:rPr>
              <w:t>Interface cuối</w:t>
            </w:r>
          </w:p>
        </w:tc>
        <w:tc>
          <w:tcPr>
            <w:tcW w:w="2790" w:type="dxa"/>
            <w:shd w:val="clear" w:color="auto" w:fill="95B3D7" w:themeFill="accent1" w:themeFillTint="99"/>
          </w:tcPr>
          <w:p w14:paraId="0428168E" w14:textId="77777777" w:rsidR="00840FA4" w:rsidRPr="004D5CE1" w:rsidRDefault="00840FA4" w:rsidP="00840FA4">
            <w:pPr>
              <w:pStyle w:val="Nidungvnbn"/>
              <w:ind w:firstLine="0"/>
              <w:rPr>
                <w:b/>
                <w:sz w:val="22"/>
                <w:szCs w:val="22"/>
                <w:lang w:val="vi-VN"/>
              </w:rPr>
            </w:pPr>
            <w:r w:rsidRPr="004D5CE1">
              <w:rPr>
                <w:b/>
                <w:sz w:val="22"/>
                <w:szCs w:val="22"/>
                <w:lang w:val="vi-VN"/>
              </w:rPr>
              <w:t>Date Cable Label</w:t>
            </w:r>
          </w:p>
        </w:tc>
        <w:tc>
          <w:tcPr>
            <w:tcW w:w="1016" w:type="dxa"/>
            <w:shd w:val="clear" w:color="auto" w:fill="95B3D7" w:themeFill="accent1" w:themeFillTint="99"/>
          </w:tcPr>
          <w:p w14:paraId="10F60B1F" w14:textId="77777777" w:rsidR="00840FA4" w:rsidRPr="004D5CE1" w:rsidRDefault="00840FA4" w:rsidP="00840FA4">
            <w:pPr>
              <w:pStyle w:val="Nidungvnbn"/>
              <w:ind w:firstLine="0"/>
              <w:rPr>
                <w:b/>
                <w:sz w:val="22"/>
                <w:szCs w:val="22"/>
                <w:lang w:val="vi-VN"/>
              </w:rPr>
            </w:pPr>
            <w:r w:rsidRPr="004D5CE1">
              <w:rPr>
                <w:b/>
                <w:sz w:val="22"/>
                <w:szCs w:val="22"/>
                <w:lang w:val="vi-VN"/>
              </w:rPr>
              <w:t>Protocol</w:t>
            </w:r>
          </w:p>
        </w:tc>
        <w:tc>
          <w:tcPr>
            <w:tcW w:w="1144" w:type="dxa"/>
            <w:shd w:val="clear" w:color="auto" w:fill="95B3D7" w:themeFill="accent1" w:themeFillTint="99"/>
          </w:tcPr>
          <w:p w14:paraId="4A156D51" w14:textId="77777777" w:rsidR="00840FA4" w:rsidRPr="004D5CE1" w:rsidRDefault="00840FA4" w:rsidP="00840FA4">
            <w:pPr>
              <w:pStyle w:val="Nidungvnbn"/>
              <w:ind w:firstLine="0"/>
              <w:rPr>
                <w:b/>
                <w:sz w:val="22"/>
                <w:szCs w:val="22"/>
                <w:lang w:val="vi-VN"/>
              </w:rPr>
            </w:pPr>
            <w:r w:rsidRPr="004D5CE1">
              <w:rPr>
                <w:b/>
                <w:sz w:val="22"/>
                <w:szCs w:val="22"/>
                <w:lang w:val="vi-VN"/>
              </w:rPr>
              <w:t>Trunking</w:t>
            </w:r>
          </w:p>
          <w:p w14:paraId="330F9A16" w14:textId="77777777" w:rsidR="00840FA4" w:rsidRPr="004D5CE1" w:rsidRDefault="00840FA4" w:rsidP="00840FA4">
            <w:pPr>
              <w:pStyle w:val="Nidungvnbn"/>
              <w:ind w:firstLine="0"/>
              <w:rPr>
                <w:b/>
                <w:sz w:val="22"/>
                <w:szCs w:val="22"/>
                <w:lang w:val="vi-VN"/>
              </w:rPr>
            </w:pPr>
            <w:r w:rsidRPr="004D5CE1">
              <w:rPr>
                <w:b/>
                <w:sz w:val="22"/>
                <w:szCs w:val="22"/>
                <w:lang w:val="vi-VN"/>
              </w:rPr>
              <w:t>/VLAN</w:t>
            </w:r>
          </w:p>
        </w:tc>
      </w:tr>
      <w:tr w:rsidR="00185C28" w14:paraId="3D45340A" w14:textId="77777777" w:rsidTr="00840FA4">
        <w:trPr>
          <w:trHeight w:val="367"/>
        </w:trPr>
        <w:tc>
          <w:tcPr>
            <w:tcW w:w="990" w:type="dxa"/>
            <w:vMerge w:val="restart"/>
          </w:tcPr>
          <w:p w14:paraId="57C4D4B0" w14:textId="77777777" w:rsidR="00185C28" w:rsidRPr="00921B9C" w:rsidRDefault="00185C28" w:rsidP="00840FA4">
            <w:pPr>
              <w:pStyle w:val="Nidungvnbn"/>
              <w:ind w:firstLine="0"/>
              <w:rPr>
                <w:sz w:val="22"/>
                <w:szCs w:val="22"/>
                <w:lang w:val="vi-VN"/>
              </w:rPr>
            </w:pPr>
            <w:r w:rsidRPr="00921B9C">
              <w:rPr>
                <w:sz w:val="22"/>
                <w:szCs w:val="22"/>
                <w:lang w:val="vi-VN"/>
              </w:rPr>
              <w:t>Tầng 1</w:t>
            </w:r>
          </w:p>
        </w:tc>
        <w:tc>
          <w:tcPr>
            <w:tcW w:w="1170" w:type="dxa"/>
            <w:vMerge w:val="restart"/>
          </w:tcPr>
          <w:p w14:paraId="35204545" w14:textId="414709C0" w:rsidR="00185C28" w:rsidRPr="00921B9C" w:rsidRDefault="00185C28" w:rsidP="00185C28">
            <w:pPr>
              <w:pStyle w:val="Nidungvnbn"/>
              <w:ind w:firstLine="0"/>
              <w:rPr>
                <w:sz w:val="22"/>
                <w:szCs w:val="22"/>
                <w:lang w:val="vi-VN"/>
              </w:rPr>
            </w:pPr>
            <w:r>
              <w:rPr>
                <w:sz w:val="22"/>
                <w:szCs w:val="22"/>
                <w:lang w:val="vi-VN"/>
              </w:rPr>
              <w:t>A111</w:t>
            </w:r>
          </w:p>
        </w:tc>
        <w:tc>
          <w:tcPr>
            <w:tcW w:w="1440" w:type="dxa"/>
          </w:tcPr>
          <w:p w14:paraId="320E4009" w14:textId="5E5F7A81" w:rsidR="00185C28" w:rsidRPr="00921B9C" w:rsidRDefault="00185C28" w:rsidP="00840FA4">
            <w:pPr>
              <w:pStyle w:val="Nidungvnbn"/>
              <w:ind w:firstLine="0"/>
              <w:rPr>
                <w:sz w:val="22"/>
                <w:szCs w:val="22"/>
                <w:lang w:val="vi-VN"/>
              </w:rPr>
            </w:pPr>
            <w:r w:rsidRPr="00185C28">
              <w:rPr>
                <w:sz w:val="22"/>
                <w:szCs w:val="22"/>
                <w:lang w:val="vi-VN"/>
              </w:rPr>
              <w:t>PC45</w:t>
            </w:r>
          </w:p>
        </w:tc>
        <w:tc>
          <w:tcPr>
            <w:tcW w:w="1080" w:type="dxa"/>
          </w:tcPr>
          <w:p w14:paraId="67BB562F"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18E63CC4" w14:textId="77777777" w:rsidR="00185C28" w:rsidRPr="00921B9C" w:rsidRDefault="00185C28" w:rsidP="00840FA4">
            <w:pPr>
              <w:pStyle w:val="Nidungvnbn"/>
              <w:ind w:firstLine="0"/>
              <w:rPr>
                <w:sz w:val="22"/>
                <w:szCs w:val="22"/>
                <w:lang w:val="vi-VN"/>
              </w:rPr>
            </w:pPr>
            <w:r w:rsidRPr="00921B9C">
              <w:rPr>
                <w:sz w:val="22"/>
                <w:szCs w:val="22"/>
                <w:lang w:val="vi-VN"/>
              </w:rPr>
              <w:t>Fa1/1</w:t>
            </w:r>
          </w:p>
        </w:tc>
        <w:tc>
          <w:tcPr>
            <w:tcW w:w="2790" w:type="dxa"/>
          </w:tcPr>
          <w:p w14:paraId="53B5F010" w14:textId="1C9DD411" w:rsidR="00185C28" w:rsidRPr="00921B9C" w:rsidRDefault="00185C28" w:rsidP="00840FA4">
            <w:pPr>
              <w:pStyle w:val="Nidungvnbn"/>
              <w:ind w:firstLine="0"/>
              <w:rPr>
                <w:sz w:val="22"/>
                <w:szCs w:val="22"/>
                <w:lang w:val="vi-VN"/>
              </w:rPr>
            </w:pPr>
            <w:r>
              <w:rPr>
                <w:sz w:val="22"/>
                <w:szCs w:val="22"/>
                <w:lang w:val="vi-VN"/>
              </w:rPr>
              <w:t>A111-Fa1</w:t>
            </w:r>
            <w:r w:rsidRPr="00185C28">
              <w:rPr>
                <w:sz w:val="22"/>
                <w:szCs w:val="22"/>
                <w:lang w:val="vi-VN"/>
              </w:rPr>
              <w:t>/</w:t>
            </w:r>
            <w:r w:rsidR="00284463">
              <w:rPr>
                <w:sz w:val="22"/>
                <w:szCs w:val="22"/>
                <w:lang w:val="vi-VN"/>
              </w:rPr>
              <w:t>1-</w:t>
            </w:r>
            <w:r w:rsidRPr="00185C28">
              <w:rPr>
                <w:sz w:val="22"/>
                <w:szCs w:val="22"/>
                <w:lang w:val="vi-VN"/>
              </w:rPr>
              <w:t>-PC45-Fa0</w:t>
            </w:r>
          </w:p>
        </w:tc>
        <w:tc>
          <w:tcPr>
            <w:tcW w:w="1016" w:type="dxa"/>
            <w:vMerge w:val="restart"/>
          </w:tcPr>
          <w:p w14:paraId="4E9C09F5" w14:textId="77777777" w:rsidR="00185C28" w:rsidRPr="00921B9C" w:rsidRDefault="00185C28" w:rsidP="00840FA4">
            <w:pPr>
              <w:pStyle w:val="Nidungvnbn"/>
              <w:ind w:firstLine="0"/>
              <w:rPr>
                <w:sz w:val="22"/>
                <w:szCs w:val="22"/>
                <w:lang w:val="vi-VN"/>
              </w:rPr>
            </w:pPr>
            <w:r w:rsidRPr="00921B9C">
              <w:rPr>
                <w:sz w:val="22"/>
                <w:szCs w:val="22"/>
                <w:lang w:val="vi-VN"/>
              </w:rPr>
              <w:t>Ethernet</w:t>
            </w:r>
          </w:p>
          <w:p w14:paraId="05C76CE2" w14:textId="3C062612" w:rsidR="00185C28" w:rsidRPr="00921B9C" w:rsidRDefault="00185C28" w:rsidP="00840FA4">
            <w:pPr>
              <w:pStyle w:val="Nidungvnbn"/>
              <w:rPr>
                <w:sz w:val="22"/>
                <w:szCs w:val="22"/>
                <w:lang w:val="vi-VN"/>
              </w:rPr>
            </w:pPr>
          </w:p>
        </w:tc>
        <w:tc>
          <w:tcPr>
            <w:tcW w:w="1144" w:type="dxa"/>
            <w:vMerge w:val="restart"/>
          </w:tcPr>
          <w:p w14:paraId="4EA8D020" w14:textId="1AC56BBB" w:rsidR="00185C28" w:rsidRPr="00921B9C" w:rsidRDefault="00185C28" w:rsidP="00185C28">
            <w:pPr>
              <w:pStyle w:val="Nidungvnbn"/>
              <w:ind w:firstLine="0"/>
              <w:rPr>
                <w:sz w:val="22"/>
                <w:szCs w:val="22"/>
                <w:lang w:val="vi-VN"/>
              </w:rPr>
            </w:pPr>
            <w:r>
              <w:rPr>
                <w:sz w:val="22"/>
                <w:szCs w:val="22"/>
                <w:lang w:val="vi-VN"/>
              </w:rPr>
              <w:t>VLAN 40</w:t>
            </w:r>
          </w:p>
        </w:tc>
      </w:tr>
      <w:tr w:rsidR="00185C28" w14:paraId="25F871F6" w14:textId="77777777" w:rsidTr="00840FA4">
        <w:trPr>
          <w:trHeight w:val="381"/>
        </w:trPr>
        <w:tc>
          <w:tcPr>
            <w:tcW w:w="990" w:type="dxa"/>
            <w:vMerge/>
          </w:tcPr>
          <w:p w14:paraId="22EA4A5D" w14:textId="77777777" w:rsidR="00185C28" w:rsidRPr="00921B9C" w:rsidRDefault="00185C28" w:rsidP="00840FA4">
            <w:pPr>
              <w:pStyle w:val="Nidungvnbn"/>
              <w:ind w:firstLine="0"/>
              <w:rPr>
                <w:sz w:val="22"/>
                <w:szCs w:val="22"/>
                <w:lang w:val="vi-VN"/>
              </w:rPr>
            </w:pPr>
          </w:p>
        </w:tc>
        <w:tc>
          <w:tcPr>
            <w:tcW w:w="1170" w:type="dxa"/>
            <w:vMerge/>
          </w:tcPr>
          <w:p w14:paraId="11338663" w14:textId="2142DF16" w:rsidR="00185C28" w:rsidRPr="00921B9C" w:rsidRDefault="00185C28" w:rsidP="00840FA4">
            <w:pPr>
              <w:pStyle w:val="Nidungvnbn"/>
              <w:rPr>
                <w:sz w:val="22"/>
                <w:szCs w:val="22"/>
                <w:lang w:val="vi-VN"/>
              </w:rPr>
            </w:pPr>
          </w:p>
        </w:tc>
        <w:tc>
          <w:tcPr>
            <w:tcW w:w="1440" w:type="dxa"/>
          </w:tcPr>
          <w:p w14:paraId="00B74B13" w14:textId="0ECC6D56" w:rsidR="00185C28" w:rsidRPr="00921B9C" w:rsidRDefault="00185C28" w:rsidP="00840FA4">
            <w:pPr>
              <w:pStyle w:val="Nidungvnbn"/>
              <w:ind w:firstLine="0"/>
              <w:rPr>
                <w:sz w:val="22"/>
                <w:szCs w:val="22"/>
                <w:lang w:val="vi-VN"/>
              </w:rPr>
            </w:pPr>
            <w:r w:rsidRPr="00185C28">
              <w:rPr>
                <w:sz w:val="22"/>
                <w:szCs w:val="22"/>
                <w:lang w:val="vi-VN"/>
              </w:rPr>
              <w:t>PC46</w:t>
            </w:r>
          </w:p>
        </w:tc>
        <w:tc>
          <w:tcPr>
            <w:tcW w:w="1080" w:type="dxa"/>
          </w:tcPr>
          <w:p w14:paraId="12C7D9D8"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17FCE0F4" w14:textId="77777777" w:rsidR="00185C28" w:rsidRPr="00921B9C" w:rsidRDefault="00185C28" w:rsidP="00840FA4">
            <w:pPr>
              <w:pStyle w:val="Nidungvnbn"/>
              <w:ind w:firstLine="0"/>
              <w:rPr>
                <w:sz w:val="22"/>
                <w:szCs w:val="22"/>
                <w:lang w:val="vi-VN"/>
              </w:rPr>
            </w:pPr>
            <w:r w:rsidRPr="00921B9C">
              <w:rPr>
                <w:sz w:val="22"/>
                <w:szCs w:val="22"/>
                <w:lang w:val="vi-VN"/>
              </w:rPr>
              <w:t>Fa2/1</w:t>
            </w:r>
          </w:p>
        </w:tc>
        <w:tc>
          <w:tcPr>
            <w:tcW w:w="2790" w:type="dxa"/>
          </w:tcPr>
          <w:p w14:paraId="5B4EB96F" w14:textId="34E3183A" w:rsidR="00185C28" w:rsidRPr="00921B9C" w:rsidRDefault="00185C28" w:rsidP="00840FA4">
            <w:pPr>
              <w:pStyle w:val="Nidungvnbn"/>
              <w:ind w:firstLine="0"/>
              <w:rPr>
                <w:sz w:val="22"/>
                <w:szCs w:val="22"/>
                <w:lang w:val="vi-VN"/>
              </w:rPr>
            </w:pPr>
            <w:r w:rsidRPr="00185C28">
              <w:rPr>
                <w:sz w:val="22"/>
                <w:szCs w:val="22"/>
                <w:lang w:val="vi-VN"/>
              </w:rPr>
              <w:t>A111-Fa2/1-</w:t>
            </w:r>
            <w:r w:rsidR="00284463">
              <w:rPr>
                <w:sz w:val="22"/>
                <w:szCs w:val="22"/>
                <w:lang w:val="vi-VN"/>
              </w:rPr>
              <w:t>-</w:t>
            </w:r>
            <w:r w:rsidRPr="00185C28">
              <w:rPr>
                <w:sz w:val="22"/>
                <w:szCs w:val="22"/>
                <w:lang w:val="vi-VN"/>
              </w:rPr>
              <w:t>PC46-Fa0</w:t>
            </w:r>
          </w:p>
        </w:tc>
        <w:tc>
          <w:tcPr>
            <w:tcW w:w="1016" w:type="dxa"/>
            <w:vMerge/>
          </w:tcPr>
          <w:p w14:paraId="762CAFC6" w14:textId="0C485971" w:rsidR="00185C28" w:rsidRPr="00921B9C" w:rsidRDefault="00185C28" w:rsidP="00840FA4">
            <w:pPr>
              <w:pStyle w:val="Nidungvnbn"/>
              <w:rPr>
                <w:sz w:val="22"/>
                <w:szCs w:val="22"/>
                <w:lang w:val="vi-VN"/>
              </w:rPr>
            </w:pPr>
          </w:p>
        </w:tc>
        <w:tc>
          <w:tcPr>
            <w:tcW w:w="1144" w:type="dxa"/>
            <w:vMerge/>
          </w:tcPr>
          <w:p w14:paraId="2B603C5C" w14:textId="6939AE16" w:rsidR="00185C28" w:rsidRPr="00921B9C" w:rsidRDefault="00185C28" w:rsidP="00840FA4">
            <w:pPr>
              <w:pStyle w:val="Nidungvnbn"/>
              <w:rPr>
                <w:sz w:val="22"/>
                <w:szCs w:val="22"/>
                <w:lang w:val="vi-VN"/>
              </w:rPr>
            </w:pPr>
          </w:p>
        </w:tc>
      </w:tr>
      <w:tr w:rsidR="00185C28" w14:paraId="712708DF" w14:textId="77777777" w:rsidTr="00840FA4">
        <w:trPr>
          <w:trHeight w:val="381"/>
        </w:trPr>
        <w:tc>
          <w:tcPr>
            <w:tcW w:w="990" w:type="dxa"/>
            <w:vMerge/>
          </w:tcPr>
          <w:p w14:paraId="4738AA5B" w14:textId="77777777" w:rsidR="00185C28" w:rsidRPr="00921B9C" w:rsidRDefault="00185C28" w:rsidP="00840FA4">
            <w:pPr>
              <w:pStyle w:val="Nidungvnbn"/>
              <w:ind w:firstLine="0"/>
              <w:rPr>
                <w:sz w:val="22"/>
                <w:szCs w:val="22"/>
                <w:lang w:val="vi-VN"/>
              </w:rPr>
            </w:pPr>
          </w:p>
        </w:tc>
        <w:tc>
          <w:tcPr>
            <w:tcW w:w="1170" w:type="dxa"/>
            <w:vMerge/>
          </w:tcPr>
          <w:p w14:paraId="63EC438B" w14:textId="50718F4B" w:rsidR="00185C28" w:rsidRPr="00921B9C" w:rsidRDefault="00185C28" w:rsidP="00840FA4">
            <w:pPr>
              <w:pStyle w:val="Nidungvnbn"/>
              <w:ind w:firstLine="0"/>
              <w:rPr>
                <w:sz w:val="22"/>
                <w:szCs w:val="22"/>
                <w:lang w:val="vi-VN"/>
              </w:rPr>
            </w:pPr>
          </w:p>
        </w:tc>
        <w:tc>
          <w:tcPr>
            <w:tcW w:w="1440" w:type="dxa"/>
          </w:tcPr>
          <w:p w14:paraId="79E80735" w14:textId="4924F91F" w:rsidR="00185C28" w:rsidRPr="00921B9C" w:rsidRDefault="00185C28" w:rsidP="00840FA4">
            <w:pPr>
              <w:pStyle w:val="Nidungvnbn"/>
              <w:ind w:firstLine="0"/>
              <w:rPr>
                <w:sz w:val="22"/>
                <w:szCs w:val="22"/>
                <w:lang w:val="vi-VN"/>
              </w:rPr>
            </w:pPr>
            <w:r w:rsidRPr="00185C28">
              <w:rPr>
                <w:sz w:val="22"/>
                <w:szCs w:val="22"/>
                <w:lang w:val="vi-VN"/>
              </w:rPr>
              <w:t>PC47</w:t>
            </w:r>
          </w:p>
        </w:tc>
        <w:tc>
          <w:tcPr>
            <w:tcW w:w="1080" w:type="dxa"/>
          </w:tcPr>
          <w:p w14:paraId="556962AE"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46FB92BD" w14:textId="5160AE02" w:rsidR="00185C28" w:rsidRPr="00921B9C" w:rsidRDefault="00185C28" w:rsidP="00840FA4">
            <w:pPr>
              <w:pStyle w:val="Nidungvnbn"/>
              <w:ind w:firstLine="0"/>
              <w:rPr>
                <w:sz w:val="22"/>
                <w:szCs w:val="22"/>
                <w:lang w:val="vi-VN"/>
              </w:rPr>
            </w:pPr>
            <w:r>
              <w:rPr>
                <w:sz w:val="22"/>
                <w:szCs w:val="22"/>
                <w:lang w:val="vi-VN"/>
              </w:rPr>
              <w:t>Fa3</w:t>
            </w:r>
            <w:r w:rsidRPr="00921B9C">
              <w:rPr>
                <w:sz w:val="22"/>
                <w:szCs w:val="22"/>
                <w:lang w:val="vi-VN"/>
              </w:rPr>
              <w:t>/1</w:t>
            </w:r>
          </w:p>
        </w:tc>
        <w:tc>
          <w:tcPr>
            <w:tcW w:w="2790" w:type="dxa"/>
          </w:tcPr>
          <w:p w14:paraId="3C393B38" w14:textId="274A5CF0" w:rsidR="00185C28" w:rsidRPr="00921B9C" w:rsidRDefault="00185C28" w:rsidP="00840FA4">
            <w:pPr>
              <w:pStyle w:val="Nidungvnbn"/>
              <w:ind w:firstLine="0"/>
              <w:rPr>
                <w:sz w:val="22"/>
                <w:szCs w:val="22"/>
                <w:lang w:val="vi-VN"/>
              </w:rPr>
            </w:pPr>
            <w:r w:rsidRPr="00185C28">
              <w:rPr>
                <w:sz w:val="22"/>
                <w:szCs w:val="22"/>
                <w:lang w:val="vi-VN"/>
              </w:rPr>
              <w:t>A111-Fa3/1-</w:t>
            </w:r>
            <w:r w:rsidR="00284463">
              <w:rPr>
                <w:sz w:val="22"/>
                <w:szCs w:val="22"/>
                <w:lang w:val="vi-VN"/>
              </w:rPr>
              <w:t>-</w:t>
            </w:r>
            <w:r w:rsidRPr="00185C28">
              <w:rPr>
                <w:sz w:val="22"/>
                <w:szCs w:val="22"/>
                <w:lang w:val="vi-VN"/>
              </w:rPr>
              <w:t>PC47-Fa0</w:t>
            </w:r>
            <w:r w:rsidRPr="00185C28">
              <w:rPr>
                <w:sz w:val="22"/>
                <w:szCs w:val="22"/>
                <w:lang w:val="vi-VN"/>
              </w:rPr>
              <w:tab/>
            </w:r>
          </w:p>
        </w:tc>
        <w:tc>
          <w:tcPr>
            <w:tcW w:w="1016" w:type="dxa"/>
            <w:vMerge/>
          </w:tcPr>
          <w:p w14:paraId="7AA1B605" w14:textId="6AAD2605" w:rsidR="00185C28" w:rsidRPr="00921B9C" w:rsidRDefault="00185C28" w:rsidP="00840FA4">
            <w:pPr>
              <w:pStyle w:val="Nidungvnbn"/>
              <w:ind w:firstLine="0"/>
              <w:rPr>
                <w:sz w:val="22"/>
                <w:szCs w:val="22"/>
                <w:lang w:val="vi-VN"/>
              </w:rPr>
            </w:pPr>
          </w:p>
        </w:tc>
        <w:tc>
          <w:tcPr>
            <w:tcW w:w="1144" w:type="dxa"/>
            <w:vMerge/>
          </w:tcPr>
          <w:p w14:paraId="28D0E67D" w14:textId="043800E5" w:rsidR="00185C28" w:rsidRPr="00921B9C" w:rsidRDefault="00185C28" w:rsidP="00840FA4">
            <w:pPr>
              <w:pStyle w:val="Nidungvnbn"/>
              <w:rPr>
                <w:sz w:val="22"/>
                <w:szCs w:val="22"/>
                <w:lang w:val="vi-VN"/>
              </w:rPr>
            </w:pPr>
          </w:p>
        </w:tc>
      </w:tr>
      <w:tr w:rsidR="00185C28" w14:paraId="3452FD18" w14:textId="77777777" w:rsidTr="00840FA4">
        <w:trPr>
          <w:trHeight w:val="381"/>
        </w:trPr>
        <w:tc>
          <w:tcPr>
            <w:tcW w:w="990" w:type="dxa"/>
            <w:vMerge/>
          </w:tcPr>
          <w:p w14:paraId="018C4D73" w14:textId="77777777" w:rsidR="00185C28" w:rsidRPr="00921B9C" w:rsidRDefault="00185C28" w:rsidP="00840FA4">
            <w:pPr>
              <w:pStyle w:val="Nidungvnbn"/>
              <w:ind w:firstLine="0"/>
              <w:rPr>
                <w:sz w:val="22"/>
                <w:szCs w:val="22"/>
                <w:lang w:val="vi-VN"/>
              </w:rPr>
            </w:pPr>
          </w:p>
        </w:tc>
        <w:tc>
          <w:tcPr>
            <w:tcW w:w="1170" w:type="dxa"/>
            <w:vMerge w:val="restart"/>
          </w:tcPr>
          <w:p w14:paraId="7E83E0C2" w14:textId="26361262" w:rsidR="00185C28" w:rsidRPr="00921B9C" w:rsidRDefault="00185C28" w:rsidP="00185C28">
            <w:pPr>
              <w:pStyle w:val="Nidungvnbn"/>
              <w:ind w:firstLine="0"/>
              <w:rPr>
                <w:sz w:val="22"/>
                <w:szCs w:val="22"/>
                <w:lang w:val="vi-VN"/>
              </w:rPr>
            </w:pPr>
            <w:r>
              <w:rPr>
                <w:sz w:val="22"/>
                <w:szCs w:val="22"/>
                <w:lang w:val="vi-VN"/>
              </w:rPr>
              <w:t>A112</w:t>
            </w:r>
          </w:p>
        </w:tc>
        <w:tc>
          <w:tcPr>
            <w:tcW w:w="1440" w:type="dxa"/>
          </w:tcPr>
          <w:p w14:paraId="24526439" w14:textId="01106C8D" w:rsidR="00185C28" w:rsidRPr="00921B9C" w:rsidRDefault="00185C28" w:rsidP="00840FA4">
            <w:pPr>
              <w:pStyle w:val="Nidungvnbn"/>
              <w:ind w:firstLine="0"/>
              <w:rPr>
                <w:sz w:val="22"/>
                <w:szCs w:val="22"/>
                <w:lang w:val="vi-VN"/>
              </w:rPr>
            </w:pPr>
            <w:r>
              <w:rPr>
                <w:sz w:val="22"/>
                <w:szCs w:val="22"/>
                <w:lang w:val="vi-VN"/>
              </w:rPr>
              <w:t>PC48</w:t>
            </w:r>
          </w:p>
        </w:tc>
        <w:tc>
          <w:tcPr>
            <w:tcW w:w="1080" w:type="dxa"/>
          </w:tcPr>
          <w:p w14:paraId="07DB9363"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0DB1E4AE" w14:textId="3DE2008E" w:rsidR="00185C28" w:rsidRPr="00921B9C" w:rsidRDefault="00185C28" w:rsidP="00840FA4">
            <w:pPr>
              <w:pStyle w:val="Nidungvnbn"/>
              <w:ind w:firstLine="0"/>
              <w:rPr>
                <w:sz w:val="22"/>
                <w:szCs w:val="22"/>
                <w:lang w:val="vi-VN"/>
              </w:rPr>
            </w:pPr>
            <w:r>
              <w:rPr>
                <w:sz w:val="22"/>
                <w:szCs w:val="22"/>
                <w:lang w:val="vi-VN"/>
              </w:rPr>
              <w:t>Fa1</w:t>
            </w:r>
            <w:r w:rsidRPr="00921B9C">
              <w:rPr>
                <w:sz w:val="22"/>
                <w:szCs w:val="22"/>
                <w:lang w:val="vi-VN"/>
              </w:rPr>
              <w:t>/1</w:t>
            </w:r>
          </w:p>
        </w:tc>
        <w:tc>
          <w:tcPr>
            <w:tcW w:w="2790" w:type="dxa"/>
          </w:tcPr>
          <w:p w14:paraId="7C9EA506" w14:textId="5AD4B2F8" w:rsidR="00185C28" w:rsidRPr="00921B9C" w:rsidRDefault="00185C28" w:rsidP="00840FA4">
            <w:pPr>
              <w:pStyle w:val="Nidungvnbn"/>
              <w:ind w:firstLine="0"/>
              <w:rPr>
                <w:sz w:val="22"/>
                <w:szCs w:val="22"/>
                <w:lang w:val="vi-VN"/>
              </w:rPr>
            </w:pPr>
            <w:r>
              <w:rPr>
                <w:sz w:val="22"/>
                <w:szCs w:val="22"/>
                <w:lang w:val="vi-VN"/>
              </w:rPr>
              <w:t>A112-Fa1</w:t>
            </w:r>
            <w:r w:rsidRPr="00185C28">
              <w:rPr>
                <w:sz w:val="22"/>
                <w:szCs w:val="22"/>
                <w:lang w:val="vi-VN"/>
              </w:rPr>
              <w:t>/1-</w:t>
            </w:r>
            <w:r w:rsidR="00284463">
              <w:rPr>
                <w:sz w:val="22"/>
                <w:szCs w:val="22"/>
                <w:lang w:val="vi-VN"/>
              </w:rPr>
              <w:t>-</w:t>
            </w:r>
            <w:r w:rsidRPr="00185C28">
              <w:rPr>
                <w:sz w:val="22"/>
                <w:szCs w:val="22"/>
                <w:lang w:val="vi-VN"/>
              </w:rPr>
              <w:t>PC48-Fa0</w:t>
            </w:r>
          </w:p>
        </w:tc>
        <w:tc>
          <w:tcPr>
            <w:tcW w:w="1016" w:type="dxa"/>
            <w:vMerge w:val="restart"/>
          </w:tcPr>
          <w:p w14:paraId="6D2DD1C3" w14:textId="65BAF39E" w:rsidR="00185C28" w:rsidRPr="00921B9C" w:rsidRDefault="00185C28" w:rsidP="00185C28">
            <w:pPr>
              <w:pStyle w:val="Nidungvnbn"/>
              <w:ind w:firstLine="0"/>
              <w:rPr>
                <w:sz w:val="22"/>
                <w:szCs w:val="22"/>
                <w:lang w:val="vi-VN"/>
              </w:rPr>
            </w:pPr>
            <w:r w:rsidRPr="00921B9C">
              <w:rPr>
                <w:sz w:val="22"/>
                <w:szCs w:val="22"/>
                <w:lang w:val="vi-VN"/>
              </w:rPr>
              <w:t>Ethernet</w:t>
            </w:r>
          </w:p>
        </w:tc>
        <w:tc>
          <w:tcPr>
            <w:tcW w:w="1144" w:type="dxa"/>
            <w:vMerge w:val="restart"/>
          </w:tcPr>
          <w:p w14:paraId="11D505FA" w14:textId="527ADCAF" w:rsidR="00185C28" w:rsidRPr="00921B9C" w:rsidRDefault="00185C28" w:rsidP="00185C28">
            <w:pPr>
              <w:pStyle w:val="Nidungvnbn"/>
              <w:ind w:firstLine="0"/>
              <w:rPr>
                <w:sz w:val="22"/>
                <w:szCs w:val="22"/>
                <w:lang w:val="vi-VN"/>
              </w:rPr>
            </w:pPr>
            <w:r>
              <w:rPr>
                <w:sz w:val="22"/>
                <w:szCs w:val="22"/>
                <w:lang w:val="vi-VN"/>
              </w:rPr>
              <w:t>VLAN 50</w:t>
            </w:r>
          </w:p>
        </w:tc>
      </w:tr>
      <w:tr w:rsidR="00185C28" w14:paraId="51325741" w14:textId="77777777" w:rsidTr="00840FA4">
        <w:trPr>
          <w:trHeight w:val="381"/>
        </w:trPr>
        <w:tc>
          <w:tcPr>
            <w:tcW w:w="990" w:type="dxa"/>
            <w:vMerge/>
          </w:tcPr>
          <w:p w14:paraId="6EC4612D" w14:textId="77777777" w:rsidR="00185C28" w:rsidRPr="00921B9C" w:rsidRDefault="00185C28" w:rsidP="00840FA4">
            <w:pPr>
              <w:pStyle w:val="Nidungvnbn"/>
              <w:ind w:firstLine="0"/>
              <w:rPr>
                <w:sz w:val="22"/>
                <w:szCs w:val="22"/>
                <w:lang w:val="vi-VN"/>
              </w:rPr>
            </w:pPr>
          </w:p>
        </w:tc>
        <w:tc>
          <w:tcPr>
            <w:tcW w:w="1170" w:type="dxa"/>
            <w:vMerge/>
          </w:tcPr>
          <w:p w14:paraId="7ED0E4EB" w14:textId="51C32F2B" w:rsidR="00185C28" w:rsidRPr="00921B9C" w:rsidRDefault="00185C28" w:rsidP="00840FA4">
            <w:pPr>
              <w:pStyle w:val="Nidungvnbn"/>
              <w:rPr>
                <w:sz w:val="22"/>
                <w:szCs w:val="22"/>
                <w:lang w:val="vi-VN"/>
              </w:rPr>
            </w:pPr>
          </w:p>
        </w:tc>
        <w:tc>
          <w:tcPr>
            <w:tcW w:w="1440" w:type="dxa"/>
          </w:tcPr>
          <w:p w14:paraId="2EEB0907" w14:textId="2C9F62CB" w:rsidR="00185C28" w:rsidRPr="00921B9C" w:rsidRDefault="00185C28" w:rsidP="00840FA4">
            <w:pPr>
              <w:pStyle w:val="Nidungvnbn"/>
              <w:ind w:firstLine="0"/>
              <w:rPr>
                <w:sz w:val="22"/>
                <w:szCs w:val="22"/>
                <w:lang w:val="vi-VN"/>
              </w:rPr>
            </w:pPr>
            <w:r>
              <w:rPr>
                <w:sz w:val="22"/>
                <w:szCs w:val="22"/>
                <w:lang w:val="vi-VN"/>
              </w:rPr>
              <w:t>PC49</w:t>
            </w:r>
          </w:p>
        </w:tc>
        <w:tc>
          <w:tcPr>
            <w:tcW w:w="1080" w:type="dxa"/>
          </w:tcPr>
          <w:p w14:paraId="09C61C8D"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1041F9E2" w14:textId="1ED776B9" w:rsidR="00185C28" w:rsidRPr="00921B9C" w:rsidRDefault="00185C28" w:rsidP="00840FA4">
            <w:pPr>
              <w:pStyle w:val="Nidungvnbn"/>
              <w:ind w:firstLine="0"/>
              <w:rPr>
                <w:sz w:val="22"/>
                <w:szCs w:val="22"/>
                <w:lang w:val="vi-VN"/>
              </w:rPr>
            </w:pPr>
            <w:r>
              <w:rPr>
                <w:sz w:val="22"/>
                <w:szCs w:val="22"/>
                <w:lang w:val="vi-VN"/>
              </w:rPr>
              <w:t>Fa2</w:t>
            </w:r>
            <w:r w:rsidRPr="00921B9C">
              <w:rPr>
                <w:sz w:val="22"/>
                <w:szCs w:val="22"/>
                <w:lang w:val="vi-VN"/>
              </w:rPr>
              <w:t>/1</w:t>
            </w:r>
          </w:p>
        </w:tc>
        <w:tc>
          <w:tcPr>
            <w:tcW w:w="2790" w:type="dxa"/>
          </w:tcPr>
          <w:p w14:paraId="4E1C1078" w14:textId="5A932DFE" w:rsidR="00185C28" w:rsidRPr="00921B9C" w:rsidRDefault="00185C28" w:rsidP="00840FA4">
            <w:pPr>
              <w:pStyle w:val="Nidungvnbn"/>
              <w:ind w:firstLine="0"/>
              <w:rPr>
                <w:sz w:val="22"/>
                <w:szCs w:val="22"/>
                <w:lang w:val="vi-VN"/>
              </w:rPr>
            </w:pPr>
            <w:r w:rsidRPr="00185C28">
              <w:rPr>
                <w:sz w:val="22"/>
                <w:szCs w:val="22"/>
                <w:lang w:val="vi-VN"/>
              </w:rPr>
              <w:t>A112-Fa2/1-</w:t>
            </w:r>
            <w:r w:rsidR="00284463">
              <w:rPr>
                <w:sz w:val="22"/>
                <w:szCs w:val="22"/>
                <w:lang w:val="vi-VN"/>
              </w:rPr>
              <w:t>-</w:t>
            </w:r>
            <w:r w:rsidRPr="00185C28">
              <w:rPr>
                <w:sz w:val="22"/>
                <w:szCs w:val="22"/>
                <w:lang w:val="vi-VN"/>
              </w:rPr>
              <w:t>PC49-Fa0</w:t>
            </w:r>
          </w:p>
        </w:tc>
        <w:tc>
          <w:tcPr>
            <w:tcW w:w="1016" w:type="dxa"/>
            <w:vMerge/>
          </w:tcPr>
          <w:p w14:paraId="25B09C5E" w14:textId="513B29AF" w:rsidR="00185C28" w:rsidRPr="00921B9C" w:rsidRDefault="00185C28" w:rsidP="00840FA4">
            <w:pPr>
              <w:pStyle w:val="Nidungvnbn"/>
              <w:rPr>
                <w:sz w:val="22"/>
                <w:szCs w:val="22"/>
                <w:lang w:val="vi-VN"/>
              </w:rPr>
            </w:pPr>
          </w:p>
        </w:tc>
        <w:tc>
          <w:tcPr>
            <w:tcW w:w="1144" w:type="dxa"/>
            <w:vMerge/>
          </w:tcPr>
          <w:p w14:paraId="036B94A6" w14:textId="09D29F1D" w:rsidR="00185C28" w:rsidRPr="00921B9C" w:rsidRDefault="00185C28" w:rsidP="00840FA4">
            <w:pPr>
              <w:pStyle w:val="Nidungvnbn"/>
              <w:rPr>
                <w:sz w:val="22"/>
                <w:szCs w:val="22"/>
                <w:lang w:val="vi-VN"/>
              </w:rPr>
            </w:pPr>
          </w:p>
        </w:tc>
      </w:tr>
      <w:tr w:rsidR="00185C28" w14:paraId="3CF42DC9" w14:textId="77777777" w:rsidTr="00840FA4">
        <w:trPr>
          <w:trHeight w:val="381"/>
        </w:trPr>
        <w:tc>
          <w:tcPr>
            <w:tcW w:w="990" w:type="dxa"/>
            <w:vMerge/>
          </w:tcPr>
          <w:p w14:paraId="134A463D" w14:textId="77777777" w:rsidR="00185C28" w:rsidRPr="00921B9C" w:rsidRDefault="00185C28" w:rsidP="00840FA4">
            <w:pPr>
              <w:pStyle w:val="Nidungvnbn"/>
              <w:ind w:firstLine="0"/>
              <w:rPr>
                <w:sz w:val="22"/>
                <w:szCs w:val="22"/>
                <w:lang w:val="vi-VN"/>
              </w:rPr>
            </w:pPr>
          </w:p>
        </w:tc>
        <w:tc>
          <w:tcPr>
            <w:tcW w:w="1170" w:type="dxa"/>
            <w:vMerge/>
          </w:tcPr>
          <w:p w14:paraId="23753BAC" w14:textId="4F1A4872" w:rsidR="00185C28" w:rsidRPr="00921B9C" w:rsidRDefault="00185C28" w:rsidP="00840FA4">
            <w:pPr>
              <w:pStyle w:val="Nidungvnbn"/>
              <w:ind w:firstLine="0"/>
              <w:rPr>
                <w:sz w:val="22"/>
                <w:szCs w:val="22"/>
                <w:lang w:val="vi-VN"/>
              </w:rPr>
            </w:pPr>
          </w:p>
        </w:tc>
        <w:tc>
          <w:tcPr>
            <w:tcW w:w="1440" w:type="dxa"/>
          </w:tcPr>
          <w:p w14:paraId="637F0116" w14:textId="1D8458A8" w:rsidR="00185C28" w:rsidRPr="00921B9C" w:rsidRDefault="00185C28" w:rsidP="00840FA4">
            <w:pPr>
              <w:pStyle w:val="Nidungvnbn"/>
              <w:ind w:firstLine="0"/>
              <w:rPr>
                <w:sz w:val="22"/>
                <w:szCs w:val="22"/>
                <w:lang w:val="vi-VN"/>
              </w:rPr>
            </w:pPr>
            <w:r>
              <w:rPr>
                <w:sz w:val="22"/>
                <w:szCs w:val="22"/>
                <w:lang w:val="vi-VN"/>
              </w:rPr>
              <w:t>PC50</w:t>
            </w:r>
          </w:p>
        </w:tc>
        <w:tc>
          <w:tcPr>
            <w:tcW w:w="1080" w:type="dxa"/>
          </w:tcPr>
          <w:p w14:paraId="1A598D66"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789244D0" w14:textId="77777777" w:rsidR="00185C28" w:rsidRPr="00921B9C" w:rsidRDefault="00185C28" w:rsidP="00840FA4">
            <w:pPr>
              <w:pStyle w:val="Nidungvnbn"/>
              <w:ind w:firstLine="0"/>
              <w:rPr>
                <w:sz w:val="22"/>
                <w:szCs w:val="22"/>
                <w:lang w:val="vi-VN"/>
              </w:rPr>
            </w:pPr>
            <w:r w:rsidRPr="00921B9C">
              <w:rPr>
                <w:sz w:val="22"/>
                <w:szCs w:val="22"/>
                <w:lang w:val="vi-VN"/>
              </w:rPr>
              <w:t>Fa3/1</w:t>
            </w:r>
          </w:p>
        </w:tc>
        <w:tc>
          <w:tcPr>
            <w:tcW w:w="2790" w:type="dxa"/>
          </w:tcPr>
          <w:p w14:paraId="1E66D9B3" w14:textId="0D7DD49C" w:rsidR="00185C28" w:rsidRPr="00921B9C" w:rsidRDefault="00185C28" w:rsidP="00840FA4">
            <w:pPr>
              <w:pStyle w:val="Nidungvnbn"/>
              <w:ind w:firstLine="0"/>
              <w:rPr>
                <w:sz w:val="22"/>
                <w:szCs w:val="22"/>
                <w:lang w:val="vi-VN"/>
              </w:rPr>
            </w:pPr>
            <w:r w:rsidRPr="00185C28">
              <w:rPr>
                <w:sz w:val="22"/>
                <w:szCs w:val="22"/>
                <w:lang w:val="vi-VN"/>
              </w:rPr>
              <w:t>A112-Fa3/1-</w:t>
            </w:r>
            <w:r w:rsidR="00284463">
              <w:rPr>
                <w:sz w:val="22"/>
                <w:szCs w:val="22"/>
                <w:lang w:val="vi-VN"/>
              </w:rPr>
              <w:t>-</w:t>
            </w:r>
            <w:r w:rsidRPr="00185C28">
              <w:rPr>
                <w:sz w:val="22"/>
                <w:szCs w:val="22"/>
                <w:lang w:val="vi-VN"/>
              </w:rPr>
              <w:t>PC50-Fa0</w:t>
            </w:r>
          </w:p>
        </w:tc>
        <w:tc>
          <w:tcPr>
            <w:tcW w:w="1016" w:type="dxa"/>
            <w:vMerge/>
          </w:tcPr>
          <w:p w14:paraId="6ABA5E7F" w14:textId="6429EB9A" w:rsidR="00185C28" w:rsidRPr="00921B9C" w:rsidRDefault="00185C28" w:rsidP="00840FA4">
            <w:pPr>
              <w:pStyle w:val="Nidungvnbn"/>
              <w:ind w:firstLine="0"/>
              <w:rPr>
                <w:sz w:val="22"/>
                <w:szCs w:val="22"/>
                <w:lang w:val="vi-VN"/>
              </w:rPr>
            </w:pPr>
          </w:p>
        </w:tc>
        <w:tc>
          <w:tcPr>
            <w:tcW w:w="1144" w:type="dxa"/>
            <w:vMerge/>
          </w:tcPr>
          <w:p w14:paraId="0AC8305E" w14:textId="19615999" w:rsidR="00185C28" w:rsidRPr="00921B9C" w:rsidRDefault="00185C28" w:rsidP="00840FA4">
            <w:pPr>
              <w:pStyle w:val="Nidungvnbn"/>
              <w:ind w:firstLine="0"/>
              <w:rPr>
                <w:sz w:val="22"/>
                <w:szCs w:val="22"/>
                <w:lang w:val="vi-VN"/>
              </w:rPr>
            </w:pPr>
          </w:p>
        </w:tc>
      </w:tr>
      <w:tr w:rsidR="00185C28" w14:paraId="1EE204D8" w14:textId="77777777" w:rsidTr="00840FA4">
        <w:trPr>
          <w:trHeight w:val="395"/>
        </w:trPr>
        <w:tc>
          <w:tcPr>
            <w:tcW w:w="990" w:type="dxa"/>
            <w:vMerge/>
          </w:tcPr>
          <w:p w14:paraId="7E8D553A" w14:textId="77777777" w:rsidR="00185C28" w:rsidRPr="00921B9C" w:rsidRDefault="00185C28" w:rsidP="00840FA4">
            <w:pPr>
              <w:pStyle w:val="Nidungvnbn"/>
              <w:ind w:firstLine="0"/>
              <w:rPr>
                <w:sz w:val="22"/>
                <w:szCs w:val="22"/>
                <w:lang w:val="vi-VN"/>
              </w:rPr>
            </w:pPr>
          </w:p>
        </w:tc>
        <w:tc>
          <w:tcPr>
            <w:tcW w:w="1170" w:type="dxa"/>
            <w:vMerge w:val="restart"/>
          </w:tcPr>
          <w:p w14:paraId="0F0B90C7" w14:textId="53936F22" w:rsidR="00185C28" w:rsidRPr="00921B9C" w:rsidRDefault="00185C28" w:rsidP="00840FA4">
            <w:pPr>
              <w:pStyle w:val="Nidungvnbn"/>
              <w:ind w:firstLine="0"/>
              <w:rPr>
                <w:sz w:val="22"/>
                <w:szCs w:val="22"/>
                <w:lang w:val="vi-VN"/>
              </w:rPr>
            </w:pPr>
            <w:r>
              <w:rPr>
                <w:sz w:val="22"/>
                <w:szCs w:val="22"/>
                <w:lang w:val="vi-VN"/>
              </w:rPr>
              <w:t>A113</w:t>
            </w:r>
          </w:p>
        </w:tc>
        <w:tc>
          <w:tcPr>
            <w:tcW w:w="1440" w:type="dxa"/>
          </w:tcPr>
          <w:p w14:paraId="49BDDBC3" w14:textId="15AF722E" w:rsidR="00185C28" w:rsidRPr="00921B9C" w:rsidRDefault="00185C28" w:rsidP="00840FA4">
            <w:pPr>
              <w:pStyle w:val="Nidungvnbn"/>
              <w:ind w:firstLine="0"/>
              <w:rPr>
                <w:sz w:val="22"/>
                <w:szCs w:val="22"/>
                <w:lang w:val="vi-VN"/>
              </w:rPr>
            </w:pPr>
            <w:r>
              <w:rPr>
                <w:sz w:val="22"/>
                <w:szCs w:val="22"/>
                <w:lang w:val="vi-VN"/>
              </w:rPr>
              <w:t>PC51</w:t>
            </w:r>
          </w:p>
        </w:tc>
        <w:tc>
          <w:tcPr>
            <w:tcW w:w="1080" w:type="dxa"/>
          </w:tcPr>
          <w:p w14:paraId="13A4ADE5" w14:textId="77777777" w:rsidR="00185C28" w:rsidRPr="00921B9C" w:rsidRDefault="00185C28" w:rsidP="00840FA4">
            <w:pPr>
              <w:pStyle w:val="Nidungvnbn"/>
              <w:ind w:firstLine="0"/>
              <w:rPr>
                <w:sz w:val="22"/>
                <w:szCs w:val="22"/>
                <w:lang w:val="vi-VN"/>
              </w:rPr>
            </w:pPr>
            <w:r w:rsidRPr="00921B9C">
              <w:rPr>
                <w:sz w:val="22"/>
                <w:szCs w:val="22"/>
                <w:lang w:val="vi-VN"/>
              </w:rPr>
              <w:t>Fa0</w:t>
            </w:r>
          </w:p>
        </w:tc>
        <w:tc>
          <w:tcPr>
            <w:tcW w:w="1080" w:type="dxa"/>
          </w:tcPr>
          <w:p w14:paraId="2FAFECCE" w14:textId="77777777" w:rsidR="00185C28" w:rsidRPr="00921B9C" w:rsidRDefault="00185C28" w:rsidP="00840FA4">
            <w:pPr>
              <w:pStyle w:val="Nidungvnbn"/>
              <w:ind w:firstLine="0"/>
              <w:rPr>
                <w:sz w:val="22"/>
                <w:szCs w:val="22"/>
                <w:lang w:val="vi-VN"/>
              </w:rPr>
            </w:pPr>
            <w:r w:rsidRPr="00921B9C">
              <w:rPr>
                <w:sz w:val="22"/>
                <w:szCs w:val="22"/>
                <w:lang w:val="vi-VN"/>
              </w:rPr>
              <w:t>Fa1/1</w:t>
            </w:r>
          </w:p>
        </w:tc>
        <w:tc>
          <w:tcPr>
            <w:tcW w:w="2790" w:type="dxa"/>
          </w:tcPr>
          <w:p w14:paraId="0B1C60AC" w14:textId="7E4992E9" w:rsidR="00185C28" w:rsidRPr="00921B9C" w:rsidRDefault="00185C28" w:rsidP="00840FA4">
            <w:pPr>
              <w:pStyle w:val="Nidungvnbn"/>
              <w:ind w:firstLine="0"/>
              <w:rPr>
                <w:sz w:val="22"/>
                <w:szCs w:val="22"/>
                <w:lang w:val="vi-VN"/>
              </w:rPr>
            </w:pPr>
            <w:r>
              <w:rPr>
                <w:sz w:val="22"/>
                <w:szCs w:val="22"/>
                <w:lang w:val="vi-VN"/>
              </w:rPr>
              <w:t>A113-Fa1</w:t>
            </w:r>
            <w:r w:rsidRPr="00185C28">
              <w:rPr>
                <w:sz w:val="22"/>
                <w:szCs w:val="22"/>
                <w:lang w:val="vi-VN"/>
              </w:rPr>
              <w:t>/1-</w:t>
            </w:r>
            <w:r w:rsidR="00284463">
              <w:rPr>
                <w:sz w:val="22"/>
                <w:szCs w:val="22"/>
                <w:lang w:val="vi-VN"/>
              </w:rPr>
              <w:t>-</w:t>
            </w:r>
            <w:r w:rsidRPr="00185C28">
              <w:rPr>
                <w:sz w:val="22"/>
                <w:szCs w:val="22"/>
                <w:lang w:val="vi-VN"/>
              </w:rPr>
              <w:t>PC51-Fa0</w:t>
            </w:r>
            <w:r w:rsidRPr="00185C28">
              <w:rPr>
                <w:sz w:val="22"/>
                <w:szCs w:val="22"/>
                <w:lang w:val="vi-VN"/>
              </w:rPr>
              <w:tab/>
            </w:r>
          </w:p>
        </w:tc>
        <w:tc>
          <w:tcPr>
            <w:tcW w:w="1016" w:type="dxa"/>
            <w:vMerge w:val="restart"/>
          </w:tcPr>
          <w:p w14:paraId="5AB5650C" w14:textId="6297139F" w:rsidR="00185C28" w:rsidRPr="00921B9C" w:rsidRDefault="00185C28" w:rsidP="00840FA4">
            <w:pPr>
              <w:pStyle w:val="Nidungvnbn"/>
              <w:ind w:firstLine="0"/>
              <w:rPr>
                <w:sz w:val="22"/>
                <w:szCs w:val="22"/>
                <w:lang w:val="vi-VN"/>
              </w:rPr>
            </w:pPr>
            <w:r>
              <w:rPr>
                <w:sz w:val="22"/>
                <w:szCs w:val="22"/>
                <w:lang w:val="vi-VN"/>
              </w:rPr>
              <w:t>Ethernet</w:t>
            </w:r>
          </w:p>
        </w:tc>
        <w:tc>
          <w:tcPr>
            <w:tcW w:w="1144" w:type="dxa"/>
            <w:vMerge w:val="restart"/>
          </w:tcPr>
          <w:p w14:paraId="7BF270E5" w14:textId="2CEA5F52" w:rsidR="00185C28" w:rsidRPr="00921B9C" w:rsidRDefault="00185C28" w:rsidP="00840FA4">
            <w:pPr>
              <w:pStyle w:val="Nidungvnbn"/>
              <w:ind w:firstLine="0"/>
              <w:rPr>
                <w:sz w:val="22"/>
                <w:szCs w:val="22"/>
                <w:lang w:val="vi-VN"/>
              </w:rPr>
            </w:pPr>
            <w:r>
              <w:rPr>
                <w:sz w:val="22"/>
                <w:szCs w:val="22"/>
                <w:lang w:val="vi-VN"/>
              </w:rPr>
              <w:t>VLAN 60</w:t>
            </w:r>
          </w:p>
        </w:tc>
      </w:tr>
      <w:tr w:rsidR="00185C28" w14:paraId="4627602B" w14:textId="77777777" w:rsidTr="00840FA4">
        <w:trPr>
          <w:trHeight w:val="395"/>
        </w:trPr>
        <w:tc>
          <w:tcPr>
            <w:tcW w:w="990" w:type="dxa"/>
            <w:vMerge/>
          </w:tcPr>
          <w:p w14:paraId="66805BEC" w14:textId="77777777" w:rsidR="00185C28" w:rsidRPr="00921B9C" w:rsidRDefault="00185C28" w:rsidP="00840FA4">
            <w:pPr>
              <w:pStyle w:val="Nidungvnbn"/>
              <w:ind w:firstLine="0"/>
              <w:rPr>
                <w:sz w:val="22"/>
                <w:szCs w:val="22"/>
                <w:lang w:val="vi-VN"/>
              </w:rPr>
            </w:pPr>
          </w:p>
        </w:tc>
        <w:tc>
          <w:tcPr>
            <w:tcW w:w="1170" w:type="dxa"/>
            <w:vMerge/>
          </w:tcPr>
          <w:p w14:paraId="655368F7" w14:textId="77777777" w:rsidR="00185C28" w:rsidRDefault="00185C28" w:rsidP="00840FA4">
            <w:pPr>
              <w:pStyle w:val="Nidungvnbn"/>
              <w:ind w:firstLine="0"/>
              <w:rPr>
                <w:sz w:val="22"/>
                <w:szCs w:val="22"/>
                <w:lang w:val="vi-VN"/>
              </w:rPr>
            </w:pPr>
          </w:p>
        </w:tc>
        <w:tc>
          <w:tcPr>
            <w:tcW w:w="1440" w:type="dxa"/>
          </w:tcPr>
          <w:p w14:paraId="4BEEABB7" w14:textId="61CA5F37" w:rsidR="00185C28" w:rsidRPr="00921B9C" w:rsidRDefault="00185C28" w:rsidP="00840FA4">
            <w:pPr>
              <w:pStyle w:val="Nidungvnbn"/>
              <w:ind w:firstLine="0"/>
              <w:rPr>
                <w:sz w:val="22"/>
                <w:szCs w:val="22"/>
                <w:lang w:val="vi-VN"/>
              </w:rPr>
            </w:pPr>
            <w:r>
              <w:rPr>
                <w:sz w:val="22"/>
                <w:szCs w:val="22"/>
                <w:lang w:val="vi-VN"/>
              </w:rPr>
              <w:t>PC52</w:t>
            </w:r>
          </w:p>
        </w:tc>
        <w:tc>
          <w:tcPr>
            <w:tcW w:w="1080" w:type="dxa"/>
          </w:tcPr>
          <w:p w14:paraId="1E3E591C" w14:textId="5C8128E8" w:rsidR="00185C28" w:rsidRPr="00921B9C" w:rsidRDefault="00185C28" w:rsidP="00840FA4">
            <w:pPr>
              <w:pStyle w:val="Nidungvnbn"/>
              <w:ind w:firstLine="0"/>
              <w:rPr>
                <w:sz w:val="22"/>
                <w:szCs w:val="22"/>
                <w:lang w:val="vi-VN"/>
              </w:rPr>
            </w:pPr>
            <w:r>
              <w:rPr>
                <w:sz w:val="22"/>
                <w:szCs w:val="22"/>
                <w:lang w:val="vi-VN"/>
              </w:rPr>
              <w:t>Fa0</w:t>
            </w:r>
          </w:p>
        </w:tc>
        <w:tc>
          <w:tcPr>
            <w:tcW w:w="1080" w:type="dxa"/>
          </w:tcPr>
          <w:p w14:paraId="58ED418A" w14:textId="17AA6C5B" w:rsidR="00185C28" w:rsidRPr="00921B9C" w:rsidRDefault="00185C28" w:rsidP="00840FA4">
            <w:pPr>
              <w:pStyle w:val="Nidungvnbn"/>
              <w:ind w:firstLine="0"/>
              <w:rPr>
                <w:sz w:val="22"/>
                <w:szCs w:val="22"/>
                <w:lang w:val="vi-VN"/>
              </w:rPr>
            </w:pPr>
            <w:r>
              <w:rPr>
                <w:sz w:val="22"/>
                <w:szCs w:val="22"/>
                <w:lang w:val="vi-VN"/>
              </w:rPr>
              <w:t>Fa3/1</w:t>
            </w:r>
          </w:p>
        </w:tc>
        <w:tc>
          <w:tcPr>
            <w:tcW w:w="2790" w:type="dxa"/>
          </w:tcPr>
          <w:p w14:paraId="20F83815" w14:textId="21BD441B" w:rsidR="00185C28" w:rsidRDefault="00185C28" w:rsidP="00840FA4">
            <w:pPr>
              <w:pStyle w:val="Nidungvnbn"/>
              <w:ind w:firstLine="0"/>
              <w:rPr>
                <w:sz w:val="22"/>
                <w:szCs w:val="22"/>
                <w:lang w:val="vi-VN"/>
              </w:rPr>
            </w:pPr>
            <w:r w:rsidRPr="00185C28">
              <w:rPr>
                <w:sz w:val="22"/>
                <w:szCs w:val="22"/>
                <w:lang w:val="vi-VN"/>
              </w:rPr>
              <w:t>A113-Fa3/1-</w:t>
            </w:r>
            <w:r w:rsidR="00284463">
              <w:rPr>
                <w:sz w:val="22"/>
                <w:szCs w:val="22"/>
                <w:lang w:val="vi-VN"/>
              </w:rPr>
              <w:t>-</w:t>
            </w:r>
            <w:r w:rsidRPr="00185C28">
              <w:rPr>
                <w:sz w:val="22"/>
                <w:szCs w:val="22"/>
                <w:lang w:val="vi-VN"/>
              </w:rPr>
              <w:t>PC52-Fa0</w:t>
            </w:r>
          </w:p>
        </w:tc>
        <w:tc>
          <w:tcPr>
            <w:tcW w:w="1016" w:type="dxa"/>
            <w:vMerge/>
          </w:tcPr>
          <w:p w14:paraId="6D8C3526" w14:textId="77777777" w:rsidR="00185C28" w:rsidRPr="00921B9C" w:rsidRDefault="00185C28" w:rsidP="00840FA4">
            <w:pPr>
              <w:pStyle w:val="Nidungvnbn"/>
              <w:ind w:firstLine="0"/>
              <w:rPr>
                <w:sz w:val="22"/>
                <w:szCs w:val="22"/>
                <w:lang w:val="vi-VN"/>
              </w:rPr>
            </w:pPr>
          </w:p>
        </w:tc>
        <w:tc>
          <w:tcPr>
            <w:tcW w:w="1144" w:type="dxa"/>
            <w:vMerge/>
          </w:tcPr>
          <w:p w14:paraId="36DFE37F" w14:textId="77777777" w:rsidR="00185C28" w:rsidRPr="00921B9C" w:rsidRDefault="00185C28" w:rsidP="00840FA4">
            <w:pPr>
              <w:pStyle w:val="Nidungvnbn"/>
              <w:ind w:firstLine="0"/>
              <w:rPr>
                <w:sz w:val="22"/>
                <w:szCs w:val="22"/>
                <w:lang w:val="vi-VN"/>
              </w:rPr>
            </w:pPr>
          </w:p>
        </w:tc>
      </w:tr>
      <w:tr w:rsidR="00284463" w14:paraId="15427E9C" w14:textId="77777777" w:rsidTr="00840FA4">
        <w:trPr>
          <w:trHeight w:val="367"/>
        </w:trPr>
        <w:tc>
          <w:tcPr>
            <w:tcW w:w="990" w:type="dxa"/>
            <w:vMerge w:val="restart"/>
            <w:shd w:val="clear" w:color="auto" w:fill="DBE5F1" w:themeFill="accent1" w:themeFillTint="33"/>
          </w:tcPr>
          <w:p w14:paraId="5FE08B7D" w14:textId="77777777" w:rsidR="00284463" w:rsidRPr="00921B9C" w:rsidRDefault="00284463" w:rsidP="00840FA4">
            <w:pPr>
              <w:pStyle w:val="Nidungvnbn"/>
              <w:ind w:firstLine="0"/>
              <w:rPr>
                <w:sz w:val="22"/>
                <w:szCs w:val="22"/>
                <w:lang w:val="vi-VN"/>
              </w:rPr>
            </w:pPr>
            <w:r>
              <w:rPr>
                <w:sz w:val="22"/>
                <w:szCs w:val="22"/>
                <w:lang w:val="vi-VN"/>
              </w:rPr>
              <w:t>Tầng 2</w:t>
            </w:r>
          </w:p>
        </w:tc>
        <w:tc>
          <w:tcPr>
            <w:tcW w:w="1170" w:type="dxa"/>
            <w:vMerge w:val="restart"/>
            <w:shd w:val="clear" w:color="auto" w:fill="DBE5F1" w:themeFill="accent1" w:themeFillTint="33"/>
          </w:tcPr>
          <w:p w14:paraId="44541D04" w14:textId="74C72543" w:rsidR="00284463" w:rsidRPr="00921B9C" w:rsidRDefault="00284463" w:rsidP="00840FA4">
            <w:pPr>
              <w:pStyle w:val="Nidungvnbn"/>
              <w:ind w:firstLine="0"/>
              <w:rPr>
                <w:sz w:val="22"/>
                <w:szCs w:val="22"/>
                <w:lang w:val="vi-VN"/>
              </w:rPr>
            </w:pPr>
            <w:r>
              <w:rPr>
                <w:sz w:val="22"/>
                <w:szCs w:val="22"/>
                <w:lang w:val="vi-VN"/>
              </w:rPr>
              <w:t>A211</w:t>
            </w:r>
          </w:p>
        </w:tc>
        <w:tc>
          <w:tcPr>
            <w:tcW w:w="1440" w:type="dxa"/>
            <w:shd w:val="clear" w:color="auto" w:fill="DBE5F1" w:themeFill="accent1" w:themeFillTint="33"/>
          </w:tcPr>
          <w:p w14:paraId="69E9FDCA" w14:textId="3EAF540B" w:rsidR="00284463" w:rsidRPr="00921B9C" w:rsidRDefault="00284463" w:rsidP="00840FA4">
            <w:pPr>
              <w:pStyle w:val="Nidungvnbn"/>
              <w:ind w:firstLine="0"/>
              <w:rPr>
                <w:sz w:val="22"/>
                <w:szCs w:val="22"/>
                <w:lang w:val="vi-VN"/>
              </w:rPr>
            </w:pPr>
            <w:r>
              <w:rPr>
                <w:sz w:val="22"/>
                <w:szCs w:val="22"/>
                <w:lang w:val="vi-VN"/>
              </w:rPr>
              <w:t>PC60</w:t>
            </w:r>
          </w:p>
        </w:tc>
        <w:tc>
          <w:tcPr>
            <w:tcW w:w="1080" w:type="dxa"/>
            <w:shd w:val="clear" w:color="auto" w:fill="DBE5F1" w:themeFill="accent1" w:themeFillTint="33"/>
          </w:tcPr>
          <w:p w14:paraId="50BA1855"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0E444894" w14:textId="77777777" w:rsidR="00284463" w:rsidRPr="00921B9C" w:rsidRDefault="00284463" w:rsidP="00840FA4">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6CA1051E" w14:textId="134AD86B" w:rsidR="00284463" w:rsidRPr="00921B9C" w:rsidRDefault="00284463" w:rsidP="00840FA4">
            <w:pPr>
              <w:pStyle w:val="Nidungvnbn"/>
              <w:ind w:firstLine="0"/>
              <w:rPr>
                <w:sz w:val="22"/>
                <w:szCs w:val="22"/>
                <w:lang w:val="vi-VN"/>
              </w:rPr>
            </w:pPr>
            <w:r>
              <w:rPr>
                <w:sz w:val="22"/>
                <w:szCs w:val="22"/>
                <w:lang w:val="vi-VN"/>
              </w:rPr>
              <w:t>A211-Fa1</w:t>
            </w:r>
            <w:r w:rsidRPr="00284463">
              <w:rPr>
                <w:sz w:val="22"/>
                <w:szCs w:val="22"/>
                <w:lang w:val="vi-VN"/>
              </w:rPr>
              <w:t>/1--PC60-Fa0</w:t>
            </w:r>
          </w:p>
        </w:tc>
        <w:tc>
          <w:tcPr>
            <w:tcW w:w="1016" w:type="dxa"/>
            <w:vMerge w:val="restart"/>
            <w:shd w:val="clear" w:color="auto" w:fill="DBE5F1" w:themeFill="accent1" w:themeFillTint="33"/>
          </w:tcPr>
          <w:p w14:paraId="784E484E" w14:textId="09302987" w:rsidR="00284463" w:rsidRPr="00921B9C" w:rsidRDefault="00284463" w:rsidP="00840FA4">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6E38D4A4" w14:textId="5CACAF47" w:rsidR="00284463" w:rsidRPr="00921B9C" w:rsidRDefault="00284463" w:rsidP="00840FA4">
            <w:pPr>
              <w:pStyle w:val="Nidungvnbn"/>
              <w:ind w:firstLine="0"/>
              <w:rPr>
                <w:sz w:val="22"/>
                <w:szCs w:val="22"/>
                <w:lang w:val="vi-VN"/>
              </w:rPr>
            </w:pPr>
            <w:r>
              <w:rPr>
                <w:sz w:val="22"/>
                <w:szCs w:val="22"/>
                <w:lang w:val="vi-VN"/>
              </w:rPr>
              <w:t>VLAN 40</w:t>
            </w:r>
          </w:p>
        </w:tc>
      </w:tr>
      <w:tr w:rsidR="00284463" w14:paraId="0539B765" w14:textId="77777777" w:rsidTr="00840FA4">
        <w:trPr>
          <w:trHeight w:val="367"/>
        </w:trPr>
        <w:tc>
          <w:tcPr>
            <w:tcW w:w="990" w:type="dxa"/>
            <w:vMerge/>
            <w:shd w:val="clear" w:color="auto" w:fill="DBE5F1" w:themeFill="accent1" w:themeFillTint="33"/>
          </w:tcPr>
          <w:p w14:paraId="32FFD0DC" w14:textId="77777777" w:rsidR="00284463" w:rsidRPr="00921B9C" w:rsidRDefault="00284463" w:rsidP="00840FA4">
            <w:pPr>
              <w:pStyle w:val="Nidungvnbn"/>
              <w:ind w:firstLine="0"/>
              <w:rPr>
                <w:sz w:val="22"/>
                <w:szCs w:val="22"/>
                <w:lang w:val="vi-VN"/>
              </w:rPr>
            </w:pPr>
          </w:p>
        </w:tc>
        <w:tc>
          <w:tcPr>
            <w:tcW w:w="1170" w:type="dxa"/>
            <w:vMerge/>
            <w:shd w:val="clear" w:color="auto" w:fill="DBE5F1" w:themeFill="accent1" w:themeFillTint="33"/>
          </w:tcPr>
          <w:p w14:paraId="1AFC4584" w14:textId="5E15D134" w:rsidR="00284463" w:rsidRPr="00921B9C" w:rsidRDefault="00284463" w:rsidP="00840FA4">
            <w:pPr>
              <w:pStyle w:val="Nidungvnbn"/>
              <w:ind w:firstLine="0"/>
              <w:rPr>
                <w:sz w:val="22"/>
                <w:szCs w:val="22"/>
                <w:lang w:val="vi-VN"/>
              </w:rPr>
            </w:pPr>
          </w:p>
        </w:tc>
        <w:tc>
          <w:tcPr>
            <w:tcW w:w="1440" w:type="dxa"/>
            <w:shd w:val="clear" w:color="auto" w:fill="DBE5F1" w:themeFill="accent1" w:themeFillTint="33"/>
          </w:tcPr>
          <w:p w14:paraId="5B039844" w14:textId="6C66359F" w:rsidR="00284463" w:rsidRPr="00921B9C" w:rsidRDefault="00284463" w:rsidP="00840FA4">
            <w:pPr>
              <w:pStyle w:val="Nidungvnbn"/>
              <w:ind w:firstLine="0"/>
              <w:rPr>
                <w:sz w:val="22"/>
                <w:szCs w:val="22"/>
                <w:lang w:val="vi-VN"/>
              </w:rPr>
            </w:pPr>
            <w:r>
              <w:rPr>
                <w:sz w:val="22"/>
                <w:szCs w:val="22"/>
                <w:lang w:val="vi-VN"/>
              </w:rPr>
              <w:t>PC59</w:t>
            </w:r>
          </w:p>
        </w:tc>
        <w:tc>
          <w:tcPr>
            <w:tcW w:w="1080" w:type="dxa"/>
            <w:shd w:val="clear" w:color="auto" w:fill="DBE5F1" w:themeFill="accent1" w:themeFillTint="33"/>
          </w:tcPr>
          <w:p w14:paraId="33F55533"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65D25FF7" w14:textId="293E062B" w:rsidR="00284463" w:rsidRPr="00921B9C" w:rsidRDefault="00284463" w:rsidP="00840FA4">
            <w:pPr>
              <w:pStyle w:val="Nidungvnbn"/>
              <w:ind w:firstLine="0"/>
              <w:rPr>
                <w:sz w:val="22"/>
                <w:szCs w:val="22"/>
                <w:lang w:val="vi-VN"/>
              </w:rPr>
            </w:pPr>
            <w:r>
              <w:rPr>
                <w:sz w:val="22"/>
                <w:szCs w:val="22"/>
                <w:lang w:val="vi-VN"/>
              </w:rPr>
              <w:t>Fa3/1</w:t>
            </w:r>
          </w:p>
        </w:tc>
        <w:tc>
          <w:tcPr>
            <w:tcW w:w="2790" w:type="dxa"/>
            <w:shd w:val="clear" w:color="auto" w:fill="DBE5F1" w:themeFill="accent1" w:themeFillTint="33"/>
          </w:tcPr>
          <w:p w14:paraId="52B869C9" w14:textId="519FD8BC" w:rsidR="00284463" w:rsidRPr="00921B9C" w:rsidRDefault="00284463" w:rsidP="00840FA4">
            <w:pPr>
              <w:pStyle w:val="Nidungvnbn"/>
              <w:ind w:firstLine="0"/>
              <w:rPr>
                <w:sz w:val="22"/>
                <w:szCs w:val="22"/>
                <w:lang w:val="vi-VN"/>
              </w:rPr>
            </w:pPr>
            <w:r>
              <w:rPr>
                <w:sz w:val="22"/>
                <w:szCs w:val="22"/>
                <w:lang w:val="vi-VN"/>
              </w:rPr>
              <w:t>A2</w:t>
            </w:r>
            <w:r w:rsidRPr="00284463">
              <w:rPr>
                <w:sz w:val="22"/>
                <w:szCs w:val="22"/>
                <w:lang w:val="vi-VN"/>
              </w:rPr>
              <w:t>11-Fa3/1--PC59-Fa0</w:t>
            </w:r>
          </w:p>
        </w:tc>
        <w:tc>
          <w:tcPr>
            <w:tcW w:w="1016" w:type="dxa"/>
            <w:vMerge/>
            <w:shd w:val="clear" w:color="auto" w:fill="DBE5F1" w:themeFill="accent1" w:themeFillTint="33"/>
          </w:tcPr>
          <w:p w14:paraId="07BF22CF" w14:textId="77777777" w:rsidR="00284463" w:rsidRPr="00921B9C" w:rsidRDefault="00284463" w:rsidP="00840FA4">
            <w:pPr>
              <w:pStyle w:val="Nidungvnbn"/>
              <w:ind w:firstLine="0"/>
              <w:rPr>
                <w:sz w:val="22"/>
                <w:szCs w:val="22"/>
                <w:lang w:val="vi-VN"/>
              </w:rPr>
            </w:pPr>
          </w:p>
        </w:tc>
        <w:tc>
          <w:tcPr>
            <w:tcW w:w="1144" w:type="dxa"/>
            <w:vMerge/>
            <w:shd w:val="clear" w:color="auto" w:fill="DBE5F1" w:themeFill="accent1" w:themeFillTint="33"/>
          </w:tcPr>
          <w:p w14:paraId="4AA70A0F" w14:textId="77777777" w:rsidR="00284463" w:rsidRPr="00921B9C" w:rsidRDefault="00284463" w:rsidP="00840FA4">
            <w:pPr>
              <w:pStyle w:val="Nidungvnbn"/>
              <w:ind w:firstLine="0"/>
              <w:rPr>
                <w:sz w:val="22"/>
                <w:szCs w:val="22"/>
                <w:lang w:val="vi-VN"/>
              </w:rPr>
            </w:pPr>
          </w:p>
        </w:tc>
      </w:tr>
      <w:tr w:rsidR="00284463" w14:paraId="25D198FB" w14:textId="77777777" w:rsidTr="00840FA4">
        <w:trPr>
          <w:trHeight w:val="367"/>
        </w:trPr>
        <w:tc>
          <w:tcPr>
            <w:tcW w:w="990" w:type="dxa"/>
            <w:vMerge/>
            <w:shd w:val="clear" w:color="auto" w:fill="DBE5F1" w:themeFill="accent1" w:themeFillTint="33"/>
          </w:tcPr>
          <w:p w14:paraId="123D5E48" w14:textId="77777777" w:rsidR="00284463" w:rsidRPr="00921B9C" w:rsidRDefault="00284463" w:rsidP="00840FA4">
            <w:pPr>
              <w:pStyle w:val="Nidungvnbn"/>
              <w:ind w:firstLine="0"/>
              <w:rPr>
                <w:sz w:val="22"/>
                <w:szCs w:val="22"/>
                <w:lang w:val="vi-VN"/>
              </w:rPr>
            </w:pPr>
          </w:p>
        </w:tc>
        <w:tc>
          <w:tcPr>
            <w:tcW w:w="1170" w:type="dxa"/>
            <w:vMerge/>
            <w:shd w:val="clear" w:color="auto" w:fill="DBE5F1" w:themeFill="accent1" w:themeFillTint="33"/>
          </w:tcPr>
          <w:p w14:paraId="5756B9A9" w14:textId="0607987A" w:rsidR="00284463" w:rsidRPr="00921B9C" w:rsidRDefault="00284463" w:rsidP="00840FA4">
            <w:pPr>
              <w:pStyle w:val="Nidungvnbn"/>
              <w:ind w:firstLine="0"/>
              <w:rPr>
                <w:sz w:val="22"/>
                <w:szCs w:val="22"/>
                <w:lang w:val="vi-VN"/>
              </w:rPr>
            </w:pPr>
          </w:p>
        </w:tc>
        <w:tc>
          <w:tcPr>
            <w:tcW w:w="1440" w:type="dxa"/>
            <w:shd w:val="clear" w:color="auto" w:fill="DBE5F1" w:themeFill="accent1" w:themeFillTint="33"/>
          </w:tcPr>
          <w:p w14:paraId="351D6981" w14:textId="5F285C68" w:rsidR="00284463" w:rsidRPr="00921B9C" w:rsidRDefault="00284463" w:rsidP="00840FA4">
            <w:pPr>
              <w:pStyle w:val="Nidungvnbn"/>
              <w:ind w:firstLine="0"/>
              <w:rPr>
                <w:sz w:val="22"/>
                <w:szCs w:val="22"/>
                <w:lang w:val="vi-VN"/>
              </w:rPr>
            </w:pPr>
            <w:r>
              <w:rPr>
                <w:sz w:val="22"/>
                <w:szCs w:val="22"/>
                <w:lang w:val="vi-VN"/>
              </w:rPr>
              <w:t>PC58</w:t>
            </w:r>
          </w:p>
        </w:tc>
        <w:tc>
          <w:tcPr>
            <w:tcW w:w="1080" w:type="dxa"/>
            <w:shd w:val="clear" w:color="auto" w:fill="DBE5F1" w:themeFill="accent1" w:themeFillTint="33"/>
          </w:tcPr>
          <w:p w14:paraId="44653CED"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7ADF1960" w14:textId="0303CFCF" w:rsidR="00284463" w:rsidRPr="00921B9C" w:rsidRDefault="00284463" w:rsidP="00840FA4">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5BDD6A70" w14:textId="1B0BED84" w:rsidR="00284463" w:rsidRPr="00921B9C" w:rsidRDefault="00284463" w:rsidP="00840FA4">
            <w:pPr>
              <w:pStyle w:val="Nidungvnbn"/>
              <w:ind w:firstLine="0"/>
              <w:rPr>
                <w:sz w:val="22"/>
                <w:szCs w:val="22"/>
                <w:lang w:val="vi-VN"/>
              </w:rPr>
            </w:pPr>
            <w:r>
              <w:rPr>
                <w:sz w:val="22"/>
                <w:szCs w:val="22"/>
                <w:lang w:val="vi-VN"/>
              </w:rPr>
              <w:t>A2</w:t>
            </w:r>
            <w:r w:rsidRPr="00284463">
              <w:rPr>
                <w:sz w:val="22"/>
                <w:szCs w:val="22"/>
                <w:lang w:val="vi-VN"/>
              </w:rPr>
              <w:t>11-Fa2/1-</w:t>
            </w:r>
            <w:r>
              <w:rPr>
                <w:sz w:val="22"/>
                <w:szCs w:val="22"/>
                <w:lang w:val="vi-VN"/>
              </w:rPr>
              <w:t>-</w:t>
            </w:r>
            <w:r w:rsidRPr="00284463">
              <w:rPr>
                <w:sz w:val="22"/>
                <w:szCs w:val="22"/>
                <w:lang w:val="vi-VN"/>
              </w:rPr>
              <w:t>PC58-Fa0</w:t>
            </w:r>
          </w:p>
        </w:tc>
        <w:tc>
          <w:tcPr>
            <w:tcW w:w="1016" w:type="dxa"/>
            <w:vMerge/>
            <w:shd w:val="clear" w:color="auto" w:fill="DBE5F1" w:themeFill="accent1" w:themeFillTint="33"/>
          </w:tcPr>
          <w:p w14:paraId="5849408C" w14:textId="24A9EF72" w:rsidR="00284463" w:rsidRPr="00921B9C" w:rsidRDefault="00284463" w:rsidP="00840FA4">
            <w:pPr>
              <w:pStyle w:val="Nidungvnbn"/>
              <w:ind w:firstLine="0"/>
              <w:rPr>
                <w:sz w:val="22"/>
                <w:szCs w:val="22"/>
                <w:lang w:val="vi-VN"/>
              </w:rPr>
            </w:pPr>
          </w:p>
        </w:tc>
        <w:tc>
          <w:tcPr>
            <w:tcW w:w="1144" w:type="dxa"/>
            <w:vMerge/>
            <w:shd w:val="clear" w:color="auto" w:fill="DBE5F1" w:themeFill="accent1" w:themeFillTint="33"/>
          </w:tcPr>
          <w:p w14:paraId="0D3E305A" w14:textId="191C40DA" w:rsidR="00284463" w:rsidRPr="00921B9C" w:rsidRDefault="00284463" w:rsidP="00840FA4">
            <w:pPr>
              <w:pStyle w:val="Nidungvnbn"/>
              <w:ind w:firstLine="0"/>
              <w:rPr>
                <w:sz w:val="22"/>
                <w:szCs w:val="22"/>
                <w:lang w:val="vi-VN"/>
              </w:rPr>
            </w:pPr>
          </w:p>
        </w:tc>
      </w:tr>
      <w:tr w:rsidR="00284463" w14:paraId="741FBCAC" w14:textId="77777777" w:rsidTr="00840FA4">
        <w:trPr>
          <w:trHeight w:val="367"/>
        </w:trPr>
        <w:tc>
          <w:tcPr>
            <w:tcW w:w="990" w:type="dxa"/>
            <w:vMerge/>
            <w:shd w:val="clear" w:color="auto" w:fill="DBE5F1" w:themeFill="accent1" w:themeFillTint="33"/>
          </w:tcPr>
          <w:p w14:paraId="74E69612" w14:textId="77777777" w:rsidR="00284463" w:rsidRPr="00921B9C" w:rsidRDefault="00284463" w:rsidP="00840FA4">
            <w:pPr>
              <w:pStyle w:val="Nidungvnbn"/>
              <w:ind w:firstLine="0"/>
              <w:rPr>
                <w:sz w:val="22"/>
                <w:szCs w:val="22"/>
                <w:lang w:val="vi-VN"/>
              </w:rPr>
            </w:pPr>
          </w:p>
        </w:tc>
        <w:tc>
          <w:tcPr>
            <w:tcW w:w="1170" w:type="dxa"/>
            <w:vMerge w:val="restart"/>
            <w:shd w:val="clear" w:color="auto" w:fill="DBE5F1" w:themeFill="accent1" w:themeFillTint="33"/>
          </w:tcPr>
          <w:p w14:paraId="4D1815EB" w14:textId="0D832EFA" w:rsidR="00284463" w:rsidRPr="00921B9C" w:rsidRDefault="00284463" w:rsidP="00840FA4">
            <w:pPr>
              <w:pStyle w:val="Nidungvnbn"/>
              <w:ind w:firstLine="0"/>
              <w:rPr>
                <w:sz w:val="22"/>
                <w:szCs w:val="22"/>
                <w:lang w:val="vi-VN"/>
              </w:rPr>
            </w:pPr>
            <w:r>
              <w:rPr>
                <w:sz w:val="22"/>
                <w:szCs w:val="22"/>
                <w:lang w:val="vi-VN"/>
              </w:rPr>
              <w:t>A212</w:t>
            </w:r>
          </w:p>
        </w:tc>
        <w:tc>
          <w:tcPr>
            <w:tcW w:w="1440" w:type="dxa"/>
            <w:shd w:val="clear" w:color="auto" w:fill="DBE5F1" w:themeFill="accent1" w:themeFillTint="33"/>
          </w:tcPr>
          <w:p w14:paraId="300DA912" w14:textId="1D41F2DE" w:rsidR="00284463" w:rsidRPr="00921B9C" w:rsidRDefault="00284463" w:rsidP="00840FA4">
            <w:pPr>
              <w:pStyle w:val="Nidungvnbn"/>
              <w:ind w:firstLine="0"/>
              <w:rPr>
                <w:sz w:val="22"/>
                <w:szCs w:val="22"/>
                <w:lang w:val="vi-VN"/>
              </w:rPr>
            </w:pPr>
            <w:r>
              <w:rPr>
                <w:sz w:val="22"/>
                <w:szCs w:val="22"/>
                <w:lang w:val="vi-VN"/>
              </w:rPr>
              <w:t>PC57</w:t>
            </w:r>
          </w:p>
        </w:tc>
        <w:tc>
          <w:tcPr>
            <w:tcW w:w="1080" w:type="dxa"/>
            <w:shd w:val="clear" w:color="auto" w:fill="DBE5F1" w:themeFill="accent1" w:themeFillTint="33"/>
          </w:tcPr>
          <w:p w14:paraId="171BE312"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23E2E09D" w14:textId="77777777" w:rsidR="00284463" w:rsidRPr="00921B9C" w:rsidRDefault="00284463" w:rsidP="00840FA4">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51CFADEB" w14:textId="035C05E4" w:rsidR="00284463" w:rsidRPr="00921B9C" w:rsidRDefault="00284463" w:rsidP="00840FA4">
            <w:pPr>
              <w:pStyle w:val="Nidungvnbn"/>
              <w:ind w:firstLine="0"/>
              <w:rPr>
                <w:sz w:val="22"/>
                <w:szCs w:val="22"/>
                <w:lang w:val="vi-VN"/>
              </w:rPr>
            </w:pPr>
            <w:r>
              <w:rPr>
                <w:sz w:val="22"/>
                <w:szCs w:val="22"/>
                <w:lang w:val="vi-VN"/>
              </w:rPr>
              <w:t>A212-Fa1</w:t>
            </w:r>
            <w:r w:rsidRPr="00284463">
              <w:rPr>
                <w:sz w:val="22"/>
                <w:szCs w:val="22"/>
                <w:lang w:val="vi-VN"/>
              </w:rPr>
              <w:t>/1--PC57-Fa0</w:t>
            </w:r>
          </w:p>
        </w:tc>
        <w:tc>
          <w:tcPr>
            <w:tcW w:w="1016" w:type="dxa"/>
            <w:vMerge w:val="restart"/>
            <w:shd w:val="clear" w:color="auto" w:fill="DBE5F1" w:themeFill="accent1" w:themeFillTint="33"/>
          </w:tcPr>
          <w:p w14:paraId="274FE3C5" w14:textId="4E57BCC7" w:rsidR="00284463" w:rsidRPr="00921B9C" w:rsidRDefault="00284463" w:rsidP="00840FA4">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3EE1B669" w14:textId="7F4977AA" w:rsidR="00284463" w:rsidRPr="00921B9C" w:rsidRDefault="00284463" w:rsidP="00840FA4">
            <w:pPr>
              <w:pStyle w:val="Nidungvnbn"/>
              <w:ind w:firstLine="0"/>
              <w:rPr>
                <w:sz w:val="22"/>
                <w:szCs w:val="22"/>
                <w:lang w:val="vi-VN"/>
              </w:rPr>
            </w:pPr>
            <w:r>
              <w:rPr>
                <w:sz w:val="22"/>
                <w:szCs w:val="22"/>
                <w:lang w:val="vi-VN"/>
              </w:rPr>
              <w:t>VLAN 50</w:t>
            </w:r>
          </w:p>
        </w:tc>
      </w:tr>
      <w:tr w:rsidR="00284463" w14:paraId="7F772ACC" w14:textId="77777777" w:rsidTr="00840FA4">
        <w:trPr>
          <w:trHeight w:val="367"/>
        </w:trPr>
        <w:tc>
          <w:tcPr>
            <w:tcW w:w="990" w:type="dxa"/>
            <w:vMerge/>
            <w:shd w:val="clear" w:color="auto" w:fill="DBE5F1" w:themeFill="accent1" w:themeFillTint="33"/>
          </w:tcPr>
          <w:p w14:paraId="00960D39" w14:textId="77777777" w:rsidR="00284463" w:rsidRPr="00921B9C" w:rsidRDefault="00284463" w:rsidP="00840FA4">
            <w:pPr>
              <w:pStyle w:val="Nidungvnbn"/>
              <w:ind w:firstLine="0"/>
              <w:rPr>
                <w:sz w:val="22"/>
                <w:szCs w:val="22"/>
                <w:lang w:val="vi-VN"/>
              </w:rPr>
            </w:pPr>
          </w:p>
        </w:tc>
        <w:tc>
          <w:tcPr>
            <w:tcW w:w="1170" w:type="dxa"/>
            <w:vMerge/>
            <w:shd w:val="clear" w:color="auto" w:fill="DBE5F1" w:themeFill="accent1" w:themeFillTint="33"/>
          </w:tcPr>
          <w:p w14:paraId="1785E534" w14:textId="4EA341DB" w:rsidR="00284463" w:rsidRPr="00921B9C" w:rsidRDefault="00284463" w:rsidP="00840FA4">
            <w:pPr>
              <w:pStyle w:val="Nidungvnbn"/>
              <w:ind w:firstLine="0"/>
              <w:rPr>
                <w:sz w:val="22"/>
                <w:szCs w:val="22"/>
                <w:lang w:val="vi-VN"/>
              </w:rPr>
            </w:pPr>
          </w:p>
        </w:tc>
        <w:tc>
          <w:tcPr>
            <w:tcW w:w="1440" w:type="dxa"/>
            <w:shd w:val="clear" w:color="auto" w:fill="DBE5F1" w:themeFill="accent1" w:themeFillTint="33"/>
          </w:tcPr>
          <w:p w14:paraId="06B6B6CA" w14:textId="594941FA" w:rsidR="00284463" w:rsidRPr="00921B9C" w:rsidRDefault="00284463" w:rsidP="00840FA4">
            <w:pPr>
              <w:pStyle w:val="Nidungvnbn"/>
              <w:ind w:firstLine="0"/>
              <w:rPr>
                <w:sz w:val="22"/>
                <w:szCs w:val="22"/>
                <w:lang w:val="vi-VN"/>
              </w:rPr>
            </w:pPr>
            <w:r>
              <w:rPr>
                <w:sz w:val="22"/>
                <w:szCs w:val="22"/>
                <w:lang w:val="vi-VN"/>
              </w:rPr>
              <w:t>PC56</w:t>
            </w:r>
          </w:p>
        </w:tc>
        <w:tc>
          <w:tcPr>
            <w:tcW w:w="1080" w:type="dxa"/>
            <w:shd w:val="clear" w:color="auto" w:fill="DBE5F1" w:themeFill="accent1" w:themeFillTint="33"/>
          </w:tcPr>
          <w:p w14:paraId="2A8F1985"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4ED2D301" w14:textId="10A4636E" w:rsidR="00284463" w:rsidRPr="00921B9C" w:rsidRDefault="00284463" w:rsidP="00840FA4">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08F59ABB" w14:textId="1A8CAA5D" w:rsidR="00284463" w:rsidRPr="00921B9C" w:rsidRDefault="00284463" w:rsidP="00840FA4">
            <w:pPr>
              <w:pStyle w:val="Nidungvnbn"/>
              <w:ind w:firstLine="0"/>
              <w:rPr>
                <w:sz w:val="22"/>
                <w:szCs w:val="22"/>
                <w:lang w:val="vi-VN"/>
              </w:rPr>
            </w:pPr>
            <w:r w:rsidRPr="00284463">
              <w:rPr>
                <w:sz w:val="22"/>
                <w:szCs w:val="22"/>
                <w:lang w:val="vi-VN"/>
              </w:rPr>
              <w:t>A212-Fa2/</w:t>
            </w:r>
            <w:r>
              <w:rPr>
                <w:sz w:val="22"/>
                <w:szCs w:val="22"/>
                <w:lang w:val="vi-VN"/>
              </w:rPr>
              <w:t>1-</w:t>
            </w:r>
            <w:r w:rsidRPr="00284463">
              <w:rPr>
                <w:sz w:val="22"/>
                <w:szCs w:val="22"/>
                <w:lang w:val="vi-VN"/>
              </w:rPr>
              <w:t>-PC56-Fa0</w:t>
            </w:r>
          </w:p>
        </w:tc>
        <w:tc>
          <w:tcPr>
            <w:tcW w:w="1016" w:type="dxa"/>
            <w:vMerge/>
            <w:shd w:val="clear" w:color="auto" w:fill="DBE5F1" w:themeFill="accent1" w:themeFillTint="33"/>
          </w:tcPr>
          <w:p w14:paraId="513DAD22" w14:textId="2653BB83" w:rsidR="00284463" w:rsidRPr="00921B9C" w:rsidRDefault="00284463" w:rsidP="00840FA4">
            <w:pPr>
              <w:pStyle w:val="Nidungvnbn"/>
              <w:ind w:firstLine="0"/>
              <w:rPr>
                <w:sz w:val="22"/>
                <w:szCs w:val="22"/>
                <w:lang w:val="vi-VN"/>
              </w:rPr>
            </w:pPr>
          </w:p>
        </w:tc>
        <w:tc>
          <w:tcPr>
            <w:tcW w:w="1144" w:type="dxa"/>
            <w:vMerge/>
            <w:shd w:val="clear" w:color="auto" w:fill="DBE5F1" w:themeFill="accent1" w:themeFillTint="33"/>
          </w:tcPr>
          <w:p w14:paraId="4627C9D8" w14:textId="6BF0B4C6" w:rsidR="00284463" w:rsidRPr="00921B9C" w:rsidRDefault="00284463" w:rsidP="00840FA4">
            <w:pPr>
              <w:pStyle w:val="Nidungvnbn"/>
              <w:ind w:firstLine="0"/>
              <w:rPr>
                <w:sz w:val="22"/>
                <w:szCs w:val="22"/>
                <w:lang w:val="vi-VN"/>
              </w:rPr>
            </w:pPr>
          </w:p>
        </w:tc>
      </w:tr>
      <w:tr w:rsidR="00284463" w14:paraId="1E608FC0" w14:textId="77777777" w:rsidTr="00840FA4">
        <w:trPr>
          <w:trHeight w:val="367"/>
        </w:trPr>
        <w:tc>
          <w:tcPr>
            <w:tcW w:w="990" w:type="dxa"/>
            <w:vMerge/>
            <w:shd w:val="clear" w:color="auto" w:fill="DBE5F1" w:themeFill="accent1" w:themeFillTint="33"/>
          </w:tcPr>
          <w:p w14:paraId="19B1D151" w14:textId="77777777" w:rsidR="00284463" w:rsidRPr="00921B9C" w:rsidRDefault="00284463" w:rsidP="00840FA4">
            <w:pPr>
              <w:pStyle w:val="Nidungvnbn"/>
              <w:ind w:firstLine="0"/>
              <w:rPr>
                <w:sz w:val="22"/>
                <w:szCs w:val="22"/>
                <w:lang w:val="vi-VN"/>
              </w:rPr>
            </w:pPr>
          </w:p>
        </w:tc>
        <w:tc>
          <w:tcPr>
            <w:tcW w:w="1170" w:type="dxa"/>
            <w:vMerge/>
            <w:shd w:val="clear" w:color="auto" w:fill="DBE5F1" w:themeFill="accent1" w:themeFillTint="33"/>
          </w:tcPr>
          <w:p w14:paraId="55B7D7FB" w14:textId="68225E93" w:rsidR="00284463" w:rsidRPr="00921B9C" w:rsidRDefault="00284463" w:rsidP="00840FA4">
            <w:pPr>
              <w:pStyle w:val="Nidungvnbn"/>
              <w:ind w:firstLine="0"/>
              <w:rPr>
                <w:sz w:val="22"/>
                <w:szCs w:val="22"/>
                <w:lang w:val="vi-VN"/>
              </w:rPr>
            </w:pPr>
          </w:p>
        </w:tc>
        <w:tc>
          <w:tcPr>
            <w:tcW w:w="1440" w:type="dxa"/>
            <w:shd w:val="clear" w:color="auto" w:fill="DBE5F1" w:themeFill="accent1" w:themeFillTint="33"/>
          </w:tcPr>
          <w:p w14:paraId="08E5A3EF" w14:textId="161E216F" w:rsidR="00284463" w:rsidRPr="00921B9C" w:rsidRDefault="00284463" w:rsidP="00840FA4">
            <w:pPr>
              <w:pStyle w:val="Nidungvnbn"/>
              <w:ind w:firstLine="0"/>
              <w:rPr>
                <w:sz w:val="22"/>
                <w:szCs w:val="22"/>
                <w:lang w:val="vi-VN"/>
              </w:rPr>
            </w:pPr>
            <w:r>
              <w:rPr>
                <w:sz w:val="22"/>
                <w:szCs w:val="22"/>
                <w:lang w:val="vi-VN"/>
              </w:rPr>
              <w:t>PC55</w:t>
            </w:r>
          </w:p>
        </w:tc>
        <w:tc>
          <w:tcPr>
            <w:tcW w:w="1080" w:type="dxa"/>
            <w:shd w:val="clear" w:color="auto" w:fill="DBE5F1" w:themeFill="accent1" w:themeFillTint="33"/>
          </w:tcPr>
          <w:p w14:paraId="6CCEC2F1"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3197D74" w14:textId="30DAD002" w:rsidR="00284463" w:rsidRPr="00921B9C" w:rsidRDefault="00284463" w:rsidP="00840FA4">
            <w:pPr>
              <w:pStyle w:val="Nidungvnbn"/>
              <w:ind w:firstLine="0"/>
              <w:rPr>
                <w:sz w:val="22"/>
                <w:szCs w:val="22"/>
                <w:lang w:val="vi-VN"/>
              </w:rPr>
            </w:pPr>
            <w:r>
              <w:rPr>
                <w:sz w:val="22"/>
                <w:szCs w:val="22"/>
                <w:lang w:val="vi-VN"/>
              </w:rPr>
              <w:t>Fa3/1</w:t>
            </w:r>
          </w:p>
        </w:tc>
        <w:tc>
          <w:tcPr>
            <w:tcW w:w="2790" w:type="dxa"/>
            <w:shd w:val="clear" w:color="auto" w:fill="DBE5F1" w:themeFill="accent1" w:themeFillTint="33"/>
          </w:tcPr>
          <w:p w14:paraId="13EEA62E" w14:textId="5E5AF6AB" w:rsidR="00284463" w:rsidRPr="00921B9C" w:rsidRDefault="00284463" w:rsidP="00840FA4">
            <w:pPr>
              <w:pStyle w:val="Nidungvnbn"/>
              <w:ind w:firstLine="0"/>
              <w:rPr>
                <w:sz w:val="22"/>
                <w:szCs w:val="22"/>
                <w:lang w:val="vi-VN"/>
              </w:rPr>
            </w:pPr>
            <w:r w:rsidRPr="00284463">
              <w:rPr>
                <w:sz w:val="22"/>
                <w:szCs w:val="22"/>
                <w:lang w:val="vi-VN"/>
              </w:rPr>
              <w:t>A212-Fa3/1--PC55-Fa0</w:t>
            </w:r>
            <w:r w:rsidRPr="00284463">
              <w:rPr>
                <w:sz w:val="22"/>
                <w:szCs w:val="22"/>
                <w:lang w:val="vi-VN"/>
              </w:rPr>
              <w:tab/>
            </w:r>
          </w:p>
        </w:tc>
        <w:tc>
          <w:tcPr>
            <w:tcW w:w="1016" w:type="dxa"/>
            <w:vMerge/>
            <w:shd w:val="clear" w:color="auto" w:fill="DBE5F1" w:themeFill="accent1" w:themeFillTint="33"/>
          </w:tcPr>
          <w:p w14:paraId="456A00C9" w14:textId="77777777" w:rsidR="00284463" w:rsidRPr="00921B9C" w:rsidRDefault="00284463" w:rsidP="00840FA4">
            <w:pPr>
              <w:pStyle w:val="Nidungvnbn"/>
              <w:ind w:firstLine="0"/>
              <w:rPr>
                <w:sz w:val="22"/>
                <w:szCs w:val="22"/>
                <w:lang w:val="vi-VN"/>
              </w:rPr>
            </w:pPr>
          </w:p>
        </w:tc>
        <w:tc>
          <w:tcPr>
            <w:tcW w:w="1144" w:type="dxa"/>
            <w:vMerge/>
            <w:shd w:val="clear" w:color="auto" w:fill="DBE5F1" w:themeFill="accent1" w:themeFillTint="33"/>
          </w:tcPr>
          <w:p w14:paraId="0EAD0334" w14:textId="77777777" w:rsidR="00284463" w:rsidRPr="00921B9C" w:rsidRDefault="00284463" w:rsidP="00840FA4">
            <w:pPr>
              <w:pStyle w:val="Nidungvnbn"/>
              <w:ind w:firstLine="0"/>
              <w:rPr>
                <w:sz w:val="22"/>
                <w:szCs w:val="22"/>
                <w:lang w:val="vi-VN"/>
              </w:rPr>
            </w:pPr>
          </w:p>
        </w:tc>
      </w:tr>
      <w:tr w:rsidR="00284463" w14:paraId="2C042CD4" w14:textId="77777777" w:rsidTr="00840FA4">
        <w:trPr>
          <w:trHeight w:val="367"/>
        </w:trPr>
        <w:tc>
          <w:tcPr>
            <w:tcW w:w="990" w:type="dxa"/>
            <w:vMerge/>
            <w:shd w:val="clear" w:color="auto" w:fill="DBE5F1" w:themeFill="accent1" w:themeFillTint="33"/>
          </w:tcPr>
          <w:p w14:paraId="79777284" w14:textId="77777777" w:rsidR="00284463" w:rsidRPr="00921B9C" w:rsidRDefault="00284463" w:rsidP="00840FA4">
            <w:pPr>
              <w:pStyle w:val="Nidungvnbn"/>
              <w:ind w:firstLine="0"/>
              <w:rPr>
                <w:sz w:val="22"/>
                <w:szCs w:val="22"/>
                <w:lang w:val="vi-VN"/>
              </w:rPr>
            </w:pPr>
          </w:p>
        </w:tc>
        <w:tc>
          <w:tcPr>
            <w:tcW w:w="1170" w:type="dxa"/>
            <w:vMerge w:val="restart"/>
            <w:shd w:val="clear" w:color="auto" w:fill="DBE5F1" w:themeFill="accent1" w:themeFillTint="33"/>
          </w:tcPr>
          <w:p w14:paraId="767133E0" w14:textId="1B9C177C" w:rsidR="00284463" w:rsidRPr="00921B9C" w:rsidRDefault="00284463" w:rsidP="00840FA4">
            <w:pPr>
              <w:pStyle w:val="Nidungvnbn"/>
              <w:ind w:firstLine="0"/>
              <w:rPr>
                <w:sz w:val="22"/>
                <w:szCs w:val="22"/>
                <w:lang w:val="vi-VN"/>
              </w:rPr>
            </w:pPr>
            <w:r>
              <w:rPr>
                <w:sz w:val="22"/>
                <w:szCs w:val="22"/>
                <w:lang w:val="vi-VN"/>
              </w:rPr>
              <w:t>A213</w:t>
            </w:r>
          </w:p>
        </w:tc>
        <w:tc>
          <w:tcPr>
            <w:tcW w:w="1440" w:type="dxa"/>
            <w:shd w:val="clear" w:color="auto" w:fill="DBE5F1" w:themeFill="accent1" w:themeFillTint="33"/>
          </w:tcPr>
          <w:p w14:paraId="6FE01760" w14:textId="4536C741" w:rsidR="00284463" w:rsidRPr="00921B9C" w:rsidRDefault="00284463" w:rsidP="00840FA4">
            <w:pPr>
              <w:pStyle w:val="Nidungvnbn"/>
              <w:ind w:firstLine="0"/>
              <w:rPr>
                <w:sz w:val="22"/>
                <w:szCs w:val="22"/>
                <w:lang w:val="vi-VN"/>
              </w:rPr>
            </w:pPr>
            <w:r>
              <w:rPr>
                <w:sz w:val="22"/>
                <w:szCs w:val="22"/>
                <w:lang w:val="vi-VN"/>
              </w:rPr>
              <w:t>PC54</w:t>
            </w:r>
          </w:p>
        </w:tc>
        <w:tc>
          <w:tcPr>
            <w:tcW w:w="1080" w:type="dxa"/>
            <w:shd w:val="clear" w:color="auto" w:fill="DBE5F1" w:themeFill="accent1" w:themeFillTint="33"/>
          </w:tcPr>
          <w:p w14:paraId="02EDB996" w14:textId="77777777" w:rsidR="00284463" w:rsidRPr="00921B9C"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74F55EC5" w14:textId="027B6150" w:rsidR="00284463" w:rsidRPr="00921B9C" w:rsidRDefault="00284463" w:rsidP="00840FA4">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04419D04" w14:textId="6E1C8941" w:rsidR="00284463" w:rsidRPr="00921B9C" w:rsidRDefault="00284463" w:rsidP="00840FA4">
            <w:pPr>
              <w:pStyle w:val="Nidungvnbn"/>
              <w:ind w:firstLine="0"/>
              <w:rPr>
                <w:sz w:val="22"/>
                <w:szCs w:val="22"/>
                <w:lang w:val="vi-VN"/>
              </w:rPr>
            </w:pPr>
            <w:r w:rsidRPr="00284463">
              <w:rPr>
                <w:sz w:val="22"/>
                <w:szCs w:val="22"/>
                <w:lang w:val="vi-VN"/>
              </w:rPr>
              <w:t>A213-Fa2/1--PC54-Fa0</w:t>
            </w:r>
          </w:p>
        </w:tc>
        <w:tc>
          <w:tcPr>
            <w:tcW w:w="1016" w:type="dxa"/>
            <w:vMerge w:val="restart"/>
            <w:shd w:val="clear" w:color="auto" w:fill="DBE5F1" w:themeFill="accent1" w:themeFillTint="33"/>
          </w:tcPr>
          <w:p w14:paraId="643146CB" w14:textId="68B6437A" w:rsidR="00284463" w:rsidRPr="00921B9C" w:rsidRDefault="00284463" w:rsidP="00840FA4">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5175B742" w14:textId="65D74148" w:rsidR="00284463" w:rsidRPr="00921B9C" w:rsidRDefault="00284463" w:rsidP="00840FA4">
            <w:pPr>
              <w:pStyle w:val="Nidungvnbn"/>
              <w:ind w:firstLine="0"/>
              <w:rPr>
                <w:sz w:val="22"/>
                <w:szCs w:val="22"/>
                <w:lang w:val="vi-VN"/>
              </w:rPr>
            </w:pPr>
            <w:r>
              <w:rPr>
                <w:sz w:val="22"/>
                <w:szCs w:val="22"/>
                <w:lang w:val="vi-VN"/>
              </w:rPr>
              <w:t>VLAN 60</w:t>
            </w:r>
          </w:p>
        </w:tc>
      </w:tr>
      <w:tr w:rsidR="00284463" w14:paraId="0A725C2C" w14:textId="77777777" w:rsidTr="00840FA4">
        <w:trPr>
          <w:trHeight w:val="367"/>
        </w:trPr>
        <w:tc>
          <w:tcPr>
            <w:tcW w:w="990" w:type="dxa"/>
            <w:vMerge/>
            <w:shd w:val="clear" w:color="auto" w:fill="DBE5F1" w:themeFill="accent1" w:themeFillTint="33"/>
          </w:tcPr>
          <w:p w14:paraId="4C345A5B" w14:textId="77777777" w:rsidR="00284463" w:rsidRPr="00921B9C" w:rsidRDefault="00284463" w:rsidP="00840FA4">
            <w:pPr>
              <w:pStyle w:val="Nidungvnbn"/>
              <w:ind w:firstLine="0"/>
              <w:rPr>
                <w:sz w:val="22"/>
                <w:szCs w:val="22"/>
                <w:lang w:val="vi-VN"/>
              </w:rPr>
            </w:pPr>
          </w:p>
        </w:tc>
        <w:tc>
          <w:tcPr>
            <w:tcW w:w="1170" w:type="dxa"/>
            <w:vMerge/>
            <w:shd w:val="clear" w:color="auto" w:fill="DBE5F1" w:themeFill="accent1" w:themeFillTint="33"/>
          </w:tcPr>
          <w:p w14:paraId="0F7B321F" w14:textId="77777777" w:rsidR="00284463" w:rsidRDefault="00284463" w:rsidP="00840FA4">
            <w:pPr>
              <w:pStyle w:val="Nidungvnbn"/>
              <w:ind w:firstLine="0"/>
              <w:rPr>
                <w:sz w:val="22"/>
                <w:szCs w:val="22"/>
                <w:lang w:val="vi-VN"/>
              </w:rPr>
            </w:pPr>
          </w:p>
        </w:tc>
        <w:tc>
          <w:tcPr>
            <w:tcW w:w="1440" w:type="dxa"/>
            <w:shd w:val="clear" w:color="auto" w:fill="DBE5F1" w:themeFill="accent1" w:themeFillTint="33"/>
          </w:tcPr>
          <w:p w14:paraId="043E99AB" w14:textId="72127DD0" w:rsidR="00284463" w:rsidRPr="00921B9C" w:rsidRDefault="00284463" w:rsidP="00840FA4">
            <w:pPr>
              <w:pStyle w:val="Nidungvnbn"/>
              <w:ind w:firstLine="0"/>
              <w:rPr>
                <w:sz w:val="22"/>
                <w:szCs w:val="22"/>
                <w:lang w:val="vi-VN"/>
              </w:rPr>
            </w:pPr>
            <w:r>
              <w:rPr>
                <w:sz w:val="22"/>
                <w:szCs w:val="22"/>
                <w:lang w:val="vi-VN"/>
              </w:rPr>
              <w:t>PC53</w:t>
            </w:r>
          </w:p>
        </w:tc>
        <w:tc>
          <w:tcPr>
            <w:tcW w:w="1080" w:type="dxa"/>
            <w:shd w:val="clear" w:color="auto" w:fill="DBE5F1" w:themeFill="accent1" w:themeFillTint="33"/>
          </w:tcPr>
          <w:p w14:paraId="7099F6C1" w14:textId="318DFA2E" w:rsidR="00284463" w:rsidRDefault="00284463" w:rsidP="00840FA4">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D9C4ECF" w14:textId="580185AC" w:rsidR="00284463" w:rsidRDefault="00284463" w:rsidP="00840FA4">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50884F6A" w14:textId="428E9B5D" w:rsidR="00284463" w:rsidRDefault="00284463" w:rsidP="00840FA4">
            <w:pPr>
              <w:pStyle w:val="Nidungvnbn"/>
              <w:ind w:firstLine="0"/>
              <w:rPr>
                <w:sz w:val="22"/>
                <w:szCs w:val="22"/>
                <w:lang w:val="vi-VN"/>
              </w:rPr>
            </w:pPr>
            <w:r>
              <w:rPr>
                <w:sz w:val="22"/>
                <w:szCs w:val="22"/>
                <w:lang w:val="vi-VN"/>
              </w:rPr>
              <w:t>A213-Fa1</w:t>
            </w:r>
            <w:r w:rsidRPr="00284463">
              <w:rPr>
                <w:sz w:val="22"/>
                <w:szCs w:val="22"/>
                <w:lang w:val="vi-VN"/>
              </w:rPr>
              <w:t>/1--PC53-Fa0</w:t>
            </w:r>
            <w:r w:rsidRPr="00284463">
              <w:rPr>
                <w:sz w:val="22"/>
                <w:szCs w:val="22"/>
                <w:lang w:val="vi-VN"/>
              </w:rPr>
              <w:tab/>
            </w:r>
          </w:p>
        </w:tc>
        <w:tc>
          <w:tcPr>
            <w:tcW w:w="1016" w:type="dxa"/>
            <w:vMerge/>
            <w:shd w:val="clear" w:color="auto" w:fill="DBE5F1" w:themeFill="accent1" w:themeFillTint="33"/>
          </w:tcPr>
          <w:p w14:paraId="185B64C9" w14:textId="77777777" w:rsidR="00284463" w:rsidRPr="00921B9C" w:rsidRDefault="00284463" w:rsidP="00840FA4">
            <w:pPr>
              <w:pStyle w:val="Nidungvnbn"/>
              <w:ind w:firstLine="0"/>
              <w:rPr>
                <w:sz w:val="22"/>
                <w:szCs w:val="22"/>
                <w:lang w:val="vi-VN"/>
              </w:rPr>
            </w:pPr>
          </w:p>
        </w:tc>
        <w:tc>
          <w:tcPr>
            <w:tcW w:w="1144" w:type="dxa"/>
            <w:vMerge/>
            <w:shd w:val="clear" w:color="auto" w:fill="DBE5F1" w:themeFill="accent1" w:themeFillTint="33"/>
          </w:tcPr>
          <w:p w14:paraId="05362D3E" w14:textId="77777777" w:rsidR="00284463" w:rsidRPr="00921B9C" w:rsidRDefault="00284463" w:rsidP="00840FA4">
            <w:pPr>
              <w:pStyle w:val="Nidungvnbn"/>
              <w:ind w:firstLine="0"/>
              <w:rPr>
                <w:sz w:val="22"/>
                <w:szCs w:val="22"/>
                <w:lang w:val="vi-VN"/>
              </w:rPr>
            </w:pPr>
          </w:p>
        </w:tc>
      </w:tr>
      <w:tr w:rsidR="00284463" w14:paraId="5B455EA9" w14:textId="77777777" w:rsidTr="00840FA4">
        <w:trPr>
          <w:trHeight w:val="381"/>
        </w:trPr>
        <w:tc>
          <w:tcPr>
            <w:tcW w:w="990" w:type="dxa"/>
            <w:vMerge w:val="restart"/>
          </w:tcPr>
          <w:p w14:paraId="3738904A" w14:textId="77777777" w:rsidR="00284463" w:rsidRPr="00921B9C" w:rsidRDefault="00284463" w:rsidP="00840FA4">
            <w:pPr>
              <w:pStyle w:val="Nidungvnbn"/>
              <w:ind w:firstLine="0"/>
              <w:rPr>
                <w:sz w:val="22"/>
                <w:szCs w:val="22"/>
                <w:lang w:val="vi-VN"/>
              </w:rPr>
            </w:pPr>
            <w:r>
              <w:rPr>
                <w:sz w:val="22"/>
                <w:szCs w:val="22"/>
                <w:lang w:val="vi-VN"/>
              </w:rPr>
              <w:t>Tầng 1</w:t>
            </w:r>
          </w:p>
        </w:tc>
        <w:tc>
          <w:tcPr>
            <w:tcW w:w="1170" w:type="dxa"/>
            <w:vMerge w:val="restart"/>
          </w:tcPr>
          <w:p w14:paraId="10044778" w14:textId="3B7E9FD1" w:rsidR="00284463" w:rsidRPr="00921B9C" w:rsidRDefault="00284463" w:rsidP="00840FA4">
            <w:pPr>
              <w:pStyle w:val="Nidungvnbn"/>
              <w:ind w:firstLine="0"/>
              <w:rPr>
                <w:sz w:val="22"/>
                <w:szCs w:val="22"/>
                <w:lang w:val="vi-VN"/>
              </w:rPr>
            </w:pPr>
            <w:r>
              <w:rPr>
                <w:sz w:val="22"/>
                <w:szCs w:val="22"/>
                <w:lang w:val="vi-VN"/>
              </w:rPr>
              <w:t>Tầng1-cn2</w:t>
            </w:r>
          </w:p>
        </w:tc>
        <w:tc>
          <w:tcPr>
            <w:tcW w:w="1440" w:type="dxa"/>
          </w:tcPr>
          <w:p w14:paraId="0F367F3E" w14:textId="221C009E" w:rsidR="00284463" w:rsidRPr="00921B9C" w:rsidRDefault="00284463" w:rsidP="00840FA4">
            <w:pPr>
              <w:pStyle w:val="Nidungvnbn"/>
              <w:ind w:firstLine="0"/>
              <w:rPr>
                <w:sz w:val="22"/>
                <w:szCs w:val="22"/>
                <w:lang w:val="vi-VN"/>
              </w:rPr>
            </w:pPr>
            <w:r>
              <w:rPr>
                <w:sz w:val="22"/>
                <w:szCs w:val="22"/>
                <w:lang w:val="vi-VN"/>
              </w:rPr>
              <w:t>Switch chính</w:t>
            </w:r>
          </w:p>
        </w:tc>
        <w:tc>
          <w:tcPr>
            <w:tcW w:w="1080" w:type="dxa"/>
          </w:tcPr>
          <w:p w14:paraId="38BC2D4A" w14:textId="77777777" w:rsidR="00284463" w:rsidRPr="00921B9C" w:rsidRDefault="00284463" w:rsidP="00840FA4">
            <w:pPr>
              <w:pStyle w:val="Nidungvnbn"/>
              <w:ind w:firstLine="0"/>
              <w:rPr>
                <w:sz w:val="22"/>
                <w:szCs w:val="22"/>
                <w:lang w:val="vi-VN"/>
              </w:rPr>
            </w:pPr>
            <w:r>
              <w:rPr>
                <w:sz w:val="22"/>
                <w:szCs w:val="22"/>
                <w:lang w:val="vi-VN"/>
              </w:rPr>
              <w:t>Fa0/1</w:t>
            </w:r>
          </w:p>
        </w:tc>
        <w:tc>
          <w:tcPr>
            <w:tcW w:w="1080" w:type="dxa"/>
          </w:tcPr>
          <w:p w14:paraId="26223977" w14:textId="563D874B" w:rsidR="00284463" w:rsidRPr="00921B9C" w:rsidRDefault="00284463" w:rsidP="00840FA4">
            <w:pPr>
              <w:pStyle w:val="Nidungvnbn"/>
              <w:ind w:firstLine="0"/>
              <w:rPr>
                <w:sz w:val="22"/>
                <w:szCs w:val="22"/>
                <w:lang w:val="vi-VN"/>
              </w:rPr>
            </w:pPr>
            <w:r>
              <w:rPr>
                <w:sz w:val="22"/>
                <w:szCs w:val="22"/>
                <w:lang w:val="vi-VN"/>
              </w:rPr>
              <w:t>Fa0/3</w:t>
            </w:r>
          </w:p>
        </w:tc>
        <w:tc>
          <w:tcPr>
            <w:tcW w:w="2790" w:type="dxa"/>
          </w:tcPr>
          <w:p w14:paraId="0A034BF2" w14:textId="32320FE4" w:rsidR="00284463" w:rsidRPr="00921B9C" w:rsidRDefault="00284463" w:rsidP="00840FA4">
            <w:pPr>
              <w:pStyle w:val="Nidungvnbn"/>
              <w:ind w:firstLine="0"/>
              <w:rPr>
                <w:sz w:val="22"/>
                <w:szCs w:val="22"/>
                <w:lang w:val="vi-VN"/>
              </w:rPr>
            </w:pPr>
            <w:r>
              <w:rPr>
                <w:sz w:val="22"/>
                <w:szCs w:val="22"/>
                <w:lang w:val="vi-VN"/>
              </w:rPr>
              <w:t>Tầng1_cn2-Fa0/1—Switch chính-Fa0/3</w:t>
            </w:r>
          </w:p>
        </w:tc>
        <w:tc>
          <w:tcPr>
            <w:tcW w:w="1016" w:type="dxa"/>
            <w:vMerge w:val="restart"/>
          </w:tcPr>
          <w:p w14:paraId="3B8541DB" w14:textId="77777777" w:rsidR="00284463" w:rsidRPr="00921B9C" w:rsidRDefault="00284463" w:rsidP="00840FA4">
            <w:pPr>
              <w:pStyle w:val="Nidungvnbn"/>
              <w:ind w:firstLine="0"/>
              <w:rPr>
                <w:sz w:val="22"/>
                <w:szCs w:val="22"/>
                <w:lang w:val="vi-VN"/>
              </w:rPr>
            </w:pPr>
            <w:r>
              <w:rPr>
                <w:sz w:val="22"/>
                <w:szCs w:val="22"/>
                <w:lang w:val="vi-VN"/>
              </w:rPr>
              <w:t>Ethernet</w:t>
            </w:r>
          </w:p>
        </w:tc>
        <w:tc>
          <w:tcPr>
            <w:tcW w:w="1144" w:type="dxa"/>
            <w:vMerge w:val="restart"/>
          </w:tcPr>
          <w:p w14:paraId="023C3838" w14:textId="77777777" w:rsidR="00284463" w:rsidRPr="00921B9C" w:rsidRDefault="00284463" w:rsidP="00840FA4">
            <w:pPr>
              <w:pStyle w:val="Nidungvnbn"/>
              <w:ind w:firstLine="0"/>
              <w:rPr>
                <w:sz w:val="22"/>
                <w:szCs w:val="22"/>
                <w:lang w:val="vi-VN"/>
              </w:rPr>
            </w:pPr>
            <w:r>
              <w:rPr>
                <w:sz w:val="22"/>
                <w:szCs w:val="22"/>
                <w:lang w:val="vi-VN"/>
              </w:rPr>
              <w:t>Trunking</w:t>
            </w:r>
          </w:p>
        </w:tc>
      </w:tr>
      <w:tr w:rsidR="00284463" w14:paraId="610C3C62" w14:textId="77777777" w:rsidTr="00840FA4">
        <w:trPr>
          <w:trHeight w:val="367"/>
        </w:trPr>
        <w:tc>
          <w:tcPr>
            <w:tcW w:w="990" w:type="dxa"/>
            <w:vMerge/>
          </w:tcPr>
          <w:p w14:paraId="0F4D5A95" w14:textId="77777777" w:rsidR="00284463" w:rsidRPr="00921B9C" w:rsidRDefault="00284463" w:rsidP="00840FA4">
            <w:pPr>
              <w:pStyle w:val="Nidungvnbn"/>
              <w:ind w:firstLine="0"/>
              <w:rPr>
                <w:sz w:val="22"/>
                <w:szCs w:val="22"/>
                <w:lang w:val="vi-VN"/>
              </w:rPr>
            </w:pPr>
          </w:p>
        </w:tc>
        <w:tc>
          <w:tcPr>
            <w:tcW w:w="1170" w:type="dxa"/>
            <w:vMerge/>
          </w:tcPr>
          <w:p w14:paraId="2598C0CD" w14:textId="04EC4BD9" w:rsidR="00284463" w:rsidRPr="00921B9C" w:rsidRDefault="00284463" w:rsidP="00840FA4">
            <w:pPr>
              <w:pStyle w:val="Nidungvnbn"/>
              <w:ind w:firstLine="0"/>
              <w:rPr>
                <w:sz w:val="22"/>
                <w:szCs w:val="22"/>
                <w:lang w:val="vi-VN"/>
              </w:rPr>
            </w:pPr>
          </w:p>
        </w:tc>
        <w:tc>
          <w:tcPr>
            <w:tcW w:w="1440" w:type="dxa"/>
          </w:tcPr>
          <w:p w14:paraId="70293490" w14:textId="5C59A5A1" w:rsidR="00284463" w:rsidRPr="00921B9C" w:rsidRDefault="00284463" w:rsidP="00840FA4">
            <w:pPr>
              <w:pStyle w:val="Nidungvnbn"/>
              <w:ind w:firstLine="0"/>
              <w:rPr>
                <w:sz w:val="22"/>
                <w:szCs w:val="22"/>
                <w:lang w:val="vi-VN"/>
              </w:rPr>
            </w:pPr>
            <w:r>
              <w:rPr>
                <w:sz w:val="22"/>
                <w:szCs w:val="22"/>
                <w:lang w:val="vi-VN"/>
              </w:rPr>
              <w:t>A111</w:t>
            </w:r>
          </w:p>
        </w:tc>
        <w:tc>
          <w:tcPr>
            <w:tcW w:w="1080" w:type="dxa"/>
          </w:tcPr>
          <w:p w14:paraId="77D26C13" w14:textId="58F639A5" w:rsidR="00284463" w:rsidRPr="00921B9C" w:rsidRDefault="00284463" w:rsidP="00840FA4">
            <w:pPr>
              <w:pStyle w:val="Nidungvnbn"/>
              <w:ind w:firstLine="0"/>
              <w:rPr>
                <w:sz w:val="22"/>
                <w:szCs w:val="22"/>
                <w:lang w:val="vi-VN"/>
              </w:rPr>
            </w:pPr>
            <w:r>
              <w:rPr>
                <w:sz w:val="22"/>
                <w:szCs w:val="22"/>
                <w:lang w:val="vi-VN"/>
              </w:rPr>
              <w:t>Fa0/2</w:t>
            </w:r>
          </w:p>
        </w:tc>
        <w:tc>
          <w:tcPr>
            <w:tcW w:w="1080" w:type="dxa"/>
          </w:tcPr>
          <w:p w14:paraId="5E89072B" w14:textId="7F932E3B" w:rsidR="00284463" w:rsidRPr="00921B9C" w:rsidRDefault="00284463" w:rsidP="00840FA4">
            <w:pPr>
              <w:pStyle w:val="Nidungvnbn"/>
              <w:ind w:firstLine="0"/>
              <w:rPr>
                <w:sz w:val="22"/>
                <w:szCs w:val="22"/>
                <w:lang w:val="vi-VN"/>
              </w:rPr>
            </w:pPr>
            <w:r>
              <w:rPr>
                <w:sz w:val="22"/>
                <w:szCs w:val="22"/>
                <w:lang w:val="vi-VN"/>
              </w:rPr>
              <w:t>Fa0/1</w:t>
            </w:r>
          </w:p>
        </w:tc>
        <w:tc>
          <w:tcPr>
            <w:tcW w:w="2790" w:type="dxa"/>
          </w:tcPr>
          <w:p w14:paraId="49E4D69C" w14:textId="581F3800" w:rsidR="00284463" w:rsidRPr="00921B9C" w:rsidRDefault="00284463" w:rsidP="00840FA4">
            <w:pPr>
              <w:pStyle w:val="Nidungvnbn"/>
              <w:ind w:firstLine="0"/>
              <w:rPr>
                <w:sz w:val="22"/>
                <w:szCs w:val="22"/>
                <w:lang w:val="vi-VN"/>
              </w:rPr>
            </w:pPr>
            <w:r>
              <w:rPr>
                <w:sz w:val="22"/>
                <w:szCs w:val="22"/>
                <w:lang w:val="vi-VN"/>
              </w:rPr>
              <w:t>Tầng1_cn2-Fa0/2—A111-Fa0/1</w:t>
            </w:r>
          </w:p>
        </w:tc>
        <w:tc>
          <w:tcPr>
            <w:tcW w:w="1016" w:type="dxa"/>
            <w:vMerge/>
          </w:tcPr>
          <w:p w14:paraId="6B09FE47" w14:textId="77777777" w:rsidR="00284463" w:rsidRPr="00921B9C" w:rsidRDefault="00284463" w:rsidP="00840FA4">
            <w:pPr>
              <w:pStyle w:val="Nidungvnbn"/>
              <w:ind w:firstLine="0"/>
              <w:rPr>
                <w:sz w:val="22"/>
                <w:szCs w:val="22"/>
                <w:lang w:val="vi-VN"/>
              </w:rPr>
            </w:pPr>
          </w:p>
        </w:tc>
        <w:tc>
          <w:tcPr>
            <w:tcW w:w="1144" w:type="dxa"/>
            <w:vMerge/>
          </w:tcPr>
          <w:p w14:paraId="796CE14D" w14:textId="77777777" w:rsidR="00284463" w:rsidRPr="00921B9C" w:rsidRDefault="00284463" w:rsidP="00840FA4">
            <w:pPr>
              <w:pStyle w:val="Nidungvnbn"/>
              <w:ind w:firstLine="0"/>
              <w:rPr>
                <w:sz w:val="22"/>
                <w:szCs w:val="22"/>
                <w:lang w:val="vi-VN"/>
              </w:rPr>
            </w:pPr>
          </w:p>
        </w:tc>
      </w:tr>
      <w:tr w:rsidR="00284463" w14:paraId="3DC8C5FE" w14:textId="77777777" w:rsidTr="00840FA4">
        <w:trPr>
          <w:trHeight w:val="367"/>
        </w:trPr>
        <w:tc>
          <w:tcPr>
            <w:tcW w:w="990" w:type="dxa"/>
            <w:vMerge/>
          </w:tcPr>
          <w:p w14:paraId="2D756DB8" w14:textId="77777777" w:rsidR="00284463" w:rsidRPr="00921B9C" w:rsidRDefault="00284463" w:rsidP="00840FA4">
            <w:pPr>
              <w:pStyle w:val="Nidungvnbn"/>
              <w:ind w:firstLine="0"/>
              <w:rPr>
                <w:sz w:val="22"/>
                <w:szCs w:val="22"/>
                <w:lang w:val="vi-VN"/>
              </w:rPr>
            </w:pPr>
          </w:p>
        </w:tc>
        <w:tc>
          <w:tcPr>
            <w:tcW w:w="1170" w:type="dxa"/>
            <w:vMerge/>
          </w:tcPr>
          <w:p w14:paraId="0CFEF7D3" w14:textId="782664F2" w:rsidR="00284463" w:rsidRPr="00921B9C" w:rsidRDefault="00284463" w:rsidP="00840FA4">
            <w:pPr>
              <w:pStyle w:val="Nidungvnbn"/>
              <w:ind w:firstLine="0"/>
              <w:rPr>
                <w:sz w:val="22"/>
                <w:szCs w:val="22"/>
                <w:lang w:val="vi-VN"/>
              </w:rPr>
            </w:pPr>
          </w:p>
        </w:tc>
        <w:tc>
          <w:tcPr>
            <w:tcW w:w="1440" w:type="dxa"/>
          </w:tcPr>
          <w:p w14:paraId="2C76142C" w14:textId="360E6D0F" w:rsidR="00284463" w:rsidRPr="00921B9C" w:rsidRDefault="00284463" w:rsidP="00840FA4">
            <w:pPr>
              <w:pStyle w:val="Nidungvnbn"/>
              <w:ind w:firstLine="0"/>
              <w:rPr>
                <w:sz w:val="22"/>
                <w:szCs w:val="22"/>
                <w:lang w:val="vi-VN"/>
              </w:rPr>
            </w:pPr>
            <w:r>
              <w:rPr>
                <w:sz w:val="22"/>
                <w:szCs w:val="22"/>
                <w:lang w:val="vi-VN"/>
              </w:rPr>
              <w:t>A112</w:t>
            </w:r>
          </w:p>
        </w:tc>
        <w:tc>
          <w:tcPr>
            <w:tcW w:w="1080" w:type="dxa"/>
          </w:tcPr>
          <w:p w14:paraId="48F0B081" w14:textId="5F23B9C9" w:rsidR="00284463" w:rsidRPr="00921B9C" w:rsidRDefault="00284463" w:rsidP="00840FA4">
            <w:pPr>
              <w:pStyle w:val="Nidungvnbn"/>
              <w:ind w:firstLine="0"/>
              <w:rPr>
                <w:sz w:val="22"/>
                <w:szCs w:val="22"/>
                <w:lang w:val="vi-VN"/>
              </w:rPr>
            </w:pPr>
            <w:r>
              <w:rPr>
                <w:sz w:val="22"/>
                <w:szCs w:val="22"/>
                <w:lang w:val="vi-VN"/>
              </w:rPr>
              <w:t>Fa0/3</w:t>
            </w:r>
          </w:p>
        </w:tc>
        <w:tc>
          <w:tcPr>
            <w:tcW w:w="1080" w:type="dxa"/>
          </w:tcPr>
          <w:p w14:paraId="54B01A81" w14:textId="0F06C19C" w:rsidR="00284463" w:rsidRPr="00921B9C" w:rsidRDefault="00284463" w:rsidP="00840FA4">
            <w:pPr>
              <w:pStyle w:val="Nidungvnbn"/>
              <w:ind w:firstLine="0"/>
              <w:rPr>
                <w:sz w:val="22"/>
                <w:szCs w:val="22"/>
                <w:lang w:val="vi-VN"/>
              </w:rPr>
            </w:pPr>
            <w:r>
              <w:rPr>
                <w:sz w:val="22"/>
                <w:szCs w:val="22"/>
                <w:lang w:val="vi-VN"/>
              </w:rPr>
              <w:t>Fa0/1</w:t>
            </w:r>
          </w:p>
        </w:tc>
        <w:tc>
          <w:tcPr>
            <w:tcW w:w="2790" w:type="dxa"/>
          </w:tcPr>
          <w:p w14:paraId="02F5B84F" w14:textId="3B692903" w:rsidR="00284463" w:rsidRPr="00921B9C" w:rsidRDefault="00284463" w:rsidP="00840FA4">
            <w:pPr>
              <w:pStyle w:val="Nidungvnbn"/>
              <w:ind w:firstLine="0"/>
              <w:rPr>
                <w:sz w:val="22"/>
                <w:szCs w:val="22"/>
                <w:lang w:val="vi-VN"/>
              </w:rPr>
            </w:pPr>
            <w:r>
              <w:rPr>
                <w:sz w:val="22"/>
                <w:szCs w:val="22"/>
                <w:lang w:val="vi-VN"/>
              </w:rPr>
              <w:t>Tầng1_cn2-Fa0/3—A112-Fa0/1</w:t>
            </w:r>
          </w:p>
        </w:tc>
        <w:tc>
          <w:tcPr>
            <w:tcW w:w="1016" w:type="dxa"/>
            <w:vMerge/>
          </w:tcPr>
          <w:p w14:paraId="27AC6254" w14:textId="77777777" w:rsidR="00284463" w:rsidRPr="00921B9C" w:rsidRDefault="00284463" w:rsidP="00840FA4">
            <w:pPr>
              <w:pStyle w:val="Nidungvnbn"/>
              <w:ind w:firstLine="0"/>
              <w:rPr>
                <w:sz w:val="22"/>
                <w:szCs w:val="22"/>
                <w:lang w:val="vi-VN"/>
              </w:rPr>
            </w:pPr>
          </w:p>
        </w:tc>
        <w:tc>
          <w:tcPr>
            <w:tcW w:w="1144" w:type="dxa"/>
            <w:vMerge/>
          </w:tcPr>
          <w:p w14:paraId="1B44E9C4" w14:textId="77777777" w:rsidR="00284463" w:rsidRPr="00921B9C" w:rsidRDefault="00284463" w:rsidP="00840FA4">
            <w:pPr>
              <w:pStyle w:val="Nidungvnbn"/>
              <w:ind w:firstLine="0"/>
              <w:rPr>
                <w:sz w:val="22"/>
                <w:szCs w:val="22"/>
                <w:lang w:val="vi-VN"/>
              </w:rPr>
            </w:pPr>
          </w:p>
        </w:tc>
      </w:tr>
      <w:tr w:rsidR="00284463" w14:paraId="2DE01F97" w14:textId="77777777" w:rsidTr="00840FA4">
        <w:trPr>
          <w:trHeight w:val="367"/>
        </w:trPr>
        <w:tc>
          <w:tcPr>
            <w:tcW w:w="990" w:type="dxa"/>
            <w:vMerge/>
          </w:tcPr>
          <w:p w14:paraId="5A60672E" w14:textId="77777777" w:rsidR="00284463" w:rsidRPr="00921B9C" w:rsidRDefault="00284463" w:rsidP="00840FA4">
            <w:pPr>
              <w:pStyle w:val="Nidungvnbn"/>
              <w:ind w:firstLine="0"/>
              <w:rPr>
                <w:sz w:val="22"/>
                <w:szCs w:val="22"/>
                <w:lang w:val="vi-VN"/>
              </w:rPr>
            </w:pPr>
          </w:p>
        </w:tc>
        <w:tc>
          <w:tcPr>
            <w:tcW w:w="1170" w:type="dxa"/>
            <w:vMerge/>
          </w:tcPr>
          <w:p w14:paraId="3F633B9C" w14:textId="73FBA30E" w:rsidR="00284463" w:rsidRPr="00921B9C" w:rsidRDefault="00284463" w:rsidP="00840FA4">
            <w:pPr>
              <w:pStyle w:val="Nidungvnbn"/>
              <w:ind w:firstLine="0"/>
              <w:rPr>
                <w:sz w:val="22"/>
                <w:szCs w:val="22"/>
                <w:lang w:val="vi-VN"/>
              </w:rPr>
            </w:pPr>
          </w:p>
        </w:tc>
        <w:tc>
          <w:tcPr>
            <w:tcW w:w="1440" w:type="dxa"/>
          </w:tcPr>
          <w:p w14:paraId="5CF298BA" w14:textId="3221180D" w:rsidR="00284463" w:rsidRPr="00921B9C" w:rsidRDefault="00284463" w:rsidP="00840FA4">
            <w:pPr>
              <w:pStyle w:val="Nidungvnbn"/>
              <w:ind w:firstLine="0"/>
              <w:rPr>
                <w:sz w:val="22"/>
                <w:szCs w:val="22"/>
                <w:lang w:val="vi-VN"/>
              </w:rPr>
            </w:pPr>
            <w:r>
              <w:rPr>
                <w:sz w:val="22"/>
                <w:szCs w:val="22"/>
                <w:lang w:val="vi-VN"/>
              </w:rPr>
              <w:t>A113</w:t>
            </w:r>
          </w:p>
        </w:tc>
        <w:tc>
          <w:tcPr>
            <w:tcW w:w="1080" w:type="dxa"/>
          </w:tcPr>
          <w:p w14:paraId="61D9F53B" w14:textId="77777777" w:rsidR="00284463" w:rsidRPr="00921B9C" w:rsidRDefault="00284463" w:rsidP="00840FA4">
            <w:pPr>
              <w:pStyle w:val="Nidungvnbn"/>
              <w:ind w:firstLine="0"/>
              <w:rPr>
                <w:sz w:val="22"/>
                <w:szCs w:val="22"/>
                <w:lang w:val="vi-VN"/>
              </w:rPr>
            </w:pPr>
            <w:r>
              <w:rPr>
                <w:sz w:val="22"/>
                <w:szCs w:val="22"/>
                <w:lang w:val="vi-VN"/>
              </w:rPr>
              <w:t>Fa0/4</w:t>
            </w:r>
          </w:p>
        </w:tc>
        <w:tc>
          <w:tcPr>
            <w:tcW w:w="1080" w:type="dxa"/>
          </w:tcPr>
          <w:p w14:paraId="01A1B43A" w14:textId="5A2E90A4" w:rsidR="00284463" w:rsidRPr="00921B9C" w:rsidRDefault="00284463" w:rsidP="00840FA4">
            <w:pPr>
              <w:pStyle w:val="Nidungvnbn"/>
              <w:ind w:firstLine="0"/>
              <w:rPr>
                <w:sz w:val="22"/>
                <w:szCs w:val="22"/>
                <w:lang w:val="vi-VN"/>
              </w:rPr>
            </w:pPr>
            <w:r>
              <w:rPr>
                <w:sz w:val="22"/>
                <w:szCs w:val="22"/>
                <w:lang w:val="vi-VN"/>
              </w:rPr>
              <w:t>Fa0/1</w:t>
            </w:r>
          </w:p>
        </w:tc>
        <w:tc>
          <w:tcPr>
            <w:tcW w:w="2790" w:type="dxa"/>
          </w:tcPr>
          <w:p w14:paraId="338BB5BD" w14:textId="6E332B0B" w:rsidR="00284463" w:rsidRPr="00921B9C" w:rsidRDefault="00284463" w:rsidP="00840FA4">
            <w:pPr>
              <w:pStyle w:val="Nidungvnbn"/>
              <w:ind w:firstLine="0"/>
              <w:rPr>
                <w:sz w:val="22"/>
                <w:szCs w:val="22"/>
                <w:lang w:val="vi-VN"/>
              </w:rPr>
            </w:pPr>
            <w:r>
              <w:rPr>
                <w:sz w:val="22"/>
                <w:szCs w:val="22"/>
                <w:lang w:val="vi-VN"/>
              </w:rPr>
              <w:t>Tầng1_cn2-Fa0/4—A113-Fa0/1</w:t>
            </w:r>
          </w:p>
        </w:tc>
        <w:tc>
          <w:tcPr>
            <w:tcW w:w="1016" w:type="dxa"/>
            <w:vMerge/>
          </w:tcPr>
          <w:p w14:paraId="11C7F4FF" w14:textId="77777777" w:rsidR="00284463" w:rsidRPr="00921B9C" w:rsidRDefault="00284463" w:rsidP="00840FA4">
            <w:pPr>
              <w:pStyle w:val="Nidungvnbn"/>
              <w:ind w:firstLine="0"/>
              <w:rPr>
                <w:sz w:val="22"/>
                <w:szCs w:val="22"/>
                <w:lang w:val="vi-VN"/>
              </w:rPr>
            </w:pPr>
          </w:p>
        </w:tc>
        <w:tc>
          <w:tcPr>
            <w:tcW w:w="1144" w:type="dxa"/>
            <w:vMerge/>
          </w:tcPr>
          <w:p w14:paraId="3F0E97BE" w14:textId="77777777" w:rsidR="00284463" w:rsidRPr="00921B9C" w:rsidRDefault="00284463" w:rsidP="00840FA4">
            <w:pPr>
              <w:pStyle w:val="Nidungvnbn"/>
              <w:ind w:firstLine="0"/>
              <w:rPr>
                <w:sz w:val="22"/>
                <w:szCs w:val="22"/>
                <w:lang w:val="vi-VN"/>
              </w:rPr>
            </w:pPr>
          </w:p>
        </w:tc>
      </w:tr>
      <w:tr w:rsidR="00E96E62" w14:paraId="66C65C53" w14:textId="77777777" w:rsidTr="00840FA4">
        <w:trPr>
          <w:trHeight w:val="367"/>
        </w:trPr>
        <w:tc>
          <w:tcPr>
            <w:tcW w:w="990" w:type="dxa"/>
            <w:vMerge w:val="restart"/>
            <w:shd w:val="clear" w:color="auto" w:fill="DBE5F1" w:themeFill="accent1" w:themeFillTint="33"/>
          </w:tcPr>
          <w:p w14:paraId="0A28B1A2" w14:textId="77777777" w:rsidR="00E96E62" w:rsidRPr="00921B9C" w:rsidRDefault="00E96E62" w:rsidP="00840FA4">
            <w:pPr>
              <w:pStyle w:val="Nidungvnbn"/>
              <w:ind w:firstLine="0"/>
              <w:rPr>
                <w:sz w:val="22"/>
                <w:szCs w:val="22"/>
                <w:lang w:val="vi-VN"/>
              </w:rPr>
            </w:pPr>
            <w:r>
              <w:rPr>
                <w:sz w:val="22"/>
                <w:szCs w:val="22"/>
                <w:lang w:val="vi-VN"/>
              </w:rPr>
              <w:t>Tầng 2</w:t>
            </w:r>
          </w:p>
        </w:tc>
        <w:tc>
          <w:tcPr>
            <w:tcW w:w="1170" w:type="dxa"/>
            <w:vMerge w:val="restart"/>
            <w:shd w:val="clear" w:color="auto" w:fill="DBE5F1" w:themeFill="accent1" w:themeFillTint="33"/>
          </w:tcPr>
          <w:p w14:paraId="56335C28" w14:textId="402BE54C" w:rsidR="00E96E62" w:rsidRPr="00921B9C" w:rsidRDefault="00E96E62" w:rsidP="00840FA4">
            <w:pPr>
              <w:pStyle w:val="Nidungvnbn"/>
              <w:ind w:firstLine="0"/>
              <w:rPr>
                <w:sz w:val="22"/>
                <w:szCs w:val="22"/>
                <w:lang w:val="vi-VN"/>
              </w:rPr>
            </w:pPr>
            <w:r>
              <w:rPr>
                <w:sz w:val="22"/>
                <w:szCs w:val="22"/>
                <w:lang w:val="vi-VN"/>
              </w:rPr>
              <w:t>Tầng2-cn2</w:t>
            </w:r>
          </w:p>
        </w:tc>
        <w:tc>
          <w:tcPr>
            <w:tcW w:w="1440" w:type="dxa"/>
            <w:shd w:val="clear" w:color="auto" w:fill="DBE5F1" w:themeFill="accent1" w:themeFillTint="33"/>
          </w:tcPr>
          <w:p w14:paraId="0B634F3D" w14:textId="2C87C6D1" w:rsidR="00E96E62" w:rsidRPr="00921B9C" w:rsidRDefault="00E96E62" w:rsidP="00840FA4">
            <w:pPr>
              <w:pStyle w:val="Nidungvnbn"/>
              <w:ind w:firstLine="0"/>
              <w:rPr>
                <w:sz w:val="22"/>
                <w:szCs w:val="22"/>
                <w:lang w:val="vi-VN"/>
              </w:rPr>
            </w:pPr>
            <w:r>
              <w:rPr>
                <w:sz w:val="22"/>
                <w:szCs w:val="22"/>
                <w:lang w:val="vi-VN"/>
              </w:rPr>
              <w:t>Switch chính</w:t>
            </w:r>
          </w:p>
        </w:tc>
        <w:tc>
          <w:tcPr>
            <w:tcW w:w="1080" w:type="dxa"/>
            <w:shd w:val="clear" w:color="auto" w:fill="DBE5F1" w:themeFill="accent1" w:themeFillTint="33"/>
          </w:tcPr>
          <w:p w14:paraId="7BE38F6E" w14:textId="77777777" w:rsidR="00E96E62" w:rsidRPr="00921B9C" w:rsidRDefault="00E96E62" w:rsidP="00840FA4">
            <w:pPr>
              <w:pStyle w:val="Nidungvnbn"/>
              <w:ind w:firstLine="0"/>
              <w:rPr>
                <w:sz w:val="22"/>
                <w:szCs w:val="22"/>
                <w:lang w:val="vi-VN"/>
              </w:rPr>
            </w:pPr>
            <w:r>
              <w:rPr>
                <w:sz w:val="22"/>
                <w:szCs w:val="22"/>
                <w:lang w:val="vi-VN"/>
              </w:rPr>
              <w:t>Fa0/1</w:t>
            </w:r>
          </w:p>
        </w:tc>
        <w:tc>
          <w:tcPr>
            <w:tcW w:w="1080" w:type="dxa"/>
            <w:shd w:val="clear" w:color="auto" w:fill="DBE5F1" w:themeFill="accent1" w:themeFillTint="33"/>
          </w:tcPr>
          <w:p w14:paraId="6402589C" w14:textId="37E9420F" w:rsidR="00E96E62" w:rsidRPr="00921B9C" w:rsidRDefault="00E96E62" w:rsidP="00840FA4">
            <w:pPr>
              <w:pStyle w:val="Nidungvnbn"/>
              <w:ind w:firstLine="0"/>
              <w:rPr>
                <w:sz w:val="22"/>
                <w:szCs w:val="22"/>
                <w:lang w:val="vi-VN"/>
              </w:rPr>
            </w:pPr>
            <w:r>
              <w:rPr>
                <w:sz w:val="22"/>
                <w:szCs w:val="22"/>
                <w:lang w:val="vi-VN"/>
              </w:rPr>
              <w:t>Fa0/4</w:t>
            </w:r>
          </w:p>
        </w:tc>
        <w:tc>
          <w:tcPr>
            <w:tcW w:w="2790" w:type="dxa"/>
            <w:shd w:val="clear" w:color="auto" w:fill="DBE5F1" w:themeFill="accent1" w:themeFillTint="33"/>
          </w:tcPr>
          <w:p w14:paraId="490E3702" w14:textId="5BFBF6FC" w:rsidR="00E96E62" w:rsidRPr="00921B9C" w:rsidRDefault="00E96E62" w:rsidP="00840FA4">
            <w:pPr>
              <w:pStyle w:val="Nidungvnbn"/>
              <w:ind w:firstLine="0"/>
              <w:rPr>
                <w:sz w:val="22"/>
                <w:szCs w:val="22"/>
                <w:lang w:val="vi-VN"/>
              </w:rPr>
            </w:pPr>
            <w:r>
              <w:rPr>
                <w:sz w:val="22"/>
                <w:szCs w:val="22"/>
                <w:lang w:val="vi-VN"/>
              </w:rPr>
              <w:t>Tầng1_cn2-Fa0/1—Switch chính-Fa0/3</w:t>
            </w:r>
          </w:p>
        </w:tc>
        <w:tc>
          <w:tcPr>
            <w:tcW w:w="1016" w:type="dxa"/>
            <w:vMerge w:val="restart"/>
            <w:shd w:val="clear" w:color="auto" w:fill="DBE5F1" w:themeFill="accent1" w:themeFillTint="33"/>
          </w:tcPr>
          <w:p w14:paraId="41611581" w14:textId="77777777" w:rsidR="00E96E62" w:rsidRPr="00921B9C" w:rsidRDefault="00E96E62" w:rsidP="00840FA4">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4482BE2B" w14:textId="77777777" w:rsidR="00E96E62" w:rsidRPr="00921B9C" w:rsidRDefault="00E96E62" w:rsidP="00840FA4">
            <w:pPr>
              <w:pStyle w:val="Nidungvnbn"/>
              <w:ind w:firstLine="0"/>
              <w:rPr>
                <w:sz w:val="22"/>
                <w:szCs w:val="22"/>
                <w:lang w:val="vi-VN"/>
              </w:rPr>
            </w:pPr>
            <w:r>
              <w:rPr>
                <w:sz w:val="22"/>
                <w:szCs w:val="22"/>
                <w:lang w:val="vi-VN"/>
              </w:rPr>
              <w:t>Trunking</w:t>
            </w:r>
          </w:p>
        </w:tc>
      </w:tr>
      <w:tr w:rsidR="00E96E62" w14:paraId="020FA907" w14:textId="77777777" w:rsidTr="00840FA4">
        <w:trPr>
          <w:trHeight w:val="367"/>
        </w:trPr>
        <w:tc>
          <w:tcPr>
            <w:tcW w:w="990" w:type="dxa"/>
            <w:vMerge/>
            <w:shd w:val="clear" w:color="auto" w:fill="DBE5F1" w:themeFill="accent1" w:themeFillTint="33"/>
          </w:tcPr>
          <w:p w14:paraId="62D0BAC9" w14:textId="77777777" w:rsidR="00E96E62" w:rsidRPr="00921B9C" w:rsidRDefault="00E96E62" w:rsidP="00840FA4">
            <w:pPr>
              <w:pStyle w:val="Nidungvnbn"/>
              <w:ind w:firstLine="0"/>
              <w:rPr>
                <w:sz w:val="22"/>
                <w:szCs w:val="22"/>
                <w:lang w:val="vi-VN"/>
              </w:rPr>
            </w:pPr>
          </w:p>
        </w:tc>
        <w:tc>
          <w:tcPr>
            <w:tcW w:w="1170" w:type="dxa"/>
            <w:vMerge/>
            <w:shd w:val="clear" w:color="auto" w:fill="DBE5F1" w:themeFill="accent1" w:themeFillTint="33"/>
          </w:tcPr>
          <w:p w14:paraId="7C9A9AAA" w14:textId="1B81782E" w:rsidR="00E96E62" w:rsidRPr="00921B9C" w:rsidRDefault="00E96E62" w:rsidP="00840FA4">
            <w:pPr>
              <w:pStyle w:val="Nidungvnbn"/>
              <w:ind w:firstLine="0"/>
              <w:rPr>
                <w:sz w:val="22"/>
                <w:szCs w:val="22"/>
                <w:lang w:val="vi-VN"/>
              </w:rPr>
            </w:pPr>
          </w:p>
        </w:tc>
        <w:tc>
          <w:tcPr>
            <w:tcW w:w="1440" w:type="dxa"/>
            <w:shd w:val="clear" w:color="auto" w:fill="DBE5F1" w:themeFill="accent1" w:themeFillTint="33"/>
          </w:tcPr>
          <w:p w14:paraId="522C704E" w14:textId="5E12F3AA" w:rsidR="00E96E62" w:rsidRPr="00921B9C" w:rsidRDefault="00E96E62" w:rsidP="00840FA4">
            <w:pPr>
              <w:pStyle w:val="Nidungvnbn"/>
              <w:ind w:firstLine="0"/>
              <w:rPr>
                <w:sz w:val="22"/>
                <w:szCs w:val="22"/>
                <w:lang w:val="vi-VN"/>
              </w:rPr>
            </w:pPr>
            <w:r>
              <w:rPr>
                <w:sz w:val="22"/>
                <w:szCs w:val="22"/>
                <w:lang w:val="vi-VN"/>
              </w:rPr>
              <w:t>A211</w:t>
            </w:r>
          </w:p>
        </w:tc>
        <w:tc>
          <w:tcPr>
            <w:tcW w:w="1080" w:type="dxa"/>
            <w:shd w:val="clear" w:color="auto" w:fill="DBE5F1" w:themeFill="accent1" w:themeFillTint="33"/>
          </w:tcPr>
          <w:p w14:paraId="0DDD469E" w14:textId="511AAF1C" w:rsidR="00E96E62" w:rsidRPr="00921B9C" w:rsidRDefault="00E96E62" w:rsidP="00840FA4">
            <w:pPr>
              <w:pStyle w:val="Nidungvnbn"/>
              <w:ind w:firstLine="0"/>
              <w:rPr>
                <w:sz w:val="22"/>
                <w:szCs w:val="22"/>
                <w:lang w:val="vi-VN"/>
              </w:rPr>
            </w:pPr>
            <w:r>
              <w:rPr>
                <w:sz w:val="22"/>
                <w:szCs w:val="22"/>
                <w:lang w:val="vi-VN"/>
              </w:rPr>
              <w:t>Fa0/2</w:t>
            </w:r>
          </w:p>
        </w:tc>
        <w:tc>
          <w:tcPr>
            <w:tcW w:w="1080" w:type="dxa"/>
            <w:shd w:val="clear" w:color="auto" w:fill="DBE5F1" w:themeFill="accent1" w:themeFillTint="33"/>
          </w:tcPr>
          <w:p w14:paraId="7CEACC8C" w14:textId="4638949A" w:rsidR="00E96E62" w:rsidRPr="00921B9C" w:rsidRDefault="00E96E62" w:rsidP="00840FA4">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56B61D0E" w14:textId="2A99F130" w:rsidR="00E96E62" w:rsidRPr="00921B9C" w:rsidRDefault="00E96E62" w:rsidP="00840FA4">
            <w:pPr>
              <w:pStyle w:val="Nidungvnbn"/>
              <w:ind w:firstLine="0"/>
              <w:rPr>
                <w:sz w:val="22"/>
                <w:szCs w:val="22"/>
                <w:lang w:val="vi-VN"/>
              </w:rPr>
            </w:pPr>
            <w:r>
              <w:rPr>
                <w:sz w:val="22"/>
                <w:szCs w:val="22"/>
                <w:lang w:val="vi-VN"/>
              </w:rPr>
              <w:t>Tầng1_cn2-Fa0/2—A111-Fa0/1</w:t>
            </w:r>
          </w:p>
        </w:tc>
        <w:tc>
          <w:tcPr>
            <w:tcW w:w="1016" w:type="dxa"/>
            <w:vMerge/>
            <w:shd w:val="clear" w:color="auto" w:fill="DBE5F1" w:themeFill="accent1" w:themeFillTint="33"/>
          </w:tcPr>
          <w:p w14:paraId="23858837" w14:textId="77777777" w:rsidR="00E96E62" w:rsidRPr="00921B9C" w:rsidRDefault="00E96E62" w:rsidP="00840FA4">
            <w:pPr>
              <w:pStyle w:val="Nidungvnbn"/>
              <w:ind w:firstLine="0"/>
              <w:rPr>
                <w:sz w:val="22"/>
                <w:szCs w:val="22"/>
                <w:lang w:val="vi-VN"/>
              </w:rPr>
            </w:pPr>
          </w:p>
        </w:tc>
        <w:tc>
          <w:tcPr>
            <w:tcW w:w="1144" w:type="dxa"/>
            <w:vMerge/>
            <w:shd w:val="clear" w:color="auto" w:fill="DBE5F1" w:themeFill="accent1" w:themeFillTint="33"/>
          </w:tcPr>
          <w:p w14:paraId="54C76F8F" w14:textId="77777777" w:rsidR="00E96E62" w:rsidRPr="00921B9C" w:rsidRDefault="00E96E62" w:rsidP="00840FA4">
            <w:pPr>
              <w:pStyle w:val="Nidungvnbn"/>
              <w:ind w:firstLine="0"/>
              <w:rPr>
                <w:sz w:val="22"/>
                <w:szCs w:val="22"/>
                <w:lang w:val="vi-VN"/>
              </w:rPr>
            </w:pPr>
          </w:p>
        </w:tc>
      </w:tr>
      <w:tr w:rsidR="00E96E62" w14:paraId="62D70B0E" w14:textId="77777777" w:rsidTr="00840FA4">
        <w:trPr>
          <w:trHeight w:val="367"/>
        </w:trPr>
        <w:tc>
          <w:tcPr>
            <w:tcW w:w="990" w:type="dxa"/>
            <w:vMerge/>
            <w:shd w:val="clear" w:color="auto" w:fill="DBE5F1" w:themeFill="accent1" w:themeFillTint="33"/>
          </w:tcPr>
          <w:p w14:paraId="2DD4307C" w14:textId="77777777" w:rsidR="00E96E62" w:rsidRPr="00921B9C" w:rsidRDefault="00E96E62" w:rsidP="00840FA4">
            <w:pPr>
              <w:pStyle w:val="Nidungvnbn"/>
              <w:ind w:firstLine="0"/>
              <w:rPr>
                <w:sz w:val="22"/>
                <w:szCs w:val="22"/>
                <w:lang w:val="vi-VN"/>
              </w:rPr>
            </w:pPr>
          </w:p>
        </w:tc>
        <w:tc>
          <w:tcPr>
            <w:tcW w:w="1170" w:type="dxa"/>
            <w:vMerge/>
            <w:shd w:val="clear" w:color="auto" w:fill="DBE5F1" w:themeFill="accent1" w:themeFillTint="33"/>
          </w:tcPr>
          <w:p w14:paraId="4054CEB4" w14:textId="50EC3DD3" w:rsidR="00E96E62" w:rsidRPr="00921B9C" w:rsidRDefault="00E96E62" w:rsidP="00840FA4">
            <w:pPr>
              <w:pStyle w:val="Nidungvnbn"/>
              <w:ind w:firstLine="0"/>
              <w:rPr>
                <w:sz w:val="22"/>
                <w:szCs w:val="22"/>
                <w:lang w:val="vi-VN"/>
              </w:rPr>
            </w:pPr>
          </w:p>
        </w:tc>
        <w:tc>
          <w:tcPr>
            <w:tcW w:w="1440" w:type="dxa"/>
            <w:shd w:val="clear" w:color="auto" w:fill="DBE5F1" w:themeFill="accent1" w:themeFillTint="33"/>
          </w:tcPr>
          <w:p w14:paraId="108AAF14" w14:textId="0B38B7F7" w:rsidR="00E96E62" w:rsidRPr="00921B9C" w:rsidRDefault="00E96E62" w:rsidP="00840FA4">
            <w:pPr>
              <w:pStyle w:val="Nidungvnbn"/>
              <w:ind w:firstLine="0"/>
              <w:rPr>
                <w:sz w:val="22"/>
                <w:szCs w:val="22"/>
                <w:lang w:val="vi-VN"/>
              </w:rPr>
            </w:pPr>
            <w:r>
              <w:rPr>
                <w:sz w:val="22"/>
                <w:szCs w:val="22"/>
                <w:lang w:val="vi-VN"/>
              </w:rPr>
              <w:t>A212</w:t>
            </w:r>
          </w:p>
        </w:tc>
        <w:tc>
          <w:tcPr>
            <w:tcW w:w="1080" w:type="dxa"/>
            <w:shd w:val="clear" w:color="auto" w:fill="DBE5F1" w:themeFill="accent1" w:themeFillTint="33"/>
          </w:tcPr>
          <w:p w14:paraId="336B4405" w14:textId="7C18BB71" w:rsidR="00E96E62" w:rsidRPr="00921B9C" w:rsidRDefault="00E96E62" w:rsidP="00840FA4">
            <w:pPr>
              <w:pStyle w:val="Nidungvnbn"/>
              <w:ind w:firstLine="0"/>
              <w:rPr>
                <w:sz w:val="22"/>
                <w:szCs w:val="22"/>
                <w:lang w:val="vi-VN"/>
              </w:rPr>
            </w:pPr>
            <w:r>
              <w:rPr>
                <w:sz w:val="22"/>
                <w:szCs w:val="22"/>
                <w:lang w:val="vi-VN"/>
              </w:rPr>
              <w:t>Fa0/3</w:t>
            </w:r>
          </w:p>
        </w:tc>
        <w:tc>
          <w:tcPr>
            <w:tcW w:w="1080" w:type="dxa"/>
            <w:shd w:val="clear" w:color="auto" w:fill="DBE5F1" w:themeFill="accent1" w:themeFillTint="33"/>
          </w:tcPr>
          <w:p w14:paraId="351D3EAC" w14:textId="5993D168" w:rsidR="00E96E62" w:rsidRPr="00921B9C" w:rsidRDefault="00E96E62" w:rsidP="00840FA4">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3DFA1192" w14:textId="72B99294" w:rsidR="00E96E62" w:rsidRPr="00921B9C" w:rsidRDefault="00E96E62" w:rsidP="00840FA4">
            <w:pPr>
              <w:pStyle w:val="Nidungvnbn"/>
              <w:ind w:firstLine="0"/>
              <w:rPr>
                <w:sz w:val="22"/>
                <w:szCs w:val="22"/>
                <w:lang w:val="vi-VN"/>
              </w:rPr>
            </w:pPr>
            <w:r>
              <w:rPr>
                <w:sz w:val="22"/>
                <w:szCs w:val="22"/>
                <w:lang w:val="vi-VN"/>
              </w:rPr>
              <w:t>Tầng1_cn2-Fa0/3—A112-Fa0/1</w:t>
            </w:r>
          </w:p>
        </w:tc>
        <w:tc>
          <w:tcPr>
            <w:tcW w:w="1016" w:type="dxa"/>
            <w:vMerge/>
            <w:shd w:val="clear" w:color="auto" w:fill="DBE5F1" w:themeFill="accent1" w:themeFillTint="33"/>
          </w:tcPr>
          <w:p w14:paraId="3D80D3A6" w14:textId="77777777" w:rsidR="00E96E62" w:rsidRPr="00921B9C" w:rsidRDefault="00E96E62" w:rsidP="00840FA4">
            <w:pPr>
              <w:pStyle w:val="Nidungvnbn"/>
              <w:ind w:firstLine="0"/>
              <w:rPr>
                <w:sz w:val="22"/>
                <w:szCs w:val="22"/>
                <w:lang w:val="vi-VN"/>
              </w:rPr>
            </w:pPr>
          </w:p>
        </w:tc>
        <w:tc>
          <w:tcPr>
            <w:tcW w:w="1144" w:type="dxa"/>
            <w:vMerge/>
            <w:shd w:val="clear" w:color="auto" w:fill="DBE5F1" w:themeFill="accent1" w:themeFillTint="33"/>
          </w:tcPr>
          <w:p w14:paraId="12445755" w14:textId="77777777" w:rsidR="00E96E62" w:rsidRPr="00921B9C" w:rsidRDefault="00E96E62" w:rsidP="00840FA4">
            <w:pPr>
              <w:pStyle w:val="Nidungvnbn"/>
              <w:ind w:firstLine="0"/>
              <w:rPr>
                <w:sz w:val="22"/>
                <w:szCs w:val="22"/>
                <w:lang w:val="vi-VN"/>
              </w:rPr>
            </w:pPr>
          </w:p>
        </w:tc>
      </w:tr>
      <w:tr w:rsidR="00E96E62" w14:paraId="4FAB765D" w14:textId="77777777" w:rsidTr="00840FA4">
        <w:trPr>
          <w:trHeight w:val="367"/>
        </w:trPr>
        <w:tc>
          <w:tcPr>
            <w:tcW w:w="990" w:type="dxa"/>
            <w:vMerge/>
            <w:shd w:val="clear" w:color="auto" w:fill="DBE5F1" w:themeFill="accent1" w:themeFillTint="33"/>
          </w:tcPr>
          <w:p w14:paraId="6ECFF43F" w14:textId="77777777" w:rsidR="00E96E62" w:rsidRPr="00921B9C" w:rsidRDefault="00E96E62" w:rsidP="00840FA4">
            <w:pPr>
              <w:pStyle w:val="Nidungvnbn"/>
              <w:ind w:firstLine="0"/>
              <w:rPr>
                <w:sz w:val="22"/>
                <w:szCs w:val="22"/>
                <w:lang w:val="vi-VN"/>
              </w:rPr>
            </w:pPr>
          </w:p>
        </w:tc>
        <w:tc>
          <w:tcPr>
            <w:tcW w:w="1170" w:type="dxa"/>
            <w:vMerge/>
            <w:shd w:val="clear" w:color="auto" w:fill="DBE5F1" w:themeFill="accent1" w:themeFillTint="33"/>
          </w:tcPr>
          <w:p w14:paraId="3AD9FEC3" w14:textId="120C9B93" w:rsidR="00E96E62" w:rsidRPr="00921B9C" w:rsidRDefault="00E96E62" w:rsidP="00840FA4">
            <w:pPr>
              <w:pStyle w:val="Nidungvnbn"/>
              <w:ind w:firstLine="0"/>
              <w:rPr>
                <w:sz w:val="22"/>
                <w:szCs w:val="22"/>
                <w:lang w:val="vi-VN"/>
              </w:rPr>
            </w:pPr>
          </w:p>
        </w:tc>
        <w:tc>
          <w:tcPr>
            <w:tcW w:w="1440" w:type="dxa"/>
            <w:shd w:val="clear" w:color="auto" w:fill="DBE5F1" w:themeFill="accent1" w:themeFillTint="33"/>
          </w:tcPr>
          <w:p w14:paraId="580F4BA4" w14:textId="4ED18BCD" w:rsidR="00E96E62" w:rsidRPr="00921B9C" w:rsidRDefault="00E96E62" w:rsidP="00840FA4">
            <w:pPr>
              <w:pStyle w:val="Nidungvnbn"/>
              <w:ind w:firstLine="0"/>
              <w:rPr>
                <w:sz w:val="22"/>
                <w:szCs w:val="22"/>
                <w:lang w:val="vi-VN"/>
              </w:rPr>
            </w:pPr>
            <w:r>
              <w:rPr>
                <w:sz w:val="22"/>
                <w:szCs w:val="22"/>
                <w:lang w:val="vi-VN"/>
              </w:rPr>
              <w:t>A213</w:t>
            </w:r>
          </w:p>
        </w:tc>
        <w:tc>
          <w:tcPr>
            <w:tcW w:w="1080" w:type="dxa"/>
            <w:shd w:val="clear" w:color="auto" w:fill="DBE5F1" w:themeFill="accent1" w:themeFillTint="33"/>
          </w:tcPr>
          <w:p w14:paraId="5DD5B362" w14:textId="77777777" w:rsidR="00E96E62" w:rsidRPr="00921B9C" w:rsidRDefault="00E96E62" w:rsidP="00840FA4">
            <w:pPr>
              <w:pStyle w:val="Nidungvnbn"/>
              <w:ind w:firstLine="0"/>
              <w:rPr>
                <w:sz w:val="22"/>
                <w:szCs w:val="22"/>
                <w:lang w:val="vi-VN"/>
              </w:rPr>
            </w:pPr>
            <w:r>
              <w:rPr>
                <w:sz w:val="22"/>
                <w:szCs w:val="22"/>
                <w:lang w:val="vi-VN"/>
              </w:rPr>
              <w:t>Fa0/4</w:t>
            </w:r>
          </w:p>
        </w:tc>
        <w:tc>
          <w:tcPr>
            <w:tcW w:w="1080" w:type="dxa"/>
            <w:shd w:val="clear" w:color="auto" w:fill="DBE5F1" w:themeFill="accent1" w:themeFillTint="33"/>
          </w:tcPr>
          <w:p w14:paraId="6A4FAA83" w14:textId="2BF5D526" w:rsidR="00E96E62" w:rsidRPr="00921B9C" w:rsidRDefault="00E96E62" w:rsidP="00840FA4">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0D4D63B8" w14:textId="03C037D2" w:rsidR="00E96E62" w:rsidRPr="00921B9C" w:rsidRDefault="00E96E62" w:rsidP="00840FA4">
            <w:pPr>
              <w:pStyle w:val="Nidungvnbn"/>
              <w:ind w:firstLine="0"/>
              <w:rPr>
                <w:sz w:val="22"/>
                <w:szCs w:val="22"/>
                <w:lang w:val="vi-VN"/>
              </w:rPr>
            </w:pPr>
            <w:r>
              <w:rPr>
                <w:sz w:val="22"/>
                <w:szCs w:val="22"/>
                <w:lang w:val="vi-VN"/>
              </w:rPr>
              <w:t>Tầng1_cn2-Fa0/4—A113-Fa0/1</w:t>
            </w:r>
          </w:p>
        </w:tc>
        <w:tc>
          <w:tcPr>
            <w:tcW w:w="1016" w:type="dxa"/>
            <w:vMerge/>
            <w:shd w:val="clear" w:color="auto" w:fill="DBE5F1" w:themeFill="accent1" w:themeFillTint="33"/>
          </w:tcPr>
          <w:p w14:paraId="6CF7548B" w14:textId="77777777" w:rsidR="00E96E62" w:rsidRPr="00921B9C" w:rsidRDefault="00E96E62" w:rsidP="00840FA4">
            <w:pPr>
              <w:pStyle w:val="Nidungvnbn"/>
              <w:ind w:firstLine="0"/>
              <w:rPr>
                <w:sz w:val="22"/>
                <w:szCs w:val="22"/>
                <w:lang w:val="vi-VN"/>
              </w:rPr>
            </w:pPr>
          </w:p>
        </w:tc>
        <w:tc>
          <w:tcPr>
            <w:tcW w:w="1144" w:type="dxa"/>
            <w:vMerge/>
            <w:shd w:val="clear" w:color="auto" w:fill="DBE5F1" w:themeFill="accent1" w:themeFillTint="33"/>
          </w:tcPr>
          <w:p w14:paraId="67735C5E" w14:textId="77777777" w:rsidR="00E96E62" w:rsidRPr="00921B9C" w:rsidRDefault="00E96E62" w:rsidP="00840FA4">
            <w:pPr>
              <w:pStyle w:val="Nidungvnbn"/>
              <w:ind w:firstLine="0"/>
              <w:rPr>
                <w:sz w:val="22"/>
                <w:szCs w:val="22"/>
                <w:lang w:val="vi-VN"/>
              </w:rPr>
            </w:pPr>
          </w:p>
        </w:tc>
      </w:tr>
      <w:tr w:rsidR="00E96E62" w14:paraId="23F6C439" w14:textId="77777777" w:rsidTr="00E96E62">
        <w:trPr>
          <w:trHeight w:val="367"/>
        </w:trPr>
        <w:tc>
          <w:tcPr>
            <w:tcW w:w="990" w:type="dxa"/>
            <w:shd w:val="clear" w:color="auto" w:fill="B8CCE4" w:themeFill="accent1" w:themeFillTint="66"/>
          </w:tcPr>
          <w:p w14:paraId="24FCEFF1" w14:textId="77777777" w:rsidR="00E96E62" w:rsidRPr="00921B9C" w:rsidRDefault="00E96E62" w:rsidP="00840FA4">
            <w:pPr>
              <w:pStyle w:val="Nidungvnbn"/>
              <w:ind w:firstLine="0"/>
              <w:rPr>
                <w:sz w:val="22"/>
                <w:szCs w:val="22"/>
                <w:lang w:val="vi-VN"/>
              </w:rPr>
            </w:pPr>
          </w:p>
        </w:tc>
        <w:tc>
          <w:tcPr>
            <w:tcW w:w="1170" w:type="dxa"/>
            <w:shd w:val="clear" w:color="auto" w:fill="B8CCE4" w:themeFill="accent1" w:themeFillTint="66"/>
          </w:tcPr>
          <w:p w14:paraId="168DC2FA" w14:textId="2534CC07" w:rsidR="00E96E62" w:rsidRPr="00921B9C" w:rsidRDefault="00E96E62" w:rsidP="00840FA4">
            <w:pPr>
              <w:pStyle w:val="Nidungvnbn"/>
              <w:ind w:firstLine="0"/>
              <w:rPr>
                <w:sz w:val="22"/>
                <w:szCs w:val="22"/>
                <w:lang w:val="vi-VN"/>
              </w:rPr>
            </w:pPr>
            <w:r>
              <w:rPr>
                <w:sz w:val="22"/>
                <w:szCs w:val="22"/>
                <w:lang w:val="vi-VN"/>
              </w:rPr>
              <w:t>Switch chính</w:t>
            </w:r>
          </w:p>
        </w:tc>
        <w:tc>
          <w:tcPr>
            <w:tcW w:w="1440" w:type="dxa"/>
            <w:shd w:val="clear" w:color="auto" w:fill="B8CCE4" w:themeFill="accent1" w:themeFillTint="66"/>
          </w:tcPr>
          <w:p w14:paraId="577D9CCD" w14:textId="4485E954" w:rsidR="00E96E62" w:rsidRDefault="00E96E62" w:rsidP="00840FA4">
            <w:pPr>
              <w:pStyle w:val="Nidungvnbn"/>
              <w:ind w:firstLine="0"/>
              <w:rPr>
                <w:sz w:val="22"/>
                <w:szCs w:val="22"/>
                <w:lang w:val="vi-VN"/>
              </w:rPr>
            </w:pPr>
            <w:r>
              <w:rPr>
                <w:sz w:val="22"/>
                <w:szCs w:val="22"/>
                <w:lang w:val="vi-VN"/>
              </w:rPr>
              <w:t>Server switch</w:t>
            </w:r>
          </w:p>
        </w:tc>
        <w:tc>
          <w:tcPr>
            <w:tcW w:w="1080" w:type="dxa"/>
            <w:shd w:val="clear" w:color="auto" w:fill="B8CCE4" w:themeFill="accent1" w:themeFillTint="66"/>
          </w:tcPr>
          <w:p w14:paraId="08F55638" w14:textId="0CA84D5A" w:rsidR="00E96E62" w:rsidRDefault="00E96E62" w:rsidP="00840FA4">
            <w:pPr>
              <w:pStyle w:val="Nidungvnbn"/>
              <w:ind w:firstLine="0"/>
              <w:rPr>
                <w:sz w:val="22"/>
                <w:szCs w:val="22"/>
                <w:lang w:val="vi-VN"/>
              </w:rPr>
            </w:pPr>
            <w:r>
              <w:rPr>
                <w:sz w:val="22"/>
                <w:szCs w:val="22"/>
                <w:lang w:val="vi-VN"/>
              </w:rPr>
              <w:t>Fa0/2</w:t>
            </w:r>
          </w:p>
        </w:tc>
        <w:tc>
          <w:tcPr>
            <w:tcW w:w="1080" w:type="dxa"/>
            <w:shd w:val="clear" w:color="auto" w:fill="B8CCE4" w:themeFill="accent1" w:themeFillTint="66"/>
          </w:tcPr>
          <w:p w14:paraId="46F94B7B" w14:textId="2C17B136" w:rsidR="00E96E62" w:rsidRDefault="00E96E62" w:rsidP="00840FA4">
            <w:pPr>
              <w:pStyle w:val="Nidungvnbn"/>
              <w:ind w:firstLine="0"/>
              <w:rPr>
                <w:sz w:val="22"/>
                <w:szCs w:val="22"/>
                <w:lang w:val="vi-VN"/>
              </w:rPr>
            </w:pPr>
            <w:r>
              <w:rPr>
                <w:sz w:val="22"/>
                <w:szCs w:val="22"/>
                <w:lang w:val="vi-VN"/>
              </w:rPr>
              <w:t>Fa0/1</w:t>
            </w:r>
          </w:p>
        </w:tc>
        <w:tc>
          <w:tcPr>
            <w:tcW w:w="2790" w:type="dxa"/>
            <w:shd w:val="clear" w:color="auto" w:fill="B8CCE4" w:themeFill="accent1" w:themeFillTint="66"/>
          </w:tcPr>
          <w:p w14:paraId="64D17CCE" w14:textId="334F9C3E" w:rsidR="00E96E62" w:rsidRDefault="00E96E62" w:rsidP="00840FA4">
            <w:pPr>
              <w:pStyle w:val="Nidungvnbn"/>
              <w:ind w:firstLine="0"/>
              <w:rPr>
                <w:sz w:val="22"/>
                <w:szCs w:val="22"/>
                <w:lang w:val="vi-VN"/>
              </w:rPr>
            </w:pPr>
            <w:r>
              <w:rPr>
                <w:sz w:val="22"/>
                <w:szCs w:val="22"/>
                <w:lang w:val="vi-VN"/>
              </w:rPr>
              <w:t>Switch chính-Fa0/1—Server switch-Fa0/1</w:t>
            </w:r>
          </w:p>
        </w:tc>
        <w:tc>
          <w:tcPr>
            <w:tcW w:w="1016" w:type="dxa"/>
            <w:shd w:val="clear" w:color="auto" w:fill="B8CCE4" w:themeFill="accent1" w:themeFillTint="66"/>
          </w:tcPr>
          <w:p w14:paraId="53ADE3D8" w14:textId="2505B64F" w:rsidR="00E96E62" w:rsidRPr="00921B9C" w:rsidRDefault="00E96E62" w:rsidP="00840FA4">
            <w:pPr>
              <w:pStyle w:val="Nidungvnbn"/>
              <w:ind w:firstLine="0"/>
              <w:rPr>
                <w:sz w:val="22"/>
                <w:szCs w:val="22"/>
                <w:lang w:val="vi-VN"/>
              </w:rPr>
            </w:pPr>
            <w:r>
              <w:rPr>
                <w:sz w:val="22"/>
                <w:szCs w:val="22"/>
                <w:lang w:val="vi-VN"/>
              </w:rPr>
              <w:t>Ethernet</w:t>
            </w:r>
          </w:p>
        </w:tc>
        <w:tc>
          <w:tcPr>
            <w:tcW w:w="1144" w:type="dxa"/>
            <w:shd w:val="clear" w:color="auto" w:fill="B8CCE4" w:themeFill="accent1" w:themeFillTint="66"/>
          </w:tcPr>
          <w:p w14:paraId="510ABCB8" w14:textId="468D5EC9" w:rsidR="00E96E62" w:rsidRPr="00921B9C" w:rsidRDefault="00E96E62" w:rsidP="00840FA4">
            <w:pPr>
              <w:pStyle w:val="Nidungvnbn"/>
              <w:ind w:firstLine="0"/>
              <w:rPr>
                <w:sz w:val="22"/>
                <w:szCs w:val="22"/>
                <w:lang w:val="vi-VN"/>
              </w:rPr>
            </w:pPr>
            <w:r>
              <w:rPr>
                <w:sz w:val="22"/>
                <w:szCs w:val="22"/>
                <w:lang w:val="vi-VN"/>
              </w:rPr>
              <w:t>Trunking</w:t>
            </w:r>
          </w:p>
        </w:tc>
      </w:tr>
    </w:tbl>
    <w:p w14:paraId="0E672A1F" w14:textId="4B8944C4" w:rsidR="00840FA4" w:rsidRDefault="00E96E62" w:rsidP="00E96E62">
      <w:pPr>
        <w:pStyle w:val="Bngbiu-nidung"/>
        <w:jc w:val="center"/>
        <w:rPr>
          <w:lang w:val="vi-VN"/>
        </w:rPr>
      </w:pPr>
      <w:bookmarkStart w:id="26" w:name="_Toc132895679"/>
      <w:r>
        <w:rPr>
          <w:lang w:val="vi-VN"/>
        </w:rPr>
        <w:t>Bảng 4.2 Kết nối port chi nhánh 2</w:t>
      </w:r>
      <w:bookmarkEnd w:id="26"/>
    </w:p>
    <w:p w14:paraId="455DC810" w14:textId="77777777" w:rsidR="00B92D30" w:rsidRDefault="00B92D30" w:rsidP="00E96E62">
      <w:pPr>
        <w:pStyle w:val="Tiumccp2"/>
        <w:rPr>
          <w:lang w:val="vi-VN"/>
        </w:rPr>
      </w:pPr>
    </w:p>
    <w:p w14:paraId="6C1FF67B" w14:textId="0AE9C601" w:rsidR="00E96E62" w:rsidRDefault="00E96E62" w:rsidP="00E96E62">
      <w:pPr>
        <w:pStyle w:val="Tiumccp2"/>
        <w:rPr>
          <w:lang w:val="vi-VN"/>
        </w:rPr>
      </w:pPr>
      <w:bookmarkStart w:id="27" w:name="_Toc132895610"/>
      <w:r>
        <w:rPr>
          <w:lang w:val="vi-VN"/>
        </w:rPr>
        <w:t>4.1.3 Chi nhánh 3 – Cơ sở Nha Trang</w:t>
      </w:r>
      <w:bookmarkEnd w:id="27"/>
    </w:p>
    <w:p w14:paraId="77D50184" w14:textId="1840B5B4" w:rsidR="00E96E62" w:rsidRDefault="00E96E62" w:rsidP="00E96E62">
      <w:pPr>
        <w:pStyle w:val="Nidungvnbn"/>
        <w:rPr>
          <w:lang w:val="vi-VN"/>
        </w:rPr>
      </w:pPr>
      <w:r>
        <w:rPr>
          <w:lang w:val="vi-VN"/>
        </w:rPr>
        <w:t>Tương tự với chi nhánh 3:</w:t>
      </w:r>
    </w:p>
    <w:p w14:paraId="05876E78" w14:textId="77777777" w:rsidR="00E96E62" w:rsidRDefault="00E96E62" w:rsidP="00E96E62">
      <w:pPr>
        <w:pStyle w:val="Nidungvnbn"/>
        <w:rPr>
          <w:lang w:val="vi-VN"/>
        </w:rPr>
      </w:pPr>
    </w:p>
    <w:tbl>
      <w:tblPr>
        <w:tblStyle w:val="TableGrid"/>
        <w:tblW w:w="10710" w:type="dxa"/>
        <w:tblInd w:w="-1085" w:type="dxa"/>
        <w:tblLayout w:type="fixed"/>
        <w:tblLook w:val="04A0" w:firstRow="1" w:lastRow="0" w:firstColumn="1" w:lastColumn="0" w:noHBand="0" w:noVBand="1"/>
      </w:tblPr>
      <w:tblGrid>
        <w:gridCol w:w="990"/>
        <w:gridCol w:w="1170"/>
        <w:gridCol w:w="1440"/>
        <w:gridCol w:w="1080"/>
        <w:gridCol w:w="1080"/>
        <w:gridCol w:w="2790"/>
        <w:gridCol w:w="1016"/>
        <w:gridCol w:w="1144"/>
      </w:tblGrid>
      <w:tr w:rsidR="00E96E62" w14:paraId="7CA3AE2C" w14:textId="77777777" w:rsidTr="00E96E62">
        <w:trPr>
          <w:trHeight w:val="435"/>
        </w:trPr>
        <w:tc>
          <w:tcPr>
            <w:tcW w:w="10710" w:type="dxa"/>
            <w:gridSpan w:val="8"/>
            <w:shd w:val="clear" w:color="auto" w:fill="17365D" w:themeFill="text2" w:themeFillShade="BF"/>
          </w:tcPr>
          <w:p w14:paraId="5888369B" w14:textId="4EC07AE2" w:rsidR="00E96E62" w:rsidRPr="00840FA4" w:rsidRDefault="00E96E62" w:rsidP="00E96E62">
            <w:pPr>
              <w:pStyle w:val="Nidungvnbn"/>
              <w:ind w:firstLine="0"/>
              <w:jc w:val="center"/>
              <w:rPr>
                <w:b/>
                <w:lang w:val="vi-VN"/>
              </w:rPr>
            </w:pPr>
            <w:r>
              <w:rPr>
                <w:b/>
                <w:lang w:val="vi-VN"/>
              </w:rPr>
              <w:t>CHI NHÁNH 3</w:t>
            </w:r>
          </w:p>
        </w:tc>
      </w:tr>
      <w:tr w:rsidR="00E96E62" w:rsidRPr="00693268" w14:paraId="492FC6C4" w14:textId="77777777" w:rsidTr="00E96E62">
        <w:trPr>
          <w:trHeight w:val="749"/>
        </w:trPr>
        <w:tc>
          <w:tcPr>
            <w:tcW w:w="990" w:type="dxa"/>
            <w:shd w:val="clear" w:color="auto" w:fill="95B3D7" w:themeFill="accent1" w:themeFillTint="99"/>
          </w:tcPr>
          <w:p w14:paraId="2E5DD455" w14:textId="77777777" w:rsidR="00E96E62" w:rsidRPr="004D5CE1" w:rsidRDefault="00E96E62" w:rsidP="00E96E62">
            <w:pPr>
              <w:pStyle w:val="Nidungvnbn"/>
              <w:ind w:firstLine="0"/>
              <w:rPr>
                <w:b/>
                <w:sz w:val="22"/>
                <w:szCs w:val="22"/>
                <w:lang w:val="vi-VN"/>
              </w:rPr>
            </w:pPr>
            <w:r w:rsidRPr="004D5CE1">
              <w:rPr>
                <w:b/>
                <w:sz w:val="22"/>
                <w:szCs w:val="22"/>
                <w:lang w:val="vi-VN"/>
              </w:rPr>
              <w:t>Tầng</w:t>
            </w:r>
          </w:p>
        </w:tc>
        <w:tc>
          <w:tcPr>
            <w:tcW w:w="1170" w:type="dxa"/>
            <w:shd w:val="clear" w:color="auto" w:fill="95B3D7" w:themeFill="accent1" w:themeFillTint="99"/>
          </w:tcPr>
          <w:p w14:paraId="60A78E94" w14:textId="77777777" w:rsidR="00E96E62" w:rsidRPr="004D5CE1" w:rsidRDefault="00E96E62" w:rsidP="00E96E62">
            <w:pPr>
              <w:pStyle w:val="Nidungvnbn"/>
              <w:ind w:firstLine="0"/>
              <w:rPr>
                <w:b/>
                <w:sz w:val="22"/>
                <w:szCs w:val="22"/>
                <w:lang w:val="vi-VN"/>
              </w:rPr>
            </w:pPr>
            <w:r w:rsidRPr="004D5CE1">
              <w:rPr>
                <w:b/>
                <w:sz w:val="22"/>
                <w:szCs w:val="22"/>
                <w:lang w:val="vi-VN"/>
              </w:rPr>
              <w:t>Điểm đầu</w:t>
            </w:r>
          </w:p>
        </w:tc>
        <w:tc>
          <w:tcPr>
            <w:tcW w:w="1440" w:type="dxa"/>
            <w:shd w:val="clear" w:color="auto" w:fill="95B3D7" w:themeFill="accent1" w:themeFillTint="99"/>
          </w:tcPr>
          <w:p w14:paraId="1715AB78" w14:textId="77777777" w:rsidR="00E96E62" w:rsidRPr="004D5CE1" w:rsidRDefault="00E96E62" w:rsidP="00E96E62">
            <w:pPr>
              <w:pStyle w:val="Nidungvnbn"/>
              <w:ind w:firstLine="0"/>
              <w:rPr>
                <w:b/>
                <w:sz w:val="22"/>
                <w:szCs w:val="22"/>
                <w:lang w:val="vi-VN"/>
              </w:rPr>
            </w:pPr>
            <w:r w:rsidRPr="004D5CE1">
              <w:rPr>
                <w:b/>
                <w:sz w:val="22"/>
                <w:szCs w:val="22"/>
                <w:lang w:val="vi-VN"/>
              </w:rPr>
              <w:t>Điểm cuối</w:t>
            </w:r>
          </w:p>
        </w:tc>
        <w:tc>
          <w:tcPr>
            <w:tcW w:w="1080" w:type="dxa"/>
            <w:shd w:val="clear" w:color="auto" w:fill="95B3D7" w:themeFill="accent1" w:themeFillTint="99"/>
          </w:tcPr>
          <w:p w14:paraId="355FDD0E" w14:textId="77777777" w:rsidR="00E96E62" w:rsidRPr="004D5CE1" w:rsidRDefault="00E96E62" w:rsidP="00E96E62">
            <w:pPr>
              <w:pStyle w:val="Nidungvnbn"/>
              <w:ind w:firstLine="0"/>
              <w:rPr>
                <w:b/>
                <w:sz w:val="22"/>
                <w:szCs w:val="22"/>
                <w:lang w:val="vi-VN"/>
              </w:rPr>
            </w:pPr>
            <w:r w:rsidRPr="004D5CE1">
              <w:rPr>
                <w:b/>
                <w:sz w:val="22"/>
                <w:szCs w:val="22"/>
                <w:lang w:val="vi-VN"/>
              </w:rPr>
              <w:t>Interface đầu</w:t>
            </w:r>
          </w:p>
        </w:tc>
        <w:tc>
          <w:tcPr>
            <w:tcW w:w="1080" w:type="dxa"/>
            <w:shd w:val="clear" w:color="auto" w:fill="95B3D7" w:themeFill="accent1" w:themeFillTint="99"/>
          </w:tcPr>
          <w:p w14:paraId="39B04059" w14:textId="77777777" w:rsidR="00E96E62" w:rsidRPr="004D5CE1" w:rsidRDefault="00E96E62" w:rsidP="00E96E62">
            <w:pPr>
              <w:pStyle w:val="Nidungvnbn"/>
              <w:ind w:firstLine="0"/>
              <w:rPr>
                <w:b/>
                <w:sz w:val="22"/>
                <w:szCs w:val="22"/>
                <w:lang w:val="vi-VN"/>
              </w:rPr>
            </w:pPr>
            <w:r w:rsidRPr="004D5CE1">
              <w:rPr>
                <w:b/>
                <w:sz w:val="22"/>
                <w:szCs w:val="22"/>
                <w:lang w:val="vi-VN"/>
              </w:rPr>
              <w:t>Interface cuối</w:t>
            </w:r>
          </w:p>
        </w:tc>
        <w:tc>
          <w:tcPr>
            <w:tcW w:w="2790" w:type="dxa"/>
            <w:shd w:val="clear" w:color="auto" w:fill="95B3D7" w:themeFill="accent1" w:themeFillTint="99"/>
          </w:tcPr>
          <w:p w14:paraId="39A15D24" w14:textId="77777777" w:rsidR="00E96E62" w:rsidRPr="004D5CE1" w:rsidRDefault="00E96E62" w:rsidP="00E96E62">
            <w:pPr>
              <w:pStyle w:val="Nidungvnbn"/>
              <w:ind w:firstLine="0"/>
              <w:rPr>
                <w:b/>
                <w:sz w:val="22"/>
                <w:szCs w:val="22"/>
                <w:lang w:val="vi-VN"/>
              </w:rPr>
            </w:pPr>
            <w:r w:rsidRPr="004D5CE1">
              <w:rPr>
                <w:b/>
                <w:sz w:val="22"/>
                <w:szCs w:val="22"/>
                <w:lang w:val="vi-VN"/>
              </w:rPr>
              <w:t>Date Cable Label</w:t>
            </w:r>
          </w:p>
        </w:tc>
        <w:tc>
          <w:tcPr>
            <w:tcW w:w="1016" w:type="dxa"/>
            <w:shd w:val="clear" w:color="auto" w:fill="95B3D7" w:themeFill="accent1" w:themeFillTint="99"/>
          </w:tcPr>
          <w:p w14:paraId="7E7EFA80" w14:textId="77777777" w:rsidR="00E96E62" w:rsidRPr="004D5CE1" w:rsidRDefault="00E96E62" w:rsidP="00E96E62">
            <w:pPr>
              <w:pStyle w:val="Nidungvnbn"/>
              <w:ind w:firstLine="0"/>
              <w:rPr>
                <w:b/>
                <w:sz w:val="22"/>
                <w:szCs w:val="22"/>
                <w:lang w:val="vi-VN"/>
              </w:rPr>
            </w:pPr>
            <w:r w:rsidRPr="004D5CE1">
              <w:rPr>
                <w:b/>
                <w:sz w:val="22"/>
                <w:szCs w:val="22"/>
                <w:lang w:val="vi-VN"/>
              </w:rPr>
              <w:t>Protocol</w:t>
            </w:r>
          </w:p>
        </w:tc>
        <w:tc>
          <w:tcPr>
            <w:tcW w:w="1144" w:type="dxa"/>
            <w:shd w:val="clear" w:color="auto" w:fill="95B3D7" w:themeFill="accent1" w:themeFillTint="99"/>
          </w:tcPr>
          <w:p w14:paraId="685D0B31" w14:textId="77777777" w:rsidR="00E96E62" w:rsidRPr="004D5CE1" w:rsidRDefault="00E96E62" w:rsidP="00E96E62">
            <w:pPr>
              <w:pStyle w:val="Nidungvnbn"/>
              <w:ind w:firstLine="0"/>
              <w:rPr>
                <w:b/>
                <w:sz w:val="22"/>
                <w:szCs w:val="22"/>
                <w:lang w:val="vi-VN"/>
              </w:rPr>
            </w:pPr>
            <w:r w:rsidRPr="004D5CE1">
              <w:rPr>
                <w:b/>
                <w:sz w:val="22"/>
                <w:szCs w:val="22"/>
                <w:lang w:val="vi-VN"/>
              </w:rPr>
              <w:t>Trunking</w:t>
            </w:r>
          </w:p>
          <w:p w14:paraId="54833908" w14:textId="77777777" w:rsidR="00E96E62" w:rsidRPr="004D5CE1" w:rsidRDefault="00E96E62" w:rsidP="00E96E62">
            <w:pPr>
              <w:pStyle w:val="Nidungvnbn"/>
              <w:ind w:firstLine="0"/>
              <w:rPr>
                <w:b/>
                <w:sz w:val="22"/>
                <w:szCs w:val="22"/>
                <w:lang w:val="vi-VN"/>
              </w:rPr>
            </w:pPr>
            <w:r w:rsidRPr="004D5CE1">
              <w:rPr>
                <w:b/>
                <w:sz w:val="22"/>
                <w:szCs w:val="22"/>
                <w:lang w:val="vi-VN"/>
              </w:rPr>
              <w:t>/VLAN</w:t>
            </w:r>
          </w:p>
        </w:tc>
      </w:tr>
      <w:tr w:rsidR="00E96E62" w14:paraId="0AFA5A97" w14:textId="77777777" w:rsidTr="00E96E62">
        <w:trPr>
          <w:trHeight w:val="367"/>
        </w:trPr>
        <w:tc>
          <w:tcPr>
            <w:tcW w:w="990" w:type="dxa"/>
            <w:vMerge w:val="restart"/>
          </w:tcPr>
          <w:p w14:paraId="48E92565" w14:textId="77777777" w:rsidR="00E96E62" w:rsidRPr="00921B9C" w:rsidRDefault="00E96E62" w:rsidP="00E96E62">
            <w:pPr>
              <w:pStyle w:val="Nidungvnbn"/>
              <w:ind w:firstLine="0"/>
              <w:rPr>
                <w:sz w:val="22"/>
                <w:szCs w:val="22"/>
                <w:lang w:val="vi-VN"/>
              </w:rPr>
            </w:pPr>
            <w:r w:rsidRPr="00921B9C">
              <w:rPr>
                <w:sz w:val="22"/>
                <w:szCs w:val="22"/>
                <w:lang w:val="vi-VN"/>
              </w:rPr>
              <w:t>Tầng 1</w:t>
            </w:r>
          </w:p>
        </w:tc>
        <w:tc>
          <w:tcPr>
            <w:tcW w:w="1170" w:type="dxa"/>
            <w:vMerge w:val="restart"/>
          </w:tcPr>
          <w:p w14:paraId="334C6584" w14:textId="4746A290" w:rsidR="00E96E62" w:rsidRPr="00921B9C" w:rsidRDefault="00E96E62" w:rsidP="00E96E62">
            <w:pPr>
              <w:pStyle w:val="Nidungvnbn"/>
              <w:ind w:firstLine="0"/>
              <w:rPr>
                <w:sz w:val="22"/>
                <w:szCs w:val="22"/>
                <w:lang w:val="vi-VN"/>
              </w:rPr>
            </w:pPr>
            <w:r>
              <w:rPr>
                <w:sz w:val="22"/>
                <w:szCs w:val="22"/>
                <w:lang w:val="vi-VN"/>
              </w:rPr>
              <w:t>B101</w:t>
            </w:r>
          </w:p>
        </w:tc>
        <w:tc>
          <w:tcPr>
            <w:tcW w:w="1440" w:type="dxa"/>
          </w:tcPr>
          <w:p w14:paraId="14DF39EB" w14:textId="67972CB4" w:rsidR="00E96E62" w:rsidRPr="00921B9C" w:rsidRDefault="00E96E62" w:rsidP="00E96E62">
            <w:pPr>
              <w:pStyle w:val="Nidungvnbn"/>
              <w:ind w:firstLine="0"/>
              <w:rPr>
                <w:sz w:val="22"/>
                <w:szCs w:val="22"/>
                <w:lang w:val="vi-VN"/>
              </w:rPr>
            </w:pPr>
            <w:r>
              <w:rPr>
                <w:sz w:val="22"/>
                <w:szCs w:val="22"/>
                <w:lang w:val="vi-VN"/>
              </w:rPr>
              <w:t>PC31</w:t>
            </w:r>
          </w:p>
        </w:tc>
        <w:tc>
          <w:tcPr>
            <w:tcW w:w="1080" w:type="dxa"/>
          </w:tcPr>
          <w:p w14:paraId="52BDB25A"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5270198F" w14:textId="77777777" w:rsidR="00E96E62" w:rsidRPr="00921B9C" w:rsidRDefault="00E96E62" w:rsidP="00E96E62">
            <w:pPr>
              <w:pStyle w:val="Nidungvnbn"/>
              <w:ind w:firstLine="0"/>
              <w:rPr>
                <w:sz w:val="22"/>
                <w:szCs w:val="22"/>
                <w:lang w:val="vi-VN"/>
              </w:rPr>
            </w:pPr>
            <w:r w:rsidRPr="00921B9C">
              <w:rPr>
                <w:sz w:val="22"/>
                <w:szCs w:val="22"/>
                <w:lang w:val="vi-VN"/>
              </w:rPr>
              <w:t>Fa1/1</w:t>
            </w:r>
          </w:p>
        </w:tc>
        <w:tc>
          <w:tcPr>
            <w:tcW w:w="2790" w:type="dxa"/>
          </w:tcPr>
          <w:p w14:paraId="31916E3F" w14:textId="2826EC38" w:rsidR="00E96E62" w:rsidRPr="00921B9C" w:rsidRDefault="00E96E62" w:rsidP="00E96E62">
            <w:pPr>
              <w:pStyle w:val="Nidungvnbn"/>
              <w:ind w:firstLine="0"/>
              <w:rPr>
                <w:sz w:val="22"/>
                <w:szCs w:val="22"/>
                <w:lang w:val="vi-VN"/>
              </w:rPr>
            </w:pPr>
            <w:r>
              <w:rPr>
                <w:sz w:val="22"/>
                <w:szCs w:val="22"/>
                <w:lang w:val="vi-VN"/>
              </w:rPr>
              <w:t>B101-Fa1</w:t>
            </w:r>
            <w:r w:rsidRPr="00185C28">
              <w:rPr>
                <w:sz w:val="22"/>
                <w:szCs w:val="22"/>
                <w:lang w:val="vi-VN"/>
              </w:rPr>
              <w:t>/</w:t>
            </w:r>
            <w:r>
              <w:rPr>
                <w:sz w:val="22"/>
                <w:szCs w:val="22"/>
                <w:lang w:val="vi-VN"/>
              </w:rPr>
              <w:t>1—PC31</w:t>
            </w:r>
            <w:r w:rsidRPr="00185C28">
              <w:rPr>
                <w:sz w:val="22"/>
                <w:szCs w:val="22"/>
                <w:lang w:val="vi-VN"/>
              </w:rPr>
              <w:t>-Fa0</w:t>
            </w:r>
          </w:p>
        </w:tc>
        <w:tc>
          <w:tcPr>
            <w:tcW w:w="1016" w:type="dxa"/>
            <w:vMerge w:val="restart"/>
          </w:tcPr>
          <w:p w14:paraId="333F44EC" w14:textId="77777777" w:rsidR="00E96E62" w:rsidRPr="00921B9C" w:rsidRDefault="00E96E62" w:rsidP="00E96E62">
            <w:pPr>
              <w:pStyle w:val="Nidungvnbn"/>
              <w:ind w:firstLine="0"/>
              <w:rPr>
                <w:sz w:val="22"/>
                <w:szCs w:val="22"/>
                <w:lang w:val="vi-VN"/>
              </w:rPr>
            </w:pPr>
            <w:r w:rsidRPr="00921B9C">
              <w:rPr>
                <w:sz w:val="22"/>
                <w:szCs w:val="22"/>
                <w:lang w:val="vi-VN"/>
              </w:rPr>
              <w:t>Ethernet</w:t>
            </w:r>
          </w:p>
          <w:p w14:paraId="1D43EA01" w14:textId="77777777" w:rsidR="00E96E62" w:rsidRPr="00921B9C" w:rsidRDefault="00E96E62" w:rsidP="00E96E62">
            <w:pPr>
              <w:pStyle w:val="Nidungvnbn"/>
              <w:rPr>
                <w:sz w:val="22"/>
                <w:szCs w:val="22"/>
                <w:lang w:val="vi-VN"/>
              </w:rPr>
            </w:pPr>
          </w:p>
        </w:tc>
        <w:tc>
          <w:tcPr>
            <w:tcW w:w="1144" w:type="dxa"/>
            <w:vMerge w:val="restart"/>
          </w:tcPr>
          <w:p w14:paraId="5174DACA" w14:textId="2181E6A5" w:rsidR="00E96E62" w:rsidRPr="00921B9C" w:rsidRDefault="00E96E62" w:rsidP="00E96E62">
            <w:pPr>
              <w:pStyle w:val="Nidungvnbn"/>
              <w:ind w:firstLine="0"/>
              <w:rPr>
                <w:sz w:val="22"/>
                <w:szCs w:val="22"/>
                <w:lang w:val="vi-VN"/>
              </w:rPr>
            </w:pPr>
            <w:r>
              <w:rPr>
                <w:sz w:val="22"/>
                <w:szCs w:val="22"/>
                <w:lang w:val="vi-VN"/>
              </w:rPr>
              <w:t>VLAN 70</w:t>
            </w:r>
          </w:p>
        </w:tc>
      </w:tr>
      <w:tr w:rsidR="00E96E62" w14:paraId="4617ACEF" w14:textId="77777777" w:rsidTr="00E96E62">
        <w:trPr>
          <w:trHeight w:val="381"/>
        </w:trPr>
        <w:tc>
          <w:tcPr>
            <w:tcW w:w="990" w:type="dxa"/>
            <w:vMerge/>
          </w:tcPr>
          <w:p w14:paraId="41721937" w14:textId="77777777" w:rsidR="00E96E62" w:rsidRPr="00921B9C" w:rsidRDefault="00E96E62" w:rsidP="00E96E62">
            <w:pPr>
              <w:pStyle w:val="Nidungvnbn"/>
              <w:ind w:firstLine="0"/>
              <w:rPr>
                <w:sz w:val="22"/>
                <w:szCs w:val="22"/>
                <w:lang w:val="vi-VN"/>
              </w:rPr>
            </w:pPr>
          </w:p>
        </w:tc>
        <w:tc>
          <w:tcPr>
            <w:tcW w:w="1170" w:type="dxa"/>
            <w:vMerge/>
          </w:tcPr>
          <w:p w14:paraId="513E1BF6" w14:textId="77777777" w:rsidR="00E96E62" w:rsidRPr="00921B9C" w:rsidRDefault="00E96E62" w:rsidP="00E96E62">
            <w:pPr>
              <w:pStyle w:val="Nidungvnbn"/>
              <w:rPr>
                <w:sz w:val="22"/>
                <w:szCs w:val="22"/>
                <w:lang w:val="vi-VN"/>
              </w:rPr>
            </w:pPr>
          </w:p>
        </w:tc>
        <w:tc>
          <w:tcPr>
            <w:tcW w:w="1440" w:type="dxa"/>
          </w:tcPr>
          <w:p w14:paraId="56C3830F" w14:textId="4F693998" w:rsidR="00E96E62" w:rsidRPr="00921B9C" w:rsidRDefault="00E96E62" w:rsidP="00E96E62">
            <w:pPr>
              <w:pStyle w:val="Nidungvnbn"/>
              <w:ind w:firstLine="0"/>
              <w:rPr>
                <w:sz w:val="22"/>
                <w:szCs w:val="22"/>
                <w:lang w:val="vi-VN"/>
              </w:rPr>
            </w:pPr>
            <w:r>
              <w:rPr>
                <w:sz w:val="22"/>
                <w:szCs w:val="22"/>
                <w:lang w:val="vi-VN"/>
              </w:rPr>
              <w:t>PC32</w:t>
            </w:r>
          </w:p>
        </w:tc>
        <w:tc>
          <w:tcPr>
            <w:tcW w:w="1080" w:type="dxa"/>
          </w:tcPr>
          <w:p w14:paraId="2587B65C"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626BAE14" w14:textId="77777777" w:rsidR="00E96E62" w:rsidRPr="00921B9C" w:rsidRDefault="00E96E62" w:rsidP="00E96E62">
            <w:pPr>
              <w:pStyle w:val="Nidungvnbn"/>
              <w:ind w:firstLine="0"/>
              <w:rPr>
                <w:sz w:val="22"/>
                <w:szCs w:val="22"/>
                <w:lang w:val="vi-VN"/>
              </w:rPr>
            </w:pPr>
            <w:r w:rsidRPr="00921B9C">
              <w:rPr>
                <w:sz w:val="22"/>
                <w:szCs w:val="22"/>
                <w:lang w:val="vi-VN"/>
              </w:rPr>
              <w:t>Fa2/1</w:t>
            </w:r>
          </w:p>
        </w:tc>
        <w:tc>
          <w:tcPr>
            <w:tcW w:w="2790" w:type="dxa"/>
          </w:tcPr>
          <w:p w14:paraId="58021A1E" w14:textId="1D213E05" w:rsidR="00E96E62" w:rsidRPr="00921B9C" w:rsidRDefault="00E96E62" w:rsidP="00E96E62">
            <w:pPr>
              <w:pStyle w:val="Nidungvnbn"/>
              <w:ind w:firstLine="0"/>
              <w:rPr>
                <w:sz w:val="22"/>
                <w:szCs w:val="22"/>
                <w:lang w:val="vi-VN"/>
              </w:rPr>
            </w:pPr>
            <w:r>
              <w:rPr>
                <w:sz w:val="22"/>
                <w:szCs w:val="22"/>
                <w:lang w:val="vi-VN"/>
              </w:rPr>
              <w:t>B10</w:t>
            </w:r>
            <w:r w:rsidRPr="00185C28">
              <w:rPr>
                <w:sz w:val="22"/>
                <w:szCs w:val="22"/>
                <w:lang w:val="vi-VN"/>
              </w:rPr>
              <w:t>1-Fa2/1</w:t>
            </w:r>
            <w:r>
              <w:rPr>
                <w:sz w:val="22"/>
                <w:szCs w:val="22"/>
                <w:lang w:val="vi-VN"/>
              </w:rPr>
              <w:t>—PC32</w:t>
            </w:r>
            <w:r w:rsidRPr="00185C28">
              <w:rPr>
                <w:sz w:val="22"/>
                <w:szCs w:val="22"/>
                <w:lang w:val="vi-VN"/>
              </w:rPr>
              <w:t>-Fa0</w:t>
            </w:r>
          </w:p>
        </w:tc>
        <w:tc>
          <w:tcPr>
            <w:tcW w:w="1016" w:type="dxa"/>
            <w:vMerge/>
          </w:tcPr>
          <w:p w14:paraId="63B0DD78" w14:textId="77777777" w:rsidR="00E96E62" w:rsidRPr="00921B9C" w:rsidRDefault="00E96E62" w:rsidP="00E96E62">
            <w:pPr>
              <w:pStyle w:val="Nidungvnbn"/>
              <w:rPr>
                <w:sz w:val="22"/>
                <w:szCs w:val="22"/>
                <w:lang w:val="vi-VN"/>
              </w:rPr>
            </w:pPr>
          </w:p>
        </w:tc>
        <w:tc>
          <w:tcPr>
            <w:tcW w:w="1144" w:type="dxa"/>
            <w:vMerge/>
          </w:tcPr>
          <w:p w14:paraId="132D2601" w14:textId="77777777" w:rsidR="00E96E62" w:rsidRPr="00921B9C" w:rsidRDefault="00E96E62" w:rsidP="00E96E62">
            <w:pPr>
              <w:pStyle w:val="Nidungvnbn"/>
              <w:rPr>
                <w:sz w:val="22"/>
                <w:szCs w:val="22"/>
                <w:lang w:val="vi-VN"/>
              </w:rPr>
            </w:pPr>
          </w:p>
        </w:tc>
      </w:tr>
      <w:tr w:rsidR="00E96E62" w14:paraId="76D5F839" w14:textId="77777777" w:rsidTr="00E96E62">
        <w:trPr>
          <w:trHeight w:val="381"/>
        </w:trPr>
        <w:tc>
          <w:tcPr>
            <w:tcW w:w="990" w:type="dxa"/>
            <w:vMerge/>
          </w:tcPr>
          <w:p w14:paraId="15522BFC" w14:textId="77777777" w:rsidR="00E96E62" w:rsidRPr="00921B9C" w:rsidRDefault="00E96E62" w:rsidP="00E96E62">
            <w:pPr>
              <w:pStyle w:val="Nidungvnbn"/>
              <w:ind w:firstLine="0"/>
              <w:rPr>
                <w:sz w:val="22"/>
                <w:szCs w:val="22"/>
                <w:lang w:val="vi-VN"/>
              </w:rPr>
            </w:pPr>
          </w:p>
        </w:tc>
        <w:tc>
          <w:tcPr>
            <w:tcW w:w="1170" w:type="dxa"/>
            <w:vMerge/>
          </w:tcPr>
          <w:p w14:paraId="0C6E3040" w14:textId="77777777" w:rsidR="00E96E62" w:rsidRPr="00921B9C" w:rsidRDefault="00E96E62" w:rsidP="00E96E62">
            <w:pPr>
              <w:pStyle w:val="Nidungvnbn"/>
              <w:ind w:firstLine="0"/>
              <w:rPr>
                <w:sz w:val="22"/>
                <w:szCs w:val="22"/>
                <w:lang w:val="vi-VN"/>
              </w:rPr>
            </w:pPr>
          </w:p>
        </w:tc>
        <w:tc>
          <w:tcPr>
            <w:tcW w:w="1440" w:type="dxa"/>
          </w:tcPr>
          <w:p w14:paraId="7A3DC896" w14:textId="1D5B99A0" w:rsidR="00E96E62" w:rsidRPr="00921B9C" w:rsidRDefault="00E96E62" w:rsidP="00E96E62">
            <w:pPr>
              <w:pStyle w:val="Nidungvnbn"/>
              <w:ind w:firstLine="0"/>
              <w:rPr>
                <w:sz w:val="22"/>
                <w:szCs w:val="22"/>
                <w:lang w:val="vi-VN"/>
              </w:rPr>
            </w:pPr>
            <w:r>
              <w:rPr>
                <w:sz w:val="22"/>
                <w:szCs w:val="22"/>
                <w:lang w:val="vi-VN"/>
              </w:rPr>
              <w:t>PC33</w:t>
            </w:r>
          </w:p>
        </w:tc>
        <w:tc>
          <w:tcPr>
            <w:tcW w:w="1080" w:type="dxa"/>
          </w:tcPr>
          <w:p w14:paraId="2F450B51"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06D000C4" w14:textId="77777777" w:rsidR="00E96E62" w:rsidRPr="00921B9C" w:rsidRDefault="00E96E62" w:rsidP="00E96E62">
            <w:pPr>
              <w:pStyle w:val="Nidungvnbn"/>
              <w:ind w:firstLine="0"/>
              <w:rPr>
                <w:sz w:val="22"/>
                <w:szCs w:val="22"/>
                <w:lang w:val="vi-VN"/>
              </w:rPr>
            </w:pPr>
            <w:r>
              <w:rPr>
                <w:sz w:val="22"/>
                <w:szCs w:val="22"/>
                <w:lang w:val="vi-VN"/>
              </w:rPr>
              <w:t>Fa3</w:t>
            </w:r>
            <w:r w:rsidRPr="00921B9C">
              <w:rPr>
                <w:sz w:val="22"/>
                <w:szCs w:val="22"/>
                <w:lang w:val="vi-VN"/>
              </w:rPr>
              <w:t>/1</w:t>
            </w:r>
          </w:p>
        </w:tc>
        <w:tc>
          <w:tcPr>
            <w:tcW w:w="2790" w:type="dxa"/>
          </w:tcPr>
          <w:p w14:paraId="74BA069D" w14:textId="20983281" w:rsidR="00E96E62" w:rsidRPr="00921B9C" w:rsidRDefault="00E96E62" w:rsidP="00E96E62">
            <w:pPr>
              <w:pStyle w:val="Nidungvnbn"/>
              <w:ind w:firstLine="0"/>
              <w:rPr>
                <w:sz w:val="22"/>
                <w:szCs w:val="22"/>
                <w:lang w:val="vi-VN"/>
              </w:rPr>
            </w:pPr>
            <w:r>
              <w:rPr>
                <w:sz w:val="22"/>
                <w:szCs w:val="22"/>
                <w:lang w:val="vi-VN"/>
              </w:rPr>
              <w:t>B10</w:t>
            </w:r>
            <w:r w:rsidRPr="00185C28">
              <w:rPr>
                <w:sz w:val="22"/>
                <w:szCs w:val="22"/>
                <w:lang w:val="vi-VN"/>
              </w:rPr>
              <w:t>1-Fa3/1</w:t>
            </w:r>
            <w:r>
              <w:rPr>
                <w:sz w:val="22"/>
                <w:szCs w:val="22"/>
                <w:lang w:val="vi-VN"/>
              </w:rPr>
              <w:t>—PC33-Fa0</w:t>
            </w:r>
          </w:p>
        </w:tc>
        <w:tc>
          <w:tcPr>
            <w:tcW w:w="1016" w:type="dxa"/>
            <w:vMerge/>
          </w:tcPr>
          <w:p w14:paraId="1F9CA3B5" w14:textId="77777777" w:rsidR="00E96E62" w:rsidRPr="00921B9C" w:rsidRDefault="00E96E62" w:rsidP="00E96E62">
            <w:pPr>
              <w:pStyle w:val="Nidungvnbn"/>
              <w:ind w:firstLine="0"/>
              <w:rPr>
                <w:sz w:val="22"/>
                <w:szCs w:val="22"/>
                <w:lang w:val="vi-VN"/>
              </w:rPr>
            </w:pPr>
          </w:p>
        </w:tc>
        <w:tc>
          <w:tcPr>
            <w:tcW w:w="1144" w:type="dxa"/>
            <w:vMerge/>
          </w:tcPr>
          <w:p w14:paraId="5741152B" w14:textId="77777777" w:rsidR="00E96E62" w:rsidRPr="00921B9C" w:rsidRDefault="00E96E62" w:rsidP="00E96E62">
            <w:pPr>
              <w:pStyle w:val="Nidungvnbn"/>
              <w:rPr>
                <w:sz w:val="22"/>
                <w:szCs w:val="22"/>
                <w:lang w:val="vi-VN"/>
              </w:rPr>
            </w:pPr>
          </w:p>
        </w:tc>
      </w:tr>
      <w:tr w:rsidR="00E96E62" w14:paraId="5A3373AB" w14:textId="77777777" w:rsidTr="00E96E62">
        <w:trPr>
          <w:trHeight w:val="381"/>
        </w:trPr>
        <w:tc>
          <w:tcPr>
            <w:tcW w:w="990" w:type="dxa"/>
            <w:vMerge/>
          </w:tcPr>
          <w:p w14:paraId="09A0883D" w14:textId="77777777" w:rsidR="00E96E62" w:rsidRPr="00921B9C" w:rsidRDefault="00E96E62" w:rsidP="00E96E62">
            <w:pPr>
              <w:pStyle w:val="Nidungvnbn"/>
              <w:ind w:firstLine="0"/>
              <w:rPr>
                <w:sz w:val="22"/>
                <w:szCs w:val="22"/>
                <w:lang w:val="vi-VN"/>
              </w:rPr>
            </w:pPr>
          </w:p>
        </w:tc>
        <w:tc>
          <w:tcPr>
            <w:tcW w:w="1170" w:type="dxa"/>
            <w:vMerge w:val="restart"/>
          </w:tcPr>
          <w:p w14:paraId="6E97446E" w14:textId="033C8E74" w:rsidR="00E96E62" w:rsidRPr="00921B9C" w:rsidRDefault="00E96E62" w:rsidP="00E96E62">
            <w:pPr>
              <w:pStyle w:val="Nidungvnbn"/>
              <w:ind w:firstLine="0"/>
              <w:rPr>
                <w:sz w:val="22"/>
                <w:szCs w:val="22"/>
                <w:lang w:val="vi-VN"/>
              </w:rPr>
            </w:pPr>
            <w:r>
              <w:rPr>
                <w:sz w:val="22"/>
                <w:szCs w:val="22"/>
                <w:lang w:val="vi-VN"/>
              </w:rPr>
              <w:t>B102</w:t>
            </w:r>
          </w:p>
        </w:tc>
        <w:tc>
          <w:tcPr>
            <w:tcW w:w="1440" w:type="dxa"/>
          </w:tcPr>
          <w:p w14:paraId="3C29199C" w14:textId="2605AAC2" w:rsidR="00E96E62" w:rsidRPr="00921B9C" w:rsidRDefault="00E96E62" w:rsidP="00E96E62">
            <w:pPr>
              <w:pStyle w:val="Nidungvnbn"/>
              <w:ind w:firstLine="0"/>
              <w:rPr>
                <w:sz w:val="22"/>
                <w:szCs w:val="22"/>
                <w:lang w:val="vi-VN"/>
              </w:rPr>
            </w:pPr>
            <w:r>
              <w:rPr>
                <w:sz w:val="22"/>
                <w:szCs w:val="22"/>
                <w:lang w:val="vi-VN"/>
              </w:rPr>
              <w:t>PC34</w:t>
            </w:r>
          </w:p>
        </w:tc>
        <w:tc>
          <w:tcPr>
            <w:tcW w:w="1080" w:type="dxa"/>
          </w:tcPr>
          <w:p w14:paraId="0FC85403"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134B9E81" w14:textId="77777777" w:rsidR="00E96E62" w:rsidRPr="00921B9C" w:rsidRDefault="00E96E62" w:rsidP="00E96E62">
            <w:pPr>
              <w:pStyle w:val="Nidungvnbn"/>
              <w:ind w:firstLine="0"/>
              <w:rPr>
                <w:sz w:val="22"/>
                <w:szCs w:val="22"/>
                <w:lang w:val="vi-VN"/>
              </w:rPr>
            </w:pPr>
            <w:r>
              <w:rPr>
                <w:sz w:val="22"/>
                <w:szCs w:val="22"/>
                <w:lang w:val="vi-VN"/>
              </w:rPr>
              <w:t>Fa1</w:t>
            </w:r>
            <w:r w:rsidRPr="00921B9C">
              <w:rPr>
                <w:sz w:val="22"/>
                <w:szCs w:val="22"/>
                <w:lang w:val="vi-VN"/>
              </w:rPr>
              <w:t>/1</w:t>
            </w:r>
          </w:p>
        </w:tc>
        <w:tc>
          <w:tcPr>
            <w:tcW w:w="2790" w:type="dxa"/>
          </w:tcPr>
          <w:p w14:paraId="570C832B" w14:textId="1443031C" w:rsidR="00E96E62" w:rsidRPr="00921B9C" w:rsidRDefault="00E96E62" w:rsidP="00E96E62">
            <w:pPr>
              <w:pStyle w:val="Nidungvnbn"/>
              <w:ind w:firstLine="0"/>
              <w:rPr>
                <w:sz w:val="22"/>
                <w:szCs w:val="22"/>
                <w:lang w:val="vi-VN"/>
              </w:rPr>
            </w:pPr>
            <w:r>
              <w:rPr>
                <w:sz w:val="22"/>
                <w:szCs w:val="22"/>
                <w:lang w:val="vi-VN"/>
              </w:rPr>
              <w:t>B102-Fa1</w:t>
            </w:r>
            <w:r w:rsidRPr="00185C28">
              <w:rPr>
                <w:sz w:val="22"/>
                <w:szCs w:val="22"/>
                <w:lang w:val="vi-VN"/>
              </w:rPr>
              <w:t>/1</w:t>
            </w:r>
            <w:r>
              <w:rPr>
                <w:sz w:val="22"/>
                <w:szCs w:val="22"/>
                <w:lang w:val="vi-VN"/>
              </w:rPr>
              <w:t>—PC34</w:t>
            </w:r>
            <w:r w:rsidRPr="00185C28">
              <w:rPr>
                <w:sz w:val="22"/>
                <w:szCs w:val="22"/>
                <w:lang w:val="vi-VN"/>
              </w:rPr>
              <w:t>-Fa0</w:t>
            </w:r>
          </w:p>
        </w:tc>
        <w:tc>
          <w:tcPr>
            <w:tcW w:w="1016" w:type="dxa"/>
            <w:vMerge w:val="restart"/>
          </w:tcPr>
          <w:p w14:paraId="1610ED54" w14:textId="77777777" w:rsidR="00E96E62" w:rsidRPr="00921B9C" w:rsidRDefault="00E96E62" w:rsidP="00E96E62">
            <w:pPr>
              <w:pStyle w:val="Nidungvnbn"/>
              <w:ind w:firstLine="0"/>
              <w:rPr>
                <w:sz w:val="22"/>
                <w:szCs w:val="22"/>
                <w:lang w:val="vi-VN"/>
              </w:rPr>
            </w:pPr>
            <w:r w:rsidRPr="00921B9C">
              <w:rPr>
                <w:sz w:val="22"/>
                <w:szCs w:val="22"/>
                <w:lang w:val="vi-VN"/>
              </w:rPr>
              <w:t>Ethernet</w:t>
            </w:r>
          </w:p>
        </w:tc>
        <w:tc>
          <w:tcPr>
            <w:tcW w:w="1144" w:type="dxa"/>
            <w:vMerge w:val="restart"/>
          </w:tcPr>
          <w:p w14:paraId="226D67CA" w14:textId="2377AEC9" w:rsidR="00E96E62" w:rsidRPr="00921B9C" w:rsidRDefault="00E96E62" w:rsidP="00E96E62">
            <w:pPr>
              <w:pStyle w:val="Nidungvnbn"/>
              <w:ind w:firstLine="0"/>
              <w:rPr>
                <w:sz w:val="22"/>
                <w:szCs w:val="22"/>
                <w:lang w:val="vi-VN"/>
              </w:rPr>
            </w:pPr>
            <w:r>
              <w:rPr>
                <w:sz w:val="22"/>
                <w:szCs w:val="22"/>
                <w:lang w:val="vi-VN"/>
              </w:rPr>
              <w:t>VLAN 80</w:t>
            </w:r>
          </w:p>
        </w:tc>
      </w:tr>
      <w:tr w:rsidR="00E96E62" w14:paraId="48C07BB0" w14:textId="77777777" w:rsidTr="00E96E62">
        <w:trPr>
          <w:trHeight w:val="381"/>
        </w:trPr>
        <w:tc>
          <w:tcPr>
            <w:tcW w:w="990" w:type="dxa"/>
            <w:vMerge/>
          </w:tcPr>
          <w:p w14:paraId="02E9454F" w14:textId="77777777" w:rsidR="00E96E62" w:rsidRPr="00921B9C" w:rsidRDefault="00E96E62" w:rsidP="00E96E62">
            <w:pPr>
              <w:pStyle w:val="Nidungvnbn"/>
              <w:ind w:firstLine="0"/>
              <w:rPr>
                <w:sz w:val="22"/>
                <w:szCs w:val="22"/>
                <w:lang w:val="vi-VN"/>
              </w:rPr>
            </w:pPr>
          </w:p>
        </w:tc>
        <w:tc>
          <w:tcPr>
            <w:tcW w:w="1170" w:type="dxa"/>
            <w:vMerge/>
          </w:tcPr>
          <w:p w14:paraId="4A14A78A" w14:textId="77777777" w:rsidR="00E96E62" w:rsidRPr="00921B9C" w:rsidRDefault="00E96E62" w:rsidP="00E96E62">
            <w:pPr>
              <w:pStyle w:val="Nidungvnbn"/>
              <w:rPr>
                <w:sz w:val="22"/>
                <w:szCs w:val="22"/>
                <w:lang w:val="vi-VN"/>
              </w:rPr>
            </w:pPr>
          </w:p>
        </w:tc>
        <w:tc>
          <w:tcPr>
            <w:tcW w:w="1440" w:type="dxa"/>
          </w:tcPr>
          <w:p w14:paraId="156C29B0" w14:textId="41D5C0ED" w:rsidR="00E96E62" w:rsidRPr="00921B9C" w:rsidRDefault="00E96E62" w:rsidP="00E96E62">
            <w:pPr>
              <w:pStyle w:val="Nidungvnbn"/>
              <w:ind w:firstLine="0"/>
              <w:rPr>
                <w:sz w:val="22"/>
                <w:szCs w:val="22"/>
                <w:lang w:val="vi-VN"/>
              </w:rPr>
            </w:pPr>
            <w:r>
              <w:rPr>
                <w:sz w:val="22"/>
                <w:szCs w:val="22"/>
                <w:lang w:val="vi-VN"/>
              </w:rPr>
              <w:t>PC35</w:t>
            </w:r>
          </w:p>
        </w:tc>
        <w:tc>
          <w:tcPr>
            <w:tcW w:w="1080" w:type="dxa"/>
          </w:tcPr>
          <w:p w14:paraId="7187F32A"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0788953C" w14:textId="77777777" w:rsidR="00E96E62" w:rsidRPr="00921B9C" w:rsidRDefault="00E96E62" w:rsidP="00E96E62">
            <w:pPr>
              <w:pStyle w:val="Nidungvnbn"/>
              <w:ind w:firstLine="0"/>
              <w:rPr>
                <w:sz w:val="22"/>
                <w:szCs w:val="22"/>
                <w:lang w:val="vi-VN"/>
              </w:rPr>
            </w:pPr>
            <w:r>
              <w:rPr>
                <w:sz w:val="22"/>
                <w:szCs w:val="22"/>
                <w:lang w:val="vi-VN"/>
              </w:rPr>
              <w:t>Fa2</w:t>
            </w:r>
            <w:r w:rsidRPr="00921B9C">
              <w:rPr>
                <w:sz w:val="22"/>
                <w:szCs w:val="22"/>
                <w:lang w:val="vi-VN"/>
              </w:rPr>
              <w:t>/1</w:t>
            </w:r>
          </w:p>
        </w:tc>
        <w:tc>
          <w:tcPr>
            <w:tcW w:w="2790" w:type="dxa"/>
          </w:tcPr>
          <w:p w14:paraId="1DD1E5C2" w14:textId="6448E7B9" w:rsidR="00E96E62" w:rsidRPr="00921B9C" w:rsidRDefault="00E96E62" w:rsidP="00E96E62">
            <w:pPr>
              <w:pStyle w:val="Nidungvnbn"/>
              <w:ind w:firstLine="0"/>
              <w:rPr>
                <w:sz w:val="22"/>
                <w:szCs w:val="22"/>
                <w:lang w:val="vi-VN"/>
              </w:rPr>
            </w:pPr>
            <w:r>
              <w:rPr>
                <w:sz w:val="22"/>
                <w:szCs w:val="22"/>
                <w:lang w:val="vi-VN"/>
              </w:rPr>
              <w:t>B10</w:t>
            </w:r>
            <w:r w:rsidRPr="00185C28">
              <w:rPr>
                <w:sz w:val="22"/>
                <w:szCs w:val="22"/>
                <w:lang w:val="vi-VN"/>
              </w:rPr>
              <w:t>2-Fa2/1</w:t>
            </w:r>
            <w:r>
              <w:rPr>
                <w:sz w:val="22"/>
                <w:szCs w:val="22"/>
                <w:lang w:val="vi-VN"/>
              </w:rPr>
              <w:t>—PC35</w:t>
            </w:r>
            <w:r w:rsidRPr="00185C28">
              <w:rPr>
                <w:sz w:val="22"/>
                <w:szCs w:val="22"/>
                <w:lang w:val="vi-VN"/>
              </w:rPr>
              <w:t>-Fa0</w:t>
            </w:r>
          </w:p>
        </w:tc>
        <w:tc>
          <w:tcPr>
            <w:tcW w:w="1016" w:type="dxa"/>
            <w:vMerge/>
          </w:tcPr>
          <w:p w14:paraId="1867F77B" w14:textId="77777777" w:rsidR="00E96E62" w:rsidRPr="00921B9C" w:rsidRDefault="00E96E62" w:rsidP="00E96E62">
            <w:pPr>
              <w:pStyle w:val="Nidungvnbn"/>
              <w:rPr>
                <w:sz w:val="22"/>
                <w:szCs w:val="22"/>
                <w:lang w:val="vi-VN"/>
              </w:rPr>
            </w:pPr>
          </w:p>
        </w:tc>
        <w:tc>
          <w:tcPr>
            <w:tcW w:w="1144" w:type="dxa"/>
            <w:vMerge/>
          </w:tcPr>
          <w:p w14:paraId="678DDF68" w14:textId="77777777" w:rsidR="00E96E62" w:rsidRPr="00921B9C" w:rsidRDefault="00E96E62" w:rsidP="00E96E62">
            <w:pPr>
              <w:pStyle w:val="Nidungvnbn"/>
              <w:rPr>
                <w:sz w:val="22"/>
                <w:szCs w:val="22"/>
                <w:lang w:val="vi-VN"/>
              </w:rPr>
            </w:pPr>
          </w:p>
        </w:tc>
      </w:tr>
      <w:tr w:rsidR="00E96E62" w14:paraId="361D59D7" w14:textId="77777777" w:rsidTr="00E96E62">
        <w:trPr>
          <w:trHeight w:val="381"/>
        </w:trPr>
        <w:tc>
          <w:tcPr>
            <w:tcW w:w="990" w:type="dxa"/>
            <w:vMerge/>
          </w:tcPr>
          <w:p w14:paraId="1B55DFCA" w14:textId="77777777" w:rsidR="00E96E62" w:rsidRPr="00921B9C" w:rsidRDefault="00E96E62" w:rsidP="00E96E62">
            <w:pPr>
              <w:pStyle w:val="Nidungvnbn"/>
              <w:ind w:firstLine="0"/>
              <w:rPr>
                <w:sz w:val="22"/>
                <w:szCs w:val="22"/>
                <w:lang w:val="vi-VN"/>
              </w:rPr>
            </w:pPr>
          </w:p>
        </w:tc>
        <w:tc>
          <w:tcPr>
            <w:tcW w:w="1170" w:type="dxa"/>
            <w:vMerge/>
          </w:tcPr>
          <w:p w14:paraId="4876FB7C" w14:textId="77777777" w:rsidR="00E96E62" w:rsidRPr="00921B9C" w:rsidRDefault="00E96E62" w:rsidP="00E96E62">
            <w:pPr>
              <w:pStyle w:val="Nidungvnbn"/>
              <w:ind w:firstLine="0"/>
              <w:rPr>
                <w:sz w:val="22"/>
                <w:szCs w:val="22"/>
                <w:lang w:val="vi-VN"/>
              </w:rPr>
            </w:pPr>
          </w:p>
        </w:tc>
        <w:tc>
          <w:tcPr>
            <w:tcW w:w="1440" w:type="dxa"/>
          </w:tcPr>
          <w:p w14:paraId="179A993E" w14:textId="705EBE3B" w:rsidR="00E96E62" w:rsidRPr="00921B9C" w:rsidRDefault="00E96E62" w:rsidP="00E96E62">
            <w:pPr>
              <w:pStyle w:val="Nidungvnbn"/>
              <w:ind w:firstLine="0"/>
              <w:rPr>
                <w:sz w:val="22"/>
                <w:szCs w:val="22"/>
                <w:lang w:val="vi-VN"/>
              </w:rPr>
            </w:pPr>
            <w:r>
              <w:rPr>
                <w:sz w:val="22"/>
                <w:szCs w:val="22"/>
                <w:lang w:val="vi-VN"/>
              </w:rPr>
              <w:t>PC36</w:t>
            </w:r>
          </w:p>
        </w:tc>
        <w:tc>
          <w:tcPr>
            <w:tcW w:w="1080" w:type="dxa"/>
          </w:tcPr>
          <w:p w14:paraId="20F5A728"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0B1A75E3" w14:textId="77777777" w:rsidR="00E96E62" w:rsidRPr="00921B9C" w:rsidRDefault="00E96E62" w:rsidP="00E96E62">
            <w:pPr>
              <w:pStyle w:val="Nidungvnbn"/>
              <w:ind w:firstLine="0"/>
              <w:rPr>
                <w:sz w:val="22"/>
                <w:szCs w:val="22"/>
                <w:lang w:val="vi-VN"/>
              </w:rPr>
            </w:pPr>
            <w:r w:rsidRPr="00921B9C">
              <w:rPr>
                <w:sz w:val="22"/>
                <w:szCs w:val="22"/>
                <w:lang w:val="vi-VN"/>
              </w:rPr>
              <w:t>Fa3/1</w:t>
            </w:r>
          </w:p>
        </w:tc>
        <w:tc>
          <w:tcPr>
            <w:tcW w:w="2790" w:type="dxa"/>
          </w:tcPr>
          <w:p w14:paraId="11293C77" w14:textId="139DA6A3" w:rsidR="00E96E62" w:rsidRPr="00921B9C" w:rsidRDefault="00E96E62" w:rsidP="00E96E62">
            <w:pPr>
              <w:pStyle w:val="Nidungvnbn"/>
              <w:ind w:firstLine="0"/>
              <w:rPr>
                <w:sz w:val="22"/>
                <w:szCs w:val="22"/>
                <w:lang w:val="vi-VN"/>
              </w:rPr>
            </w:pPr>
            <w:r>
              <w:rPr>
                <w:sz w:val="22"/>
                <w:szCs w:val="22"/>
                <w:lang w:val="vi-VN"/>
              </w:rPr>
              <w:t>B10</w:t>
            </w:r>
            <w:r w:rsidRPr="00185C28">
              <w:rPr>
                <w:sz w:val="22"/>
                <w:szCs w:val="22"/>
                <w:lang w:val="vi-VN"/>
              </w:rPr>
              <w:t>2-Fa3/1</w:t>
            </w:r>
            <w:r>
              <w:rPr>
                <w:sz w:val="22"/>
                <w:szCs w:val="22"/>
                <w:lang w:val="vi-VN"/>
              </w:rPr>
              <w:t>—PC36</w:t>
            </w:r>
            <w:r w:rsidRPr="00185C28">
              <w:rPr>
                <w:sz w:val="22"/>
                <w:szCs w:val="22"/>
                <w:lang w:val="vi-VN"/>
              </w:rPr>
              <w:t>-Fa0</w:t>
            </w:r>
          </w:p>
        </w:tc>
        <w:tc>
          <w:tcPr>
            <w:tcW w:w="1016" w:type="dxa"/>
            <w:vMerge/>
          </w:tcPr>
          <w:p w14:paraId="76016124" w14:textId="77777777" w:rsidR="00E96E62" w:rsidRPr="00921B9C" w:rsidRDefault="00E96E62" w:rsidP="00E96E62">
            <w:pPr>
              <w:pStyle w:val="Nidungvnbn"/>
              <w:ind w:firstLine="0"/>
              <w:rPr>
                <w:sz w:val="22"/>
                <w:szCs w:val="22"/>
                <w:lang w:val="vi-VN"/>
              </w:rPr>
            </w:pPr>
          </w:p>
        </w:tc>
        <w:tc>
          <w:tcPr>
            <w:tcW w:w="1144" w:type="dxa"/>
            <w:vMerge/>
          </w:tcPr>
          <w:p w14:paraId="2DF89FF6" w14:textId="77777777" w:rsidR="00E96E62" w:rsidRPr="00921B9C" w:rsidRDefault="00E96E62" w:rsidP="00E96E62">
            <w:pPr>
              <w:pStyle w:val="Nidungvnbn"/>
              <w:ind w:firstLine="0"/>
              <w:rPr>
                <w:sz w:val="22"/>
                <w:szCs w:val="22"/>
                <w:lang w:val="vi-VN"/>
              </w:rPr>
            </w:pPr>
          </w:p>
        </w:tc>
      </w:tr>
      <w:tr w:rsidR="00E96E62" w14:paraId="3B79B4F0" w14:textId="77777777" w:rsidTr="00E96E62">
        <w:trPr>
          <w:trHeight w:val="395"/>
        </w:trPr>
        <w:tc>
          <w:tcPr>
            <w:tcW w:w="990" w:type="dxa"/>
            <w:vMerge/>
          </w:tcPr>
          <w:p w14:paraId="1F0C4CCC" w14:textId="77777777" w:rsidR="00E96E62" w:rsidRPr="00921B9C" w:rsidRDefault="00E96E62" w:rsidP="00E96E62">
            <w:pPr>
              <w:pStyle w:val="Nidungvnbn"/>
              <w:ind w:firstLine="0"/>
              <w:rPr>
                <w:sz w:val="22"/>
                <w:szCs w:val="22"/>
                <w:lang w:val="vi-VN"/>
              </w:rPr>
            </w:pPr>
          </w:p>
        </w:tc>
        <w:tc>
          <w:tcPr>
            <w:tcW w:w="1170" w:type="dxa"/>
            <w:vMerge w:val="restart"/>
          </w:tcPr>
          <w:p w14:paraId="35EAF0B9" w14:textId="625E7448" w:rsidR="00E96E62" w:rsidRPr="00921B9C" w:rsidRDefault="00E96E62" w:rsidP="00E96E62">
            <w:pPr>
              <w:pStyle w:val="Nidungvnbn"/>
              <w:ind w:firstLine="0"/>
              <w:rPr>
                <w:sz w:val="22"/>
                <w:szCs w:val="22"/>
                <w:lang w:val="vi-VN"/>
              </w:rPr>
            </w:pPr>
            <w:r>
              <w:rPr>
                <w:sz w:val="22"/>
                <w:szCs w:val="22"/>
                <w:lang w:val="vi-VN"/>
              </w:rPr>
              <w:t>B103</w:t>
            </w:r>
          </w:p>
        </w:tc>
        <w:tc>
          <w:tcPr>
            <w:tcW w:w="1440" w:type="dxa"/>
          </w:tcPr>
          <w:p w14:paraId="1121AF0B" w14:textId="57B6DCC2" w:rsidR="00E96E62" w:rsidRPr="00921B9C" w:rsidRDefault="00233296" w:rsidP="00E96E62">
            <w:pPr>
              <w:pStyle w:val="Nidungvnbn"/>
              <w:ind w:firstLine="0"/>
              <w:rPr>
                <w:sz w:val="22"/>
                <w:szCs w:val="22"/>
                <w:lang w:val="vi-VN"/>
              </w:rPr>
            </w:pPr>
            <w:r>
              <w:rPr>
                <w:sz w:val="22"/>
                <w:szCs w:val="22"/>
                <w:lang w:val="vi-VN"/>
              </w:rPr>
              <w:t>PC37</w:t>
            </w:r>
          </w:p>
        </w:tc>
        <w:tc>
          <w:tcPr>
            <w:tcW w:w="1080" w:type="dxa"/>
          </w:tcPr>
          <w:p w14:paraId="5444F78F" w14:textId="77777777" w:rsidR="00E96E62" w:rsidRPr="00921B9C" w:rsidRDefault="00E96E62" w:rsidP="00E96E62">
            <w:pPr>
              <w:pStyle w:val="Nidungvnbn"/>
              <w:ind w:firstLine="0"/>
              <w:rPr>
                <w:sz w:val="22"/>
                <w:szCs w:val="22"/>
                <w:lang w:val="vi-VN"/>
              </w:rPr>
            </w:pPr>
            <w:r w:rsidRPr="00921B9C">
              <w:rPr>
                <w:sz w:val="22"/>
                <w:szCs w:val="22"/>
                <w:lang w:val="vi-VN"/>
              </w:rPr>
              <w:t>Fa0</w:t>
            </w:r>
          </w:p>
        </w:tc>
        <w:tc>
          <w:tcPr>
            <w:tcW w:w="1080" w:type="dxa"/>
          </w:tcPr>
          <w:p w14:paraId="74DA1C7C" w14:textId="77777777" w:rsidR="00E96E62" w:rsidRPr="00921B9C" w:rsidRDefault="00E96E62" w:rsidP="00E96E62">
            <w:pPr>
              <w:pStyle w:val="Nidungvnbn"/>
              <w:ind w:firstLine="0"/>
              <w:rPr>
                <w:sz w:val="22"/>
                <w:szCs w:val="22"/>
                <w:lang w:val="vi-VN"/>
              </w:rPr>
            </w:pPr>
            <w:r w:rsidRPr="00921B9C">
              <w:rPr>
                <w:sz w:val="22"/>
                <w:szCs w:val="22"/>
                <w:lang w:val="vi-VN"/>
              </w:rPr>
              <w:t>Fa1/1</w:t>
            </w:r>
          </w:p>
        </w:tc>
        <w:tc>
          <w:tcPr>
            <w:tcW w:w="2790" w:type="dxa"/>
          </w:tcPr>
          <w:p w14:paraId="6E83C4B2" w14:textId="3023ED8F" w:rsidR="00E96E62" w:rsidRPr="00921B9C" w:rsidRDefault="00E96E62" w:rsidP="00E96E62">
            <w:pPr>
              <w:pStyle w:val="Nidungvnbn"/>
              <w:ind w:firstLine="0"/>
              <w:rPr>
                <w:sz w:val="22"/>
                <w:szCs w:val="22"/>
                <w:lang w:val="vi-VN"/>
              </w:rPr>
            </w:pPr>
            <w:r>
              <w:rPr>
                <w:sz w:val="22"/>
                <w:szCs w:val="22"/>
                <w:lang w:val="vi-VN"/>
              </w:rPr>
              <w:t>B103-Fa1</w:t>
            </w:r>
            <w:r w:rsidRPr="00185C28">
              <w:rPr>
                <w:sz w:val="22"/>
                <w:szCs w:val="22"/>
                <w:lang w:val="vi-VN"/>
              </w:rPr>
              <w:t>/1</w:t>
            </w:r>
            <w:r>
              <w:rPr>
                <w:sz w:val="22"/>
                <w:szCs w:val="22"/>
                <w:lang w:val="vi-VN"/>
              </w:rPr>
              <w:t>—PC37-Fa0</w:t>
            </w:r>
          </w:p>
        </w:tc>
        <w:tc>
          <w:tcPr>
            <w:tcW w:w="1016" w:type="dxa"/>
            <w:vMerge w:val="restart"/>
          </w:tcPr>
          <w:p w14:paraId="501DC00C"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tcPr>
          <w:p w14:paraId="205D6F0B" w14:textId="083D9484" w:rsidR="00E96E62" w:rsidRPr="00921B9C" w:rsidRDefault="00E96E62" w:rsidP="00E96E62">
            <w:pPr>
              <w:pStyle w:val="Nidungvnbn"/>
              <w:ind w:firstLine="0"/>
              <w:rPr>
                <w:sz w:val="22"/>
                <w:szCs w:val="22"/>
                <w:lang w:val="vi-VN"/>
              </w:rPr>
            </w:pPr>
            <w:r>
              <w:rPr>
                <w:sz w:val="22"/>
                <w:szCs w:val="22"/>
                <w:lang w:val="vi-VN"/>
              </w:rPr>
              <w:t>VLAN 90</w:t>
            </w:r>
          </w:p>
        </w:tc>
      </w:tr>
      <w:tr w:rsidR="00E96E62" w14:paraId="7FE7A57A" w14:textId="77777777" w:rsidTr="00E96E62">
        <w:trPr>
          <w:trHeight w:val="395"/>
        </w:trPr>
        <w:tc>
          <w:tcPr>
            <w:tcW w:w="990" w:type="dxa"/>
            <w:vMerge/>
          </w:tcPr>
          <w:p w14:paraId="471F4104" w14:textId="77777777" w:rsidR="00E96E62" w:rsidRPr="00921B9C" w:rsidRDefault="00E96E62" w:rsidP="00E96E62">
            <w:pPr>
              <w:pStyle w:val="Nidungvnbn"/>
              <w:ind w:firstLine="0"/>
              <w:rPr>
                <w:sz w:val="22"/>
                <w:szCs w:val="22"/>
                <w:lang w:val="vi-VN"/>
              </w:rPr>
            </w:pPr>
          </w:p>
        </w:tc>
        <w:tc>
          <w:tcPr>
            <w:tcW w:w="1170" w:type="dxa"/>
            <w:vMerge/>
          </w:tcPr>
          <w:p w14:paraId="150E0A87" w14:textId="77777777" w:rsidR="00E96E62" w:rsidRDefault="00E96E62" w:rsidP="00E96E62">
            <w:pPr>
              <w:pStyle w:val="Nidungvnbn"/>
              <w:ind w:firstLine="0"/>
              <w:rPr>
                <w:sz w:val="22"/>
                <w:szCs w:val="22"/>
                <w:lang w:val="vi-VN"/>
              </w:rPr>
            </w:pPr>
          </w:p>
        </w:tc>
        <w:tc>
          <w:tcPr>
            <w:tcW w:w="1440" w:type="dxa"/>
          </w:tcPr>
          <w:p w14:paraId="56B688E0" w14:textId="19949E3D" w:rsidR="00E96E62" w:rsidRPr="00921B9C" w:rsidRDefault="00233296" w:rsidP="00E96E62">
            <w:pPr>
              <w:pStyle w:val="Nidungvnbn"/>
              <w:ind w:firstLine="0"/>
              <w:rPr>
                <w:sz w:val="22"/>
                <w:szCs w:val="22"/>
                <w:lang w:val="vi-VN"/>
              </w:rPr>
            </w:pPr>
            <w:r>
              <w:rPr>
                <w:sz w:val="22"/>
                <w:szCs w:val="22"/>
                <w:lang w:val="vi-VN"/>
              </w:rPr>
              <w:t>PC38</w:t>
            </w:r>
          </w:p>
        </w:tc>
        <w:tc>
          <w:tcPr>
            <w:tcW w:w="1080" w:type="dxa"/>
          </w:tcPr>
          <w:p w14:paraId="33ADDD2E"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tcPr>
          <w:p w14:paraId="300B0574" w14:textId="77777777" w:rsidR="00E96E62" w:rsidRPr="00921B9C" w:rsidRDefault="00E96E62" w:rsidP="00E96E62">
            <w:pPr>
              <w:pStyle w:val="Nidungvnbn"/>
              <w:ind w:firstLine="0"/>
              <w:rPr>
                <w:sz w:val="22"/>
                <w:szCs w:val="22"/>
                <w:lang w:val="vi-VN"/>
              </w:rPr>
            </w:pPr>
            <w:r>
              <w:rPr>
                <w:sz w:val="22"/>
                <w:szCs w:val="22"/>
                <w:lang w:val="vi-VN"/>
              </w:rPr>
              <w:t>Fa3/1</w:t>
            </w:r>
          </w:p>
        </w:tc>
        <w:tc>
          <w:tcPr>
            <w:tcW w:w="2790" w:type="dxa"/>
          </w:tcPr>
          <w:p w14:paraId="31DD0184" w14:textId="27A8C34B" w:rsidR="00E96E62" w:rsidRDefault="00E96E62" w:rsidP="00E96E62">
            <w:pPr>
              <w:pStyle w:val="Nidungvnbn"/>
              <w:ind w:firstLine="0"/>
              <w:rPr>
                <w:sz w:val="22"/>
                <w:szCs w:val="22"/>
                <w:lang w:val="vi-VN"/>
              </w:rPr>
            </w:pPr>
            <w:r>
              <w:rPr>
                <w:sz w:val="22"/>
                <w:szCs w:val="22"/>
                <w:lang w:val="vi-VN"/>
              </w:rPr>
              <w:t>B10</w:t>
            </w:r>
            <w:r w:rsidRPr="00185C28">
              <w:rPr>
                <w:sz w:val="22"/>
                <w:szCs w:val="22"/>
                <w:lang w:val="vi-VN"/>
              </w:rPr>
              <w:t>3-Fa3/1</w:t>
            </w:r>
            <w:r>
              <w:rPr>
                <w:sz w:val="22"/>
                <w:szCs w:val="22"/>
                <w:lang w:val="vi-VN"/>
              </w:rPr>
              <w:t>—PC38</w:t>
            </w:r>
            <w:r w:rsidRPr="00185C28">
              <w:rPr>
                <w:sz w:val="22"/>
                <w:szCs w:val="22"/>
                <w:lang w:val="vi-VN"/>
              </w:rPr>
              <w:t>-Fa0</w:t>
            </w:r>
          </w:p>
        </w:tc>
        <w:tc>
          <w:tcPr>
            <w:tcW w:w="1016" w:type="dxa"/>
            <w:vMerge/>
          </w:tcPr>
          <w:p w14:paraId="068FFEA5" w14:textId="77777777" w:rsidR="00E96E62" w:rsidRPr="00921B9C" w:rsidRDefault="00E96E62" w:rsidP="00E96E62">
            <w:pPr>
              <w:pStyle w:val="Nidungvnbn"/>
              <w:ind w:firstLine="0"/>
              <w:rPr>
                <w:sz w:val="22"/>
                <w:szCs w:val="22"/>
                <w:lang w:val="vi-VN"/>
              </w:rPr>
            </w:pPr>
          </w:p>
        </w:tc>
        <w:tc>
          <w:tcPr>
            <w:tcW w:w="1144" w:type="dxa"/>
            <w:vMerge/>
          </w:tcPr>
          <w:p w14:paraId="5D28C3AD" w14:textId="77777777" w:rsidR="00E96E62" w:rsidRPr="00921B9C" w:rsidRDefault="00E96E62" w:rsidP="00E96E62">
            <w:pPr>
              <w:pStyle w:val="Nidungvnbn"/>
              <w:ind w:firstLine="0"/>
              <w:rPr>
                <w:sz w:val="22"/>
                <w:szCs w:val="22"/>
                <w:lang w:val="vi-VN"/>
              </w:rPr>
            </w:pPr>
          </w:p>
        </w:tc>
      </w:tr>
      <w:tr w:rsidR="00E96E62" w14:paraId="04E5FF36" w14:textId="77777777" w:rsidTr="00E96E62">
        <w:trPr>
          <w:trHeight w:val="367"/>
        </w:trPr>
        <w:tc>
          <w:tcPr>
            <w:tcW w:w="990" w:type="dxa"/>
            <w:vMerge w:val="restart"/>
            <w:shd w:val="clear" w:color="auto" w:fill="DBE5F1" w:themeFill="accent1" w:themeFillTint="33"/>
          </w:tcPr>
          <w:p w14:paraId="74C42D28" w14:textId="77777777" w:rsidR="00E96E62" w:rsidRPr="00921B9C" w:rsidRDefault="00E96E62" w:rsidP="00E96E62">
            <w:pPr>
              <w:pStyle w:val="Nidungvnbn"/>
              <w:ind w:firstLine="0"/>
              <w:rPr>
                <w:sz w:val="22"/>
                <w:szCs w:val="22"/>
                <w:lang w:val="vi-VN"/>
              </w:rPr>
            </w:pPr>
            <w:r>
              <w:rPr>
                <w:sz w:val="22"/>
                <w:szCs w:val="22"/>
                <w:lang w:val="vi-VN"/>
              </w:rPr>
              <w:t>Tầng 2</w:t>
            </w:r>
          </w:p>
        </w:tc>
        <w:tc>
          <w:tcPr>
            <w:tcW w:w="1170" w:type="dxa"/>
            <w:vMerge w:val="restart"/>
            <w:shd w:val="clear" w:color="auto" w:fill="DBE5F1" w:themeFill="accent1" w:themeFillTint="33"/>
          </w:tcPr>
          <w:p w14:paraId="250550D8" w14:textId="42FD9B1A" w:rsidR="00E96E62" w:rsidRPr="00921B9C" w:rsidRDefault="00E96E62" w:rsidP="00E96E62">
            <w:pPr>
              <w:pStyle w:val="Nidungvnbn"/>
              <w:ind w:firstLine="0"/>
              <w:rPr>
                <w:sz w:val="22"/>
                <w:szCs w:val="22"/>
                <w:lang w:val="vi-VN"/>
              </w:rPr>
            </w:pPr>
            <w:r>
              <w:rPr>
                <w:sz w:val="22"/>
                <w:szCs w:val="22"/>
                <w:lang w:val="vi-VN"/>
              </w:rPr>
              <w:t>B201</w:t>
            </w:r>
          </w:p>
        </w:tc>
        <w:tc>
          <w:tcPr>
            <w:tcW w:w="1440" w:type="dxa"/>
            <w:shd w:val="clear" w:color="auto" w:fill="DBE5F1" w:themeFill="accent1" w:themeFillTint="33"/>
          </w:tcPr>
          <w:p w14:paraId="57FB24F1" w14:textId="12A8F412" w:rsidR="00E96E62" w:rsidRPr="00921B9C" w:rsidRDefault="00233296" w:rsidP="00E96E62">
            <w:pPr>
              <w:pStyle w:val="Nidungvnbn"/>
              <w:ind w:firstLine="0"/>
              <w:rPr>
                <w:sz w:val="22"/>
                <w:szCs w:val="22"/>
                <w:lang w:val="vi-VN"/>
              </w:rPr>
            </w:pPr>
            <w:r>
              <w:rPr>
                <w:sz w:val="22"/>
                <w:szCs w:val="22"/>
                <w:lang w:val="vi-VN"/>
              </w:rPr>
              <w:t>PC61</w:t>
            </w:r>
          </w:p>
        </w:tc>
        <w:tc>
          <w:tcPr>
            <w:tcW w:w="1080" w:type="dxa"/>
            <w:shd w:val="clear" w:color="auto" w:fill="DBE5F1" w:themeFill="accent1" w:themeFillTint="33"/>
          </w:tcPr>
          <w:p w14:paraId="58C50D69"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1AA06983" w14:textId="77777777" w:rsidR="00E96E62" w:rsidRPr="00921B9C" w:rsidRDefault="00E96E62" w:rsidP="00E96E62">
            <w:pPr>
              <w:pStyle w:val="Nidungvnbn"/>
              <w:ind w:firstLine="0"/>
              <w:rPr>
                <w:sz w:val="22"/>
                <w:szCs w:val="22"/>
                <w:lang w:val="vi-VN"/>
              </w:rPr>
            </w:pPr>
            <w:r>
              <w:rPr>
                <w:sz w:val="22"/>
                <w:szCs w:val="22"/>
                <w:lang w:val="vi-VN"/>
              </w:rPr>
              <w:t>Fa1/1</w:t>
            </w:r>
          </w:p>
        </w:tc>
        <w:tc>
          <w:tcPr>
            <w:tcW w:w="2790" w:type="dxa"/>
            <w:shd w:val="clear" w:color="auto" w:fill="DBE5F1" w:themeFill="accent1" w:themeFillTint="33"/>
          </w:tcPr>
          <w:p w14:paraId="16FC7D71" w14:textId="1A174B88" w:rsidR="00E96E62" w:rsidRPr="00921B9C" w:rsidRDefault="00E96E62" w:rsidP="00E96E62">
            <w:pPr>
              <w:pStyle w:val="Nidungvnbn"/>
              <w:ind w:firstLine="0"/>
              <w:rPr>
                <w:sz w:val="22"/>
                <w:szCs w:val="22"/>
                <w:lang w:val="vi-VN"/>
              </w:rPr>
            </w:pPr>
            <w:r>
              <w:rPr>
                <w:sz w:val="22"/>
                <w:szCs w:val="22"/>
                <w:lang w:val="vi-VN"/>
              </w:rPr>
              <w:t>B201-Fa1</w:t>
            </w:r>
            <w:r w:rsidR="00233296">
              <w:rPr>
                <w:sz w:val="22"/>
                <w:szCs w:val="22"/>
                <w:lang w:val="vi-VN"/>
              </w:rPr>
              <w:t>/1—PC61</w:t>
            </w:r>
            <w:r w:rsidRPr="00284463">
              <w:rPr>
                <w:sz w:val="22"/>
                <w:szCs w:val="22"/>
                <w:lang w:val="vi-VN"/>
              </w:rPr>
              <w:t>-Fa0</w:t>
            </w:r>
          </w:p>
        </w:tc>
        <w:tc>
          <w:tcPr>
            <w:tcW w:w="1016" w:type="dxa"/>
            <w:vMerge w:val="restart"/>
            <w:shd w:val="clear" w:color="auto" w:fill="DBE5F1" w:themeFill="accent1" w:themeFillTint="33"/>
          </w:tcPr>
          <w:p w14:paraId="6F650A06"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123E8E4E" w14:textId="2B62ED65" w:rsidR="00E96E62" w:rsidRPr="00921B9C" w:rsidRDefault="00233296" w:rsidP="00E96E62">
            <w:pPr>
              <w:pStyle w:val="Nidungvnbn"/>
              <w:ind w:firstLine="0"/>
              <w:rPr>
                <w:sz w:val="22"/>
                <w:szCs w:val="22"/>
                <w:lang w:val="vi-VN"/>
              </w:rPr>
            </w:pPr>
            <w:r>
              <w:rPr>
                <w:sz w:val="22"/>
                <w:szCs w:val="22"/>
                <w:lang w:val="vi-VN"/>
              </w:rPr>
              <w:t>VLAN 70</w:t>
            </w:r>
          </w:p>
        </w:tc>
      </w:tr>
      <w:tr w:rsidR="00E96E62" w14:paraId="1C7E5178" w14:textId="77777777" w:rsidTr="00E96E62">
        <w:trPr>
          <w:trHeight w:val="367"/>
        </w:trPr>
        <w:tc>
          <w:tcPr>
            <w:tcW w:w="990" w:type="dxa"/>
            <w:vMerge/>
            <w:shd w:val="clear" w:color="auto" w:fill="DBE5F1" w:themeFill="accent1" w:themeFillTint="33"/>
          </w:tcPr>
          <w:p w14:paraId="067C68ED"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6DD20950" w14:textId="77777777" w:rsidR="00E96E62" w:rsidRPr="00921B9C" w:rsidRDefault="00E96E62" w:rsidP="00E96E62">
            <w:pPr>
              <w:pStyle w:val="Nidungvnbn"/>
              <w:ind w:firstLine="0"/>
              <w:rPr>
                <w:sz w:val="22"/>
                <w:szCs w:val="22"/>
                <w:lang w:val="vi-VN"/>
              </w:rPr>
            </w:pPr>
          </w:p>
        </w:tc>
        <w:tc>
          <w:tcPr>
            <w:tcW w:w="1440" w:type="dxa"/>
            <w:shd w:val="clear" w:color="auto" w:fill="DBE5F1" w:themeFill="accent1" w:themeFillTint="33"/>
          </w:tcPr>
          <w:p w14:paraId="2DBC2B43" w14:textId="6C6DF14A" w:rsidR="00E96E62" w:rsidRPr="00921B9C" w:rsidRDefault="00233296" w:rsidP="00E96E62">
            <w:pPr>
              <w:pStyle w:val="Nidungvnbn"/>
              <w:ind w:firstLine="0"/>
              <w:rPr>
                <w:sz w:val="22"/>
                <w:szCs w:val="22"/>
                <w:lang w:val="vi-VN"/>
              </w:rPr>
            </w:pPr>
            <w:r>
              <w:rPr>
                <w:sz w:val="22"/>
                <w:szCs w:val="22"/>
                <w:lang w:val="vi-VN"/>
              </w:rPr>
              <w:t>PC30</w:t>
            </w:r>
          </w:p>
        </w:tc>
        <w:tc>
          <w:tcPr>
            <w:tcW w:w="1080" w:type="dxa"/>
            <w:shd w:val="clear" w:color="auto" w:fill="DBE5F1" w:themeFill="accent1" w:themeFillTint="33"/>
          </w:tcPr>
          <w:p w14:paraId="26D48414"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41DBCBD5" w14:textId="792DD22E" w:rsidR="00E96E62" w:rsidRPr="00921B9C" w:rsidRDefault="00233296" w:rsidP="00E96E62">
            <w:pPr>
              <w:pStyle w:val="Nidungvnbn"/>
              <w:ind w:firstLine="0"/>
              <w:rPr>
                <w:sz w:val="22"/>
                <w:szCs w:val="22"/>
                <w:lang w:val="vi-VN"/>
              </w:rPr>
            </w:pPr>
            <w:r>
              <w:rPr>
                <w:sz w:val="22"/>
                <w:szCs w:val="22"/>
                <w:lang w:val="vi-VN"/>
              </w:rPr>
              <w:t>Fa2</w:t>
            </w:r>
            <w:r w:rsidR="00E96E62">
              <w:rPr>
                <w:sz w:val="22"/>
                <w:szCs w:val="22"/>
                <w:lang w:val="vi-VN"/>
              </w:rPr>
              <w:t>/1</w:t>
            </w:r>
          </w:p>
        </w:tc>
        <w:tc>
          <w:tcPr>
            <w:tcW w:w="2790" w:type="dxa"/>
            <w:shd w:val="clear" w:color="auto" w:fill="DBE5F1" w:themeFill="accent1" w:themeFillTint="33"/>
          </w:tcPr>
          <w:p w14:paraId="282778AE" w14:textId="19482177" w:rsidR="00E96E62" w:rsidRPr="00921B9C" w:rsidRDefault="00E96E62" w:rsidP="00E96E62">
            <w:pPr>
              <w:pStyle w:val="Nidungvnbn"/>
              <w:ind w:firstLine="0"/>
              <w:rPr>
                <w:sz w:val="22"/>
                <w:szCs w:val="22"/>
                <w:lang w:val="vi-VN"/>
              </w:rPr>
            </w:pPr>
            <w:r>
              <w:rPr>
                <w:sz w:val="22"/>
                <w:szCs w:val="22"/>
                <w:lang w:val="vi-VN"/>
              </w:rPr>
              <w:t>B20</w:t>
            </w:r>
            <w:r w:rsidR="00233296">
              <w:rPr>
                <w:sz w:val="22"/>
                <w:szCs w:val="22"/>
                <w:lang w:val="vi-VN"/>
              </w:rPr>
              <w:t>1-Fa2/1—PC30</w:t>
            </w:r>
            <w:r w:rsidRPr="00284463">
              <w:rPr>
                <w:sz w:val="22"/>
                <w:szCs w:val="22"/>
                <w:lang w:val="vi-VN"/>
              </w:rPr>
              <w:t>-Fa0</w:t>
            </w:r>
          </w:p>
        </w:tc>
        <w:tc>
          <w:tcPr>
            <w:tcW w:w="1016" w:type="dxa"/>
            <w:vMerge/>
            <w:shd w:val="clear" w:color="auto" w:fill="DBE5F1" w:themeFill="accent1" w:themeFillTint="33"/>
          </w:tcPr>
          <w:p w14:paraId="0D4D7DEF"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70E501AE" w14:textId="77777777" w:rsidR="00E96E62" w:rsidRPr="00921B9C" w:rsidRDefault="00E96E62" w:rsidP="00E96E62">
            <w:pPr>
              <w:pStyle w:val="Nidungvnbn"/>
              <w:ind w:firstLine="0"/>
              <w:rPr>
                <w:sz w:val="22"/>
                <w:szCs w:val="22"/>
                <w:lang w:val="vi-VN"/>
              </w:rPr>
            </w:pPr>
          </w:p>
        </w:tc>
      </w:tr>
      <w:tr w:rsidR="00E96E62" w14:paraId="3FC913AF" w14:textId="77777777" w:rsidTr="00E96E62">
        <w:trPr>
          <w:trHeight w:val="367"/>
        </w:trPr>
        <w:tc>
          <w:tcPr>
            <w:tcW w:w="990" w:type="dxa"/>
            <w:vMerge/>
            <w:shd w:val="clear" w:color="auto" w:fill="DBE5F1" w:themeFill="accent1" w:themeFillTint="33"/>
          </w:tcPr>
          <w:p w14:paraId="350839BE"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179BFD00" w14:textId="77777777" w:rsidR="00E96E62" w:rsidRPr="00921B9C" w:rsidRDefault="00E96E62" w:rsidP="00E96E62">
            <w:pPr>
              <w:pStyle w:val="Nidungvnbn"/>
              <w:ind w:firstLine="0"/>
              <w:rPr>
                <w:sz w:val="22"/>
                <w:szCs w:val="22"/>
                <w:lang w:val="vi-VN"/>
              </w:rPr>
            </w:pPr>
          </w:p>
        </w:tc>
        <w:tc>
          <w:tcPr>
            <w:tcW w:w="1440" w:type="dxa"/>
            <w:shd w:val="clear" w:color="auto" w:fill="DBE5F1" w:themeFill="accent1" w:themeFillTint="33"/>
          </w:tcPr>
          <w:p w14:paraId="5645ADB5" w14:textId="6130F22D" w:rsidR="00E96E62" w:rsidRPr="00921B9C" w:rsidRDefault="00233296" w:rsidP="00E96E62">
            <w:pPr>
              <w:pStyle w:val="Nidungvnbn"/>
              <w:ind w:firstLine="0"/>
              <w:rPr>
                <w:sz w:val="22"/>
                <w:szCs w:val="22"/>
                <w:lang w:val="vi-VN"/>
              </w:rPr>
            </w:pPr>
            <w:r>
              <w:rPr>
                <w:sz w:val="22"/>
                <w:szCs w:val="22"/>
                <w:lang w:val="vi-VN"/>
              </w:rPr>
              <w:t>PC44</w:t>
            </w:r>
          </w:p>
        </w:tc>
        <w:tc>
          <w:tcPr>
            <w:tcW w:w="1080" w:type="dxa"/>
            <w:shd w:val="clear" w:color="auto" w:fill="DBE5F1" w:themeFill="accent1" w:themeFillTint="33"/>
          </w:tcPr>
          <w:p w14:paraId="4A25E83F"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2B4B9D84" w14:textId="3A4AC703" w:rsidR="00E96E62" w:rsidRPr="00921B9C" w:rsidRDefault="00233296" w:rsidP="00E96E62">
            <w:pPr>
              <w:pStyle w:val="Nidungvnbn"/>
              <w:ind w:firstLine="0"/>
              <w:rPr>
                <w:sz w:val="22"/>
                <w:szCs w:val="22"/>
                <w:lang w:val="vi-VN"/>
              </w:rPr>
            </w:pPr>
            <w:r>
              <w:rPr>
                <w:sz w:val="22"/>
                <w:szCs w:val="22"/>
                <w:lang w:val="vi-VN"/>
              </w:rPr>
              <w:t>Fa3</w:t>
            </w:r>
            <w:r w:rsidR="00E96E62">
              <w:rPr>
                <w:sz w:val="22"/>
                <w:szCs w:val="22"/>
                <w:lang w:val="vi-VN"/>
              </w:rPr>
              <w:t>/1</w:t>
            </w:r>
          </w:p>
        </w:tc>
        <w:tc>
          <w:tcPr>
            <w:tcW w:w="2790" w:type="dxa"/>
            <w:shd w:val="clear" w:color="auto" w:fill="DBE5F1" w:themeFill="accent1" w:themeFillTint="33"/>
          </w:tcPr>
          <w:p w14:paraId="0EE6A89F" w14:textId="3A5043D5" w:rsidR="00E96E62" w:rsidRPr="00921B9C" w:rsidRDefault="00E96E62" w:rsidP="00E96E62">
            <w:pPr>
              <w:pStyle w:val="Nidungvnbn"/>
              <w:ind w:firstLine="0"/>
              <w:rPr>
                <w:sz w:val="22"/>
                <w:szCs w:val="22"/>
                <w:lang w:val="vi-VN"/>
              </w:rPr>
            </w:pPr>
            <w:r>
              <w:rPr>
                <w:sz w:val="22"/>
                <w:szCs w:val="22"/>
                <w:lang w:val="vi-VN"/>
              </w:rPr>
              <w:t>B20</w:t>
            </w:r>
            <w:r w:rsidR="00233296">
              <w:rPr>
                <w:sz w:val="22"/>
                <w:szCs w:val="22"/>
                <w:lang w:val="vi-VN"/>
              </w:rPr>
              <w:t>1-Fa3</w:t>
            </w:r>
            <w:r w:rsidRPr="00284463">
              <w:rPr>
                <w:sz w:val="22"/>
                <w:szCs w:val="22"/>
                <w:lang w:val="vi-VN"/>
              </w:rPr>
              <w:t>/1</w:t>
            </w:r>
            <w:r w:rsidR="00233296">
              <w:rPr>
                <w:sz w:val="22"/>
                <w:szCs w:val="22"/>
                <w:lang w:val="vi-VN"/>
              </w:rPr>
              <w:t>—PC44</w:t>
            </w:r>
            <w:r w:rsidRPr="00284463">
              <w:rPr>
                <w:sz w:val="22"/>
                <w:szCs w:val="22"/>
                <w:lang w:val="vi-VN"/>
              </w:rPr>
              <w:t>-Fa0</w:t>
            </w:r>
          </w:p>
        </w:tc>
        <w:tc>
          <w:tcPr>
            <w:tcW w:w="1016" w:type="dxa"/>
            <w:vMerge/>
            <w:shd w:val="clear" w:color="auto" w:fill="DBE5F1" w:themeFill="accent1" w:themeFillTint="33"/>
          </w:tcPr>
          <w:p w14:paraId="41DFA32B"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3B83866F" w14:textId="77777777" w:rsidR="00E96E62" w:rsidRPr="00921B9C" w:rsidRDefault="00E96E62" w:rsidP="00E96E62">
            <w:pPr>
              <w:pStyle w:val="Nidungvnbn"/>
              <w:ind w:firstLine="0"/>
              <w:rPr>
                <w:sz w:val="22"/>
                <w:szCs w:val="22"/>
                <w:lang w:val="vi-VN"/>
              </w:rPr>
            </w:pPr>
          </w:p>
        </w:tc>
      </w:tr>
      <w:tr w:rsidR="00E96E62" w14:paraId="081B3C91" w14:textId="77777777" w:rsidTr="00E96E62">
        <w:trPr>
          <w:trHeight w:val="367"/>
        </w:trPr>
        <w:tc>
          <w:tcPr>
            <w:tcW w:w="990" w:type="dxa"/>
            <w:vMerge/>
            <w:shd w:val="clear" w:color="auto" w:fill="DBE5F1" w:themeFill="accent1" w:themeFillTint="33"/>
          </w:tcPr>
          <w:p w14:paraId="200505BB" w14:textId="77777777" w:rsidR="00E96E62" w:rsidRPr="00921B9C" w:rsidRDefault="00E96E62" w:rsidP="00E96E62">
            <w:pPr>
              <w:pStyle w:val="Nidungvnbn"/>
              <w:ind w:firstLine="0"/>
              <w:rPr>
                <w:sz w:val="22"/>
                <w:szCs w:val="22"/>
                <w:lang w:val="vi-VN"/>
              </w:rPr>
            </w:pPr>
          </w:p>
        </w:tc>
        <w:tc>
          <w:tcPr>
            <w:tcW w:w="1170" w:type="dxa"/>
            <w:vMerge w:val="restart"/>
            <w:shd w:val="clear" w:color="auto" w:fill="DBE5F1" w:themeFill="accent1" w:themeFillTint="33"/>
          </w:tcPr>
          <w:p w14:paraId="7BB992A6" w14:textId="0165794C" w:rsidR="00E96E62" w:rsidRPr="00921B9C" w:rsidRDefault="00E96E62" w:rsidP="00E96E62">
            <w:pPr>
              <w:pStyle w:val="Nidungvnbn"/>
              <w:ind w:firstLine="0"/>
              <w:rPr>
                <w:sz w:val="22"/>
                <w:szCs w:val="22"/>
                <w:lang w:val="vi-VN"/>
              </w:rPr>
            </w:pPr>
            <w:r>
              <w:rPr>
                <w:sz w:val="22"/>
                <w:szCs w:val="22"/>
                <w:lang w:val="vi-VN"/>
              </w:rPr>
              <w:t>B202</w:t>
            </w:r>
          </w:p>
        </w:tc>
        <w:tc>
          <w:tcPr>
            <w:tcW w:w="1440" w:type="dxa"/>
            <w:shd w:val="clear" w:color="auto" w:fill="DBE5F1" w:themeFill="accent1" w:themeFillTint="33"/>
          </w:tcPr>
          <w:p w14:paraId="193BE198" w14:textId="7B983ABC" w:rsidR="00E96E62" w:rsidRPr="00921B9C" w:rsidRDefault="00233296" w:rsidP="00E96E62">
            <w:pPr>
              <w:pStyle w:val="Nidungvnbn"/>
              <w:ind w:firstLine="0"/>
              <w:rPr>
                <w:sz w:val="22"/>
                <w:szCs w:val="22"/>
                <w:lang w:val="vi-VN"/>
              </w:rPr>
            </w:pPr>
            <w:r>
              <w:rPr>
                <w:sz w:val="22"/>
                <w:szCs w:val="22"/>
                <w:lang w:val="vi-VN"/>
              </w:rPr>
              <w:t>PC41</w:t>
            </w:r>
          </w:p>
        </w:tc>
        <w:tc>
          <w:tcPr>
            <w:tcW w:w="1080" w:type="dxa"/>
            <w:shd w:val="clear" w:color="auto" w:fill="DBE5F1" w:themeFill="accent1" w:themeFillTint="33"/>
          </w:tcPr>
          <w:p w14:paraId="294A3E4A"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20446DF5" w14:textId="1DB0CEEC" w:rsidR="00E96E62" w:rsidRPr="00921B9C" w:rsidRDefault="00233296" w:rsidP="00E96E62">
            <w:pPr>
              <w:pStyle w:val="Nidungvnbn"/>
              <w:ind w:firstLine="0"/>
              <w:rPr>
                <w:sz w:val="22"/>
                <w:szCs w:val="22"/>
                <w:lang w:val="vi-VN"/>
              </w:rPr>
            </w:pPr>
            <w:r>
              <w:rPr>
                <w:sz w:val="22"/>
                <w:szCs w:val="22"/>
                <w:lang w:val="vi-VN"/>
              </w:rPr>
              <w:t>Fa3</w:t>
            </w:r>
            <w:r w:rsidR="00E96E62">
              <w:rPr>
                <w:sz w:val="22"/>
                <w:szCs w:val="22"/>
                <w:lang w:val="vi-VN"/>
              </w:rPr>
              <w:t>/1</w:t>
            </w:r>
          </w:p>
        </w:tc>
        <w:tc>
          <w:tcPr>
            <w:tcW w:w="2790" w:type="dxa"/>
            <w:shd w:val="clear" w:color="auto" w:fill="DBE5F1" w:themeFill="accent1" w:themeFillTint="33"/>
          </w:tcPr>
          <w:p w14:paraId="7C3B1802" w14:textId="7C0FF739" w:rsidR="00E96E62" w:rsidRPr="00921B9C" w:rsidRDefault="00233296" w:rsidP="00E96E62">
            <w:pPr>
              <w:pStyle w:val="Nidungvnbn"/>
              <w:ind w:firstLine="0"/>
              <w:rPr>
                <w:sz w:val="22"/>
                <w:szCs w:val="22"/>
                <w:lang w:val="vi-VN"/>
              </w:rPr>
            </w:pPr>
            <w:r>
              <w:rPr>
                <w:sz w:val="22"/>
                <w:szCs w:val="22"/>
                <w:lang w:val="vi-VN"/>
              </w:rPr>
              <w:t>B202-Fa3/1—PC41</w:t>
            </w:r>
            <w:r w:rsidR="00E96E62" w:rsidRPr="00284463">
              <w:rPr>
                <w:sz w:val="22"/>
                <w:szCs w:val="22"/>
                <w:lang w:val="vi-VN"/>
              </w:rPr>
              <w:t>-Fa0</w:t>
            </w:r>
          </w:p>
        </w:tc>
        <w:tc>
          <w:tcPr>
            <w:tcW w:w="1016" w:type="dxa"/>
            <w:vMerge w:val="restart"/>
            <w:shd w:val="clear" w:color="auto" w:fill="DBE5F1" w:themeFill="accent1" w:themeFillTint="33"/>
          </w:tcPr>
          <w:p w14:paraId="0214F3ED"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78DE6D7D" w14:textId="4503AC39" w:rsidR="00E96E62" w:rsidRPr="00921B9C" w:rsidRDefault="00233296" w:rsidP="00E96E62">
            <w:pPr>
              <w:pStyle w:val="Nidungvnbn"/>
              <w:ind w:firstLine="0"/>
              <w:rPr>
                <w:sz w:val="22"/>
                <w:szCs w:val="22"/>
                <w:lang w:val="vi-VN"/>
              </w:rPr>
            </w:pPr>
            <w:r>
              <w:rPr>
                <w:sz w:val="22"/>
                <w:szCs w:val="22"/>
                <w:lang w:val="vi-VN"/>
              </w:rPr>
              <w:t>VLAN 80</w:t>
            </w:r>
          </w:p>
        </w:tc>
      </w:tr>
      <w:tr w:rsidR="00E96E62" w14:paraId="585C3BB1" w14:textId="77777777" w:rsidTr="00E96E62">
        <w:trPr>
          <w:trHeight w:val="367"/>
        </w:trPr>
        <w:tc>
          <w:tcPr>
            <w:tcW w:w="990" w:type="dxa"/>
            <w:vMerge/>
            <w:shd w:val="clear" w:color="auto" w:fill="DBE5F1" w:themeFill="accent1" w:themeFillTint="33"/>
          </w:tcPr>
          <w:p w14:paraId="17EF3D4D"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500F7668" w14:textId="77777777" w:rsidR="00E96E62" w:rsidRPr="00921B9C" w:rsidRDefault="00E96E62" w:rsidP="00E96E62">
            <w:pPr>
              <w:pStyle w:val="Nidungvnbn"/>
              <w:ind w:firstLine="0"/>
              <w:rPr>
                <w:sz w:val="22"/>
                <w:szCs w:val="22"/>
                <w:lang w:val="vi-VN"/>
              </w:rPr>
            </w:pPr>
          </w:p>
        </w:tc>
        <w:tc>
          <w:tcPr>
            <w:tcW w:w="1440" w:type="dxa"/>
            <w:shd w:val="clear" w:color="auto" w:fill="DBE5F1" w:themeFill="accent1" w:themeFillTint="33"/>
          </w:tcPr>
          <w:p w14:paraId="7C3E5FE6" w14:textId="2E1FD80F" w:rsidR="00E96E62" w:rsidRPr="00921B9C" w:rsidRDefault="00233296" w:rsidP="00E96E62">
            <w:pPr>
              <w:pStyle w:val="Nidungvnbn"/>
              <w:ind w:firstLine="0"/>
              <w:rPr>
                <w:sz w:val="22"/>
                <w:szCs w:val="22"/>
                <w:lang w:val="vi-VN"/>
              </w:rPr>
            </w:pPr>
            <w:r>
              <w:rPr>
                <w:sz w:val="22"/>
                <w:szCs w:val="22"/>
                <w:lang w:val="vi-VN"/>
              </w:rPr>
              <w:t>PC42</w:t>
            </w:r>
          </w:p>
        </w:tc>
        <w:tc>
          <w:tcPr>
            <w:tcW w:w="1080" w:type="dxa"/>
            <w:shd w:val="clear" w:color="auto" w:fill="DBE5F1" w:themeFill="accent1" w:themeFillTint="33"/>
          </w:tcPr>
          <w:p w14:paraId="7FF1FEE0"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01CBCF31" w14:textId="77777777" w:rsidR="00E96E62" w:rsidRPr="00921B9C" w:rsidRDefault="00E96E62" w:rsidP="00E96E62">
            <w:pPr>
              <w:pStyle w:val="Nidungvnbn"/>
              <w:ind w:firstLine="0"/>
              <w:rPr>
                <w:sz w:val="22"/>
                <w:szCs w:val="22"/>
                <w:lang w:val="vi-VN"/>
              </w:rPr>
            </w:pPr>
            <w:r>
              <w:rPr>
                <w:sz w:val="22"/>
                <w:szCs w:val="22"/>
                <w:lang w:val="vi-VN"/>
              </w:rPr>
              <w:t>Fa2/1</w:t>
            </w:r>
          </w:p>
        </w:tc>
        <w:tc>
          <w:tcPr>
            <w:tcW w:w="2790" w:type="dxa"/>
            <w:shd w:val="clear" w:color="auto" w:fill="DBE5F1" w:themeFill="accent1" w:themeFillTint="33"/>
          </w:tcPr>
          <w:p w14:paraId="02D82900" w14:textId="0F1C9C33" w:rsidR="00E96E62" w:rsidRPr="00921B9C" w:rsidRDefault="00E96E62" w:rsidP="00E96E62">
            <w:pPr>
              <w:pStyle w:val="Nidungvnbn"/>
              <w:ind w:firstLine="0"/>
              <w:rPr>
                <w:sz w:val="22"/>
                <w:szCs w:val="22"/>
                <w:lang w:val="vi-VN"/>
              </w:rPr>
            </w:pPr>
            <w:r>
              <w:rPr>
                <w:sz w:val="22"/>
                <w:szCs w:val="22"/>
                <w:lang w:val="vi-VN"/>
              </w:rPr>
              <w:t>B20</w:t>
            </w:r>
            <w:r w:rsidRPr="00284463">
              <w:rPr>
                <w:sz w:val="22"/>
                <w:szCs w:val="22"/>
                <w:lang w:val="vi-VN"/>
              </w:rPr>
              <w:t>2-Fa2/</w:t>
            </w:r>
            <w:r>
              <w:rPr>
                <w:sz w:val="22"/>
                <w:szCs w:val="22"/>
                <w:lang w:val="vi-VN"/>
              </w:rPr>
              <w:t>1</w:t>
            </w:r>
            <w:r w:rsidR="00233296">
              <w:rPr>
                <w:sz w:val="22"/>
                <w:szCs w:val="22"/>
                <w:lang w:val="vi-VN"/>
              </w:rPr>
              <w:t>—PC42</w:t>
            </w:r>
            <w:r w:rsidRPr="00284463">
              <w:rPr>
                <w:sz w:val="22"/>
                <w:szCs w:val="22"/>
                <w:lang w:val="vi-VN"/>
              </w:rPr>
              <w:t>-Fa0</w:t>
            </w:r>
          </w:p>
        </w:tc>
        <w:tc>
          <w:tcPr>
            <w:tcW w:w="1016" w:type="dxa"/>
            <w:vMerge/>
            <w:shd w:val="clear" w:color="auto" w:fill="DBE5F1" w:themeFill="accent1" w:themeFillTint="33"/>
          </w:tcPr>
          <w:p w14:paraId="39A9A032"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3B737BAC" w14:textId="77777777" w:rsidR="00E96E62" w:rsidRPr="00921B9C" w:rsidRDefault="00E96E62" w:rsidP="00E96E62">
            <w:pPr>
              <w:pStyle w:val="Nidungvnbn"/>
              <w:ind w:firstLine="0"/>
              <w:rPr>
                <w:sz w:val="22"/>
                <w:szCs w:val="22"/>
                <w:lang w:val="vi-VN"/>
              </w:rPr>
            </w:pPr>
          </w:p>
        </w:tc>
      </w:tr>
      <w:tr w:rsidR="00E96E62" w14:paraId="512813A5" w14:textId="77777777" w:rsidTr="00E96E62">
        <w:trPr>
          <w:trHeight w:val="367"/>
        </w:trPr>
        <w:tc>
          <w:tcPr>
            <w:tcW w:w="990" w:type="dxa"/>
            <w:vMerge/>
            <w:shd w:val="clear" w:color="auto" w:fill="DBE5F1" w:themeFill="accent1" w:themeFillTint="33"/>
          </w:tcPr>
          <w:p w14:paraId="656AD6B5"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4EBBBCB0" w14:textId="77777777" w:rsidR="00E96E62" w:rsidRPr="00921B9C" w:rsidRDefault="00E96E62" w:rsidP="00E96E62">
            <w:pPr>
              <w:pStyle w:val="Nidungvnbn"/>
              <w:ind w:firstLine="0"/>
              <w:rPr>
                <w:sz w:val="22"/>
                <w:szCs w:val="22"/>
                <w:lang w:val="vi-VN"/>
              </w:rPr>
            </w:pPr>
          </w:p>
        </w:tc>
        <w:tc>
          <w:tcPr>
            <w:tcW w:w="1440" w:type="dxa"/>
            <w:shd w:val="clear" w:color="auto" w:fill="DBE5F1" w:themeFill="accent1" w:themeFillTint="33"/>
          </w:tcPr>
          <w:p w14:paraId="13428B19" w14:textId="6F42F212" w:rsidR="00E96E62" w:rsidRPr="00921B9C" w:rsidRDefault="00233296" w:rsidP="00E96E62">
            <w:pPr>
              <w:pStyle w:val="Nidungvnbn"/>
              <w:ind w:firstLine="0"/>
              <w:rPr>
                <w:sz w:val="22"/>
                <w:szCs w:val="22"/>
                <w:lang w:val="vi-VN"/>
              </w:rPr>
            </w:pPr>
            <w:r>
              <w:rPr>
                <w:sz w:val="22"/>
                <w:szCs w:val="22"/>
                <w:lang w:val="vi-VN"/>
              </w:rPr>
              <w:t>PC43</w:t>
            </w:r>
          </w:p>
        </w:tc>
        <w:tc>
          <w:tcPr>
            <w:tcW w:w="1080" w:type="dxa"/>
            <w:shd w:val="clear" w:color="auto" w:fill="DBE5F1" w:themeFill="accent1" w:themeFillTint="33"/>
          </w:tcPr>
          <w:p w14:paraId="7ADF0BC8"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59D3DF5B" w14:textId="34E252F9" w:rsidR="00E96E62" w:rsidRPr="00921B9C" w:rsidRDefault="00233296" w:rsidP="00E96E62">
            <w:pPr>
              <w:pStyle w:val="Nidungvnbn"/>
              <w:ind w:firstLine="0"/>
              <w:rPr>
                <w:sz w:val="22"/>
                <w:szCs w:val="22"/>
                <w:lang w:val="vi-VN"/>
              </w:rPr>
            </w:pPr>
            <w:r>
              <w:rPr>
                <w:sz w:val="22"/>
                <w:szCs w:val="22"/>
                <w:lang w:val="vi-VN"/>
              </w:rPr>
              <w:t>Fa1</w:t>
            </w:r>
            <w:r w:rsidR="00E96E62">
              <w:rPr>
                <w:sz w:val="22"/>
                <w:szCs w:val="22"/>
                <w:lang w:val="vi-VN"/>
              </w:rPr>
              <w:t>/1</w:t>
            </w:r>
          </w:p>
        </w:tc>
        <w:tc>
          <w:tcPr>
            <w:tcW w:w="2790" w:type="dxa"/>
            <w:shd w:val="clear" w:color="auto" w:fill="DBE5F1" w:themeFill="accent1" w:themeFillTint="33"/>
          </w:tcPr>
          <w:p w14:paraId="302C8EE2" w14:textId="53053A01" w:rsidR="00E96E62" w:rsidRPr="00921B9C" w:rsidRDefault="00E96E62" w:rsidP="00E96E62">
            <w:pPr>
              <w:pStyle w:val="Nidungvnbn"/>
              <w:ind w:firstLine="0"/>
              <w:rPr>
                <w:sz w:val="22"/>
                <w:szCs w:val="22"/>
                <w:lang w:val="vi-VN"/>
              </w:rPr>
            </w:pPr>
            <w:r>
              <w:rPr>
                <w:sz w:val="22"/>
                <w:szCs w:val="22"/>
                <w:lang w:val="vi-VN"/>
              </w:rPr>
              <w:t>B20</w:t>
            </w:r>
            <w:r w:rsidR="00233296">
              <w:rPr>
                <w:sz w:val="22"/>
                <w:szCs w:val="22"/>
                <w:lang w:val="vi-VN"/>
              </w:rPr>
              <w:t>2-Fa1/1—PC43-Fa0</w:t>
            </w:r>
          </w:p>
        </w:tc>
        <w:tc>
          <w:tcPr>
            <w:tcW w:w="1016" w:type="dxa"/>
            <w:vMerge/>
            <w:shd w:val="clear" w:color="auto" w:fill="DBE5F1" w:themeFill="accent1" w:themeFillTint="33"/>
          </w:tcPr>
          <w:p w14:paraId="3872525D"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14CE8098" w14:textId="77777777" w:rsidR="00E96E62" w:rsidRPr="00921B9C" w:rsidRDefault="00E96E62" w:rsidP="00E96E62">
            <w:pPr>
              <w:pStyle w:val="Nidungvnbn"/>
              <w:ind w:firstLine="0"/>
              <w:rPr>
                <w:sz w:val="22"/>
                <w:szCs w:val="22"/>
                <w:lang w:val="vi-VN"/>
              </w:rPr>
            </w:pPr>
          </w:p>
        </w:tc>
      </w:tr>
      <w:tr w:rsidR="00E96E62" w14:paraId="20D8B81B" w14:textId="77777777" w:rsidTr="00E96E62">
        <w:trPr>
          <w:trHeight w:val="367"/>
        </w:trPr>
        <w:tc>
          <w:tcPr>
            <w:tcW w:w="990" w:type="dxa"/>
            <w:vMerge/>
            <w:shd w:val="clear" w:color="auto" w:fill="DBE5F1" w:themeFill="accent1" w:themeFillTint="33"/>
          </w:tcPr>
          <w:p w14:paraId="09868546" w14:textId="77777777" w:rsidR="00E96E62" w:rsidRPr="00921B9C" w:rsidRDefault="00E96E62" w:rsidP="00E96E62">
            <w:pPr>
              <w:pStyle w:val="Nidungvnbn"/>
              <w:ind w:firstLine="0"/>
              <w:rPr>
                <w:sz w:val="22"/>
                <w:szCs w:val="22"/>
                <w:lang w:val="vi-VN"/>
              </w:rPr>
            </w:pPr>
          </w:p>
        </w:tc>
        <w:tc>
          <w:tcPr>
            <w:tcW w:w="1170" w:type="dxa"/>
            <w:vMerge w:val="restart"/>
            <w:shd w:val="clear" w:color="auto" w:fill="DBE5F1" w:themeFill="accent1" w:themeFillTint="33"/>
          </w:tcPr>
          <w:p w14:paraId="08B38A3A" w14:textId="419967A7" w:rsidR="00E96E62" w:rsidRPr="00921B9C" w:rsidRDefault="00E96E62" w:rsidP="00E96E62">
            <w:pPr>
              <w:pStyle w:val="Nidungvnbn"/>
              <w:ind w:firstLine="0"/>
              <w:rPr>
                <w:sz w:val="22"/>
                <w:szCs w:val="22"/>
                <w:lang w:val="vi-VN"/>
              </w:rPr>
            </w:pPr>
            <w:r>
              <w:rPr>
                <w:sz w:val="22"/>
                <w:szCs w:val="22"/>
                <w:lang w:val="vi-VN"/>
              </w:rPr>
              <w:t>B203</w:t>
            </w:r>
          </w:p>
        </w:tc>
        <w:tc>
          <w:tcPr>
            <w:tcW w:w="1440" w:type="dxa"/>
            <w:shd w:val="clear" w:color="auto" w:fill="DBE5F1" w:themeFill="accent1" w:themeFillTint="33"/>
          </w:tcPr>
          <w:p w14:paraId="6ACA8498" w14:textId="002CA6E0" w:rsidR="00E96E62" w:rsidRPr="00921B9C" w:rsidRDefault="00233296" w:rsidP="00E96E62">
            <w:pPr>
              <w:pStyle w:val="Nidungvnbn"/>
              <w:ind w:firstLine="0"/>
              <w:rPr>
                <w:sz w:val="22"/>
                <w:szCs w:val="22"/>
                <w:lang w:val="vi-VN"/>
              </w:rPr>
            </w:pPr>
            <w:r>
              <w:rPr>
                <w:sz w:val="22"/>
                <w:szCs w:val="22"/>
                <w:lang w:val="vi-VN"/>
              </w:rPr>
              <w:t>PC39</w:t>
            </w:r>
          </w:p>
        </w:tc>
        <w:tc>
          <w:tcPr>
            <w:tcW w:w="1080" w:type="dxa"/>
            <w:shd w:val="clear" w:color="auto" w:fill="DBE5F1" w:themeFill="accent1" w:themeFillTint="33"/>
          </w:tcPr>
          <w:p w14:paraId="764DBDE4" w14:textId="77777777" w:rsidR="00E96E62" w:rsidRPr="00921B9C"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1F7ACBA4" w14:textId="64B3F78B" w:rsidR="00E96E62" w:rsidRPr="00921B9C" w:rsidRDefault="00233296" w:rsidP="00E96E62">
            <w:pPr>
              <w:pStyle w:val="Nidungvnbn"/>
              <w:ind w:firstLine="0"/>
              <w:rPr>
                <w:sz w:val="22"/>
                <w:szCs w:val="22"/>
                <w:lang w:val="vi-VN"/>
              </w:rPr>
            </w:pPr>
            <w:r>
              <w:rPr>
                <w:sz w:val="22"/>
                <w:szCs w:val="22"/>
                <w:lang w:val="vi-VN"/>
              </w:rPr>
              <w:t>Fa1</w:t>
            </w:r>
            <w:r w:rsidR="00E96E62">
              <w:rPr>
                <w:sz w:val="22"/>
                <w:szCs w:val="22"/>
                <w:lang w:val="vi-VN"/>
              </w:rPr>
              <w:t>/1</w:t>
            </w:r>
          </w:p>
        </w:tc>
        <w:tc>
          <w:tcPr>
            <w:tcW w:w="2790" w:type="dxa"/>
            <w:shd w:val="clear" w:color="auto" w:fill="DBE5F1" w:themeFill="accent1" w:themeFillTint="33"/>
          </w:tcPr>
          <w:p w14:paraId="44E31723" w14:textId="5B893472" w:rsidR="00E96E62" w:rsidRPr="00921B9C" w:rsidRDefault="00E96E62" w:rsidP="00E96E62">
            <w:pPr>
              <w:pStyle w:val="Nidungvnbn"/>
              <w:ind w:firstLine="0"/>
              <w:rPr>
                <w:sz w:val="22"/>
                <w:szCs w:val="22"/>
                <w:lang w:val="vi-VN"/>
              </w:rPr>
            </w:pPr>
            <w:r>
              <w:rPr>
                <w:sz w:val="22"/>
                <w:szCs w:val="22"/>
                <w:lang w:val="vi-VN"/>
              </w:rPr>
              <w:t>B20</w:t>
            </w:r>
            <w:r w:rsidR="00233296">
              <w:rPr>
                <w:sz w:val="22"/>
                <w:szCs w:val="22"/>
                <w:lang w:val="vi-VN"/>
              </w:rPr>
              <w:t>3-Fa1/1—PC39</w:t>
            </w:r>
            <w:r w:rsidRPr="00284463">
              <w:rPr>
                <w:sz w:val="22"/>
                <w:szCs w:val="22"/>
                <w:lang w:val="vi-VN"/>
              </w:rPr>
              <w:t>-Fa0</w:t>
            </w:r>
          </w:p>
        </w:tc>
        <w:tc>
          <w:tcPr>
            <w:tcW w:w="1016" w:type="dxa"/>
            <w:vMerge w:val="restart"/>
            <w:shd w:val="clear" w:color="auto" w:fill="DBE5F1" w:themeFill="accent1" w:themeFillTint="33"/>
          </w:tcPr>
          <w:p w14:paraId="56FB7B45"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08B4F2F1" w14:textId="224BC271" w:rsidR="00E96E62" w:rsidRPr="00921B9C" w:rsidRDefault="00233296" w:rsidP="00E96E62">
            <w:pPr>
              <w:pStyle w:val="Nidungvnbn"/>
              <w:ind w:firstLine="0"/>
              <w:rPr>
                <w:sz w:val="22"/>
                <w:szCs w:val="22"/>
                <w:lang w:val="vi-VN"/>
              </w:rPr>
            </w:pPr>
            <w:r>
              <w:rPr>
                <w:sz w:val="22"/>
                <w:szCs w:val="22"/>
                <w:lang w:val="vi-VN"/>
              </w:rPr>
              <w:t>VLAN 90</w:t>
            </w:r>
          </w:p>
        </w:tc>
      </w:tr>
      <w:tr w:rsidR="00E96E62" w14:paraId="40F0EED6" w14:textId="77777777" w:rsidTr="00E96E62">
        <w:trPr>
          <w:trHeight w:val="367"/>
        </w:trPr>
        <w:tc>
          <w:tcPr>
            <w:tcW w:w="990" w:type="dxa"/>
            <w:vMerge/>
            <w:shd w:val="clear" w:color="auto" w:fill="DBE5F1" w:themeFill="accent1" w:themeFillTint="33"/>
          </w:tcPr>
          <w:p w14:paraId="351BB242"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02926EA3" w14:textId="77777777" w:rsidR="00E96E62" w:rsidRDefault="00E96E62" w:rsidP="00E96E62">
            <w:pPr>
              <w:pStyle w:val="Nidungvnbn"/>
              <w:ind w:firstLine="0"/>
              <w:rPr>
                <w:sz w:val="22"/>
                <w:szCs w:val="22"/>
                <w:lang w:val="vi-VN"/>
              </w:rPr>
            </w:pPr>
          </w:p>
        </w:tc>
        <w:tc>
          <w:tcPr>
            <w:tcW w:w="1440" w:type="dxa"/>
            <w:shd w:val="clear" w:color="auto" w:fill="DBE5F1" w:themeFill="accent1" w:themeFillTint="33"/>
          </w:tcPr>
          <w:p w14:paraId="46AB22D4" w14:textId="15583902" w:rsidR="00E96E62" w:rsidRPr="00921B9C" w:rsidRDefault="00233296" w:rsidP="00E96E62">
            <w:pPr>
              <w:pStyle w:val="Nidungvnbn"/>
              <w:ind w:firstLine="0"/>
              <w:rPr>
                <w:sz w:val="22"/>
                <w:szCs w:val="22"/>
                <w:lang w:val="vi-VN"/>
              </w:rPr>
            </w:pPr>
            <w:r>
              <w:rPr>
                <w:sz w:val="22"/>
                <w:szCs w:val="22"/>
                <w:lang w:val="vi-VN"/>
              </w:rPr>
              <w:t>PC40</w:t>
            </w:r>
          </w:p>
        </w:tc>
        <w:tc>
          <w:tcPr>
            <w:tcW w:w="1080" w:type="dxa"/>
            <w:shd w:val="clear" w:color="auto" w:fill="DBE5F1" w:themeFill="accent1" w:themeFillTint="33"/>
          </w:tcPr>
          <w:p w14:paraId="2E640107" w14:textId="77777777" w:rsidR="00E96E62" w:rsidRDefault="00E96E62" w:rsidP="00E96E62">
            <w:pPr>
              <w:pStyle w:val="Nidungvnbn"/>
              <w:ind w:firstLine="0"/>
              <w:rPr>
                <w:sz w:val="22"/>
                <w:szCs w:val="22"/>
                <w:lang w:val="vi-VN"/>
              </w:rPr>
            </w:pPr>
            <w:r>
              <w:rPr>
                <w:sz w:val="22"/>
                <w:szCs w:val="22"/>
                <w:lang w:val="vi-VN"/>
              </w:rPr>
              <w:t>Fa0</w:t>
            </w:r>
          </w:p>
        </w:tc>
        <w:tc>
          <w:tcPr>
            <w:tcW w:w="1080" w:type="dxa"/>
            <w:shd w:val="clear" w:color="auto" w:fill="DBE5F1" w:themeFill="accent1" w:themeFillTint="33"/>
          </w:tcPr>
          <w:p w14:paraId="4D882423" w14:textId="73D3FBFC" w:rsidR="00E96E62" w:rsidRDefault="00233296" w:rsidP="00E96E62">
            <w:pPr>
              <w:pStyle w:val="Nidungvnbn"/>
              <w:ind w:firstLine="0"/>
              <w:rPr>
                <w:sz w:val="22"/>
                <w:szCs w:val="22"/>
                <w:lang w:val="vi-VN"/>
              </w:rPr>
            </w:pPr>
            <w:r>
              <w:rPr>
                <w:sz w:val="22"/>
                <w:szCs w:val="22"/>
                <w:lang w:val="vi-VN"/>
              </w:rPr>
              <w:t>Fa3</w:t>
            </w:r>
            <w:r w:rsidR="00E96E62">
              <w:rPr>
                <w:sz w:val="22"/>
                <w:szCs w:val="22"/>
                <w:lang w:val="vi-VN"/>
              </w:rPr>
              <w:t>/1</w:t>
            </w:r>
          </w:p>
        </w:tc>
        <w:tc>
          <w:tcPr>
            <w:tcW w:w="2790" w:type="dxa"/>
            <w:shd w:val="clear" w:color="auto" w:fill="DBE5F1" w:themeFill="accent1" w:themeFillTint="33"/>
          </w:tcPr>
          <w:p w14:paraId="7ADF2E33" w14:textId="039C7359" w:rsidR="00E96E62" w:rsidRDefault="00233296" w:rsidP="00E96E62">
            <w:pPr>
              <w:pStyle w:val="Nidungvnbn"/>
              <w:ind w:firstLine="0"/>
              <w:rPr>
                <w:sz w:val="22"/>
                <w:szCs w:val="22"/>
                <w:lang w:val="vi-VN"/>
              </w:rPr>
            </w:pPr>
            <w:r>
              <w:rPr>
                <w:sz w:val="22"/>
                <w:szCs w:val="22"/>
                <w:lang w:val="vi-VN"/>
              </w:rPr>
              <w:t>B203-Fa3/1—PC40-Fa0</w:t>
            </w:r>
          </w:p>
        </w:tc>
        <w:tc>
          <w:tcPr>
            <w:tcW w:w="1016" w:type="dxa"/>
            <w:vMerge/>
            <w:shd w:val="clear" w:color="auto" w:fill="DBE5F1" w:themeFill="accent1" w:themeFillTint="33"/>
          </w:tcPr>
          <w:p w14:paraId="5EFC5269"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10F277F7" w14:textId="77777777" w:rsidR="00E96E62" w:rsidRPr="00921B9C" w:rsidRDefault="00E96E62" w:rsidP="00E96E62">
            <w:pPr>
              <w:pStyle w:val="Nidungvnbn"/>
              <w:ind w:firstLine="0"/>
              <w:rPr>
                <w:sz w:val="22"/>
                <w:szCs w:val="22"/>
                <w:lang w:val="vi-VN"/>
              </w:rPr>
            </w:pPr>
          </w:p>
        </w:tc>
      </w:tr>
      <w:tr w:rsidR="00E96E62" w14:paraId="02F81F51" w14:textId="77777777" w:rsidTr="00E96E62">
        <w:trPr>
          <w:trHeight w:val="381"/>
        </w:trPr>
        <w:tc>
          <w:tcPr>
            <w:tcW w:w="990" w:type="dxa"/>
            <w:vMerge w:val="restart"/>
          </w:tcPr>
          <w:p w14:paraId="760752BE" w14:textId="77777777" w:rsidR="00E96E62" w:rsidRPr="00921B9C" w:rsidRDefault="00E96E62" w:rsidP="00E96E62">
            <w:pPr>
              <w:pStyle w:val="Nidungvnbn"/>
              <w:ind w:firstLine="0"/>
              <w:rPr>
                <w:sz w:val="22"/>
                <w:szCs w:val="22"/>
                <w:lang w:val="vi-VN"/>
              </w:rPr>
            </w:pPr>
            <w:r>
              <w:rPr>
                <w:sz w:val="22"/>
                <w:szCs w:val="22"/>
                <w:lang w:val="vi-VN"/>
              </w:rPr>
              <w:t>Tầng 1</w:t>
            </w:r>
          </w:p>
        </w:tc>
        <w:tc>
          <w:tcPr>
            <w:tcW w:w="1170" w:type="dxa"/>
            <w:vMerge w:val="restart"/>
          </w:tcPr>
          <w:p w14:paraId="11FE3C69" w14:textId="0AE9C97E" w:rsidR="00E96E62" w:rsidRPr="00921B9C" w:rsidRDefault="00E96E62" w:rsidP="00E96E62">
            <w:pPr>
              <w:pStyle w:val="Nidungvnbn"/>
              <w:ind w:firstLine="0"/>
              <w:rPr>
                <w:sz w:val="22"/>
                <w:szCs w:val="22"/>
                <w:lang w:val="vi-VN"/>
              </w:rPr>
            </w:pPr>
            <w:r>
              <w:rPr>
                <w:sz w:val="22"/>
                <w:szCs w:val="22"/>
                <w:lang w:val="vi-VN"/>
              </w:rPr>
              <w:t>Tầng1-</w:t>
            </w:r>
            <w:r w:rsidR="00233296">
              <w:rPr>
                <w:sz w:val="22"/>
                <w:szCs w:val="22"/>
                <w:lang w:val="vi-VN"/>
              </w:rPr>
              <w:t>cn3</w:t>
            </w:r>
          </w:p>
        </w:tc>
        <w:tc>
          <w:tcPr>
            <w:tcW w:w="1440" w:type="dxa"/>
          </w:tcPr>
          <w:p w14:paraId="61604582" w14:textId="39B9E9A4" w:rsidR="00E96E62" w:rsidRPr="00921B9C" w:rsidRDefault="00233296" w:rsidP="00E96E62">
            <w:pPr>
              <w:pStyle w:val="Nidungvnbn"/>
              <w:ind w:firstLine="0"/>
              <w:rPr>
                <w:sz w:val="22"/>
                <w:szCs w:val="22"/>
                <w:lang w:val="vi-VN"/>
              </w:rPr>
            </w:pPr>
            <w:r>
              <w:rPr>
                <w:sz w:val="22"/>
                <w:szCs w:val="22"/>
                <w:lang w:val="vi-VN"/>
              </w:rPr>
              <w:t>Switch CN3_1</w:t>
            </w:r>
          </w:p>
        </w:tc>
        <w:tc>
          <w:tcPr>
            <w:tcW w:w="1080" w:type="dxa"/>
          </w:tcPr>
          <w:p w14:paraId="4557835D" w14:textId="77777777" w:rsidR="00E96E62" w:rsidRPr="00921B9C" w:rsidRDefault="00E96E62" w:rsidP="00E96E62">
            <w:pPr>
              <w:pStyle w:val="Nidungvnbn"/>
              <w:ind w:firstLine="0"/>
              <w:rPr>
                <w:sz w:val="22"/>
                <w:szCs w:val="22"/>
                <w:lang w:val="vi-VN"/>
              </w:rPr>
            </w:pPr>
            <w:r>
              <w:rPr>
                <w:sz w:val="22"/>
                <w:szCs w:val="22"/>
                <w:lang w:val="vi-VN"/>
              </w:rPr>
              <w:t>Fa0/1</w:t>
            </w:r>
          </w:p>
        </w:tc>
        <w:tc>
          <w:tcPr>
            <w:tcW w:w="1080" w:type="dxa"/>
          </w:tcPr>
          <w:p w14:paraId="49575948" w14:textId="77777777" w:rsidR="00E96E62" w:rsidRPr="00921B9C" w:rsidRDefault="00E96E62" w:rsidP="00E96E62">
            <w:pPr>
              <w:pStyle w:val="Nidungvnbn"/>
              <w:ind w:firstLine="0"/>
              <w:rPr>
                <w:sz w:val="22"/>
                <w:szCs w:val="22"/>
                <w:lang w:val="vi-VN"/>
              </w:rPr>
            </w:pPr>
            <w:r>
              <w:rPr>
                <w:sz w:val="22"/>
                <w:szCs w:val="22"/>
                <w:lang w:val="vi-VN"/>
              </w:rPr>
              <w:t>Fa0/3</w:t>
            </w:r>
          </w:p>
        </w:tc>
        <w:tc>
          <w:tcPr>
            <w:tcW w:w="2790" w:type="dxa"/>
          </w:tcPr>
          <w:p w14:paraId="3708F879" w14:textId="1C187485" w:rsidR="00E96E62" w:rsidRPr="00921B9C" w:rsidRDefault="00E96E62" w:rsidP="00233296">
            <w:pPr>
              <w:pStyle w:val="Nidungvnbn"/>
              <w:ind w:firstLine="0"/>
              <w:rPr>
                <w:sz w:val="22"/>
                <w:szCs w:val="22"/>
                <w:lang w:val="vi-VN"/>
              </w:rPr>
            </w:pPr>
            <w:r>
              <w:rPr>
                <w:sz w:val="22"/>
                <w:szCs w:val="22"/>
                <w:lang w:val="vi-VN"/>
              </w:rPr>
              <w:t>Tầng1</w:t>
            </w:r>
            <w:r w:rsidR="00233296">
              <w:rPr>
                <w:sz w:val="22"/>
                <w:szCs w:val="22"/>
                <w:lang w:val="vi-VN"/>
              </w:rPr>
              <w:t>-Fa0/1—Switch</w:t>
            </w:r>
            <w:r>
              <w:rPr>
                <w:sz w:val="22"/>
                <w:szCs w:val="22"/>
                <w:lang w:val="vi-VN"/>
              </w:rPr>
              <w:t>-Fa0/3</w:t>
            </w:r>
          </w:p>
        </w:tc>
        <w:tc>
          <w:tcPr>
            <w:tcW w:w="1016" w:type="dxa"/>
            <w:vMerge w:val="restart"/>
          </w:tcPr>
          <w:p w14:paraId="6E310136"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tcPr>
          <w:p w14:paraId="69086ADA" w14:textId="77777777" w:rsidR="00E96E62" w:rsidRPr="00921B9C" w:rsidRDefault="00E96E62" w:rsidP="00E96E62">
            <w:pPr>
              <w:pStyle w:val="Nidungvnbn"/>
              <w:ind w:firstLine="0"/>
              <w:rPr>
                <w:sz w:val="22"/>
                <w:szCs w:val="22"/>
                <w:lang w:val="vi-VN"/>
              </w:rPr>
            </w:pPr>
            <w:r>
              <w:rPr>
                <w:sz w:val="22"/>
                <w:szCs w:val="22"/>
                <w:lang w:val="vi-VN"/>
              </w:rPr>
              <w:t>Trunking</w:t>
            </w:r>
          </w:p>
        </w:tc>
      </w:tr>
      <w:tr w:rsidR="00233296" w14:paraId="1495F627" w14:textId="77777777" w:rsidTr="00E96E62">
        <w:trPr>
          <w:trHeight w:val="381"/>
        </w:trPr>
        <w:tc>
          <w:tcPr>
            <w:tcW w:w="990" w:type="dxa"/>
            <w:vMerge/>
          </w:tcPr>
          <w:p w14:paraId="57E87C68" w14:textId="77777777" w:rsidR="00233296" w:rsidRDefault="00233296" w:rsidP="00E96E62">
            <w:pPr>
              <w:pStyle w:val="Nidungvnbn"/>
              <w:ind w:firstLine="0"/>
              <w:rPr>
                <w:sz w:val="22"/>
                <w:szCs w:val="22"/>
                <w:lang w:val="vi-VN"/>
              </w:rPr>
            </w:pPr>
          </w:p>
        </w:tc>
        <w:tc>
          <w:tcPr>
            <w:tcW w:w="1170" w:type="dxa"/>
            <w:vMerge/>
          </w:tcPr>
          <w:p w14:paraId="0CF99733" w14:textId="77777777" w:rsidR="00233296" w:rsidRDefault="00233296" w:rsidP="00E96E62">
            <w:pPr>
              <w:pStyle w:val="Nidungvnbn"/>
              <w:ind w:firstLine="0"/>
              <w:rPr>
                <w:sz w:val="22"/>
                <w:szCs w:val="22"/>
                <w:lang w:val="vi-VN"/>
              </w:rPr>
            </w:pPr>
          </w:p>
        </w:tc>
        <w:tc>
          <w:tcPr>
            <w:tcW w:w="1440" w:type="dxa"/>
          </w:tcPr>
          <w:p w14:paraId="5E2A24D7" w14:textId="2B5ED5A7" w:rsidR="00233296" w:rsidRDefault="00233296" w:rsidP="00E96E62">
            <w:pPr>
              <w:pStyle w:val="Nidungvnbn"/>
              <w:ind w:firstLine="0"/>
              <w:rPr>
                <w:sz w:val="22"/>
                <w:szCs w:val="22"/>
                <w:lang w:val="vi-VN"/>
              </w:rPr>
            </w:pPr>
            <w:r>
              <w:rPr>
                <w:sz w:val="22"/>
                <w:szCs w:val="22"/>
                <w:lang w:val="vi-VN"/>
              </w:rPr>
              <w:t>Switch CN3_2</w:t>
            </w:r>
          </w:p>
        </w:tc>
        <w:tc>
          <w:tcPr>
            <w:tcW w:w="1080" w:type="dxa"/>
          </w:tcPr>
          <w:p w14:paraId="11D4377B" w14:textId="2750B999" w:rsidR="00233296" w:rsidRDefault="00233296" w:rsidP="00E96E62">
            <w:pPr>
              <w:pStyle w:val="Nidungvnbn"/>
              <w:ind w:firstLine="0"/>
              <w:rPr>
                <w:sz w:val="22"/>
                <w:szCs w:val="22"/>
                <w:lang w:val="vi-VN"/>
              </w:rPr>
            </w:pPr>
            <w:r>
              <w:rPr>
                <w:sz w:val="22"/>
                <w:szCs w:val="22"/>
                <w:lang w:val="vi-VN"/>
              </w:rPr>
              <w:t>Fa0/5</w:t>
            </w:r>
          </w:p>
        </w:tc>
        <w:tc>
          <w:tcPr>
            <w:tcW w:w="1080" w:type="dxa"/>
          </w:tcPr>
          <w:p w14:paraId="15612854" w14:textId="699D4869" w:rsidR="00233296" w:rsidRDefault="00233296" w:rsidP="00E96E62">
            <w:pPr>
              <w:pStyle w:val="Nidungvnbn"/>
              <w:ind w:firstLine="0"/>
              <w:rPr>
                <w:sz w:val="22"/>
                <w:szCs w:val="22"/>
                <w:lang w:val="vi-VN"/>
              </w:rPr>
            </w:pPr>
            <w:r>
              <w:rPr>
                <w:sz w:val="22"/>
                <w:szCs w:val="22"/>
                <w:lang w:val="vi-VN"/>
              </w:rPr>
              <w:t>Fa0/2</w:t>
            </w:r>
          </w:p>
        </w:tc>
        <w:tc>
          <w:tcPr>
            <w:tcW w:w="2790" w:type="dxa"/>
          </w:tcPr>
          <w:p w14:paraId="4B54CC4C" w14:textId="1A99549C" w:rsidR="00233296" w:rsidRDefault="00233296" w:rsidP="00E96E62">
            <w:pPr>
              <w:pStyle w:val="Nidungvnbn"/>
              <w:ind w:firstLine="0"/>
              <w:rPr>
                <w:sz w:val="22"/>
                <w:szCs w:val="22"/>
                <w:lang w:val="vi-VN"/>
              </w:rPr>
            </w:pPr>
            <w:r>
              <w:rPr>
                <w:sz w:val="22"/>
                <w:szCs w:val="22"/>
                <w:lang w:val="vi-VN"/>
              </w:rPr>
              <w:t>Tầng1-Fa0/5—Switch-Fa0/3</w:t>
            </w:r>
          </w:p>
        </w:tc>
        <w:tc>
          <w:tcPr>
            <w:tcW w:w="1016" w:type="dxa"/>
            <w:vMerge/>
          </w:tcPr>
          <w:p w14:paraId="0F2E58C7" w14:textId="77777777" w:rsidR="00233296" w:rsidRDefault="00233296" w:rsidP="00E96E62">
            <w:pPr>
              <w:pStyle w:val="Nidungvnbn"/>
              <w:ind w:firstLine="0"/>
              <w:rPr>
                <w:sz w:val="22"/>
                <w:szCs w:val="22"/>
                <w:lang w:val="vi-VN"/>
              </w:rPr>
            </w:pPr>
          </w:p>
        </w:tc>
        <w:tc>
          <w:tcPr>
            <w:tcW w:w="1144" w:type="dxa"/>
            <w:vMerge/>
          </w:tcPr>
          <w:p w14:paraId="0010839E" w14:textId="77777777" w:rsidR="00233296" w:rsidRDefault="00233296" w:rsidP="00E96E62">
            <w:pPr>
              <w:pStyle w:val="Nidungvnbn"/>
              <w:ind w:firstLine="0"/>
              <w:rPr>
                <w:sz w:val="22"/>
                <w:szCs w:val="22"/>
                <w:lang w:val="vi-VN"/>
              </w:rPr>
            </w:pPr>
          </w:p>
        </w:tc>
      </w:tr>
      <w:tr w:rsidR="00E96E62" w14:paraId="2F5EB49E" w14:textId="77777777" w:rsidTr="00E96E62">
        <w:trPr>
          <w:trHeight w:val="367"/>
        </w:trPr>
        <w:tc>
          <w:tcPr>
            <w:tcW w:w="990" w:type="dxa"/>
            <w:vMerge/>
          </w:tcPr>
          <w:p w14:paraId="03D60C0B" w14:textId="77777777" w:rsidR="00E96E62" w:rsidRPr="00921B9C" w:rsidRDefault="00E96E62" w:rsidP="00E96E62">
            <w:pPr>
              <w:pStyle w:val="Nidungvnbn"/>
              <w:ind w:firstLine="0"/>
              <w:rPr>
                <w:sz w:val="22"/>
                <w:szCs w:val="22"/>
                <w:lang w:val="vi-VN"/>
              </w:rPr>
            </w:pPr>
          </w:p>
        </w:tc>
        <w:tc>
          <w:tcPr>
            <w:tcW w:w="1170" w:type="dxa"/>
            <w:vMerge/>
          </w:tcPr>
          <w:p w14:paraId="4598BC84" w14:textId="77777777" w:rsidR="00E96E62" w:rsidRPr="00921B9C" w:rsidRDefault="00E96E62" w:rsidP="00E96E62">
            <w:pPr>
              <w:pStyle w:val="Nidungvnbn"/>
              <w:ind w:firstLine="0"/>
              <w:rPr>
                <w:sz w:val="22"/>
                <w:szCs w:val="22"/>
                <w:lang w:val="vi-VN"/>
              </w:rPr>
            </w:pPr>
          </w:p>
        </w:tc>
        <w:tc>
          <w:tcPr>
            <w:tcW w:w="1440" w:type="dxa"/>
          </w:tcPr>
          <w:p w14:paraId="0F84FF78" w14:textId="348423B3" w:rsidR="00E96E62" w:rsidRPr="00921B9C" w:rsidRDefault="00233296" w:rsidP="00E96E62">
            <w:pPr>
              <w:pStyle w:val="Nidungvnbn"/>
              <w:ind w:firstLine="0"/>
              <w:rPr>
                <w:sz w:val="22"/>
                <w:szCs w:val="22"/>
                <w:lang w:val="vi-VN"/>
              </w:rPr>
            </w:pPr>
            <w:r>
              <w:rPr>
                <w:sz w:val="22"/>
                <w:szCs w:val="22"/>
                <w:lang w:val="vi-VN"/>
              </w:rPr>
              <w:t>B10</w:t>
            </w:r>
            <w:r w:rsidR="00E96E62">
              <w:rPr>
                <w:sz w:val="22"/>
                <w:szCs w:val="22"/>
                <w:lang w:val="vi-VN"/>
              </w:rPr>
              <w:t>1</w:t>
            </w:r>
          </w:p>
        </w:tc>
        <w:tc>
          <w:tcPr>
            <w:tcW w:w="1080" w:type="dxa"/>
          </w:tcPr>
          <w:p w14:paraId="7C495BE2" w14:textId="77777777" w:rsidR="00E96E62" w:rsidRPr="00921B9C" w:rsidRDefault="00E96E62" w:rsidP="00E96E62">
            <w:pPr>
              <w:pStyle w:val="Nidungvnbn"/>
              <w:ind w:firstLine="0"/>
              <w:rPr>
                <w:sz w:val="22"/>
                <w:szCs w:val="22"/>
                <w:lang w:val="vi-VN"/>
              </w:rPr>
            </w:pPr>
            <w:r>
              <w:rPr>
                <w:sz w:val="22"/>
                <w:szCs w:val="22"/>
                <w:lang w:val="vi-VN"/>
              </w:rPr>
              <w:t>Fa0/2</w:t>
            </w:r>
          </w:p>
        </w:tc>
        <w:tc>
          <w:tcPr>
            <w:tcW w:w="1080" w:type="dxa"/>
          </w:tcPr>
          <w:p w14:paraId="2556DD45" w14:textId="77777777" w:rsidR="00E96E62" w:rsidRPr="00921B9C" w:rsidRDefault="00E96E62" w:rsidP="00E96E62">
            <w:pPr>
              <w:pStyle w:val="Nidungvnbn"/>
              <w:ind w:firstLine="0"/>
              <w:rPr>
                <w:sz w:val="22"/>
                <w:szCs w:val="22"/>
                <w:lang w:val="vi-VN"/>
              </w:rPr>
            </w:pPr>
            <w:r>
              <w:rPr>
                <w:sz w:val="22"/>
                <w:szCs w:val="22"/>
                <w:lang w:val="vi-VN"/>
              </w:rPr>
              <w:t>Fa0/1</w:t>
            </w:r>
          </w:p>
        </w:tc>
        <w:tc>
          <w:tcPr>
            <w:tcW w:w="2790" w:type="dxa"/>
          </w:tcPr>
          <w:p w14:paraId="107376C3" w14:textId="597DF29A" w:rsidR="00E96E62" w:rsidRPr="00921B9C" w:rsidRDefault="00E96E62" w:rsidP="00233296">
            <w:pPr>
              <w:pStyle w:val="Nidungvnbn"/>
              <w:ind w:firstLine="0"/>
              <w:rPr>
                <w:sz w:val="22"/>
                <w:szCs w:val="22"/>
                <w:lang w:val="vi-VN"/>
              </w:rPr>
            </w:pPr>
            <w:r>
              <w:rPr>
                <w:sz w:val="22"/>
                <w:szCs w:val="22"/>
                <w:lang w:val="vi-VN"/>
              </w:rPr>
              <w:t>Tầng1</w:t>
            </w:r>
            <w:r w:rsidR="00233296">
              <w:rPr>
                <w:sz w:val="22"/>
                <w:szCs w:val="22"/>
                <w:lang w:val="vi-VN"/>
              </w:rPr>
              <w:t>-Fa0/2—B10</w:t>
            </w:r>
            <w:r>
              <w:rPr>
                <w:sz w:val="22"/>
                <w:szCs w:val="22"/>
                <w:lang w:val="vi-VN"/>
              </w:rPr>
              <w:t>1-Fa0/1</w:t>
            </w:r>
          </w:p>
        </w:tc>
        <w:tc>
          <w:tcPr>
            <w:tcW w:w="1016" w:type="dxa"/>
            <w:vMerge/>
          </w:tcPr>
          <w:p w14:paraId="389FD063" w14:textId="77777777" w:rsidR="00E96E62" w:rsidRPr="00921B9C" w:rsidRDefault="00E96E62" w:rsidP="00E96E62">
            <w:pPr>
              <w:pStyle w:val="Nidungvnbn"/>
              <w:ind w:firstLine="0"/>
              <w:rPr>
                <w:sz w:val="22"/>
                <w:szCs w:val="22"/>
                <w:lang w:val="vi-VN"/>
              </w:rPr>
            </w:pPr>
          </w:p>
        </w:tc>
        <w:tc>
          <w:tcPr>
            <w:tcW w:w="1144" w:type="dxa"/>
            <w:vMerge/>
          </w:tcPr>
          <w:p w14:paraId="660A2C9F" w14:textId="77777777" w:rsidR="00E96E62" w:rsidRPr="00921B9C" w:rsidRDefault="00E96E62" w:rsidP="00E96E62">
            <w:pPr>
              <w:pStyle w:val="Nidungvnbn"/>
              <w:ind w:firstLine="0"/>
              <w:rPr>
                <w:sz w:val="22"/>
                <w:szCs w:val="22"/>
                <w:lang w:val="vi-VN"/>
              </w:rPr>
            </w:pPr>
          </w:p>
        </w:tc>
      </w:tr>
      <w:tr w:rsidR="00E96E62" w14:paraId="625EFEC1" w14:textId="77777777" w:rsidTr="00E96E62">
        <w:trPr>
          <w:trHeight w:val="367"/>
        </w:trPr>
        <w:tc>
          <w:tcPr>
            <w:tcW w:w="990" w:type="dxa"/>
            <w:vMerge/>
          </w:tcPr>
          <w:p w14:paraId="5F43D79B" w14:textId="77777777" w:rsidR="00E96E62" w:rsidRPr="00921B9C" w:rsidRDefault="00E96E62" w:rsidP="00E96E62">
            <w:pPr>
              <w:pStyle w:val="Nidungvnbn"/>
              <w:ind w:firstLine="0"/>
              <w:rPr>
                <w:sz w:val="22"/>
                <w:szCs w:val="22"/>
                <w:lang w:val="vi-VN"/>
              </w:rPr>
            </w:pPr>
          </w:p>
        </w:tc>
        <w:tc>
          <w:tcPr>
            <w:tcW w:w="1170" w:type="dxa"/>
            <w:vMerge/>
          </w:tcPr>
          <w:p w14:paraId="48B336B7" w14:textId="77777777" w:rsidR="00E96E62" w:rsidRPr="00921B9C" w:rsidRDefault="00E96E62" w:rsidP="00E96E62">
            <w:pPr>
              <w:pStyle w:val="Nidungvnbn"/>
              <w:ind w:firstLine="0"/>
              <w:rPr>
                <w:sz w:val="22"/>
                <w:szCs w:val="22"/>
                <w:lang w:val="vi-VN"/>
              </w:rPr>
            </w:pPr>
          </w:p>
        </w:tc>
        <w:tc>
          <w:tcPr>
            <w:tcW w:w="1440" w:type="dxa"/>
          </w:tcPr>
          <w:p w14:paraId="1E46E96B" w14:textId="60B18ECD" w:rsidR="00E96E62" w:rsidRPr="00921B9C" w:rsidRDefault="00233296" w:rsidP="00E96E62">
            <w:pPr>
              <w:pStyle w:val="Nidungvnbn"/>
              <w:ind w:firstLine="0"/>
              <w:rPr>
                <w:sz w:val="22"/>
                <w:szCs w:val="22"/>
                <w:lang w:val="vi-VN"/>
              </w:rPr>
            </w:pPr>
            <w:r>
              <w:rPr>
                <w:sz w:val="22"/>
                <w:szCs w:val="22"/>
                <w:lang w:val="vi-VN"/>
              </w:rPr>
              <w:t>B10</w:t>
            </w:r>
            <w:r w:rsidR="00E96E62">
              <w:rPr>
                <w:sz w:val="22"/>
                <w:szCs w:val="22"/>
                <w:lang w:val="vi-VN"/>
              </w:rPr>
              <w:t>2</w:t>
            </w:r>
          </w:p>
        </w:tc>
        <w:tc>
          <w:tcPr>
            <w:tcW w:w="1080" w:type="dxa"/>
          </w:tcPr>
          <w:p w14:paraId="217566AB" w14:textId="77777777" w:rsidR="00E96E62" w:rsidRPr="00921B9C" w:rsidRDefault="00E96E62" w:rsidP="00E96E62">
            <w:pPr>
              <w:pStyle w:val="Nidungvnbn"/>
              <w:ind w:firstLine="0"/>
              <w:rPr>
                <w:sz w:val="22"/>
                <w:szCs w:val="22"/>
                <w:lang w:val="vi-VN"/>
              </w:rPr>
            </w:pPr>
            <w:r>
              <w:rPr>
                <w:sz w:val="22"/>
                <w:szCs w:val="22"/>
                <w:lang w:val="vi-VN"/>
              </w:rPr>
              <w:t>Fa0/3</w:t>
            </w:r>
          </w:p>
        </w:tc>
        <w:tc>
          <w:tcPr>
            <w:tcW w:w="1080" w:type="dxa"/>
          </w:tcPr>
          <w:p w14:paraId="2FF07BD3" w14:textId="77777777" w:rsidR="00E96E62" w:rsidRPr="00921B9C" w:rsidRDefault="00E96E62" w:rsidP="00E96E62">
            <w:pPr>
              <w:pStyle w:val="Nidungvnbn"/>
              <w:ind w:firstLine="0"/>
              <w:rPr>
                <w:sz w:val="22"/>
                <w:szCs w:val="22"/>
                <w:lang w:val="vi-VN"/>
              </w:rPr>
            </w:pPr>
            <w:r>
              <w:rPr>
                <w:sz w:val="22"/>
                <w:szCs w:val="22"/>
                <w:lang w:val="vi-VN"/>
              </w:rPr>
              <w:t>Fa0/1</w:t>
            </w:r>
          </w:p>
        </w:tc>
        <w:tc>
          <w:tcPr>
            <w:tcW w:w="2790" w:type="dxa"/>
          </w:tcPr>
          <w:p w14:paraId="37CB0EFE" w14:textId="58C7D72C" w:rsidR="00E96E62" w:rsidRPr="00921B9C" w:rsidRDefault="00233296" w:rsidP="00233296">
            <w:pPr>
              <w:pStyle w:val="Nidungvnbn"/>
              <w:ind w:firstLine="0"/>
              <w:rPr>
                <w:sz w:val="22"/>
                <w:szCs w:val="22"/>
                <w:lang w:val="vi-VN"/>
              </w:rPr>
            </w:pPr>
            <w:r>
              <w:rPr>
                <w:sz w:val="22"/>
                <w:szCs w:val="22"/>
                <w:lang w:val="vi-VN"/>
              </w:rPr>
              <w:t>Tầng1-Fa0/3—B10</w:t>
            </w:r>
            <w:r w:rsidR="00E96E62">
              <w:rPr>
                <w:sz w:val="22"/>
                <w:szCs w:val="22"/>
                <w:lang w:val="vi-VN"/>
              </w:rPr>
              <w:t>2-Fa0/1</w:t>
            </w:r>
          </w:p>
        </w:tc>
        <w:tc>
          <w:tcPr>
            <w:tcW w:w="1016" w:type="dxa"/>
            <w:vMerge/>
          </w:tcPr>
          <w:p w14:paraId="040AE8BD" w14:textId="77777777" w:rsidR="00E96E62" w:rsidRPr="00921B9C" w:rsidRDefault="00E96E62" w:rsidP="00E96E62">
            <w:pPr>
              <w:pStyle w:val="Nidungvnbn"/>
              <w:ind w:firstLine="0"/>
              <w:rPr>
                <w:sz w:val="22"/>
                <w:szCs w:val="22"/>
                <w:lang w:val="vi-VN"/>
              </w:rPr>
            </w:pPr>
          </w:p>
        </w:tc>
        <w:tc>
          <w:tcPr>
            <w:tcW w:w="1144" w:type="dxa"/>
            <w:vMerge/>
          </w:tcPr>
          <w:p w14:paraId="318F528F" w14:textId="77777777" w:rsidR="00E96E62" w:rsidRPr="00921B9C" w:rsidRDefault="00E96E62" w:rsidP="00E96E62">
            <w:pPr>
              <w:pStyle w:val="Nidungvnbn"/>
              <w:ind w:firstLine="0"/>
              <w:rPr>
                <w:sz w:val="22"/>
                <w:szCs w:val="22"/>
                <w:lang w:val="vi-VN"/>
              </w:rPr>
            </w:pPr>
          </w:p>
        </w:tc>
      </w:tr>
      <w:tr w:rsidR="00E96E62" w14:paraId="2547D3B6" w14:textId="77777777" w:rsidTr="00E96E62">
        <w:trPr>
          <w:trHeight w:val="367"/>
        </w:trPr>
        <w:tc>
          <w:tcPr>
            <w:tcW w:w="990" w:type="dxa"/>
            <w:vMerge/>
          </w:tcPr>
          <w:p w14:paraId="716024E7" w14:textId="77777777" w:rsidR="00E96E62" w:rsidRPr="00921B9C" w:rsidRDefault="00E96E62" w:rsidP="00E96E62">
            <w:pPr>
              <w:pStyle w:val="Nidungvnbn"/>
              <w:ind w:firstLine="0"/>
              <w:rPr>
                <w:sz w:val="22"/>
                <w:szCs w:val="22"/>
                <w:lang w:val="vi-VN"/>
              </w:rPr>
            </w:pPr>
          </w:p>
        </w:tc>
        <w:tc>
          <w:tcPr>
            <w:tcW w:w="1170" w:type="dxa"/>
            <w:vMerge/>
          </w:tcPr>
          <w:p w14:paraId="10749640" w14:textId="77777777" w:rsidR="00E96E62" w:rsidRPr="00921B9C" w:rsidRDefault="00E96E62" w:rsidP="00E96E62">
            <w:pPr>
              <w:pStyle w:val="Nidungvnbn"/>
              <w:ind w:firstLine="0"/>
              <w:rPr>
                <w:sz w:val="22"/>
                <w:szCs w:val="22"/>
                <w:lang w:val="vi-VN"/>
              </w:rPr>
            </w:pPr>
          </w:p>
        </w:tc>
        <w:tc>
          <w:tcPr>
            <w:tcW w:w="1440" w:type="dxa"/>
          </w:tcPr>
          <w:p w14:paraId="63B4D11E" w14:textId="0B081BFD" w:rsidR="00E96E62" w:rsidRPr="00921B9C" w:rsidRDefault="00233296" w:rsidP="00E96E62">
            <w:pPr>
              <w:pStyle w:val="Nidungvnbn"/>
              <w:ind w:firstLine="0"/>
              <w:rPr>
                <w:sz w:val="22"/>
                <w:szCs w:val="22"/>
                <w:lang w:val="vi-VN"/>
              </w:rPr>
            </w:pPr>
            <w:r>
              <w:rPr>
                <w:sz w:val="22"/>
                <w:szCs w:val="22"/>
                <w:lang w:val="vi-VN"/>
              </w:rPr>
              <w:t>B10</w:t>
            </w:r>
            <w:r w:rsidR="00E96E62">
              <w:rPr>
                <w:sz w:val="22"/>
                <w:szCs w:val="22"/>
                <w:lang w:val="vi-VN"/>
              </w:rPr>
              <w:t>3</w:t>
            </w:r>
          </w:p>
        </w:tc>
        <w:tc>
          <w:tcPr>
            <w:tcW w:w="1080" w:type="dxa"/>
          </w:tcPr>
          <w:p w14:paraId="2AC74AC2" w14:textId="77777777" w:rsidR="00E96E62" w:rsidRPr="00921B9C" w:rsidRDefault="00E96E62" w:rsidP="00E96E62">
            <w:pPr>
              <w:pStyle w:val="Nidungvnbn"/>
              <w:ind w:firstLine="0"/>
              <w:rPr>
                <w:sz w:val="22"/>
                <w:szCs w:val="22"/>
                <w:lang w:val="vi-VN"/>
              </w:rPr>
            </w:pPr>
            <w:r>
              <w:rPr>
                <w:sz w:val="22"/>
                <w:szCs w:val="22"/>
                <w:lang w:val="vi-VN"/>
              </w:rPr>
              <w:t>Fa0/4</w:t>
            </w:r>
          </w:p>
        </w:tc>
        <w:tc>
          <w:tcPr>
            <w:tcW w:w="1080" w:type="dxa"/>
          </w:tcPr>
          <w:p w14:paraId="3A8BCCAB" w14:textId="77777777" w:rsidR="00E96E62" w:rsidRPr="00921B9C" w:rsidRDefault="00E96E62" w:rsidP="00E96E62">
            <w:pPr>
              <w:pStyle w:val="Nidungvnbn"/>
              <w:ind w:firstLine="0"/>
              <w:rPr>
                <w:sz w:val="22"/>
                <w:szCs w:val="22"/>
                <w:lang w:val="vi-VN"/>
              </w:rPr>
            </w:pPr>
            <w:r>
              <w:rPr>
                <w:sz w:val="22"/>
                <w:szCs w:val="22"/>
                <w:lang w:val="vi-VN"/>
              </w:rPr>
              <w:t>Fa0/1</w:t>
            </w:r>
          </w:p>
        </w:tc>
        <w:tc>
          <w:tcPr>
            <w:tcW w:w="2790" w:type="dxa"/>
          </w:tcPr>
          <w:p w14:paraId="20378DF2" w14:textId="34A1D174" w:rsidR="00E96E62" w:rsidRPr="00921B9C" w:rsidRDefault="00E96E62" w:rsidP="00233296">
            <w:pPr>
              <w:pStyle w:val="Nidungvnbn"/>
              <w:ind w:firstLine="0"/>
              <w:rPr>
                <w:sz w:val="22"/>
                <w:szCs w:val="22"/>
                <w:lang w:val="vi-VN"/>
              </w:rPr>
            </w:pPr>
            <w:r>
              <w:rPr>
                <w:sz w:val="22"/>
                <w:szCs w:val="22"/>
                <w:lang w:val="vi-VN"/>
              </w:rPr>
              <w:t>Tầng1</w:t>
            </w:r>
            <w:r w:rsidR="00233296">
              <w:rPr>
                <w:sz w:val="22"/>
                <w:szCs w:val="22"/>
                <w:lang w:val="vi-VN"/>
              </w:rPr>
              <w:t>-Fa0/4—B10</w:t>
            </w:r>
            <w:r>
              <w:rPr>
                <w:sz w:val="22"/>
                <w:szCs w:val="22"/>
                <w:lang w:val="vi-VN"/>
              </w:rPr>
              <w:t>3-Fa0/1</w:t>
            </w:r>
          </w:p>
        </w:tc>
        <w:tc>
          <w:tcPr>
            <w:tcW w:w="1016" w:type="dxa"/>
            <w:vMerge/>
          </w:tcPr>
          <w:p w14:paraId="0E4D3DE1" w14:textId="77777777" w:rsidR="00E96E62" w:rsidRPr="00921B9C" w:rsidRDefault="00E96E62" w:rsidP="00E96E62">
            <w:pPr>
              <w:pStyle w:val="Nidungvnbn"/>
              <w:ind w:firstLine="0"/>
              <w:rPr>
                <w:sz w:val="22"/>
                <w:szCs w:val="22"/>
                <w:lang w:val="vi-VN"/>
              </w:rPr>
            </w:pPr>
          </w:p>
        </w:tc>
        <w:tc>
          <w:tcPr>
            <w:tcW w:w="1144" w:type="dxa"/>
            <w:vMerge/>
          </w:tcPr>
          <w:p w14:paraId="444BA6B9" w14:textId="77777777" w:rsidR="00E96E62" w:rsidRPr="00921B9C" w:rsidRDefault="00E96E62" w:rsidP="00E96E62">
            <w:pPr>
              <w:pStyle w:val="Nidungvnbn"/>
              <w:ind w:firstLine="0"/>
              <w:rPr>
                <w:sz w:val="22"/>
                <w:szCs w:val="22"/>
                <w:lang w:val="vi-VN"/>
              </w:rPr>
            </w:pPr>
          </w:p>
        </w:tc>
      </w:tr>
      <w:tr w:rsidR="00E96E62" w14:paraId="48270248" w14:textId="77777777" w:rsidTr="00E96E62">
        <w:trPr>
          <w:trHeight w:val="367"/>
        </w:trPr>
        <w:tc>
          <w:tcPr>
            <w:tcW w:w="990" w:type="dxa"/>
            <w:vMerge w:val="restart"/>
            <w:shd w:val="clear" w:color="auto" w:fill="DBE5F1" w:themeFill="accent1" w:themeFillTint="33"/>
          </w:tcPr>
          <w:p w14:paraId="4F91B20D" w14:textId="77777777" w:rsidR="00E96E62" w:rsidRPr="00921B9C" w:rsidRDefault="00E96E62" w:rsidP="00E96E62">
            <w:pPr>
              <w:pStyle w:val="Nidungvnbn"/>
              <w:ind w:firstLine="0"/>
              <w:rPr>
                <w:sz w:val="22"/>
                <w:szCs w:val="22"/>
                <w:lang w:val="vi-VN"/>
              </w:rPr>
            </w:pPr>
            <w:r>
              <w:rPr>
                <w:sz w:val="22"/>
                <w:szCs w:val="22"/>
                <w:lang w:val="vi-VN"/>
              </w:rPr>
              <w:t>Tầng 2</w:t>
            </w:r>
          </w:p>
        </w:tc>
        <w:tc>
          <w:tcPr>
            <w:tcW w:w="1170" w:type="dxa"/>
            <w:vMerge w:val="restart"/>
            <w:shd w:val="clear" w:color="auto" w:fill="DBE5F1" w:themeFill="accent1" w:themeFillTint="33"/>
          </w:tcPr>
          <w:p w14:paraId="23687AC2" w14:textId="04703D75" w:rsidR="00E96E62" w:rsidRPr="00921B9C" w:rsidRDefault="00233296" w:rsidP="00E96E62">
            <w:pPr>
              <w:pStyle w:val="Nidungvnbn"/>
              <w:ind w:firstLine="0"/>
              <w:rPr>
                <w:sz w:val="22"/>
                <w:szCs w:val="22"/>
                <w:lang w:val="vi-VN"/>
              </w:rPr>
            </w:pPr>
            <w:r>
              <w:rPr>
                <w:sz w:val="22"/>
                <w:szCs w:val="22"/>
                <w:lang w:val="vi-VN"/>
              </w:rPr>
              <w:t>Tầng2-cn3</w:t>
            </w:r>
          </w:p>
        </w:tc>
        <w:tc>
          <w:tcPr>
            <w:tcW w:w="1440" w:type="dxa"/>
            <w:shd w:val="clear" w:color="auto" w:fill="DBE5F1" w:themeFill="accent1" w:themeFillTint="33"/>
          </w:tcPr>
          <w:p w14:paraId="7A3A3CBD" w14:textId="0A010B13" w:rsidR="00E96E62" w:rsidRPr="00921B9C" w:rsidRDefault="00233296" w:rsidP="00E96E62">
            <w:pPr>
              <w:pStyle w:val="Nidungvnbn"/>
              <w:ind w:firstLine="0"/>
              <w:rPr>
                <w:sz w:val="22"/>
                <w:szCs w:val="22"/>
                <w:lang w:val="vi-VN"/>
              </w:rPr>
            </w:pPr>
            <w:r>
              <w:rPr>
                <w:sz w:val="22"/>
                <w:szCs w:val="22"/>
                <w:lang w:val="vi-VN"/>
              </w:rPr>
              <w:t>Switch CN3_1</w:t>
            </w:r>
          </w:p>
        </w:tc>
        <w:tc>
          <w:tcPr>
            <w:tcW w:w="1080" w:type="dxa"/>
            <w:shd w:val="clear" w:color="auto" w:fill="DBE5F1" w:themeFill="accent1" w:themeFillTint="33"/>
          </w:tcPr>
          <w:p w14:paraId="27391DD1" w14:textId="77777777" w:rsidR="00E96E62" w:rsidRPr="00921B9C" w:rsidRDefault="00E96E62" w:rsidP="00E96E62">
            <w:pPr>
              <w:pStyle w:val="Nidungvnbn"/>
              <w:ind w:firstLine="0"/>
              <w:rPr>
                <w:sz w:val="22"/>
                <w:szCs w:val="22"/>
                <w:lang w:val="vi-VN"/>
              </w:rPr>
            </w:pPr>
            <w:r>
              <w:rPr>
                <w:sz w:val="22"/>
                <w:szCs w:val="22"/>
                <w:lang w:val="vi-VN"/>
              </w:rPr>
              <w:t>Fa0/1</w:t>
            </w:r>
          </w:p>
        </w:tc>
        <w:tc>
          <w:tcPr>
            <w:tcW w:w="1080" w:type="dxa"/>
            <w:shd w:val="clear" w:color="auto" w:fill="DBE5F1" w:themeFill="accent1" w:themeFillTint="33"/>
          </w:tcPr>
          <w:p w14:paraId="553997D7" w14:textId="77777777" w:rsidR="00E96E62" w:rsidRPr="00921B9C" w:rsidRDefault="00E96E62" w:rsidP="00E96E62">
            <w:pPr>
              <w:pStyle w:val="Nidungvnbn"/>
              <w:ind w:firstLine="0"/>
              <w:rPr>
                <w:sz w:val="22"/>
                <w:szCs w:val="22"/>
                <w:lang w:val="vi-VN"/>
              </w:rPr>
            </w:pPr>
            <w:r>
              <w:rPr>
                <w:sz w:val="22"/>
                <w:szCs w:val="22"/>
                <w:lang w:val="vi-VN"/>
              </w:rPr>
              <w:t>Fa0/4</w:t>
            </w:r>
          </w:p>
        </w:tc>
        <w:tc>
          <w:tcPr>
            <w:tcW w:w="2790" w:type="dxa"/>
            <w:shd w:val="clear" w:color="auto" w:fill="DBE5F1" w:themeFill="accent1" w:themeFillTint="33"/>
          </w:tcPr>
          <w:p w14:paraId="1D8306CC" w14:textId="05B13316" w:rsidR="00E96E62" w:rsidRPr="00921B9C" w:rsidRDefault="00233296" w:rsidP="00E96E62">
            <w:pPr>
              <w:pStyle w:val="Nidungvnbn"/>
              <w:ind w:firstLine="0"/>
              <w:rPr>
                <w:sz w:val="22"/>
                <w:szCs w:val="22"/>
                <w:lang w:val="vi-VN"/>
              </w:rPr>
            </w:pPr>
            <w:r>
              <w:rPr>
                <w:sz w:val="22"/>
                <w:szCs w:val="22"/>
                <w:lang w:val="vi-VN"/>
              </w:rPr>
              <w:t>Tầng2-Fa0/1—Switch-Fa0/4</w:t>
            </w:r>
          </w:p>
        </w:tc>
        <w:tc>
          <w:tcPr>
            <w:tcW w:w="1016" w:type="dxa"/>
            <w:vMerge w:val="restart"/>
            <w:shd w:val="clear" w:color="auto" w:fill="DBE5F1" w:themeFill="accent1" w:themeFillTint="33"/>
          </w:tcPr>
          <w:p w14:paraId="46A884F8" w14:textId="77777777" w:rsidR="00E96E62" w:rsidRPr="00921B9C" w:rsidRDefault="00E96E62" w:rsidP="00E96E62">
            <w:pPr>
              <w:pStyle w:val="Nidungvnbn"/>
              <w:ind w:firstLine="0"/>
              <w:rPr>
                <w:sz w:val="22"/>
                <w:szCs w:val="22"/>
                <w:lang w:val="vi-VN"/>
              </w:rPr>
            </w:pPr>
            <w:r>
              <w:rPr>
                <w:sz w:val="22"/>
                <w:szCs w:val="22"/>
                <w:lang w:val="vi-VN"/>
              </w:rPr>
              <w:t>Ethernet</w:t>
            </w:r>
          </w:p>
        </w:tc>
        <w:tc>
          <w:tcPr>
            <w:tcW w:w="1144" w:type="dxa"/>
            <w:vMerge w:val="restart"/>
            <w:shd w:val="clear" w:color="auto" w:fill="DBE5F1" w:themeFill="accent1" w:themeFillTint="33"/>
          </w:tcPr>
          <w:p w14:paraId="4A01F529" w14:textId="77777777" w:rsidR="00E96E62" w:rsidRPr="00921B9C" w:rsidRDefault="00E96E62" w:rsidP="00E96E62">
            <w:pPr>
              <w:pStyle w:val="Nidungvnbn"/>
              <w:ind w:firstLine="0"/>
              <w:rPr>
                <w:sz w:val="22"/>
                <w:szCs w:val="22"/>
                <w:lang w:val="vi-VN"/>
              </w:rPr>
            </w:pPr>
            <w:r>
              <w:rPr>
                <w:sz w:val="22"/>
                <w:szCs w:val="22"/>
                <w:lang w:val="vi-VN"/>
              </w:rPr>
              <w:t>Trunking</w:t>
            </w:r>
          </w:p>
        </w:tc>
      </w:tr>
      <w:tr w:rsidR="00233296" w14:paraId="2359C31D" w14:textId="77777777" w:rsidTr="00E96E62">
        <w:trPr>
          <w:trHeight w:val="367"/>
        </w:trPr>
        <w:tc>
          <w:tcPr>
            <w:tcW w:w="990" w:type="dxa"/>
            <w:vMerge/>
            <w:shd w:val="clear" w:color="auto" w:fill="DBE5F1" w:themeFill="accent1" w:themeFillTint="33"/>
          </w:tcPr>
          <w:p w14:paraId="3731BEBB" w14:textId="77777777" w:rsidR="00233296" w:rsidRDefault="00233296" w:rsidP="00E96E62">
            <w:pPr>
              <w:pStyle w:val="Nidungvnbn"/>
              <w:ind w:firstLine="0"/>
              <w:rPr>
                <w:sz w:val="22"/>
                <w:szCs w:val="22"/>
                <w:lang w:val="vi-VN"/>
              </w:rPr>
            </w:pPr>
          </w:p>
        </w:tc>
        <w:tc>
          <w:tcPr>
            <w:tcW w:w="1170" w:type="dxa"/>
            <w:vMerge/>
            <w:shd w:val="clear" w:color="auto" w:fill="DBE5F1" w:themeFill="accent1" w:themeFillTint="33"/>
          </w:tcPr>
          <w:p w14:paraId="0A6EEB2C" w14:textId="77777777" w:rsidR="00233296" w:rsidRDefault="00233296" w:rsidP="00E96E62">
            <w:pPr>
              <w:pStyle w:val="Nidungvnbn"/>
              <w:ind w:firstLine="0"/>
              <w:rPr>
                <w:sz w:val="22"/>
                <w:szCs w:val="22"/>
                <w:lang w:val="vi-VN"/>
              </w:rPr>
            </w:pPr>
          </w:p>
        </w:tc>
        <w:tc>
          <w:tcPr>
            <w:tcW w:w="1440" w:type="dxa"/>
            <w:shd w:val="clear" w:color="auto" w:fill="DBE5F1" w:themeFill="accent1" w:themeFillTint="33"/>
          </w:tcPr>
          <w:p w14:paraId="5C40A54A" w14:textId="5AB60B2F" w:rsidR="00233296" w:rsidRDefault="00233296" w:rsidP="00E96E62">
            <w:pPr>
              <w:pStyle w:val="Nidungvnbn"/>
              <w:ind w:firstLine="0"/>
              <w:rPr>
                <w:sz w:val="22"/>
                <w:szCs w:val="22"/>
                <w:lang w:val="vi-VN"/>
              </w:rPr>
            </w:pPr>
            <w:r>
              <w:rPr>
                <w:sz w:val="22"/>
                <w:szCs w:val="22"/>
                <w:lang w:val="vi-VN"/>
              </w:rPr>
              <w:t>Switch CN3_2</w:t>
            </w:r>
          </w:p>
        </w:tc>
        <w:tc>
          <w:tcPr>
            <w:tcW w:w="1080" w:type="dxa"/>
            <w:shd w:val="clear" w:color="auto" w:fill="DBE5F1" w:themeFill="accent1" w:themeFillTint="33"/>
          </w:tcPr>
          <w:p w14:paraId="3711EB77" w14:textId="13D80AE8" w:rsidR="00233296" w:rsidRDefault="00233296" w:rsidP="00E96E62">
            <w:pPr>
              <w:pStyle w:val="Nidungvnbn"/>
              <w:ind w:firstLine="0"/>
              <w:rPr>
                <w:sz w:val="22"/>
                <w:szCs w:val="22"/>
                <w:lang w:val="vi-VN"/>
              </w:rPr>
            </w:pPr>
            <w:r>
              <w:rPr>
                <w:sz w:val="22"/>
                <w:szCs w:val="22"/>
                <w:lang w:val="vi-VN"/>
              </w:rPr>
              <w:t>Fa0/5</w:t>
            </w:r>
          </w:p>
        </w:tc>
        <w:tc>
          <w:tcPr>
            <w:tcW w:w="1080" w:type="dxa"/>
            <w:shd w:val="clear" w:color="auto" w:fill="DBE5F1" w:themeFill="accent1" w:themeFillTint="33"/>
          </w:tcPr>
          <w:p w14:paraId="4582F711" w14:textId="209CBBA9" w:rsidR="00233296" w:rsidRDefault="00233296" w:rsidP="00E96E62">
            <w:pPr>
              <w:pStyle w:val="Nidungvnbn"/>
              <w:ind w:firstLine="0"/>
              <w:rPr>
                <w:sz w:val="22"/>
                <w:szCs w:val="22"/>
                <w:lang w:val="vi-VN"/>
              </w:rPr>
            </w:pPr>
            <w:r>
              <w:rPr>
                <w:sz w:val="22"/>
                <w:szCs w:val="22"/>
                <w:lang w:val="vi-VN"/>
              </w:rPr>
              <w:t>Fa0/3</w:t>
            </w:r>
          </w:p>
        </w:tc>
        <w:tc>
          <w:tcPr>
            <w:tcW w:w="2790" w:type="dxa"/>
            <w:shd w:val="clear" w:color="auto" w:fill="DBE5F1" w:themeFill="accent1" w:themeFillTint="33"/>
          </w:tcPr>
          <w:p w14:paraId="4C4D21EA" w14:textId="25B18BCC" w:rsidR="00233296" w:rsidRDefault="00233296" w:rsidP="00E96E62">
            <w:pPr>
              <w:pStyle w:val="Nidungvnbn"/>
              <w:ind w:firstLine="0"/>
              <w:rPr>
                <w:sz w:val="22"/>
                <w:szCs w:val="22"/>
                <w:lang w:val="vi-VN"/>
              </w:rPr>
            </w:pPr>
            <w:r>
              <w:rPr>
                <w:sz w:val="22"/>
                <w:szCs w:val="22"/>
                <w:lang w:val="vi-VN"/>
              </w:rPr>
              <w:t>Tầng2-Fa0/5—Switch-Fa0/3</w:t>
            </w:r>
          </w:p>
        </w:tc>
        <w:tc>
          <w:tcPr>
            <w:tcW w:w="1016" w:type="dxa"/>
            <w:vMerge/>
            <w:shd w:val="clear" w:color="auto" w:fill="DBE5F1" w:themeFill="accent1" w:themeFillTint="33"/>
          </w:tcPr>
          <w:p w14:paraId="461AE693" w14:textId="77777777" w:rsidR="00233296" w:rsidRDefault="00233296" w:rsidP="00E96E62">
            <w:pPr>
              <w:pStyle w:val="Nidungvnbn"/>
              <w:ind w:firstLine="0"/>
              <w:rPr>
                <w:sz w:val="22"/>
                <w:szCs w:val="22"/>
                <w:lang w:val="vi-VN"/>
              </w:rPr>
            </w:pPr>
          </w:p>
        </w:tc>
        <w:tc>
          <w:tcPr>
            <w:tcW w:w="1144" w:type="dxa"/>
            <w:vMerge/>
            <w:shd w:val="clear" w:color="auto" w:fill="DBE5F1" w:themeFill="accent1" w:themeFillTint="33"/>
          </w:tcPr>
          <w:p w14:paraId="110C63B5" w14:textId="77777777" w:rsidR="00233296" w:rsidRDefault="00233296" w:rsidP="00E96E62">
            <w:pPr>
              <w:pStyle w:val="Nidungvnbn"/>
              <w:ind w:firstLine="0"/>
              <w:rPr>
                <w:sz w:val="22"/>
                <w:szCs w:val="22"/>
                <w:lang w:val="vi-VN"/>
              </w:rPr>
            </w:pPr>
          </w:p>
        </w:tc>
      </w:tr>
      <w:tr w:rsidR="00E96E62" w14:paraId="688F4565" w14:textId="77777777" w:rsidTr="00E96E62">
        <w:trPr>
          <w:trHeight w:val="367"/>
        </w:trPr>
        <w:tc>
          <w:tcPr>
            <w:tcW w:w="990" w:type="dxa"/>
            <w:vMerge/>
            <w:shd w:val="clear" w:color="auto" w:fill="DBE5F1" w:themeFill="accent1" w:themeFillTint="33"/>
          </w:tcPr>
          <w:p w14:paraId="1B8F5C93" w14:textId="77777777" w:rsidR="00E96E62" w:rsidRPr="00921B9C" w:rsidRDefault="00E96E62" w:rsidP="00E96E62">
            <w:pPr>
              <w:pStyle w:val="Nidungvnbn"/>
              <w:ind w:firstLine="0"/>
              <w:rPr>
                <w:sz w:val="22"/>
                <w:szCs w:val="22"/>
                <w:lang w:val="vi-VN"/>
              </w:rPr>
            </w:pPr>
          </w:p>
        </w:tc>
        <w:tc>
          <w:tcPr>
            <w:tcW w:w="1170" w:type="dxa"/>
            <w:vMerge/>
            <w:shd w:val="clear" w:color="auto" w:fill="DBE5F1" w:themeFill="accent1" w:themeFillTint="33"/>
          </w:tcPr>
          <w:p w14:paraId="65DF33C4" w14:textId="77777777" w:rsidR="00E96E62" w:rsidRPr="00921B9C" w:rsidRDefault="00E96E62" w:rsidP="00E96E62">
            <w:pPr>
              <w:pStyle w:val="Nidungvnbn"/>
              <w:ind w:firstLine="0"/>
              <w:rPr>
                <w:sz w:val="22"/>
                <w:szCs w:val="22"/>
                <w:lang w:val="vi-VN"/>
              </w:rPr>
            </w:pPr>
          </w:p>
        </w:tc>
        <w:tc>
          <w:tcPr>
            <w:tcW w:w="1440" w:type="dxa"/>
            <w:shd w:val="clear" w:color="auto" w:fill="DBE5F1" w:themeFill="accent1" w:themeFillTint="33"/>
          </w:tcPr>
          <w:p w14:paraId="3ED1C12B" w14:textId="3D530137" w:rsidR="00E96E62" w:rsidRPr="00921B9C" w:rsidRDefault="00233296" w:rsidP="00E96E62">
            <w:pPr>
              <w:pStyle w:val="Nidungvnbn"/>
              <w:ind w:firstLine="0"/>
              <w:rPr>
                <w:sz w:val="22"/>
                <w:szCs w:val="22"/>
                <w:lang w:val="vi-VN"/>
              </w:rPr>
            </w:pPr>
            <w:r>
              <w:rPr>
                <w:sz w:val="22"/>
                <w:szCs w:val="22"/>
                <w:lang w:val="vi-VN"/>
              </w:rPr>
              <w:t>B20</w:t>
            </w:r>
            <w:r w:rsidR="00E96E62">
              <w:rPr>
                <w:sz w:val="22"/>
                <w:szCs w:val="22"/>
                <w:lang w:val="vi-VN"/>
              </w:rPr>
              <w:t>1</w:t>
            </w:r>
          </w:p>
        </w:tc>
        <w:tc>
          <w:tcPr>
            <w:tcW w:w="1080" w:type="dxa"/>
            <w:shd w:val="clear" w:color="auto" w:fill="DBE5F1" w:themeFill="accent1" w:themeFillTint="33"/>
          </w:tcPr>
          <w:p w14:paraId="0FEC55BB" w14:textId="77777777" w:rsidR="00E96E62" w:rsidRPr="00921B9C" w:rsidRDefault="00E96E62" w:rsidP="00E96E62">
            <w:pPr>
              <w:pStyle w:val="Nidungvnbn"/>
              <w:ind w:firstLine="0"/>
              <w:rPr>
                <w:sz w:val="22"/>
                <w:szCs w:val="22"/>
                <w:lang w:val="vi-VN"/>
              </w:rPr>
            </w:pPr>
            <w:r>
              <w:rPr>
                <w:sz w:val="22"/>
                <w:szCs w:val="22"/>
                <w:lang w:val="vi-VN"/>
              </w:rPr>
              <w:t>Fa0/2</w:t>
            </w:r>
          </w:p>
        </w:tc>
        <w:tc>
          <w:tcPr>
            <w:tcW w:w="1080" w:type="dxa"/>
            <w:shd w:val="clear" w:color="auto" w:fill="DBE5F1" w:themeFill="accent1" w:themeFillTint="33"/>
          </w:tcPr>
          <w:p w14:paraId="78A1A8DE" w14:textId="77777777" w:rsidR="00E96E62" w:rsidRPr="00921B9C" w:rsidRDefault="00E96E62" w:rsidP="00E96E62">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6CD846DB" w14:textId="5E8EDA70" w:rsidR="00E96E62" w:rsidRPr="00921B9C" w:rsidRDefault="00233296" w:rsidP="00E96E62">
            <w:pPr>
              <w:pStyle w:val="Nidungvnbn"/>
              <w:ind w:firstLine="0"/>
              <w:rPr>
                <w:sz w:val="22"/>
                <w:szCs w:val="22"/>
                <w:lang w:val="vi-VN"/>
              </w:rPr>
            </w:pPr>
            <w:r>
              <w:rPr>
                <w:sz w:val="22"/>
                <w:szCs w:val="22"/>
                <w:lang w:val="vi-VN"/>
              </w:rPr>
              <w:t>Tầng2-Fa0/2—B201-Fa0/1</w:t>
            </w:r>
          </w:p>
        </w:tc>
        <w:tc>
          <w:tcPr>
            <w:tcW w:w="1016" w:type="dxa"/>
            <w:vMerge/>
            <w:shd w:val="clear" w:color="auto" w:fill="DBE5F1" w:themeFill="accent1" w:themeFillTint="33"/>
          </w:tcPr>
          <w:p w14:paraId="4023234A" w14:textId="77777777" w:rsidR="00E96E62" w:rsidRPr="00921B9C" w:rsidRDefault="00E96E62" w:rsidP="00E96E62">
            <w:pPr>
              <w:pStyle w:val="Nidungvnbn"/>
              <w:ind w:firstLine="0"/>
              <w:rPr>
                <w:sz w:val="22"/>
                <w:szCs w:val="22"/>
                <w:lang w:val="vi-VN"/>
              </w:rPr>
            </w:pPr>
          </w:p>
        </w:tc>
        <w:tc>
          <w:tcPr>
            <w:tcW w:w="1144" w:type="dxa"/>
            <w:vMerge/>
            <w:shd w:val="clear" w:color="auto" w:fill="DBE5F1" w:themeFill="accent1" w:themeFillTint="33"/>
          </w:tcPr>
          <w:p w14:paraId="1F0D9EBC" w14:textId="77777777" w:rsidR="00E96E62" w:rsidRPr="00921B9C" w:rsidRDefault="00E96E62" w:rsidP="00E96E62">
            <w:pPr>
              <w:pStyle w:val="Nidungvnbn"/>
              <w:ind w:firstLine="0"/>
              <w:rPr>
                <w:sz w:val="22"/>
                <w:szCs w:val="22"/>
                <w:lang w:val="vi-VN"/>
              </w:rPr>
            </w:pPr>
          </w:p>
        </w:tc>
      </w:tr>
      <w:tr w:rsidR="00233296" w14:paraId="4C9E3AE2" w14:textId="77777777" w:rsidTr="00E96E62">
        <w:trPr>
          <w:trHeight w:val="367"/>
        </w:trPr>
        <w:tc>
          <w:tcPr>
            <w:tcW w:w="990" w:type="dxa"/>
            <w:vMerge/>
            <w:shd w:val="clear" w:color="auto" w:fill="DBE5F1" w:themeFill="accent1" w:themeFillTint="33"/>
          </w:tcPr>
          <w:p w14:paraId="5B662F3F" w14:textId="77777777" w:rsidR="00233296" w:rsidRPr="00921B9C" w:rsidRDefault="00233296" w:rsidP="00233296">
            <w:pPr>
              <w:pStyle w:val="Nidungvnbn"/>
              <w:ind w:firstLine="0"/>
              <w:rPr>
                <w:sz w:val="22"/>
                <w:szCs w:val="22"/>
                <w:lang w:val="vi-VN"/>
              </w:rPr>
            </w:pPr>
          </w:p>
        </w:tc>
        <w:tc>
          <w:tcPr>
            <w:tcW w:w="1170" w:type="dxa"/>
            <w:vMerge/>
            <w:shd w:val="clear" w:color="auto" w:fill="DBE5F1" w:themeFill="accent1" w:themeFillTint="33"/>
          </w:tcPr>
          <w:p w14:paraId="7A2F71E1" w14:textId="77777777" w:rsidR="00233296" w:rsidRPr="00921B9C" w:rsidRDefault="00233296" w:rsidP="00233296">
            <w:pPr>
              <w:pStyle w:val="Nidungvnbn"/>
              <w:ind w:firstLine="0"/>
              <w:rPr>
                <w:sz w:val="22"/>
                <w:szCs w:val="22"/>
                <w:lang w:val="vi-VN"/>
              </w:rPr>
            </w:pPr>
          </w:p>
        </w:tc>
        <w:tc>
          <w:tcPr>
            <w:tcW w:w="1440" w:type="dxa"/>
            <w:shd w:val="clear" w:color="auto" w:fill="DBE5F1" w:themeFill="accent1" w:themeFillTint="33"/>
          </w:tcPr>
          <w:p w14:paraId="0930B775" w14:textId="2E375586" w:rsidR="00233296" w:rsidRPr="00921B9C" w:rsidRDefault="00233296" w:rsidP="00233296">
            <w:pPr>
              <w:pStyle w:val="Nidungvnbn"/>
              <w:ind w:firstLine="0"/>
              <w:rPr>
                <w:sz w:val="22"/>
                <w:szCs w:val="22"/>
                <w:lang w:val="vi-VN"/>
              </w:rPr>
            </w:pPr>
            <w:r>
              <w:rPr>
                <w:sz w:val="22"/>
                <w:szCs w:val="22"/>
                <w:lang w:val="vi-VN"/>
              </w:rPr>
              <w:t>B202</w:t>
            </w:r>
          </w:p>
        </w:tc>
        <w:tc>
          <w:tcPr>
            <w:tcW w:w="1080" w:type="dxa"/>
            <w:shd w:val="clear" w:color="auto" w:fill="DBE5F1" w:themeFill="accent1" w:themeFillTint="33"/>
          </w:tcPr>
          <w:p w14:paraId="2CFABA94" w14:textId="77777777" w:rsidR="00233296" w:rsidRPr="00921B9C" w:rsidRDefault="00233296" w:rsidP="00233296">
            <w:pPr>
              <w:pStyle w:val="Nidungvnbn"/>
              <w:ind w:firstLine="0"/>
              <w:rPr>
                <w:sz w:val="22"/>
                <w:szCs w:val="22"/>
                <w:lang w:val="vi-VN"/>
              </w:rPr>
            </w:pPr>
            <w:r>
              <w:rPr>
                <w:sz w:val="22"/>
                <w:szCs w:val="22"/>
                <w:lang w:val="vi-VN"/>
              </w:rPr>
              <w:t>Fa0/3</w:t>
            </w:r>
          </w:p>
        </w:tc>
        <w:tc>
          <w:tcPr>
            <w:tcW w:w="1080" w:type="dxa"/>
            <w:shd w:val="clear" w:color="auto" w:fill="DBE5F1" w:themeFill="accent1" w:themeFillTint="33"/>
          </w:tcPr>
          <w:p w14:paraId="29D486A6" w14:textId="77777777" w:rsidR="00233296" w:rsidRPr="00921B9C" w:rsidRDefault="00233296" w:rsidP="00233296">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593E61B3" w14:textId="3C57ACE7" w:rsidR="00233296" w:rsidRPr="00921B9C" w:rsidRDefault="00233296" w:rsidP="00233296">
            <w:pPr>
              <w:pStyle w:val="Nidungvnbn"/>
              <w:ind w:firstLine="0"/>
              <w:rPr>
                <w:sz w:val="22"/>
                <w:szCs w:val="22"/>
                <w:lang w:val="vi-VN"/>
              </w:rPr>
            </w:pPr>
            <w:r>
              <w:rPr>
                <w:sz w:val="22"/>
                <w:szCs w:val="22"/>
                <w:lang w:val="vi-VN"/>
              </w:rPr>
              <w:t>Tầng2-Fa0/3—B202-Fa0/1</w:t>
            </w:r>
          </w:p>
        </w:tc>
        <w:tc>
          <w:tcPr>
            <w:tcW w:w="1016" w:type="dxa"/>
            <w:vMerge/>
            <w:shd w:val="clear" w:color="auto" w:fill="DBE5F1" w:themeFill="accent1" w:themeFillTint="33"/>
          </w:tcPr>
          <w:p w14:paraId="4936F03C" w14:textId="77777777" w:rsidR="00233296" w:rsidRPr="00921B9C" w:rsidRDefault="00233296" w:rsidP="00233296">
            <w:pPr>
              <w:pStyle w:val="Nidungvnbn"/>
              <w:ind w:firstLine="0"/>
              <w:rPr>
                <w:sz w:val="22"/>
                <w:szCs w:val="22"/>
                <w:lang w:val="vi-VN"/>
              </w:rPr>
            </w:pPr>
          </w:p>
        </w:tc>
        <w:tc>
          <w:tcPr>
            <w:tcW w:w="1144" w:type="dxa"/>
            <w:vMerge/>
            <w:shd w:val="clear" w:color="auto" w:fill="DBE5F1" w:themeFill="accent1" w:themeFillTint="33"/>
          </w:tcPr>
          <w:p w14:paraId="5BAB1054" w14:textId="77777777" w:rsidR="00233296" w:rsidRPr="00921B9C" w:rsidRDefault="00233296" w:rsidP="00233296">
            <w:pPr>
              <w:pStyle w:val="Nidungvnbn"/>
              <w:ind w:firstLine="0"/>
              <w:rPr>
                <w:sz w:val="22"/>
                <w:szCs w:val="22"/>
                <w:lang w:val="vi-VN"/>
              </w:rPr>
            </w:pPr>
          </w:p>
        </w:tc>
      </w:tr>
      <w:tr w:rsidR="00233296" w14:paraId="1F157A68" w14:textId="77777777" w:rsidTr="00E96E62">
        <w:trPr>
          <w:trHeight w:val="367"/>
        </w:trPr>
        <w:tc>
          <w:tcPr>
            <w:tcW w:w="990" w:type="dxa"/>
            <w:vMerge/>
            <w:shd w:val="clear" w:color="auto" w:fill="DBE5F1" w:themeFill="accent1" w:themeFillTint="33"/>
          </w:tcPr>
          <w:p w14:paraId="6D45DE2B" w14:textId="77777777" w:rsidR="00233296" w:rsidRPr="00921B9C" w:rsidRDefault="00233296" w:rsidP="00233296">
            <w:pPr>
              <w:pStyle w:val="Nidungvnbn"/>
              <w:ind w:firstLine="0"/>
              <w:rPr>
                <w:sz w:val="22"/>
                <w:szCs w:val="22"/>
                <w:lang w:val="vi-VN"/>
              </w:rPr>
            </w:pPr>
          </w:p>
        </w:tc>
        <w:tc>
          <w:tcPr>
            <w:tcW w:w="1170" w:type="dxa"/>
            <w:vMerge/>
            <w:shd w:val="clear" w:color="auto" w:fill="DBE5F1" w:themeFill="accent1" w:themeFillTint="33"/>
          </w:tcPr>
          <w:p w14:paraId="2C69114E" w14:textId="77777777" w:rsidR="00233296" w:rsidRPr="00921B9C" w:rsidRDefault="00233296" w:rsidP="00233296">
            <w:pPr>
              <w:pStyle w:val="Nidungvnbn"/>
              <w:ind w:firstLine="0"/>
              <w:rPr>
                <w:sz w:val="22"/>
                <w:szCs w:val="22"/>
                <w:lang w:val="vi-VN"/>
              </w:rPr>
            </w:pPr>
          </w:p>
        </w:tc>
        <w:tc>
          <w:tcPr>
            <w:tcW w:w="1440" w:type="dxa"/>
            <w:shd w:val="clear" w:color="auto" w:fill="DBE5F1" w:themeFill="accent1" w:themeFillTint="33"/>
          </w:tcPr>
          <w:p w14:paraId="55C9B693" w14:textId="0692534A" w:rsidR="00233296" w:rsidRPr="00921B9C" w:rsidRDefault="00233296" w:rsidP="00233296">
            <w:pPr>
              <w:pStyle w:val="Nidungvnbn"/>
              <w:ind w:firstLine="0"/>
              <w:rPr>
                <w:sz w:val="22"/>
                <w:szCs w:val="22"/>
                <w:lang w:val="vi-VN"/>
              </w:rPr>
            </w:pPr>
            <w:r>
              <w:rPr>
                <w:sz w:val="22"/>
                <w:szCs w:val="22"/>
                <w:lang w:val="vi-VN"/>
              </w:rPr>
              <w:t>B203</w:t>
            </w:r>
          </w:p>
        </w:tc>
        <w:tc>
          <w:tcPr>
            <w:tcW w:w="1080" w:type="dxa"/>
            <w:shd w:val="clear" w:color="auto" w:fill="DBE5F1" w:themeFill="accent1" w:themeFillTint="33"/>
          </w:tcPr>
          <w:p w14:paraId="366E0C0E" w14:textId="77777777" w:rsidR="00233296" w:rsidRPr="00921B9C" w:rsidRDefault="00233296" w:rsidP="00233296">
            <w:pPr>
              <w:pStyle w:val="Nidungvnbn"/>
              <w:ind w:firstLine="0"/>
              <w:rPr>
                <w:sz w:val="22"/>
                <w:szCs w:val="22"/>
                <w:lang w:val="vi-VN"/>
              </w:rPr>
            </w:pPr>
            <w:r>
              <w:rPr>
                <w:sz w:val="22"/>
                <w:szCs w:val="22"/>
                <w:lang w:val="vi-VN"/>
              </w:rPr>
              <w:t>Fa0/4</w:t>
            </w:r>
          </w:p>
        </w:tc>
        <w:tc>
          <w:tcPr>
            <w:tcW w:w="1080" w:type="dxa"/>
            <w:shd w:val="clear" w:color="auto" w:fill="DBE5F1" w:themeFill="accent1" w:themeFillTint="33"/>
          </w:tcPr>
          <w:p w14:paraId="36D14915" w14:textId="77777777" w:rsidR="00233296" w:rsidRPr="00921B9C" w:rsidRDefault="00233296" w:rsidP="00233296">
            <w:pPr>
              <w:pStyle w:val="Nidungvnbn"/>
              <w:ind w:firstLine="0"/>
              <w:rPr>
                <w:sz w:val="22"/>
                <w:szCs w:val="22"/>
                <w:lang w:val="vi-VN"/>
              </w:rPr>
            </w:pPr>
            <w:r>
              <w:rPr>
                <w:sz w:val="22"/>
                <w:szCs w:val="22"/>
                <w:lang w:val="vi-VN"/>
              </w:rPr>
              <w:t>Fa0/1</w:t>
            </w:r>
          </w:p>
        </w:tc>
        <w:tc>
          <w:tcPr>
            <w:tcW w:w="2790" w:type="dxa"/>
            <w:shd w:val="clear" w:color="auto" w:fill="DBE5F1" w:themeFill="accent1" w:themeFillTint="33"/>
          </w:tcPr>
          <w:p w14:paraId="15ED75DC" w14:textId="54C49339" w:rsidR="00233296" w:rsidRPr="00921B9C" w:rsidRDefault="00233296" w:rsidP="00233296">
            <w:pPr>
              <w:pStyle w:val="Nidungvnbn"/>
              <w:ind w:firstLine="0"/>
              <w:rPr>
                <w:sz w:val="22"/>
                <w:szCs w:val="22"/>
                <w:lang w:val="vi-VN"/>
              </w:rPr>
            </w:pPr>
            <w:r>
              <w:rPr>
                <w:sz w:val="22"/>
                <w:szCs w:val="22"/>
                <w:lang w:val="vi-VN"/>
              </w:rPr>
              <w:t>Tầng2-Fa0/4—B203-Fa0/1</w:t>
            </w:r>
          </w:p>
        </w:tc>
        <w:tc>
          <w:tcPr>
            <w:tcW w:w="1016" w:type="dxa"/>
            <w:vMerge/>
            <w:shd w:val="clear" w:color="auto" w:fill="DBE5F1" w:themeFill="accent1" w:themeFillTint="33"/>
          </w:tcPr>
          <w:p w14:paraId="51CF3A7C" w14:textId="77777777" w:rsidR="00233296" w:rsidRPr="00921B9C" w:rsidRDefault="00233296" w:rsidP="00233296">
            <w:pPr>
              <w:pStyle w:val="Nidungvnbn"/>
              <w:ind w:firstLine="0"/>
              <w:rPr>
                <w:sz w:val="22"/>
                <w:szCs w:val="22"/>
                <w:lang w:val="vi-VN"/>
              </w:rPr>
            </w:pPr>
          </w:p>
        </w:tc>
        <w:tc>
          <w:tcPr>
            <w:tcW w:w="1144" w:type="dxa"/>
            <w:vMerge/>
            <w:shd w:val="clear" w:color="auto" w:fill="DBE5F1" w:themeFill="accent1" w:themeFillTint="33"/>
          </w:tcPr>
          <w:p w14:paraId="16037E6B" w14:textId="77777777" w:rsidR="00233296" w:rsidRPr="00921B9C" w:rsidRDefault="00233296" w:rsidP="00233296">
            <w:pPr>
              <w:pStyle w:val="Nidungvnbn"/>
              <w:ind w:firstLine="0"/>
              <w:rPr>
                <w:sz w:val="22"/>
                <w:szCs w:val="22"/>
                <w:lang w:val="vi-VN"/>
              </w:rPr>
            </w:pPr>
          </w:p>
        </w:tc>
      </w:tr>
    </w:tbl>
    <w:p w14:paraId="4BB1DAB8" w14:textId="7194A11B" w:rsidR="00E96E62" w:rsidRDefault="00233296" w:rsidP="00233296">
      <w:pPr>
        <w:pStyle w:val="Bngbiu-nidung"/>
        <w:jc w:val="center"/>
        <w:rPr>
          <w:lang w:val="vi-VN"/>
        </w:rPr>
      </w:pPr>
      <w:bookmarkStart w:id="28" w:name="_Toc132895680"/>
      <w:r>
        <w:rPr>
          <w:lang w:val="vi-VN"/>
        </w:rPr>
        <w:t>Bảng 4.3 Kết nối port chi nhánh 3</w:t>
      </w:r>
      <w:bookmarkEnd w:id="28"/>
    </w:p>
    <w:p w14:paraId="2F9AD7D6" w14:textId="77777777" w:rsidR="00B92D30" w:rsidRDefault="00B92D30">
      <w:pPr>
        <w:spacing w:after="200" w:line="276" w:lineRule="auto"/>
        <w:rPr>
          <w:b/>
          <w:sz w:val="28"/>
          <w:szCs w:val="28"/>
          <w:lang w:val="vi-VN"/>
        </w:rPr>
      </w:pPr>
      <w:r>
        <w:rPr>
          <w:lang w:val="vi-VN"/>
        </w:rPr>
        <w:br w:type="page"/>
      </w:r>
    </w:p>
    <w:p w14:paraId="6DF57A9F" w14:textId="6DCEBFA4" w:rsidR="00C17FD9" w:rsidRDefault="00C17FD9" w:rsidP="00C17FD9">
      <w:pPr>
        <w:pStyle w:val="Tiumccp1"/>
        <w:rPr>
          <w:lang w:val="vi-VN"/>
        </w:rPr>
      </w:pPr>
      <w:bookmarkStart w:id="29" w:name="_Toc132895611"/>
      <w:r>
        <w:rPr>
          <w:lang w:val="vi-VN"/>
        </w:rPr>
        <w:lastRenderedPageBreak/>
        <w:t>4.2 Thông tin VLAN, Interface VLAN trong hệ thống</w:t>
      </w:r>
      <w:bookmarkEnd w:id="29"/>
    </w:p>
    <w:tbl>
      <w:tblPr>
        <w:tblStyle w:val="TableGrid"/>
        <w:tblW w:w="9554" w:type="dxa"/>
        <w:jc w:val="center"/>
        <w:tblLook w:val="04A0" w:firstRow="1" w:lastRow="0" w:firstColumn="1" w:lastColumn="0" w:noHBand="0" w:noVBand="1"/>
      </w:tblPr>
      <w:tblGrid>
        <w:gridCol w:w="764"/>
        <w:gridCol w:w="1301"/>
        <w:gridCol w:w="1170"/>
        <w:gridCol w:w="2430"/>
        <w:gridCol w:w="1980"/>
        <w:gridCol w:w="1909"/>
      </w:tblGrid>
      <w:tr w:rsidR="00413B03" w:rsidRPr="00B92D30" w14:paraId="17BEA584" w14:textId="77777777" w:rsidTr="00DC00A3">
        <w:trPr>
          <w:trHeight w:val="420"/>
          <w:jc w:val="center"/>
        </w:trPr>
        <w:tc>
          <w:tcPr>
            <w:tcW w:w="764" w:type="dxa"/>
            <w:shd w:val="clear" w:color="auto" w:fill="B8CCE4" w:themeFill="accent1" w:themeFillTint="66"/>
          </w:tcPr>
          <w:p w14:paraId="3A8D85E3" w14:textId="0FC0099F" w:rsidR="00413B03" w:rsidRPr="00B92D30" w:rsidRDefault="00B92D30" w:rsidP="00B92D30">
            <w:pPr>
              <w:pStyle w:val="Nidungvnbn"/>
              <w:ind w:firstLine="0"/>
              <w:jc w:val="center"/>
              <w:rPr>
                <w:b/>
                <w:sz w:val="22"/>
                <w:szCs w:val="22"/>
                <w:lang w:val="vi-VN"/>
              </w:rPr>
            </w:pPr>
            <w:r>
              <w:rPr>
                <w:b/>
                <w:sz w:val="22"/>
                <w:szCs w:val="22"/>
                <w:lang w:val="vi-VN"/>
              </w:rPr>
              <w:t>STT</w:t>
            </w:r>
          </w:p>
        </w:tc>
        <w:tc>
          <w:tcPr>
            <w:tcW w:w="1301" w:type="dxa"/>
            <w:shd w:val="clear" w:color="auto" w:fill="B8CCE4" w:themeFill="accent1" w:themeFillTint="66"/>
          </w:tcPr>
          <w:p w14:paraId="62562975" w14:textId="66E2D0AA" w:rsidR="00413B03" w:rsidRPr="00B92D30" w:rsidRDefault="00413B03" w:rsidP="00B92D30">
            <w:pPr>
              <w:pStyle w:val="Nidungvnbn"/>
              <w:ind w:firstLine="0"/>
              <w:jc w:val="center"/>
              <w:rPr>
                <w:b/>
                <w:sz w:val="22"/>
                <w:szCs w:val="22"/>
                <w:lang w:val="vi-VN"/>
              </w:rPr>
            </w:pPr>
            <w:r w:rsidRPr="00B92D30">
              <w:rPr>
                <w:b/>
                <w:sz w:val="22"/>
                <w:szCs w:val="22"/>
                <w:lang w:val="vi-VN"/>
              </w:rPr>
              <w:t>Tên VLAN</w:t>
            </w:r>
          </w:p>
        </w:tc>
        <w:tc>
          <w:tcPr>
            <w:tcW w:w="1170" w:type="dxa"/>
            <w:shd w:val="clear" w:color="auto" w:fill="B8CCE4" w:themeFill="accent1" w:themeFillTint="66"/>
          </w:tcPr>
          <w:p w14:paraId="1E815F19" w14:textId="3CBAE295" w:rsidR="00413B03" w:rsidRPr="00B92D30" w:rsidRDefault="00413B03" w:rsidP="00B92D30">
            <w:pPr>
              <w:pStyle w:val="Nidungvnbn"/>
              <w:ind w:firstLine="0"/>
              <w:jc w:val="center"/>
              <w:rPr>
                <w:b/>
                <w:sz w:val="22"/>
                <w:szCs w:val="22"/>
                <w:lang w:val="vi-VN"/>
              </w:rPr>
            </w:pPr>
            <w:r w:rsidRPr="00B92D30">
              <w:rPr>
                <w:b/>
                <w:sz w:val="22"/>
                <w:szCs w:val="22"/>
                <w:lang w:val="vi-VN"/>
              </w:rPr>
              <w:t>VLAN ID</w:t>
            </w:r>
          </w:p>
        </w:tc>
        <w:tc>
          <w:tcPr>
            <w:tcW w:w="2430" w:type="dxa"/>
            <w:shd w:val="clear" w:color="auto" w:fill="B8CCE4" w:themeFill="accent1" w:themeFillTint="66"/>
          </w:tcPr>
          <w:p w14:paraId="642A03A4" w14:textId="083C15C4" w:rsidR="00413B03" w:rsidRPr="00B92D30" w:rsidRDefault="00413B03" w:rsidP="00B92D30">
            <w:pPr>
              <w:pStyle w:val="Nidungvnbn"/>
              <w:ind w:firstLine="0"/>
              <w:jc w:val="center"/>
              <w:rPr>
                <w:b/>
                <w:sz w:val="22"/>
                <w:szCs w:val="22"/>
                <w:lang w:val="vi-VN"/>
              </w:rPr>
            </w:pPr>
            <w:r w:rsidRPr="00B92D30">
              <w:rPr>
                <w:b/>
                <w:sz w:val="22"/>
                <w:szCs w:val="22"/>
                <w:lang w:val="vi-VN"/>
              </w:rPr>
              <w:t>Mô tả VLAN</w:t>
            </w:r>
          </w:p>
        </w:tc>
        <w:tc>
          <w:tcPr>
            <w:tcW w:w="1980" w:type="dxa"/>
            <w:vMerge w:val="restart"/>
            <w:shd w:val="clear" w:color="auto" w:fill="B8CCE4" w:themeFill="accent1" w:themeFillTint="66"/>
          </w:tcPr>
          <w:p w14:paraId="3ADAA84F" w14:textId="12C8AC02" w:rsidR="00413B03" w:rsidRPr="00B92D30" w:rsidRDefault="00413B03" w:rsidP="00B92D30">
            <w:pPr>
              <w:pStyle w:val="Nidungvnbn"/>
              <w:ind w:firstLine="0"/>
              <w:jc w:val="center"/>
              <w:rPr>
                <w:b/>
                <w:sz w:val="22"/>
                <w:szCs w:val="22"/>
                <w:lang w:val="vi-VN"/>
              </w:rPr>
            </w:pPr>
            <w:r w:rsidRPr="00B92D30">
              <w:rPr>
                <w:b/>
                <w:sz w:val="22"/>
                <w:szCs w:val="22"/>
                <w:lang w:val="vi-VN"/>
              </w:rPr>
              <w:t>Subnet</w:t>
            </w:r>
          </w:p>
        </w:tc>
        <w:tc>
          <w:tcPr>
            <w:tcW w:w="1909" w:type="dxa"/>
            <w:vMerge w:val="restart"/>
            <w:shd w:val="clear" w:color="auto" w:fill="B8CCE4" w:themeFill="accent1" w:themeFillTint="66"/>
          </w:tcPr>
          <w:p w14:paraId="7177B098" w14:textId="6E437A82" w:rsidR="00413B03" w:rsidRPr="00B92D30" w:rsidRDefault="00413B03" w:rsidP="00B92D30">
            <w:pPr>
              <w:pStyle w:val="Nidungvnbn"/>
              <w:ind w:firstLine="0"/>
              <w:jc w:val="center"/>
              <w:rPr>
                <w:b/>
                <w:sz w:val="22"/>
                <w:szCs w:val="22"/>
                <w:lang w:val="vi-VN"/>
              </w:rPr>
            </w:pPr>
            <w:r w:rsidRPr="00B92D30">
              <w:rPr>
                <w:b/>
                <w:sz w:val="22"/>
                <w:szCs w:val="22"/>
                <w:lang w:val="vi-VN"/>
              </w:rPr>
              <w:t>Default Gateway</w:t>
            </w:r>
          </w:p>
        </w:tc>
      </w:tr>
      <w:tr w:rsidR="00413B03" w:rsidRPr="00B92D30" w14:paraId="158D1CA5" w14:textId="77777777" w:rsidTr="00DC00A3">
        <w:trPr>
          <w:trHeight w:val="420"/>
          <w:jc w:val="center"/>
        </w:trPr>
        <w:tc>
          <w:tcPr>
            <w:tcW w:w="5665" w:type="dxa"/>
            <w:gridSpan w:val="4"/>
            <w:shd w:val="clear" w:color="auto" w:fill="B8CCE4" w:themeFill="accent1" w:themeFillTint="66"/>
          </w:tcPr>
          <w:p w14:paraId="522B70AE" w14:textId="44B71DA8" w:rsidR="00413B03" w:rsidRPr="00B92D30" w:rsidRDefault="00413B03" w:rsidP="00B92D30">
            <w:pPr>
              <w:pStyle w:val="Nidungvnbn"/>
              <w:ind w:firstLine="0"/>
              <w:jc w:val="center"/>
              <w:rPr>
                <w:b/>
                <w:sz w:val="22"/>
                <w:szCs w:val="22"/>
                <w:lang w:val="vi-VN"/>
              </w:rPr>
            </w:pPr>
            <w:r w:rsidRPr="00B92D30">
              <w:rPr>
                <w:b/>
                <w:sz w:val="22"/>
                <w:szCs w:val="22"/>
                <w:lang w:val="vi-VN"/>
              </w:rPr>
              <w:t>Chi nhánh</w:t>
            </w:r>
          </w:p>
        </w:tc>
        <w:tc>
          <w:tcPr>
            <w:tcW w:w="1980" w:type="dxa"/>
            <w:vMerge/>
            <w:shd w:val="clear" w:color="auto" w:fill="B8CCE4" w:themeFill="accent1" w:themeFillTint="66"/>
          </w:tcPr>
          <w:p w14:paraId="678E9D59" w14:textId="0BD8AF45" w:rsidR="00413B03" w:rsidRPr="00B92D30" w:rsidRDefault="00413B03" w:rsidP="00B92D30">
            <w:pPr>
              <w:pStyle w:val="Nidungvnbn"/>
              <w:ind w:firstLine="0"/>
              <w:jc w:val="center"/>
              <w:rPr>
                <w:b/>
                <w:sz w:val="22"/>
                <w:szCs w:val="22"/>
                <w:lang w:val="vi-VN"/>
              </w:rPr>
            </w:pPr>
          </w:p>
        </w:tc>
        <w:tc>
          <w:tcPr>
            <w:tcW w:w="1909" w:type="dxa"/>
            <w:vMerge/>
            <w:shd w:val="clear" w:color="auto" w:fill="B8CCE4" w:themeFill="accent1" w:themeFillTint="66"/>
          </w:tcPr>
          <w:p w14:paraId="65374CE0" w14:textId="4F904F6A" w:rsidR="00413B03" w:rsidRPr="00B92D30" w:rsidRDefault="00413B03" w:rsidP="00B92D30">
            <w:pPr>
              <w:pStyle w:val="Nidungvnbn"/>
              <w:ind w:firstLine="0"/>
              <w:jc w:val="center"/>
              <w:rPr>
                <w:b/>
                <w:sz w:val="22"/>
                <w:szCs w:val="22"/>
                <w:lang w:val="vi-VN"/>
              </w:rPr>
            </w:pPr>
          </w:p>
        </w:tc>
      </w:tr>
      <w:tr w:rsidR="00413B03" w:rsidRPr="00413B03" w14:paraId="69BEEDEC" w14:textId="77777777" w:rsidTr="00DC00A3">
        <w:trPr>
          <w:trHeight w:val="420"/>
          <w:jc w:val="center"/>
        </w:trPr>
        <w:tc>
          <w:tcPr>
            <w:tcW w:w="764" w:type="dxa"/>
          </w:tcPr>
          <w:p w14:paraId="6190B5AA" w14:textId="2603E87A" w:rsidR="00413B03" w:rsidRPr="00413B03" w:rsidRDefault="00413B03" w:rsidP="00413B03">
            <w:pPr>
              <w:pStyle w:val="Nidungvnbn"/>
              <w:ind w:firstLine="0"/>
              <w:rPr>
                <w:sz w:val="22"/>
                <w:szCs w:val="22"/>
                <w:lang w:val="vi-VN"/>
              </w:rPr>
            </w:pPr>
            <w:r>
              <w:rPr>
                <w:sz w:val="22"/>
                <w:szCs w:val="22"/>
                <w:lang w:val="vi-VN"/>
              </w:rPr>
              <w:t>1</w:t>
            </w:r>
          </w:p>
        </w:tc>
        <w:tc>
          <w:tcPr>
            <w:tcW w:w="1301" w:type="dxa"/>
          </w:tcPr>
          <w:p w14:paraId="07961ECA" w14:textId="541B064B" w:rsidR="00413B03" w:rsidRPr="00413B03" w:rsidRDefault="00413B03" w:rsidP="00413B03">
            <w:pPr>
              <w:pStyle w:val="Nidungvnbn"/>
              <w:ind w:firstLine="0"/>
              <w:rPr>
                <w:sz w:val="22"/>
                <w:szCs w:val="22"/>
                <w:lang w:val="vi-VN"/>
              </w:rPr>
            </w:pPr>
            <w:r>
              <w:rPr>
                <w:sz w:val="22"/>
                <w:szCs w:val="22"/>
                <w:lang w:val="vi-VN"/>
              </w:rPr>
              <w:t>V10</w:t>
            </w:r>
          </w:p>
        </w:tc>
        <w:tc>
          <w:tcPr>
            <w:tcW w:w="1170" w:type="dxa"/>
          </w:tcPr>
          <w:p w14:paraId="2527F1AB" w14:textId="7D323583" w:rsidR="00413B03" w:rsidRPr="00413B03" w:rsidRDefault="00413B03" w:rsidP="00413B03">
            <w:pPr>
              <w:pStyle w:val="Nidungvnbn"/>
              <w:ind w:firstLine="0"/>
              <w:rPr>
                <w:sz w:val="22"/>
                <w:szCs w:val="22"/>
                <w:lang w:val="vi-VN"/>
              </w:rPr>
            </w:pPr>
            <w:r>
              <w:rPr>
                <w:sz w:val="22"/>
                <w:szCs w:val="22"/>
                <w:lang w:val="vi-VN"/>
              </w:rPr>
              <w:t>10</w:t>
            </w:r>
          </w:p>
        </w:tc>
        <w:tc>
          <w:tcPr>
            <w:tcW w:w="2430" w:type="dxa"/>
            <w:vMerge w:val="restart"/>
          </w:tcPr>
          <w:p w14:paraId="086EEF23" w14:textId="7EDC0E7C" w:rsidR="00413B03" w:rsidRPr="00413B03" w:rsidRDefault="00413B03" w:rsidP="00413B03">
            <w:pPr>
              <w:pStyle w:val="Nidungvnbn"/>
              <w:ind w:firstLine="0"/>
              <w:rPr>
                <w:sz w:val="22"/>
                <w:szCs w:val="22"/>
                <w:lang w:val="vi-VN"/>
              </w:rPr>
            </w:pPr>
            <w:r>
              <w:rPr>
                <w:sz w:val="22"/>
                <w:szCs w:val="22"/>
                <w:lang w:val="vi-VN"/>
              </w:rPr>
              <w:t>Subnet Tân Phong</w:t>
            </w:r>
          </w:p>
        </w:tc>
        <w:tc>
          <w:tcPr>
            <w:tcW w:w="1980" w:type="dxa"/>
          </w:tcPr>
          <w:p w14:paraId="22D8C62B" w14:textId="5C101A40" w:rsidR="00413B03" w:rsidRPr="00413B03" w:rsidRDefault="00413B03" w:rsidP="00413B03">
            <w:pPr>
              <w:pStyle w:val="Nidungvnbn"/>
              <w:ind w:firstLine="0"/>
              <w:rPr>
                <w:sz w:val="22"/>
                <w:szCs w:val="22"/>
                <w:lang w:val="vi-VN"/>
              </w:rPr>
            </w:pPr>
            <w:r>
              <w:rPr>
                <w:sz w:val="22"/>
                <w:szCs w:val="22"/>
                <w:lang w:val="vi-VN"/>
              </w:rPr>
              <w:t>192.168.10.0/24</w:t>
            </w:r>
          </w:p>
        </w:tc>
        <w:tc>
          <w:tcPr>
            <w:tcW w:w="1909" w:type="dxa"/>
          </w:tcPr>
          <w:p w14:paraId="713718CA" w14:textId="751974FE" w:rsidR="00413B03" w:rsidRPr="00413B03" w:rsidRDefault="00413B03" w:rsidP="00413B03">
            <w:pPr>
              <w:pStyle w:val="Nidungvnbn"/>
              <w:ind w:firstLine="0"/>
              <w:rPr>
                <w:sz w:val="22"/>
                <w:szCs w:val="22"/>
                <w:lang w:val="vi-VN"/>
              </w:rPr>
            </w:pPr>
            <w:r>
              <w:rPr>
                <w:sz w:val="22"/>
                <w:szCs w:val="22"/>
                <w:lang w:val="vi-VN"/>
              </w:rPr>
              <w:t>192.168.10.1</w:t>
            </w:r>
          </w:p>
        </w:tc>
      </w:tr>
      <w:tr w:rsidR="00413B03" w:rsidRPr="00413B03" w14:paraId="7985E84A" w14:textId="77777777" w:rsidTr="00DC00A3">
        <w:trPr>
          <w:trHeight w:val="420"/>
          <w:jc w:val="center"/>
        </w:trPr>
        <w:tc>
          <w:tcPr>
            <w:tcW w:w="764" w:type="dxa"/>
          </w:tcPr>
          <w:p w14:paraId="5CBA7057" w14:textId="3152214B" w:rsidR="00413B03" w:rsidRPr="00413B03" w:rsidRDefault="00413B03" w:rsidP="00413B03">
            <w:pPr>
              <w:pStyle w:val="Nidungvnbn"/>
              <w:ind w:firstLine="0"/>
              <w:rPr>
                <w:sz w:val="22"/>
                <w:szCs w:val="22"/>
                <w:lang w:val="vi-VN"/>
              </w:rPr>
            </w:pPr>
            <w:r>
              <w:rPr>
                <w:sz w:val="22"/>
                <w:szCs w:val="22"/>
                <w:lang w:val="vi-VN"/>
              </w:rPr>
              <w:t>2</w:t>
            </w:r>
          </w:p>
        </w:tc>
        <w:tc>
          <w:tcPr>
            <w:tcW w:w="1301" w:type="dxa"/>
          </w:tcPr>
          <w:p w14:paraId="7774B23D" w14:textId="675F6D80" w:rsidR="00413B03" w:rsidRPr="00413B03" w:rsidRDefault="00413B03" w:rsidP="00413B03">
            <w:pPr>
              <w:pStyle w:val="Nidungvnbn"/>
              <w:ind w:firstLine="0"/>
              <w:rPr>
                <w:sz w:val="22"/>
                <w:szCs w:val="22"/>
                <w:lang w:val="vi-VN"/>
              </w:rPr>
            </w:pPr>
            <w:r>
              <w:rPr>
                <w:sz w:val="22"/>
                <w:szCs w:val="22"/>
                <w:lang w:val="vi-VN"/>
              </w:rPr>
              <w:t>V20</w:t>
            </w:r>
          </w:p>
        </w:tc>
        <w:tc>
          <w:tcPr>
            <w:tcW w:w="1170" w:type="dxa"/>
          </w:tcPr>
          <w:p w14:paraId="52E6B8EF" w14:textId="5468557A" w:rsidR="00413B03" w:rsidRPr="00413B03" w:rsidRDefault="00413B03" w:rsidP="00413B03">
            <w:pPr>
              <w:pStyle w:val="Nidungvnbn"/>
              <w:ind w:firstLine="0"/>
              <w:rPr>
                <w:sz w:val="22"/>
                <w:szCs w:val="22"/>
                <w:lang w:val="vi-VN"/>
              </w:rPr>
            </w:pPr>
            <w:r>
              <w:rPr>
                <w:sz w:val="22"/>
                <w:szCs w:val="22"/>
                <w:lang w:val="vi-VN"/>
              </w:rPr>
              <w:t>20</w:t>
            </w:r>
          </w:p>
        </w:tc>
        <w:tc>
          <w:tcPr>
            <w:tcW w:w="2430" w:type="dxa"/>
            <w:vMerge/>
          </w:tcPr>
          <w:p w14:paraId="78517C84" w14:textId="77777777" w:rsidR="00413B03" w:rsidRPr="00413B03" w:rsidRDefault="00413B03" w:rsidP="00413B03">
            <w:pPr>
              <w:pStyle w:val="Nidungvnbn"/>
              <w:ind w:firstLine="0"/>
              <w:rPr>
                <w:sz w:val="22"/>
                <w:szCs w:val="22"/>
                <w:lang w:val="vi-VN"/>
              </w:rPr>
            </w:pPr>
          </w:p>
        </w:tc>
        <w:tc>
          <w:tcPr>
            <w:tcW w:w="1980" w:type="dxa"/>
          </w:tcPr>
          <w:p w14:paraId="6922D008" w14:textId="14B33630" w:rsidR="00413B03" w:rsidRPr="00413B03" w:rsidRDefault="00413B03" w:rsidP="00413B03">
            <w:pPr>
              <w:pStyle w:val="Nidungvnbn"/>
              <w:ind w:firstLine="0"/>
              <w:rPr>
                <w:sz w:val="22"/>
                <w:szCs w:val="22"/>
                <w:lang w:val="vi-VN"/>
              </w:rPr>
            </w:pPr>
            <w:r>
              <w:rPr>
                <w:sz w:val="22"/>
                <w:szCs w:val="22"/>
                <w:lang w:val="vi-VN"/>
              </w:rPr>
              <w:t>192.168.20.0/24</w:t>
            </w:r>
          </w:p>
        </w:tc>
        <w:tc>
          <w:tcPr>
            <w:tcW w:w="1909" w:type="dxa"/>
          </w:tcPr>
          <w:p w14:paraId="7793BB50" w14:textId="050219F1" w:rsidR="00413B03" w:rsidRPr="00413B03" w:rsidRDefault="00413B03" w:rsidP="00413B03">
            <w:pPr>
              <w:pStyle w:val="Nidungvnbn"/>
              <w:ind w:firstLine="0"/>
              <w:rPr>
                <w:sz w:val="22"/>
                <w:szCs w:val="22"/>
                <w:lang w:val="vi-VN"/>
              </w:rPr>
            </w:pPr>
            <w:r>
              <w:rPr>
                <w:sz w:val="22"/>
                <w:szCs w:val="22"/>
                <w:lang w:val="vi-VN"/>
              </w:rPr>
              <w:t>192.168.20.1</w:t>
            </w:r>
          </w:p>
        </w:tc>
      </w:tr>
      <w:tr w:rsidR="00413B03" w:rsidRPr="00413B03" w14:paraId="4E6CEB2A" w14:textId="77777777" w:rsidTr="00DC00A3">
        <w:trPr>
          <w:trHeight w:val="434"/>
          <w:jc w:val="center"/>
        </w:trPr>
        <w:tc>
          <w:tcPr>
            <w:tcW w:w="764" w:type="dxa"/>
          </w:tcPr>
          <w:p w14:paraId="212D6562" w14:textId="702FF6D0" w:rsidR="00413B03" w:rsidRPr="00413B03" w:rsidRDefault="00413B03" w:rsidP="00413B03">
            <w:pPr>
              <w:pStyle w:val="Nidungvnbn"/>
              <w:ind w:firstLine="0"/>
              <w:rPr>
                <w:sz w:val="22"/>
                <w:szCs w:val="22"/>
                <w:lang w:val="vi-VN"/>
              </w:rPr>
            </w:pPr>
            <w:r>
              <w:rPr>
                <w:sz w:val="22"/>
                <w:szCs w:val="22"/>
                <w:lang w:val="vi-VN"/>
              </w:rPr>
              <w:t>3</w:t>
            </w:r>
          </w:p>
        </w:tc>
        <w:tc>
          <w:tcPr>
            <w:tcW w:w="1301" w:type="dxa"/>
          </w:tcPr>
          <w:p w14:paraId="659715E0" w14:textId="662665B8" w:rsidR="00413B03" w:rsidRPr="00413B03" w:rsidRDefault="00413B03" w:rsidP="00413B03">
            <w:pPr>
              <w:pStyle w:val="Nidungvnbn"/>
              <w:ind w:firstLine="0"/>
              <w:rPr>
                <w:sz w:val="22"/>
                <w:szCs w:val="22"/>
                <w:lang w:val="vi-VN"/>
              </w:rPr>
            </w:pPr>
            <w:r>
              <w:rPr>
                <w:sz w:val="22"/>
                <w:szCs w:val="22"/>
                <w:lang w:val="vi-VN"/>
              </w:rPr>
              <w:t>V30</w:t>
            </w:r>
          </w:p>
        </w:tc>
        <w:tc>
          <w:tcPr>
            <w:tcW w:w="1170" w:type="dxa"/>
          </w:tcPr>
          <w:p w14:paraId="702F11D5" w14:textId="78CD97B9" w:rsidR="00413B03" w:rsidRPr="00413B03" w:rsidRDefault="00413B03" w:rsidP="00413B03">
            <w:pPr>
              <w:pStyle w:val="Nidungvnbn"/>
              <w:ind w:firstLine="0"/>
              <w:rPr>
                <w:sz w:val="22"/>
                <w:szCs w:val="22"/>
                <w:lang w:val="vi-VN"/>
              </w:rPr>
            </w:pPr>
            <w:r>
              <w:rPr>
                <w:sz w:val="22"/>
                <w:szCs w:val="22"/>
                <w:lang w:val="vi-VN"/>
              </w:rPr>
              <w:t>30</w:t>
            </w:r>
          </w:p>
        </w:tc>
        <w:tc>
          <w:tcPr>
            <w:tcW w:w="2430" w:type="dxa"/>
            <w:vMerge/>
          </w:tcPr>
          <w:p w14:paraId="58CC01F4" w14:textId="77777777" w:rsidR="00413B03" w:rsidRPr="00413B03" w:rsidRDefault="00413B03" w:rsidP="00413B03">
            <w:pPr>
              <w:pStyle w:val="Nidungvnbn"/>
              <w:ind w:firstLine="0"/>
              <w:rPr>
                <w:sz w:val="22"/>
                <w:szCs w:val="22"/>
                <w:lang w:val="vi-VN"/>
              </w:rPr>
            </w:pPr>
          </w:p>
        </w:tc>
        <w:tc>
          <w:tcPr>
            <w:tcW w:w="1980" w:type="dxa"/>
          </w:tcPr>
          <w:p w14:paraId="2573C4EF" w14:textId="2055EDA2" w:rsidR="00413B03" w:rsidRPr="00413B03" w:rsidRDefault="00413B03" w:rsidP="00413B03">
            <w:pPr>
              <w:pStyle w:val="Nidungvnbn"/>
              <w:ind w:firstLine="0"/>
              <w:rPr>
                <w:sz w:val="22"/>
                <w:szCs w:val="22"/>
                <w:lang w:val="vi-VN"/>
              </w:rPr>
            </w:pPr>
            <w:r>
              <w:rPr>
                <w:sz w:val="22"/>
                <w:szCs w:val="22"/>
                <w:lang w:val="vi-VN"/>
              </w:rPr>
              <w:t>192.168.30.0/24</w:t>
            </w:r>
          </w:p>
        </w:tc>
        <w:tc>
          <w:tcPr>
            <w:tcW w:w="1909" w:type="dxa"/>
          </w:tcPr>
          <w:p w14:paraId="6556CFC0" w14:textId="1425C4E1" w:rsidR="00413B03" w:rsidRPr="00413B03" w:rsidRDefault="00413B03" w:rsidP="00413B03">
            <w:pPr>
              <w:pStyle w:val="Nidungvnbn"/>
              <w:ind w:firstLine="0"/>
              <w:rPr>
                <w:sz w:val="22"/>
                <w:szCs w:val="22"/>
                <w:lang w:val="vi-VN"/>
              </w:rPr>
            </w:pPr>
            <w:r>
              <w:rPr>
                <w:sz w:val="22"/>
                <w:szCs w:val="22"/>
                <w:lang w:val="vi-VN"/>
              </w:rPr>
              <w:t>192.168.30.1</w:t>
            </w:r>
          </w:p>
        </w:tc>
      </w:tr>
      <w:tr w:rsidR="00413B03" w:rsidRPr="00413B03" w14:paraId="046F9B93" w14:textId="77777777" w:rsidTr="00DC00A3">
        <w:trPr>
          <w:trHeight w:val="420"/>
          <w:jc w:val="center"/>
        </w:trPr>
        <w:tc>
          <w:tcPr>
            <w:tcW w:w="764" w:type="dxa"/>
          </w:tcPr>
          <w:p w14:paraId="4386921C" w14:textId="1FD31AB8" w:rsidR="00413B03" w:rsidRPr="00413B03" w:rsidRDefault="00413B03" w:rsidP="00413B03">
            <w:pPr>
              <w:pStyle w:val="Nidungvnbn"/>
              <w:ind w:firstLine="0"/>
              <w:rPr>
                <w:sz w:val="22"/>
                <w:szCs w:val="22"/>
                <w:lang w:val="vi-VN"/>
              </w:rPr>
            </w:pPr>
            <w:r>
              <w:rPr>
                <w:sz w:val="22"/>
                <w:szCs w:val="22"/>
                <w:lang w:val="vi-VN"/>
              </w:rPr>
              <w:t>4</w:t>
            </w:r>
          </w:p>
        </w:tc>
        <w:tc>
          <w:tcPr>
            <w:tcW w:w="1301" w:type="dxa"/>
          </w:tcPr>
          <w:p w14:paraId="1CA00C93" w14:textId="152BF5ED" w:rsidR="00413B03" w:rsidRPr="00413B03" w:rsidRDefault="00413B03" w:rsidP="00413B03">
            <w:pPr>
              <w:pStyle w:val="Nidungvnbn"/>
              <w:ind w:firstLine="0"/>
              <w:rPr>
                <w:sz w:val="22"/>
                <w:szCs w:val="22"/>
                <w:lang w:val="vi-VN"/>
              </w:rPr>
            </w:pPr>
            <w:r>
              <w:rPr>
                <w:sz w:val="22"/>
                <w:szCs w:val="22"/>
                <w:lang w:val="vi-VN"/>
              </w:rPr>
              <w:t>V40</w:t>
            </w:r>
          </w:p>
        </w:tc>
        <w:tc>
          <w:tcPr>
            <w:tcW w:w="1170" w:type="dxa"/>
          </w:tcPr>
          <w:p w14:paraId="430F130F" w14:textId="2F69FD92" w:rsidR="00413B03" w:rsidRPr="00413B03" w:rsidRDefault="00413B03" w:rsidP="00413B03">
            <w:pPr>
              <w:pStyle w:val="Nidungvnbn"/>
              <w:ind w:firstLine="0"/>
              <w:rPr>
                <w:sz w:val="22"/>
                <w:szCs w:val="22"/>
                <w:lang w:val="vi-VN"/>
              </w:rPr>
            </w:pPr>
            <w:r>
              <w:rPr>
                <w:sz w:val="22"/>
                <w:szCs w:val="22"/>
                <w:lang w:val="vi-VN"/>
              </w:rPr>
              <w:t>40</w:t>
            </w:r>
          </w:p>
        </w:tc>
        <w:tc>
          <w:tcPr>
            <w:tcW w:w="2430" w:type="dxa"/>
            <w:vMerge w:val="restart"/>
          </w:tcPr>
          <w:p w14:paraId="345AEE02" w14:textId="0C0858D3" w:rsidR="00413B03" w:rsidRPr="00413B03" w:rsidRDefault="00413B03" w:rsidP="00413B03">
            <w:pPr>
              <w:pStyle w:val="Nidungvnbn"/>
              <w:ind w:firstLine="0"/>
              <w:rPr>
                <w:sz w:val="22"/>
                <w:szCs w:val="22"/>
                <w:lang w:val="vi-VN"/>
              </w:rPr>
            </w:pPr>
            <w:r>
              <w:rPr>
                <w:sz w:val="22"/>
                <w:szCs w:val="22"/>
                <w:lang w:val="vi-VN"/>
              </w:rPr>
              <w:t>Subnet Bảo Lộc</w:t>
            </w:r>
          </w:p>
        </w:tc>
        <w:tc>
          <w:tcPr>
            <w:tcW w:w="1980" w:type="dxa"/>
          </w:tcPr>
          <w:p w14:paraId="1F69881D" w14:textId="3DDAC8E9" w:rsidR="00413B03" w:rsidRPr="00413B03" w:rsidRDefault="00413B03" w:rsidP="00413B03">
            <w:pPr>
              <w:pStyle w:val="Nidungvnbn"/>
              <w:ind w:firstLine="0"/>
              <w:rPr>
                <w:sz w:val="22"/>
                <w:szCs w:val="22"/>
                <w:lang w:val="vi-VN"/>
              </w:rPr>
            </w:pPr>
            <w:r>
              <w:rPr>
                <w:sz w:val="22"/>
                <w:szCs w:val="22"/>
                <w:lang w:val="vi-VN"/>
              </w:rPr>
              <w:t>192.168.40.0/24</w:t>
            </w:r>
          </w:p>
        </w:tc>
        <w:tc>
          <w:tcPr>
            <w:tcW w:w="1909" w:type="dxa"/>
          </w:tcPr>
          <w:p w14:paraId="2E977BA8" w14:textId="07AFEBE9" w:rsidR="00413B03" w:rsidRPr="00413B03" w:rsidRDefault="00413B03" w:rsidP="00413B03">
            <w:pPr>
              <w:pStyle w:val="Nidungvnbn"/>
              <w:ind w:firstLine="0"/>
              <w:rPr>
                <w:sz w:val="22"/>
                <w:szCs w:val="22"/>
                <w:lang w:val="vi-VN"/>
              </w:rPr>
            </w:pPr>
            <w:r>
              <w:rPr>
                <w:sz w:val="22"/>
                <w:szCs w:val="22"/>
                <w:lang w:val="vi-VN"/>
              </w:rPr>
              <w:t>192.168.40.1</w:t>
            </w:r>
          </w:p>
        </w:tc>
      </w:tr>
      <w:tr w:rsidR="00413B03" w:rsidRPr="00413B03" w14:paraId="6C3BD1D6" w14:textId="77777777" w:rsidTr="00DC00A3">
        <w:trPr>
          <w:trHeight w:val="420"/>
          <w:jc w:val="center"/>
        </w:trPr>
        <w:tc>
          <w:tcPr>
            <w:tcW w:w="764" w:type="dxa"/>
          </w:tcPr>
          <w:p w14:paraId="48B00B14" w14:textId="4C77D713" w:rsidR="00413B03" w:rsidRPr="00413B03" w:rsidRDefault="00413B03" w:rsidP="00413B03">
            <w:pPr>
              <w:pStyle w:val="Nidungvnbn"/>
              <w:ind w:firstLine="0"/>
              <w:rPr>
                <w:sz w:val="22"/>
                <w:szCs w:val="22"/>
                <w:lang w:val="vi-VN"/>
              </w:rPr>
            </w:pPr>
            <w:r>
              <w:rPr>
                <w:sz w:val="22"/>
                <w:szCs w:val="22"/>
                <w:lang w:val="vi-VN"/>
              </w:rPr>
              <w:t>5</w:t>
            </w:r>
          </w:p>
        </w:tc>
        <w:tc>
          <w:tcPr>
            <w:tcW w:w="1301" w:type="dxa"/>
          </w:tcPr>
          <w:p w14:paraId="24A5CC58" w14:textId="0AA7EC2E" w:rsidR="00413B03" w:rsidRPr="00413B03" w:rsidRDefault="00413B03" w:rsidP="00413B03">
            <w:pPr>
              <w:pStyle w:val="Nidungvnbn"/>
              <w:ind w:firstLine="0"/>
              <w:rPr>
                <w:sz w:val="22"/>
                <w:szCs w:val="22"/>
                <w:lang w:val="vi-VN"/>
              </w:rPr>
            </w:pPr>
            <w:r>
              <w:rPr>
                <w:sz w:val="22"/>
                <w:szCs w:val="22"/>
                <w:lang w:val="vi-VN"/>
              </w:rPr>
              <w:t>V50</w:t>
            </w:r>
          </w:p>
        </w:tc>
        <w:tc>
          <w:tcPr>
            <w:tcW w:w="1170" w:type="dxa"/>
          </w:tcPr>
          <w:p w14:paraId="079D09CA" w14:textId="1FA3132D" w:rsidR="00413B03" w:rsidRPr="00413B03" w:rsidRDefault="00413B03" w:rsidP="00413B03">
            <w:pPr>
              <w:pStyle w:val="Nidungvnbn"/>
              <w:ind w:firstLine="0"/>
              <w:rPr>
                <w:sz w:val="22"/>
                <w:szCs w:val="22"/>
                <w:lang w:val="vi-VN"/>
              </w:rPr>
            </w:pPr>
            <w:r>
              <w:rPr>
                <w:sz w:val="22"/>
                <w:szCs w:val="22"/>
                <w:lang w:val="vi-VN"/>
              </w:rPr>
              <w:t>50</w:t>
            </w:r>
          </w:p>
        </w:tc>
        <w:tc>
          <w:tcPr>
            <w:tcW w:w="2430" w:type="dxa"/>
            <w:vMerge/>
          </w:tcPr>
          <w:p w14:paraId="2E8D383E" w14:textId="77777777" w:rsidR="00413B03" w:rsidRPr="00413B03" w:rsidRDefault="00413B03" w:rsidP="00413B03">
            <w:pPr>
              <w:pStyle w:val="Nidungvnbn"/>
              <w:ind w:firstLine="0"/>
              <w:rPr>
                <w:sz w:val="22"/>
                <w:szCs w:val="22"/>
                <w:lang w:val="vi-VN"/>
              </w:rPr>
            </w:pPr>
          </w:p>
        </w:tc>
        <w:tc>
          <w:tcPr>
            <w:tcW w:w="1980" w:type="dxa"/>
          </w:tcPr>
          <w:p w14:paraId="7AB35C4A" w14:textId="12E770BC" w:rsidR="00413B03" w:rsidRPr="00413B03" w:rsidRDefault="00413B03" w:rsidP="00413B03">
            <w:pPr>
              <w:pStyle w:val="Nidungvnbn"/>
              <w:ind w:firstLine="0"/>
              <w:rPr>
                <w:sz w:val="22"/>
                <w:szCs w:val="22"/>
                <w:lang w:val="vi-VN"/>
              </w:rPr>
            </w:pPr>
            <w:r>
              <w:rPr>
                <w:sz w:val="22"/>
                <w:szCs w:val="22"/>
                <w:lang w:val="vi-VN"/>
              </w:rPr>
              <w:t>192.168.50.0/24</w:t>
            </w:r>
          </w:p>
        </w:tc>
        <w:tc>
          <w:tcPr>
            <w:tcW w:w="1909" w:type="dxa"/>
          </w:tcPr>
          <w:p w14:paraId="4DE884CF" w14:textId="488507A2" w:rsidR="00413B03" w:rsidRPr="00413B03" w:rsidRDefault="00413B03" w:rsidP="00413B03">
            <w:pPr>
              <w:pStyle w:val="Nidungvnbn"/>
              <w:ind w:firstLine="0"/>
              <w:rPr>
                <w:sz w:val="22"/>
                <w:szCs w:val="22"/>
                <w:lang w:val="vi-VN"/>
              </w:rPr>
            </w:pPr>
            <w:r>
              <w:rPr>
                <w:sz w:val="22"/>
                <w:szCs w:val="22"/>
                <w:lang w:val="vi-VN"/>
              </w:rPr>
              <w:t>192.168.50.1</w:t>
            </w:r>
          </w:p>
        </w:tc>
      </w:tr>
      <w:tr w:rsidR="00413B03" w:rsidRPr="00413B03" w14:paraId="2FCA4A58" w14:textId="77777777" w:rsidTr="00DC00A3">
        <w:trPr>
          <w:trHeight w:val="420"/>
          <w:jc w:val="center"/>
        </w:trPr>
        <w:tc>
          <w:tcPr>
            <w:tcW w:w="764" w:type="dxa"/>
          </w:tcPr>
          <w:p w14:paraId="4DEDFA60" w14:textId="226327A7" w:rsidR="00413B03" w:rsidRPr="00413B03" w:rsidRDefault="00413B03" w:rsidP="00413B03">
            <w:pPr>
              <w:pStyle w:val="Nidungvnbn"/>
              <w:ind w:firstLine="0"/>
              <w:rPr>
                <w:sz w:val="22"/>
                <w:szCs w:val="22"/>
                <w:lang w:val="vi-VN"/>
              </w:rPr>
            </w:pPr>
            <w:r>
              <w:rPr>
                <w:sz w:val="22"/>
                <w:szCs w:val="22"/>
                <w:lang w:val="vi-VN"/>
              </w:rPr>
              <w:t>6</w:t>
            </w:r>
          </w:p>
        </w:tc>
        <w:tc>
          <w:tcPr>
            <w:tcW w:w="1301" w:type="dxa"/>
          </w:tcPr>
          <w:p w14:paraId="3DAB03A0" w14:textId="743B5B43" w:rsidR="00413B03" w:rsidRPr="00413B03" w:rsidRDefault="00413B03" w:rsidP="00413B03">
            <w:pPr>
              <w:pStyle w:val="Nidungvnbn"/>
              <w:ind w:firstLine="0"/>
              <w:rPr>
                <w:sz w:val="22"/>
                <w:szCs w:val="22"/>
                <w:lang w:val="vi-VN"/>
              </w:rPr>
            </w:pPr>
            <w:r>
              <w:rPr>
                <w:sz w:val="22"/>
                <w:szCs w:val="22"/>
                <w:lang w:val="vi-VN"/>
              </w:rPr>
              <w:t>V60</w:t>
            </w:r>
          </w:p>
        </w:tc>
        <w:tc>
          <w:tcPr>
            <w:tcW w:w="1170" w:type="dxa"/>
          </w:tcPr>
          <w:p w14:paraId="64B6E74A" w14:textId="6244400D" w:rsidR="00413B03" w:rsidRPr="00413B03" w:rsidRDefault="00413B03" w:rsidP="00413B03">
            <w:pPr>
              <w:pStyle w:val="Nidungvnbn"/>
              <w:ind w:firstLine="0"/>
              <w:rPr>
                <w:sz w:val="22"/>
                <w:szCs w:val="22"/>
                <w:lang w:val="vi-VN"/>
              </w:rPr>
            </w:pPr>
            <w:r>
              <w:rPr>
                <w:sz w:val="22"/>
                <w:szCs w:val="22"/>
                <w:lang w:val="vi-VN"/>
              </w:rPr>
              <w:t>60</w:t>
            </w:r>
          </w:p>
        </w:tc>
        <w:tc>
          <w:tcPr>
            <w:tcW w:w="2430" w:type="dxa"/>
            <w:vMerge/>
          </w:tcPr>
          <w:p w14:paraId="57D3FDBD" w14:textId="77777777" w:rsidR="00413B03" w:rsidRPr="00413B03" w:rsidRDefault="00413B03" w:rsidP="00413B03">
            <w:pPr>
              <w:pStyle w:val="Nidungvnbn"/>
              <w:ind w:firstLine="0"/>
              <w:rPr>
                <w:sz w:val="22"/>
                <w:szCs w:val="22"/>
                <w:lang w:val="vi-VN"/>
              </w:rPr>
            </w:pPr>
          </w:p>
        </w:tc>
        <w:tc>
          <w:tcPr>
            <w:tcW w:w="1980" w:type="dxa"/>
          </w:tcPr>
          <w:p w14:paraId="7ABA1F29" w14:textId="57376794" w:rsidR="00413B03" w:rsidRPr="00413B03" w:rsidRDefault="00413B03" w:rsidP="00413B03">
            <w:pPr>
              <w:pStyle w:val="Nidungvnbn"/>
              <w:ind w:firstLine="0"/>
              <w:rPr>
                <w:sz w:val="22"/>
                <w:szCs w:val="22"/>
                <w:lang w:val="vi-VN"/>
              </w:rPr>
            </w:pPr>
            <w:r>
              <w:rPr>
                <w:sz w:val="22"/>
                <w:szCs w:val="22"/>
                <w:lang w:val="vi-VN"/>
              </w:rPr>
              <w:t>192.168.60.0/24</w:t>
            </w:r>
          </w:p>
        </w:tc>
        <w:tc>
          <w:tcPr>
            <w:tcW w:w="1909" w:type="dxa"/>
          </w:tcPr>
          <w:p w14:paraId="514A707D" w14:textId="653B4C6F" w:rsidR="00413B03" w:rsidRPr="00413B03" w:rsidRDefault="00413B03" w:rsidP="00413B03">
            <w:pPr>
              <w:pStyle w:val="Nidungvnbn"/>
              <w:ind w:firstLine="0"/>
              <w:rPr>
                <w:sz w:val="22"/>
                <w:szCs w:val="22"/>
                <w:lang w:val="vi-VN"/>
              </w:rPr>
            </w:pPr>
            <w:r>
              <w:rPr>
                <w:sz w:val="22"/>
                <w:szCs w:val="22"/>
                <w:lang w:val="vi-VN"/>
              </w:rPr>
              <w:t>192.168.60.1</w:t>
            </w:r>
          </w:p>
        </w:tc>
      </w:tr>
      <w:tr w:rsidR="00413B03" w:rsidRPr="00413B03" w14:paraId="07B161CD" w14:textId="77777777" w:rsidTr="00DC00A3">
        <w:trPr>
          <w:trHeight w:val="420"/>
          <w:jc w:val="center"/>
        </w:trPr>
        <w:tc>
          <w:tcPr>
            <w:tcW w:w="764" w:type="dxa"/>
          </w:tcPr>
          <w:p w14:paraId="7E92F120" w14:textId="398ADBEC" w:rsidR="00413B03" w:rsidRPr="00413B03" w:rsidRDefault="00413B03" w:rsidP="00413B03">
            <w:pPr>
              <w:pStyle w:val="Nidungvnbn"/>
              <w:ind w:firstLine="0"/>
              <w:rPr>
                <w:sz w:val="22"/>
                <w:szCs w:val="22"/>
                <w:lang w:val="vi-VN"/>
              </w:rPr>
            </w:pPr>
            <w:r>
              <w:rPr>
                <w:sz w:val="22"/>
                <w:szCs w:val="22"/>
                <w:lang w:val="vi-VN"/>
              </w:rPr>
              <w:t>7</w:t>
            </w:r>
          </w:p>
        </w:tc>
        <w:tc>
          <w:tcPr>
            <w:tcW w:w="1301" w:type="dxa"/>
          </w:tcPr>
          <w:p w14:paraId="66394CB0" w14:textId="2E974787" w:rsidR="00413B03" w:rsidRPr="00413B03" w:rsidRDefault="00413B03" w:rsidP="00413B03">
            <w:pPr>
              <w:pStyle w:val="Nidungvnbn"/>
              <w:ind w:firstLine="0"/>
              <w:rPr>
                <w:sz w:val="22"/>
                <w:szCs w:val="22"/>
                <w:lang w:val="vi-VN"/>
              </w:rPr>
            </w:pPr>
            <w:r>
              <w:rPr>
                <w:sz w:val="22"/>
                <w:szCs w:val="22"/>
                <w:lang w:val="vi-VN"/>
              </w:rPr>
              <w:t>V70</w:t>
            </w:r>
          </w:p>
        </w:tc>
        <w:tc>
          <w:tcPr>
            <w:tcW w:w="1170" w:type="dxa"/>
          </w:tcPr>
          <w:p w14:paraId="3F3FE3B7" w14:textId="05A3221B" w:rsidR="00413B03" w:rsidRPr="00413B03" w:rsidRDefault="00413B03" w:rsidP="00413B03">
            <w:pPr>
              <w:pStyle w:val="Nidungvnbn"/>
              <w:ind w:firstLine="0"/>
              <w:rPr>
                <w:sz w:val="22"/>
                <w:szCs w:val="22"/>
                <w:lang w:val="vi-VN"/>
              </w:rPr>
            </w:pPr>
            <w:r>
              <w:rPr>
                <w:sz w:val="22"/>
                <w:szCs w:val="22"/>
                <w:lang w:val="vi-VN"/>
              </w:rPr>
              <w:t>70</w:t>
            </w:r>
          </w:p>
        </w:tc>
        <w:tc>
          <w:tcPr>
            <w:tcW w:w="2430" w:type="dxa"/>
            <w:vMerge w:val="restart"/>
          </w:tcPr>
          <w:p w14:paraId="110FACEA" w14:textId="03044F8C" w:rsidR="00413B03" w:rsidRPr="00413B03" w:rsidRDefault="00413B03" w:rsidP="00413B03">
            <w:pPr>
              <w:pStyle w:val="Nidungvnbn"/>
              <w:ind w:firstLine="0"/>
              <w:rPr>
                <w:sz w:val="22"/>
                <w:szCs w:val="22"/>
                <w:lang w:val="vi-VN"/>
              </w:rPr>
            </w:pPr>
            <w:r>
              <w:rPr>
                <w:sz w:val="22"/>
                <w:szCs w:val="22"/>
                <w:lang w:val="vi-VN"/>
              </w:rPr>
              <w:t>Subnet Nha Trang</w:t>
            </w:r>
          </w:p>
        </w:tc>
        <w:tc>
          <w:tcPr>
            <w:tcW w:w="1980" w:type="dxa"/>
          </w:tcPr>
          <w:p w14:paraId="216940C9" w14:textId="2D314704" w:rsidR="00413B03" w:rsidRPr="00413B03" w:rsidRDefault="00413B03" w:rsidP="00413B03">
            <w:pPr>
              <w:pStyle w:val="Nidungvnbn"/>
              <w:ind w:firstLine="0"/>
              <w:rPr>
                <w:sz w:val="22"/>
                <w:szCs w:val="22"/>
                <w:lang w:val="vi-VN"/>
              </w:rPr>
            </w:pPr>
            <w:r>
              <w:rPr>
                <w:sz w:val="22"/>
                <w:szCs w:val="22"/>
                <w:lang w:val="vi-VN"/>
              </w:rPr>
              <w:t>192.168.70.0/24</w:t>
            </w:r>
          </w:p>
        </w:tc>
        <w:tc>
          <w:tcPr>
            <w:tcW w:w="1909" w:type="dxa"/>
          </w:tcPr>
          <w:p w14:paraId="5DE72633" w14:textId="4D2D31B3" w:rsidR="00413B03" w:rsidRPr="00413B03" w:rsidRDefault="00413B03" w:rsidP="00413B03">
            <w:pPr>
              <w:pStyle w:val="Nidungvnbn"/>
              <w:ind w:firstLine="0"/>
              <w:rPr>
                <w:sz w:val="22"/>
                <w:szCs w:val="22"/>
                <w:lang w:val="vi-VN"/>
              </w:rPr>
            </w:pPr>
            <w:r>
              <w:rPr>
                <w:sz w:val="22"/>
                <w:szCs w:val="22"/>
                <w:lang w:val="vi-VN"/>
              </w:rPr>
              <w:t>192.168.70.1</w:t>
            </w:r>
          </w:p>
        </w:tc>
      </w:tr>
      <w:tr w:rsidR="00413B03" w:rsidRPr="00413B03" w14:paraId="4A8FA320" w14:textId="77777777" w:rsidTr="00DC00A3">
        <w:trPr>
          <w:trHeight w:val="420"/>
          <w:jc w:val="center"/>
        </w:trPr>
        <w:tc>
          <w:tcPr>
            <w:tcW w:w="764" w:type="dxa"/>
          </w:tcPr>
          <w:p w14:paraId="3B019ED5" w14:textId="5069C2CD" w:rsidR="00413B03" w:rsidRPr="00413B03" w:rsidRDefault="00413B03" w:rsidP="00413B03">
            <w:pPr>
              <w:pStyle w:val="Nidungvnbn"/>
              <w:ind w:firstLine="0"/>
              <w:rPr>
                <w:sz w:val="22"/>
                <w:szCs w:val="22"/>
                <w:lang w:val="vi-VN"/>
              </w:rPr>
            </w:pPr>
            <w:r>
              <w:rPr>
                <w:sz w:val="22"/>
                <w:szCs w:val="22"/>
                <w:lang w:val="vi-VN"/>
              </w:rPr>
              <w:t>8</w:t>
            </w:r>
          </w:p>
        </w:tc>
        <w:tc>
          <w:tcPr>
            <w:tcW w:w="1301" w:type="dxa"/>
          </w:tcPr>
          <w:p w14:paraId="48373568" w14:textId="4AFCCEA6" w:rsidR="00413B03" w:rsidRPr="00413B03" w:rsidRDefault="00413B03" w:rsidP="00413B03">
            <w:pPr>
              <w:pStyle w:val="Nidungvnbn"/>
              <w:ind w:firstLine="0"/>
              <w:rPr>
                <w:sz w:val="22"/>
                <w:szCs w:val="22"/>
                <w:lang w:val="vi-VN"/>
              </w:rPr>
            </w:pPr>
            <w:r>
              <w:rPr>
                <w:sz w:val="22"/>
                <w:szCs w:val="22"/>
                <w:lang w:val="vi-VN"/>
              </w:rPr>
              <w:t>V80</w:t>
            </w:r>
          </w:p>
        </w:tc>
        <w:tc>
          <w:tcPr>
            <w:tcW w:w="1170" w:type="dxa"/>
          </w:tcPr>
          <w:p w14:paraId="0908C36E" w14:textId="1A7FC92C" w:rsidR="00413B03" w:rsidRPr="00413B03" w:rsidRDefault="00413B03" w:rsidP="00413B03">
            <w:pPr>
              <w:pStyle w:val="Nidungvnbn"/>
              <w:ind w:firstLine="0"/>
              <w:rPr>
                <w:sz w:val="22"/>
                <w:szCs w:val="22"/>
                <w:lang w:val="vi-VN"/>
              </w:rPr>
            </w:pPr>
            <w:r>
              <w:rPr>
                <w:sz w:val="22"/>
                <w:szCs w:val="22"/>
                <w:lang w:val="vi-VN"/>
              </w:rPr>
              <w:t>80</w:t>
            </w:r>
          </w:p>
        </w:tc>
        <w:tc>
          <w:tcPr>
            <w:tcW w:w="2430" w:type="dxa"/>
            <w:vMerge/>
          </w:tcPr>
          <w:p w14:paraId="303E14F9" w14:textId="77777777" w:rsidR="00413B03" w:rsidRPr="00413B03" w:rsidRDefault="00413B03" w:rsidP="00413B03">
            <w:pPr>
              <w:pStyle w:val="Nidungvnbn"/>
              <w:ind w:firstLine="0"/>
              <w:rPr>
                <w:sz w:val="22"/>
                <w:szCs w:val="22"/>
                <w:lang w:val="vi-VN"/>
              </w:rPr>
            </w:pPr>
          </w:p>
        </w:tc>
        <w:tc>
          <w:tcPr>
            <w:tcW w:w="1980" w:type="dxa"/>
          </w:tcPr>
          <w:p w14:paraId="58B76F45" w14:textId="1B4BFF24" w:rsidR="00413B03" w:rsidRPr="00413B03" w:rsidRDefault="00413B03" w:rsidP="00413B03">
            <w:pPr>
              <w:pStyle w:val="Nidungvnbn"/>
              <w:ind w:firstLine="0"/>
              <w:rPr>
                <w:sz w:val="22"/>
                <w:szCs w:val="22"/>
                <w:lang w:val="vi-VN"/>
              </w:rPr>
            </w:pPr>
            <w:r>
              <w:rPr>
                <w:sz w:val="22"/>
                <w:szCs w:val="22"/>
                <w:lang w:val="vi-VN"/>
              </w:rPr>
              <w:t>192.168.80.0/24</w:t>
            </w:r>
          </w:p>
        </w:tc>
        <w:tc>
          <w:tcPr>
            <w:tcW w:w="1909" w:type="dxa"/>
          </w:tcPr>
          <w:p w14:paraId="1034899A" w14:textId="2C3C8E5C" w:rsidR="00413B03" w:rsidRPr="00413B03" w:rsidRDefault="00413B03" w:rsidP="00413B03">
            <w:pPr>
              <w:pStyle w:val="Nidungvnbn"/>
              <w:ind w:firstLine="0"/>
              <w:rPr>
                <w:sz w:val="22"/>
                <w:szCs w:val="22"/>
                <w:lang w:val="vi-VN"/>
              </w:rPr>
            </w:pPr>
            <w:r>
              <w:rPr>
                <w:sz w:val="22"/>
                <w:szCs w:val="22"/>
                <w:lang w:val="vi-VN"/>
              </w:rPr>
              <w:t>192.168.80.1</w:t>
            </w:r>
          </w:p>
        </w:tc>
      </w:tr>
      <w:tr w:rsidR="00413B03" w:rsidRPr="00413B03" w14:paraId="1D9C91D7" w14:textId="77777777" w:rsidTr="00DC00A3">
        <w:trPr>
          <w:trHeight w:val="420"/>
          <w:jc w:val="center"/>
        </w:trPr>
        <w:tc>
          <w:tcPr>
            <w:tcW w:w="764" w:type="dxa"/>
          </w:tcPr>
          <w:p w14:paraId="0371D5B9" w14:textId="5E0967D8" w:rsidR="00413B03" w:rsidRPr="00413B03" w:rsidRDefault="00413B03" w:rsidP="00413B03">
            <w:pPr>
              <w:pStyle w:val="Nidungvnbn"/>
              <w:ind w:firstLine="0"/>
              <w:rPr>
                <w:sz w:val="22"/>
                <w:szCs w:val="22"/>
                <w:lang w:val="vi-VN"/>
              </w:rPr>
            </w:pPr>
            <w:r>
              <w:rPr>
                <w:sz w:val="22"/>
                <w:szCs w:val="22"/>
                <w:lang w:val="vi-VN"/>
              </w:rPr>
              <w:t>9</w:t>
            </w:r>
          </w:p>
        </w:tc>
        <w:tc>
          <w:tcPr>
            <w:tcW w:w="1301" w:type="dxa"/>
          </w:tcPr>
          <w:p w14:paraId="4120DE8B" w14:textId="4A5362C7" w:rsidR="00413B03" w:rsidRPr="00413B03" w:rsidRDefault="00413B03" w:rsidP="00413B03">
            <w:pPr>
              <w:pStyle w:val="Nidungvnbn"/>
              <w:ind w:firstLine="0"/>
              <w:rPr>
                <w:sz w:val="22"/>
                <w:szCs w:val="22"/>
                <w:lang w:val="vi-VN"/>
              </w:rPr>
            </w:pPr>
            <w:r>
              <w:rPr>
                <w:sz w:val="22"/>
                <w:szCs w:val="22"/>
                <w:lang w:val="vi-VN"/>
              </w:rPr>
              <w:t>V90</w:t>
            </w:r>
          </w:p>
        </w:tc>
        <w:tc>
          <w:tcPr>
            <w:tcW w:w="1170" w:type="dxa"/>
          </w:tcPr>
          <w:p w14:paraId="25064726" w14:textId="01949A00" w:rsidR="00413B03" w:rsidRPr="00413B03" w:rsidRDefault="00413B03" w:rsidP="00413B03">
            <w:pPr>
              <w:pStyle w:val="Nidungvnbn"/>
              <w:ind w:firstLine="0"/>
              <w:rPr>
                <w:sz w:val="22"/>
                <w:szCs w:val="22"/>
                <w:lang w:val="vi-VN"/>
              </w:rPr>
            </w:pPr>
            <w:r>
              <w:rPr>
                <w:sz w:val="22"/>
                <w:szCs w:val="22"/>
                <w:lang w:val="vi-VN"/>
              </w:rPr>
              <w:t>90</w:t>
            </w:r>
          </w:p>
        </w:tc>
        <w:tc>
          <w:tcPr>
            <w:tcW w:w="2430" w:type="dxa"/>
            <w:vMerge/>
          </w:tcPr>
          <w:p w14:paraId="7CE44FAC" w14:textId="77777777" w:rsidR="00413B03" w:rsidRPr="00413B03" w:rsidRDefault="00413B03" w:rsidP="00413B03">
            <w:pPr>
              <w:pStyle w:val="Nidungvnbn"/>
              <w:ind w:firstLine="0"/>
              <w:rPr>
                <w:sz w:val="22"/>
                <w:szCs w:val="22"/>
                <w:lang w:val="vi-VN"/>
              </w:rPr>
            </w:pPr>
          </w:p>
        </w:tc>
        <w:tc>
          <w:tcPr>
            <w:tcW w:w="1980" w:type="dxa"/>
          </w:tcPr>
          <w:p w14:paraId="5DD175A4" w14:textId="3E973B4E" w:rsidR="00413B03" w:rsidRPr="00413B03" w:rsidRDefault="00413B03" w:rsidP="00413B03">
            <w:pPr>
              <w:pStyle w:val="Nidungvnbn"/>
              <w:ind w:firstLine="0"/>
              <w:rPr>
                <w:sz w:val="22"/>
                <w:szCs w:val="22"/>
                <w:lang w:val="vi-VN"/>
              </w:rPr>
            </w:pPr>
            <w:r>
              <w:rPr>
                <w:sz w:val="22"/>
                <w:szCs w:val="22"/>
                <w:lang w:val="vi-VN"/>
              </w:rPr>
              <w:t>192.168.90.0/24</w:t>
            </w:r>
          </w:p>
        </w:tc>
        <w:tc>
          <w:tcPr>
            <w:tcW w:w="1909" w:type="dxa"/>
          </w:tcPr>
          <w:p w14:paraId="479AEDAB" w14:textId="50446947" w:rsidR="00413B03" w:rsidRPr="00413B03" w:rsidRDefault="00413B03" w:rsidP="00413B03">
            <w:pPr>
              <w:pStyle w:val="Nidungvnbn"/>
              <w:ind w:firstLine="0"/>
              <w:rPr>
                <w:sz w:val="22"/>
                <w:szCs w:val="22"/>
                <w:lang w:val="vi-VN"/>
              </w:rPr>
            </w:pPr>
            <w:r>
              <w:rPr>
                <w:sz w:val="22"/>
                <w:szCs w:val="22"/>
                <w:lang w:val="vi-VN"/>
              </w:rPr>
              <w:t>192.168.90.1</w:t>
            </w:r>
          </w:p>
        </w:tc>
      </w:tr>
      <w:tr w:rsidR="00B92D30" w:rsidRPr="00413B03" w14:paraId="4D12525A" w14:textId="77777777" w:rsidTr="00DC00A3">
        <w:trPr>
          <w:trHeight w:val="420"/>
          <w:jc w:val="center"/>
        </w:trPr>
        <w:tc>
          <w:tcPr>
            <w:tcW w:w="5665" w:type="dxa"/>
            <w:gridSpan w:val="4"/>
            <w:shd w:val="clear" w:color="auto" w:fill="B8CCE4" w:themeFill="accent1" w:themeFillTint="66"/>
          </w:tcPr>
          <w:p w14:paraId="7814A4E2" w14:textId="3F02CFAD" w:rsidR="00B92D30" w:rsidRPr="00B92D30" w:rsidRDefault="00B92D30" w:rsidP="00B92D30">
            <w:pPr>
              <w:pStyle w:val="Nidungvnbn"/>
              <w:ind w:firstLine="0"/>
              <w:jc w:val="center"/>
              <w:rPr>
                <w:b/>
                <w:sz w:val="22"/>
                <w:szCs w:val="22"/>
                <w:lang w:val="vi-VN"/>
              </w:rPr>
            </w:pPr>
            <w:r w:rsidRPr="00B92D30">
              <w:rPr>
                <w:b/>
                <w:sz w:val="22"/>
                <w:szCs w:val="22"/>
                <w:lang w:val="vi-VN"/>
              </w:rPr>
              <w:t>Trụ sở chính</w:t>
            </w:r>
          </w:p>
        </w:tc>
        <w:tc>
          <w:tcPr>
            <w:tcW w:w="3889" w:type="dxa"/>
            <w:gridSpan w:val="2"/>
            <w:shd w:val="clear" w:color="auto" w:fill="B8CCE4" w:themeFill="accent1" w:themeFillTint="66"/>
          </w:tcPr>
          <w:p w14:paraId="4E09125D" w14:textId="77777777" w:rsidR="00B92D30" w:rsidRDefault="00B92D30" w:rsidP="00413B03">
            <w:pPr>
              <w:pStyle w:val="Nidungvnbn"/>
              <w:ind w:firstLine="0"/>
              <w:rPr>
                <w:sz w:val="22"/>
                <w:szCs w:val="22"/>
                <w:lang w:val="vi-VN"/>
              </w:rPr>
            </w:pPr>
          </w:p>
        </w:tc>
      </w:tr>
      <w:tr w:rsidR="00B92D30" w:rsidRPr="00413B03" w14:paraId="35F00A4F" w14:textId="77777777" w:rsidTr="00DC00A3">
        <w:trPr>
          <w:trHeight w:val="420"/>
          <w:jc w:val="center"/>
        </w:trPr>
        <w:tc>
          <w:tcPr>
            <w:tcW w:w="764" w:type="dxa"/>
          </w:tcPr>
          <w:p w14:paraId="05786027" w14:textId="290C438A" w:rsidR="00B92D30" w:rsidRDefault="00B92D30" w:rsidP="00413B03">
            <w:pPr>
              <w:pStyle w:val="Nidungvnbn"/>
              <w:ind w:firstLine="0"/>
              <w:rPr>
                <w:sz w:val="22"/>
                <w:szCs w:val="22"/>
                <w:lang w:val="vi-VN"/>
              </w:rPr>
            </w:pPr>
            <w:r>
              <w:rPr>
                <w:sz w:val="22"/>
                <w:szCs w:val="22"/>
                <w:lang w:val="vi-VN"/>
              </w:rPr>
              <w:t>1</w:t>
            </w:r>
          </w:p>
        </w:tc>
        <w:tc>
          <w:tcPr>
            <w:tcW w:w="1301" w:type="dxa"/>
          </w:tcPr>
          <w:p w14:paraId="760D60B4" w14:textId="5A9B24AA" w:rsidR="00B92D30" w:rsidRDefault="00B92D30" w:rsidP="00413B03">
            <w:pPr>
              <w:pStyle w:val="Nidungvnbn"/>
              <w:ind w:firstLine="0"/>
              <w:rPr>
                <w:sz w:val="22"/>
                <w:szCs w:val="22"/>
                <w:lang w:val="vi-VN"/>
              </w:rPr>
            </w:pPr>
            <w:r>
              <w:rPr>
                <w:sz w:val="22"/>
                <w:szCs w:val="22"/>
                <w:lang w:val="vi-VN"/>
              </w:rPr>
              <w:t>ServerVlan</w:t>
            </w:r>
          </w:p>
        </w:tc>
        <w:tc>
          <w:tcPr>
            <w:tcW w:w="1170" w:type="dxa"/>
          </w:tcPr>
          <w:p w14:paraId="7A43BD7E" w14:textId="05763C51" w:rsidR="00B92D30" w:rsidRDefault="00B92D30" w:rsidP="00413B03">
            <w:pPr>
              <w:pStyle w:val="Nidungvnbn"/>
              <w:ind w:firstLine="0"/>
              <w:rPr>
                <w:sz w:val="22"/>
                <w:szCs w:val="22"/>
                <w:lang w:val="vi-VN"/>
              </w:rPr>
            </w:pPr>
            <w:r>
              <w:rPr>
                <w:sz w:val="22"/>
                <w:szCs w:val="22"/>
                <w:lang w:val="vi-VN"/>
              </w:rPr>
              <w:t>123</w:t>
            </w:r>
          </w:p>
        </w:tc>
        <w:tc>
          <w:tcPr>
            <w:tcW w:w="2430" w:type="dxa"/>
          </w:tcPr>
          <w:p w14:paraId="13C97E64" w14:textId="603C40F2" w:rsidR="00B92D30" w:rsidRPr="00413B03" w:rsidRDefault="00B92D30" w:rsidP="00413B03">
            <w:pPr>
              <w:pStyle w:val="Nidungvnbn"/>
              <w:ind w:firstLine="0"/>
              <w:rPr>
                <w:sz w:val="22"/>
                <w:szCs w:val="22"/>
                <w:lang w:val="vi-VN"/>
              </w:rPr>
            </w:pPr>
            <w:r>
              <w:rPr>
                <w:sz w:val="22"/>
                <w:szCs w:val="22"/>
                <w:lang w:val="vi-VN"/>
              </w:rPr>
              <w:t>VLAN cho server</w:t>
            </w:r>
          </w:p>
        </w:tc>
        <w:tc>
          <w:tcPr>
            <w:tcW w:w="1980" w:type="dxa"/>
          </w:tcPr>
          <w:p w14:paraId="3402804B" w14:textId="6EEB023F" w:rsidR="00B92D30" w:rsidRDefault="00B92D30" w:rsidP="00413B03">
            <w:pPr>
              <w:pStyle w:val="Nidungvnbn"/>
              <w:ind w:firstLine="0"/>
              <w:rPr>
                <w:sz w:val="22"/>
                <w:szCs w:val="22"/>
                <w:lang w:val="vi-VN"/>
              </w:rPr>
            </w:pPr>
            <w:r>
              <w:rPr>
                <w:sz w:val="22"/>
                <w:szCs w:val="22"/>
                <w:lang w:val="vi-VN"/>
              </w:rPr>
              <w:t>172.16.123.0/24</w:t>
            </w:r>
          </w:p>
        </w:tc>
        <w:tc>
          <w:tcPr>
            <w:tcW w:w="1909" w:type="dxa"/>
          </w:tcPr>
          <w:p w14:paraId="5F009F67" w14:textId="0601CA33" w:rsidR="00B92D30" w:rsidRDefault="00B92D30" w:rsidP="00413B03">
            <w:pPr>
              <w:pStyle w:val="Nidungvnbn"/>
              <w:ind w:firstLine="0"/>
              <w:rPr>
                <w:sz w:val="22"/>
                <w:szCs w:val="22"/>
                <w:lang w:val="vi-VN"/>
              </w:rPr>
            </w:pPr>
            <w:r>
              <w:rPr>
                <w:sz w:val="22"/>
                <w:szCs w:val="22"/>
                <w:lang w:val="vi-VN"/>
              </w:rPr>
              <w:t>172.16.123.1</w:t>
            </w:r>
          </w:p>
        </w:tc>
      </w:tr>
    </w:tbl>
    <w:p w14:paraId="29C00C70" w14:textId="706A270C" w:rsidR="00C17FD9" w:rsidRDefault="00B92D30" w:rsidP="00B92D30">
      <w:pPr>
        <w:pStyle w:val="Bngbiu-nidung"/>
        <w:jc w:val="center"/>
        <w:rPr>
          <w:lang w:val="vi-VN"/>
        </w:rPr>
      </w:pPr>
      <w:bookmarkStart w:id="30" w:name="_Toc132895681"/>
      <w:r>
        <w:rPr>
          <w:lang w:val="vi-VN"/>
        </w:rPr>
        <w:t>Bảng 4.4 Thông tin VLAN trong hệ thống</w:t>
      </w:r>
      <w:bookmarkEnd w:id="30"/>
    </w:p>
    <w:p w14:paraId="3368F371" w14:textId="44FC7E4E" w:rsidR="00B92D30" w:rsidRDefault="00B92D30" w:rsidP="00B92D30">
      <w:pPr>
        <w:pStyle w:val="Tiumccp1"/>
        <w:rPr>
          <w:lang w:val="vi-VN"/>
        </w:rPr>
      </w:pPr>
      <w:bookmarkStart w:id="31" w:name="_Toc132895612"/>
      <w:r>
        <w:rPr>
          <w:lang w:val="vi-VN"/>
        </w:rPr>
        <w:t>4.3 Thông tin thiết kế quy hoạch địa chỉ (IP Planning)</w:t>
      </w:r>
      <w:bookmarkEnd w:id="31"/>
    </w:p>
    <w:tbl>
      <w:tblPr>
        <w:tblStyle w:val="TableGrid"/>
        <w:tblW w:w="11341" w:type="dxa"/>
        <w:tblInd w:w="-1423" w:type="dxa"/>
        <w:tblLayout w:type="fixed"/>
        <w:tblLook w:val="04A0" w:firstRow="1" w:lastRow="0" w:firstColumn="1" w:lastColumn="0" w:noHBand="0" w:noVBand="1"/>
      </w:tblPr>
      <w:tblGrid>
        <w:gridCol w:w="709"/>
        <w:gridCol w:w="1418"/>
        <w:gridCol w:w="992"/>
        <w:gridCol w:w="1276"/>
        <w:gridCol w:w="992"/>
        <w:gridCol w:w="1521"/>
        <w:gridCol w:w="1170"/>
        <w:gridCol w:w="1440"/>
        <w:gridCol w:w="1823"/>
      </w:tblGrid>
      <w:tr w:rsidR="008B0CFA" w:rsidRPr="00B92D30" w14:paraId="183BA0AA" w14:textId="77777777" w:rsidTr="00ED7EE6">
        <w:tc>
          <w:tcPr>
            <w:tcW w:w="709" w:type="dxa"/>
            <w:shd w:val="clear" w:color="auto" w:fill="B8CCE4" w:themeFill="accent1" w:themeFillTint="66"/>
          </w:tcPr>
          <w:p w14:paraId="3D6DD01F" w14:textId="4F59A383" w:rsidR="00B92D30" w:rsidRPr="00B97DB2" w:rsidRDefault="00B92D30" w:rsidP="00B97DB2">
            <w:pPr>
              <w:jc w:val="center"/>
              <w:rPr>
                <w:b/>
                <w:lang w:val="vi-VN"/>
              </w:rPr>
            </w:pPr>
            <w:r w:rsidRPr="00B97DB2">
              <w:rPr>
                <w:b/>
                <w:lang w:val="vi-VN"/>
              </w:rPr>
              <w:t>STT</w:t>
            </w:r>
          </w:p>
        </w:tc>
        <w:tc>
          <w:tcPr>
            <w:tcW w:w="1418" w:type="dxa"/>
            <w:shd w:val="clear" w:color="auto" w:fill="B8CCE4" w:themeFill="accent1" w:themeFillTint="66"/>
          </w:tcPr>
          <w:p w14:paraId="38D60A4E" w14:textId="30CB8EDF" w:rsidR="00B92D30" w:rsidRPr="00B97DB2" w:rsidRDefault="00B92D30" w:rsidP="00B97DB2">
            <w:pPr>
              <w:jc w:val="center"/>
              <w:rPr>
                <w:b/>
                <w:lang w:val="vi-VN"/>
              </w:rPr>
            </w:pPr>
            <w:r w:rsidRPr="00B97DB2">
              <w:rPr>
                <w:b/>
                <w:lang w:val="vi-VN"/>
              </w:rPr>
              <w:t>Server</w:t>
            </w:r>
          </w:p>
        </w:tc>
        <w:tc>
          <w:tcPr>
            <w:tcW w:w="992" w:type="dxa"/>
            <w:shd w:val="clear" w:color="auto" w:fill="B8CCE4" w:themeFill="accent1" w:themeFillTint="66"/>
          </w:tcPr>
          <w:p w14:paraId="06563266" w14:textId="79EC8444" w:rsidR="00B92D30" w:rsidRPr="00B97DB2" w:rsidRDefault="00B92D30" w:rsidP="00B97DB2">
            <w:pPr>
              <w:jc w:val="center"/>
              <w:rPr>
                <w:b/>
                <w:lang w:val="vi-VN"/>
              </w:rPr>
            </w:pPr>
            <w:r w:rsidRPr="00B97DB2">
              <w:rPr>
                <w:b/>
                <w:lang w:val="vi-VN"/>
              </w:rPr>
              <w:t>Hostname</w:t>
            </w:r>
          </w:p>
        </w:tc>
        <w:tc>
          <w:tcPr>
            <w:tcW w:w="1276" w:type="dxa"/>
            <w:shd w:val="clear" w:color="auto" w:fill="B8CCE4" w:themeFill="accent1" w:themeFillTint="66"/>
          </w:tcPr>
          <w:p w14:paraId="33D82149" w14:textId="2D9D48EC" w:rsidR="00B92D30" w:rsidRPr="00B97DB2" w:rsidRDefault="00B92D30" w:rsidP="00B97DB2">
            <w:pPr>
              <w:jc w:val="center"/>
              <w:rPr>
                <w:b/>
                <w:lang w:val="vi-VN"/>
              </w:rPr>
            </w:pPr>
            <w:r w:rsidRPr="00B97DB2">
              <w:rPr>
                <w:b/>
                <w:lang w:val="vi-VN"/>
              </w:rPr>
              <w:t>Interface</w:t>
            </w:r>
          </w:p>
        </w:tc>
        <w:tc>
          <w:tcPr>
            <w:tcW w:w="992" w:type="dxa"/>
            <w:shd w:val="clear" w:color="auto" w:fill="B8CCE4" w:themeFill="accent1" w:themeFillTint="66"/>
          </w:tcPr>
          <w:p w14:paraId="0581CA23" w14:textId="748A74AE" w:rsidR="00B92D30" w:rsidRPr="00B97DB2" w:rsidRDefault="00B92D30" w:rsidP="00B97DB2">
            <w:pPr>
              <w:jc w:val="center"/>
              <w:rPr>
                <w:b/>
                <w:lang w:val="vi-VN"/>
              </w:rPr>
            </w:pPr>
            <w:r w:rsidRPr="00B97DB2">
              <w:rPr>
                <w:b/>
                <w:lang w:val="vi-VN"/>
              </w:rPr>
              <w:t>VLAN</w:t>
            </w:r>
          </w:p>
        </w:tc>
        <w:tc>
          <w:tcPr>
            <w:tcW w:w="1521" w:type="dxa"/>
            <w:shd w:val="clear" w:color="auto" w:fill="B8CCE4" w:themeFill="accent1" w:themeFillTint="66"/>
          </w:tcPr>
          <w:p w14:paraId="5F34414F" w14:textId="641706E7" w:rsidR="00B92D30" w:rsidRPr="00B97DB2" w:rsidRDefault="00B92D30" w:rsidP="00B97DB2">
            <w:pPr>
              <w:jc w:val="center"/>
              <w:rPr>
                <w:b/>
                <w:lang w:val="vi-VN"/>
              </w:rPr>
            </w:pPr>
            <w:r w:rsidRPr="00B97DB2">
              <w:rPr>
                <w:b/>
                <w:lang w:val="vi-VN"/>
              </w:rPr>
              <w:t>IP Address</w:t>
            </w:r>
          </w:p>
        </w:tc>
        <w:tc>
          <w:tcPr>
            <w:tcW w:w="1170" w:type="dxa"/>
            <w:shd w:val="clear" w:color="auto" w:fill="B8CCE4" w:themeFill="accent1" w:themeFillTint="66"/>
          </w:tcPr>
          <w:p w14:paraId="72BA4E0F" w14:textId="2E3BA96A" w:rsidR="00B92D30" w:rsidRPr="00B97DB2" w:rsidRDefault="00B92D30" w:rsidP="00B97DB2">
            <w:pPr>
              <w:jc w:val="center"/>
              <w:rPr>
                <w:b/>
                <w:lang w:val="vi-VN"/>
              </w:rPr>
            </w:pPr>
            <w:r w:rsidRPr="00B97DB2">
              <w:rPr>
                <w:b/>
                <w:lang w:val="vi-VN"/>
              </w:rPr>
              <w:t>Ipv6</w:t>
            </w:r>
          </w:p>
        </w:tc>
        <w:tc>
          <w:tcPr>
            <w:tcW w:w="1440" w:type="dxa"/>
            <w:shd w:val="clear" w:color="auto" w:fill="B8CCE4" w:themeFill="accent1" w:themeFillTint="66"/>
          </w:tcPr>
          <w:p w14:paraId="705197E6" w14:textId="37B28BB3" w:rsidR="00B92D30" w:rsidRPr="00B97DB2" w:rsidRDefault="00B92D30" w:rsidP="00B97DB2">
            <w:pPr>
              <w:jc w:val="center"/>
              <w:rPr>
                <w:b/>
                <w:lang w:val="vi-VN"/>
              </w:rPr>
            </w:pPr>
            <w:r w:rsidRPr="00B97DB2">
              <w:rPr>
                <w:b/>
                <w:lang w:val="vi-VN"/>
              </w:rPr>
              <w:t>Subnet</w:t>
            </w:r>
          </w:p>
        </w:tc>
        <w:tc>
          <w:tcPr>
            <w:tcW w:w="1823" w:type="dxa"/>
            <w:shd w:val="clear" w:color="auto" w:fill="B8CCE4" w:themeFill="accent1" w:themeFillTint="66"/>
          </w:tcPr>
          <w:p w14:paraId="053D358A" w14:textId="5582DAF4" w:rsidR="00B92D30" w:rsidRPr="00B97DB2" w:rsidRDefault="00B92D30" w:rsidP="00B97DB2">
            <w:pPr>
              <w:jc w:val="center"/>
              <w:rPr>
                <w:b/>
                <w:lang w:val="vi-VN"/>
              </w:rPr>
            </w:pPr>
            <w:r w:rsidRPr="00B97DB2">
              <w:rPr>
                <w:b/>
                <w:lang w:val="vi-VN"/>
              </w:rPr>
              <w:t>Gateway</w:t>
            </w:r>
          </w:p>
        </w:tc>
      </w:tr>
      <w:tr w:rsidR="00E7767B" w:rsidRPr="00B92D30" w14:paraId="5DC8A5FE" w14:textId="77777777" w:rsidTr="00DA6995">
        <w:tc>
          <w:tcPr>
            <w:tcW w:w="709" w:type="dxa"/>
            <w:shd w:val="clear" w:color="auto" w:fill="B8CCE4" w:themeFill="accent1" w:themeFillTint="66"/>
          </w:tcPr>
          <w:p w14:paraId="7CF865B8" w14:textId="77777777" w:rsidR="00E7767B" w:rsidRPr="00B92D30" w:rsidRDefault="00E7767B" w:rsidP="00B97DB2">
            <w:pPr>
              <w:rPr>
                <w:lang w:val="vi-VN"/>
              </w:rPr>
            </w:pPr>
          </w:p>
        </w:tc>
        <w:tc>
          <w:tcPr>
            <w:tcW w:w="10632" w:type="dxa"/>
            <w:gridSpan w:val="8"/>
            <w:shd w:val="clear" w:color="auto" w:fill="B8CCE4" w:themeFill="accent1" w:themeFillTint="66"/>
          </w:tcPr>
          <w:p w14:paraId="2804DE15" w14:textId="7F30B69B" w:rsidR="00E7767B" w:rsidRPr="00B97DB2" w:rsidRDefault="00E7767B" w:rsidP="00B97DB2">
            <w:pPr>
              <w:jc w:val="center"/>
              <w:rPr>
                <w:b/>
                <w:lang w:val="vi-VN"/>
              </w:rPr>
            </w:pPr>
            <w:r w:rsidRPr="00B97DB2">
              <w:rPr>
                <w:b/>
                <w:lang w:val="vi-VN"/>
              </w:rPr>
              <w:t>SERVER</w:t>
            </w:r>
          </w:p>
        </w:tc>
      </w:tr>
      <w:tr w:rsidR="008B0CFA" w:rsidRPr="00B92D30" w14:paraId="61089087" w14:textId="77777777" w:rsidTr="00DA6995">
        <w:tc>
          <w:tcPr>
            <w:tcW w:w="709" w:type="dxa"/>
          </w:tcPr>
          <w:p w14:paraId="7594DD5B" w14:textId="0E62876D" w:rsidR="00B92D30" w:rsidRPr="00B92D30" w:rsidRDefault="00B92D30" w:rsidP="00B97DB2">
            <w:pPr>
              <w:rPr>
                <w:lang w:val="vi-VN"/>
              </w:rPr>
            </w:pPr>
            <w:r>
              <w:rPr>
                <w:lang w:val="vi-VN"/>
              </w:rPr>
              <w:t>1</w:t>
            </w:r>
          </w:p>
        </w:tc>
        <w:tc>
          <w:tcPr>
            <w:tcW w:w="1418" w:type="dxa"/>
          </w:tcPr>
          <w:p w14:paraId="6AFCF553" w14:textId="21898194" w:rsidR="00B92D30" w:rsidRPr="00B97DB2" w:rsidRDefault="00B92D30" w:rsidP="00B97DB2">
            <w:pPr>
              <w:rPr>
                <w:lang w:val="vi-VN"/>
              </w:rPr>
            </w:pPr>
            <w:r w:rsidRPr="00B97DB2">
              <w:rPr>
                <w:lang w:val="vi-VN"/>
              </w:rPr>
              <w:t>DNS Server</w:t>
            </w:r>
          </w:p>
        </w:tc>
        <w:tc>
          <w:tcPr>
            <w:tcW w:w="992" w:type="dxa"/>
          </w:tcPr>
          <w:p w14:paraId="055C685E" w14:textId="77777777" w:rsidR="00B92D30" w:rsidRPr="00B97DB2" w:rsidRDefault="00B92D30" w:rsidP="00B97DB2">
            <w:pPr>
              <w:rPr>
                <w:lang w:val="vi-VN"/>
              </w:rPr>
            </w:pPr>
          </w:p>
        </w:tc>
        <w:tc>
          <w:tcPr>
            <w:tcW w:w="1276" w:type="dxa"/>
          </w:tcPr>
          <w:p w14:paraId="451C9153" w14:textId="6A64C1C0" w:rsidR="00B92D30" w:rsidRPr="00B97DB2" w:rsidRDefault="00B92D30" w:rsidP="00B97DB2">
            <w:pPr>
              <w:rPr>
                <w:lang w:val="vi-VN"/>
              </w:rPr>
            </w:pPr>
            <w:r w:rsidRPr="00B97DB2">
              <w:rPr>
                <w:lang w:val="vi-VN"/>
              </w:rPr>
              <w:t>mgmt</w:t>
            </w:r>
          </w:p>
        </w:tc>
        <w:tc>
          <w:tcPr>
            <w:tcW w:w="992" w:type="dxa"/>
          </w:tcPr>
          <w:p w14:paraId="73FFF950" w14:textId="1BCF1F65" w:rsidR="00B92D30" w:rsidRPr="00B97DB2" w:rsidRDefault="00B92D30" w:rsidP="00B97DB2">
            <w:pPr>
              <w:rPr>
                <w:lang w:val="vi-VN"/>
              </w:rPr>
            </w:pPr>
            <w:r w:rsidRPr="00B97DB2">
              <w:rPr>
                <w:lang w:val="vi-VN"/>
              </w:rPr>
              <w:t>123</w:t>
            </w:r>
          </w:p>
        </w:tc>
        <w:tc>
          <w:tcPr>
            <w:tcW w:w="1521" w:type="dxa"/>
          </w:tcPr>
          <w:p w14:paraId="3E0C5BF0" w14:textId="6801AC60" w:rsidR="00B92D30" w:rsidRPr="00B97DB2" w:rsidRDefault="00E7767B" w:rsidP="00B97DB2">
            <w:pPr>
              <w:rPr>
                <w:lang w:val="vi-VN"/>
              </w:rPr>
            </w:pPr>
            <w:r w:rsidRPr="00B97DB2">
              <w:rPr>
                <w:lang w:val="vi-VN"/>
              </w:rPr>
              <w:t>192.168.123.2</w:t>
            </w:r>
          </w:p>
        </w:tc>
        <w:tc>
          <w:tcPr>
            <w:tcW w:w="1170" w:type="dxa"/>
            <w:shd w:val="clear" w:color="auto" w:fill="FFFFFF" w:themeFill="background1"/>
          </w:tcPr>
          <w:p w14:paraId="7B2FD2FC" w14:textId="3874E9AE" w:rsidR="00B92D30" w:rsidRPr="00936500" w:rsidRDefault="00936500" w:rsidP="00B97DB2">
            <w:r>
              <w:t>FDD2:8301:75CA:615E::</w:t>
            </w:r>
          </w:p>
        </w:tc>
        <w:tc>
          <w:tcPr>
            <w:tcW w:w="1440" w:type="dxa"/>
          </w:tcPr>
          <w:p w14:paraId="74BE14B7" w14:textId="361E66E0" w:rsidR="00B92D30" w:rsidRPr="00B97DB2" w:rsidRDefault="00E7767B" w:rsidP="00B97DB2">
            <w:pPr>
              <w:rPr>
                <w:lang w:val="vi-VN"/>
              </w:rPr>
            </w:pPr>
            <w:r w:rsidRPr="00B97DB2">
              <w:rPr>
                <w:lang w:val="vi-VN"/>
              </w:rPr>
              <w:t>255.255.255.0</w:t>
            </w:r>
          </w:p>
        </w:tc>
        <w:tc>
          <w:tcPr>
            <w:tcW w:w="1823" w:type="dxa"/>
          </w:tcPr>
          <w:p w14:paraId="3B2DA465" w14:textId="0C9082D6" w:rsidR="00B92D30" w:rsidRPr="00B97DB2" w:rsidRDefault="00E7767B" w:rsidP="00B97DB2">
            <w:pPr>
              <w:rPr>
                <w:lang w:val="vi-VN"/>
              </w:rPr>
            </w:pPr>
            <w:r w:rsidRPr="00B97DB2">
              <w:rPr>
                <w:lang w:val="vi-VN"/>
              </w:rPr>
              <w:t>192.168.123.1</w:t>
            </w:r>
          </w:p>
        </w:tc>
      </w:tr>
      <w:tr w:rsidR="008B0CFA" w:rsidRPr="00B92D30" w14:paraId="1B7DED87" w14:textId="77777777" w:rsidTr="00DA6995">
        <w:tc>
          <w:tcPr>
            <w:tcW w:w="709" w:type="dxa"/>
          </w:tcPr>
          <w:p w14:paraId="209D8315" w14:textId="0A4F77F8" w:rsidR="00E7767B" w:rsidRPr="00B92D30" w:rsidRDefault="00E7767B" w:rsidP="00B97DB2">
            <w:pPr>
              <w:rPr>
                <w:lang w:val="vi-VN"/>
              </w:rPr>
            </w:pPr>
            <w:r>
              <w:rPr>
                <w:lang w:val="vi-VN"/>
              </w:rPr>
              <w:t>2</w:t>
            </w:r>
          </w:p>
        </w:tc>
        <w:tc>
          <w:tcPr>
            <w:tcW w:w="1418" w:type="dxa"/>
          </w:tcPr>
          <w:p w14:paraId="55BA6FA7" w14:textId="01082F90" w:rsidR="00E7767B" w:rsidRPr="00B97DB2" w:rsidRDefault="00E7767B" w:rsidP="00B97DB2">
            <w:pPr>
              <w:rPr>
                <w:lang w:val="vi-VN"/>
              </w:rPr>
            </w:pPr>
            <w:r w:rsidRPr="00B97DB2">
              <w:rPr>
                <w:lang w:val="vi-VN"/>
              </w:rPr>
              <w:t>Web Server</w:t>
            </w:r>
          </w:p>
        </w:tc>
        <w:tc>
          <w:tcPr>
            <w:tcW w:w="992" w:type="dxa"/>
          </w:tcPr>
          <w:p w14:paraId="6C5A4E41" w14:textId="77777777" w:rsidR="00E7767B" w:rsidRPr="00B97DB2" w:rsidRDefault="00E7767B" w:rsidP="00B97DB2">
            <w:pPr>
              <w:rPr>
                <w:lang w:val="vi-VN"/>
              </w:rPr>
            </w:pPr>
          </w:p>
        </w:tc>
        <w:tc>
          <w:tcPr>
            <w:tcW w:w="1276" w:type="dxa"/>
          </w:tcPr>
          <w:p w14:paraId="5F7905BA" w14:textId="5723C0CD" w:rsidR="00E7767B" w:rsidRPr="00B97DB2" w:rsidRDefault="00E7767B" w:rsidP="00B97DB2">
            <w:pPr>
              <w:rPr>
                <w:lang w:val="vi-VN"/>
              </w:rPr>
            </w:pPr>
            <w:r w:rsidRPr="00B97DB2">
              <w:rPr>
                <w:lang w:val="vi-VN"/>
              </w:rPr>
              <w:t>mgmt</w:t>
            </w:r>
          </w:p>
        </w:tc>
        <w:tc>
          <w:tcPr>
            <w:tcW w:w="992" w:type="dxa"/>
          </w:tcPr>
          <w:p w14:paraId="40DDA2FC" w14:textId="1FA8E258" w:rsidR="00E7767B" w:rsidRPr="00B97DB2" w:rsidRDefault="00E7767B" w:rsidP="00B97DB2">
            <w:pPr>
              <w:rPr>
                <w:lang w:val="vi-VN"/>
              </w:rPr>
            </w:pPr>
            <w:r w:rsidRPr="00B97DB2">
              <w:rPr>
                <w:lang w:val="vi-VN"/>
              </w:rPr>
              <w:t>123</w:t>
            </w:r>
          </w:p>
        </w:tc>
        <w:tc>
          <w:tcPr>
            <w:tcW w:w="1521" w:type="dxa"/>
          </w:tcPr>
          <w:p w14:paraId="11C28567" w14:textId="51564122" w:rsidR="00E7767B" w:rsidRPr="00B97DB2" w:rsidRDefault="00E7767B" w:rsidP="00B97DB2">
            <w:pPr>
              <w:rPr>
                <w:lang w:val="vi-VN"/>
              </w:rPr>
            </w:pPr>
            <w:r w:rsidRPr="00B97DB2">
              <w:rPr>
                <w:lang w:val="vi-VN"/>
              </w:rPr>
              <w:t>192.168.123.3</w:t>
            </w:r>
          </w:p>
        </w:tc>
        <w:tc>
          <w:tcPr>
            <w:tcW w:w="1170" w:type="dxa"/>
            <w:shd w:val="clear" w:color="auto" w:fill="FFFFFF" w:themeFill="background1"/>
          </w:tcPr>
          <w:p w14:paraId="6E846A73" w14:textId="77777777" w:rsidR="00E7767B" w:rsidRPr="00B97DB2" w:rsidRDefault="00E7767B" w:rsidP="00B97DB2">
            <w:pPr>
              <w:rPr>
                <w:lang w:val="vi-VN"/>
              </w:rPr>
            </w:pPr>
          </w:p>
        </w:tc>
        <w:tc>
          <w:tcPr>
            <w:tcW w:w="1440" w:type="dxa"/>
          </w:tcPr>
          <w:p w14:paraId="68F4BA28" w14:textId="5C1A5D8D" w:rsidR="00E7767B" w:rsidRPr="00B97DB2" w:rsidRDefault="00E7767B" w:rsidP="00B97DB2">
            <w:pPr>
              <w:rPr>
                <w:lang w:val="vi-VN"/>
              </w:rPr>
            </w:pPr>
            <w:r w:rsidRPr="00B97DB2">
              <w:rPr>
                <w:lang w:val="vi-VN"/>
              </w:rPr>
              <w:t>255.255.255.0</w:t>
            </w:r>
          </w:p>
        </w:tc>
        <w:tc>
          <w:tcPr>
            <w:tcW w:w="1823" w:type="dxa"/>
          </w:tcPr>
          <w:p w14:paraId="0F967E74" w14:textId="601E8763" w:rsidR="00E7767B" w:rsidRPr="00B97DB2" w:rsidRDefault="00E7767B" w:rsidP="00B97DB2">
            <w:pPr>
              <w:rPr>
                <w:lang w:val="vi-VN"/>
              </w:rPr>
            </w:pPr>
            <w:r w:rsidRPr="00B97DB2">
              <w:rPr>
                <w:lang w:val="vi-VN"/>
              </w:rPr>
              <w:t>192.168. 123.1</w:t>
            </w:r>
          </w:p>
        </w:tc>
      </w:tr>
      <w:tr w:rsidR="008B0CFA" w:rsidRPr="00B92D30" w14:paraId="121A487B" w14:textId="77777777" w:rsidTr="00DA6995">
        <w:tc>
          <w:tcPr>
            <w:tcW w:w="709" w:type="dxa"/>
          </w:tcPr>
          <w:p w14:paraId="490E0F29" w14:textId="3B43B98D" w:rsidR="00E7767B" w:rsidRPr="00B92D30" w:rsidRDefault="00E7767B" w:rsidP="00B97DB2">
            <w:pPr>
              <w:rPr>
                <w:lang w:val="vi-VN"/>
              </w:rPr>
            </w:pPr>
            <w:r>
              <w:rPr>
                <w:lang w:val="vi-VN"/>
              </w:rPr>
              <w:t>3</w:t>
            </w:r>
          </w:p>
        </w:tc>
        <w:tc>
          <w:tcPr>
            <w:tcW w:w="1418" w:type="dxa"/>
          </w:tcPr>
          <w:p w14:paraId="3B687DCC" w14:textId="21973C47" w:rsidR="00E7767B" w:rsidRPr="00B97DB2" w:rsidRDefault="00E7767B" w:rsidP="00B97DB2">
            <w:pPr>
              <w:rPr>
                <w:lang w:val="vi-VN"/>
              </w:rPr>
            </w:pPr>
            <w:r w:rsidRPr="00B97DB2">
              <w:rPr>
                <w:lang w:val="vi-VN"/>
              </w:rPr>
              <w:t>Mail Server</w:t>
            </w:r>
          </w:p>
        </w:tc>
        <w:tc>
          <w:tcPr>
            <w:tcW w:w="992" w:type="dxa"/>
          </w:tcPr>
          <w:p w14:paraId="32AED626" w14:textId="77777777" w:rsidR="00E7767B" w:rsidRPr="00B97DB2" w:rsidRDefault="00E7767B" w:rsidP="00B97DB2">
            <w:pPr>
              <w:rPr>
                <w:lang w:val="vi-VN"/>
              </w:rPr>
            </w:pPr>
          </w:p>
        </w:tc>
        <w:tc>
          <w:tcPr>
            <w:tcW w:w="1276" w:type="dxa"/>
          </w:tcPr>
          <w:p w14:paraId="785A3DE0" w14:textId="1CB11482" w:rsidR="00E7767B" w:rsidRPr="00B97DB2" w:rsidRDefault="00E7767B" w:rsidP="00B97DB2">
            <w:pPr>
              <w:rPr>
                <w:lang w:val="vi-VN"/>
              </w:rPr>
            </w:pPr>
            <w:r w:rsidRPr="00B97DB2">
              <w:rPr>
                <w:lang w:val="vi-VN"/>
              </w:rPr>
              <w:t>mgmt</w:t>
            </w:r>
          </w:p>
        </w:tc>
        <w:tc>
          <w:tcPr>
            <w:tcW w:w="992" w:type="dxa"/>
          </w:tcPr>
          <w:p w14:paraId="3904C4EB" w14:textId="310A70FF" w:rsidR="00E7767B" w:rsidRPr="00B97DB2" w:rsidRDefault="00E7767B" w:rsidP="00B97DB2">
            <w:pPr>
              <w:rPr>
                <w:lang w:val="vi-VN"/>
              </w:rPr>
            </w:pPr>
            <w:r w:rsidRPr="00B97DB2">
              <w:rPr>
                <w:lang w:val="vi-VN"/>
              </w:rPr>
              <w:t>123</w:t>
            </w:r>
          </w:p>
        </w:tc>
        <w:tc>
          <w:tcPr>
            <w:tcW w:w="1521" w:type="dxa"/>
          </w:tcPr>
          <w:p w14:paraId="07033FAB" w14:textId="193338F0" w:rsidR="00E7767B" w:rsidRPr="00B97DB2" w:rsidRDefault="00E7767B" w:rsidP="00B97DB2">
            <w:pPr>
              <w:rPr>
                <w:lang w:val="vi-VN"/>
              </w:rPr>
            </w:pPr>
            <w:r w:rsidRPr="00B97DB2">
              <w:rPr>
                <w:lang w:val="vi-VN"/>
              </w:rPr>
              <w:t>192.168.123.4</w:t>
            </w:r>
          </w:p>
        </w:tc>
        <w:tc>
          <w:tcPr>
            <w:tcW w:w="1170" w:type="dxa"/>
            <w:shd w:val="clear" w:color="auto" w:fill="FFFFFF" w:themeFill="background1"/>
          </w:tcPr>
          <w:p w14:paraId="22AE43DC" w14:textId="77777777" w:rsidR="00E7767B" w:rsidRPr="00B97DB2" w:rsidRDefault="00E7767B" w:rsidP="00B97DB2">
            <w:pPr>
              <w:rPr>
                <w:lang w:val="vi-VN"/>
              </w:rPr>
            </w:pPr>
          </w:p>
        </w:tc>
        <w:tc>
          <w:tcPr>
            <w:tcW w:w="1440" w:type="dxa"/>
          </w:tcPr>
          <w:p w14:paraId="126E265E" w14:textId="38D2CC92" w:rsidR="00E7767B" w:rsidRPr="00B97DB2" w:rsidRDefault="00E7767B" w:rsidP="00B97DB2">
            <w:pPr>
              <w:rPr>
                <w:lang w:val="vi-VN"/>
              </w:rPr>
            </w:pPr>
            <w:r w:rsidRPr="00B97DB2">
              <w:rPr>
                <w:lang w:val="vi-VN"/>
              </w:rPr>
              <w:t>255.255.255.0</w:t>
            </w:r>
          </w:p>
        </w:tc>
        <w:tc>
          <w:tcPr>
            <w:tcW w:w="1823" w:type="dxa"/>
          </w:tcPr>
          <w:p w14:paraId="26C296A7" w14:textId="1D7D533C" w:rsidR="00E7767B" w:rsidRPr="00B97DB2" w:rsidRDefault="00E7767B" w:rsidP="00B97DB2">
            <w:pPr>
              <w:rPr>
                <w:lang w:val="vi-VN"/>
              </w:rPr>
            </w:pPr>
            <w:r w:rsidRPr="00B97DB2">
              <w:rPr>
                <w:lang w:val="vi-VN"/>
              </w:rPr>
              <w:t>192.168.</w:t>
            </w:r>
            <w:r w:rsidR="008B0CFA" w:rsidRPr="00B97DB2">
              <w:rPr>
                <w:lang w:val="vi-VN"/>
              </w:rPr>
              <w:t xml:space="preserve"> 123.1</w:t>
            </w:r>
          </w:p>
        </w:tc>
      </w:tr>
      <w:tr w:rsidR="008B0CFA" w:rsidRPr="00B92D30" w14:paraId="15F0FF92" w14:textId="77777777" w:rsidTr="00DA6995">
        <w:tc>
          <w:tcPr>
            <w:tcW w:w="709" w:type="dxa"/>
          </w:tcPr>
          <w:p w14:paraId="155B58EC" w14:textId="50CB2BE0" w:rsidR="00E7767B" w:rsidRPr="00B92D30" w:rsidRDefault="00E7767B" w:rsidP="00B97DB2">
            <w:pPr>
              <w:rPr>
                <w:lang w:val="vi-VN"/>
              </w:rPr>
            </w:pPr>
            <w:r>
              <w:rPr>
                <w:lang w:val="vi-VN"/>
              </w:rPr>
              <w:t>4</w:t>
            </w:r>
          </w:p>
        </w:tc>
        <w:tc>
          <w:tcPr>
            <w:tcW w:w="1418" w:type="dxa"/>
          </w:tcPr>
          <w:p w14:paraId="6C6F1F16" w14:textId="5D11CB3A" w:rsidR="00E7767B" w:rsidRPr="00B97DB2" w:rsidRDefault="00E7767B" w:rsidP="00B97DB2">
            <w:pPr>
              <w:rPr>
                <w:lang w:val="vi-VN"/>
              </w:rPr>
            </w:pPr>
            <w:r w:rsidRPr="00B97DB2">
              <w:rPr>
                <w:lang w:val="vi-VN"/>
              </w:rPr>
              <w:t>FTP Server</w:t>
            </w:r>
          </w:p>
        </w:tc>
        <w:tc>
          <w:tcPr>
            <w:tcW w:w="992" w:type="dxa"/>
          </w:tcPr>
          <w:p w14:paraId="7E088886" w14:textId="77777777" w:rsidR="00E7767B" w:rsidRPr="00B97DB2" w:rsidRDefault="00E7767B" w:rsidP="00B97DB2">
            <w:pPr>
              <w:rPr>
                <w:lang w:val="vi-VN"/>
              </w:rPr>
            </w:pPr>
          </w:p>
        </w:tc>
        <w:tc>
          <w:tcPr>
            <w:tcW w:w="1276" w:type="dxa"/>
          </w:tcPr>
          <w:p w14:paraId="286A6E7F" w14:textId="75A0DA3E" w:rsidR="00E7767B" w:rsidRPr="00B97DB2" w:rsidRDefault="00E7767B" w:rsidP="00B97DB2">
            <w:pPr>
              <w:rPr>
                <w:lang w:val="vi-VN"/>
              </w:rPr>
            </w:pPr>
            <w:r w:rsidRPr="00B97DB2">
              <w:rPr>
                <w:lang w:val="vi-VN"/>
              </w:rPr>
              <w:t>mgmt</w:t>
            </w:r>
          </w:p>
        </w:tc>
        <w:tc>
          <w:tcPr>
            <w:tcW w:w="992" w:type="dxa"/>
          </w:tcPr>
          <w:p w14:paraId="161DD4AF" w14:textId="6195EDFA" w:rsidR="00E7767B" w:rsidRPr="00B97DB2" w:rsidRDefault="00E7767B" w:rsidP="00B97DB2">
            <w:pPr>
              <w:rPr>
                <w:lang w:val="vi-VN"/>
              </w:rPr>
            </w:pPr>
            <w:r w:rsidRPr="00B97DB2">
              <w:rPr>
                <w:lang w:val="vi-VN"/>
              </w:rPr>
              <w:t>123</w:t>
            </w:r>
          </w:p>
        </w:tc>
        <w:tc>
          <w:tcPr>
            <w:tcW w:w="1521" w:type="dxa"/>
          </w:tcPr>
          <w:p w14:paraId="1174E930" w14:textId="697B3B78" w:rsidR="00E7767B" w:rsidRPr="00B97DB2" w:rsidRDefault="00E7767B" w:rsidP="00B97DB2">
            <w:pPr>
              <w:rPr>
                <w:lang w:val="vi-VN"/>
              </w:rPr>
            </w:pPr>
            <w:r w:rsidRPr="00B97DB2">
              <w:rPr>
                <w:lang w:val="vi-VN"/>
              </w:rPr>
              <w:t>192.168.123.5</w:t>
            </w:r>
          </w:p>
        </w:tc>
        <w:tc>
          <w:tcPr>
            <w:tcW w:w="1170" w:type="dxa"/>
            <w:shd w:val="clear" w:color="auto" w:fill="FFFFFF" w:themeFill="background1"/>
          </w:tcPr>
          <w:p w14:paraId="4D227EF9" w14:textId="77777777" w:rsidR="00E7767B" w:rsidRPr="00B97DB2" w:rsidRDefault="00E7767B" w:rsidP="00B97DB2">
            <w:pPr>
              <w:rPr>
                <w:lang w:val="vi-VN"/>
              </w:rPr>
            </w:pPr>
          </w:p>
        </w:tc>
        <w:tc>
          <w:tcPr>
            <w:tcW w:w="1440" w:type="dxa"/>
          </w:tcPr>
          <w:p w14:paraId="3F6DFA90" w14:textId="4FDA7E7A" w:rsidR="00E7767B" w:rsidRPr="00B97DB2" w:rsidRDefault="00E7767B" w:rsidP="00B97DB2">
            <w:pPr>
              <w:rPr>
                <w:lang w:val="vi-VN"/>
              </w:rPr>
            </w:pPr>
            <w:r w:rsidRPr="00B97DB2">
              <w:rPr>
                <w:lang w:val="vi-VN"/>
              </w:rPr>
              <w:t>255.255.255.0</w:t>
            </w:r>
          </w:p>
        </w:tc>
        <w:tc>
          <w:tcPr>
            <w:tcW w:w="1823" w:type="dxa"/>
          </w:tcPr>
          <w:p w14:paraId="7932338F" w14:textId="2AF65E7E" w:rsidR="00E7767B" w:rsidRPr="00B97DB2" w:rsidRDefault="00E7767B" w:rsidP="00B97DB2">
            <w:pPr>
              <w:rPr>
                <w:lang w:val="vi-VN"/>
              </w:rPr>
            </w:pPr>
            <w:r w:rsidRPr="00B97DB2">
              <w:rPr>
                <w:lang w:val="vi-VN"/>
              </w:rPr>
              <w:t>192.168.</w:t>
            </w:r>
            <w:r w:rsidR="008B0CFA" w:rsidRPr="00B97DB2">
              <w:rPr>
                <w:lang w:val="vi-VN"/>
              </w:rPr>
              <w:t xml:space="preserve"> 123.1</w:t>
            </w:r>
          </w:p>
        </w:tc>
      </w:tr>
      <w:tr w:rsidR="008B0CFA" w:rsidRPr="00B92D30" w14:paraId="2EBA7092" w14:textId="77777777" w:rsidTr="00DA6995">
        <w:tc>
          <w:tcPr>
            <w:tcW w:w="709" w:type="dxa"/>
          </w:tcPr>
          <w:p w14:paraId="59893903" w14:textId="0F3654DF" w:rsidR="00E7767B" w:rsidRPr="00B92D30" w:rsidRDefault="00E7767B" w:rsidP="00B97DB2">
            <w:pPr>
              <w:rPr>
                <w:lang w:val="vi-VN"/>
              </w:rPr>
            </w:pPr>
            <w:r>
              <w:rPr>
                <w:lang w:val="vi-VN"/>
              </w:rPr>
              <w:t>5</w:t>
            </w:r>
          </w:p>
        </w:tc>
        <w:tc>
          <w:tcPr>
            <w:tcW w:w="1418" w:type="dxa"/>
          </w:tcPr>
          <w:p w14:paraId="005D120B" w14:textId="5E3941F2" w:rsidR="00E7767B" w:rsidRPr="00B97DB2" w:rsidRDefault="00E7767B" w:rsidP="00B97DB2">
            <w:pPr>
              <w:rPr>
                <w:lang w:val="vi-VN"/>
              </w:rPr>
            </w:pPr>
            <w:r w:rsidRPr="00B97DB2">
              <w:rPr>
                <w:lang w:val="vi-VN"/>
              </w:rPr>
              <w:t>DHCP Server 1</w:t>
            </w:r>
          </w:p>
        </w:tc>
        <w:tc>
          <w:tcPr>
            <w:tcW w:w="992" w:type="dxa"/>
          </w:tcPr>
          <w:p w14:paraId="0D89DD55" w14:textId="77777777" w:rsidR="00E7767B" w:rsidRPr="00B97DB2" w:rsidRDefault="00E7767B" w:rsidP="00B97DB2">
            <w:pPr>
              <w:rPr>
                <w:lang w:val="vi-VN"/>
              </w:rPr>
            </w:pPr>
          </w:p>
        </w:tc>
        <w:tc>
          <w:tcPr>
            <w:tcW w:w="1276" w:type="dxa"/>
          </w:tcPr>
          <w:p w14:paraId="7CFCB53B" w14:textId="6A707DF8" w:rsidR="00E7767B" w:rsidRPr="00B97DB2" w:rsidRDefault="00E7767B" w:rsidP="00B97DB2">
            <w:pPr>
              <w:rPr>
                <w:lang w:val="vi-VN"/>
              </w:rPr>
            </w:pPr>
            <w:r w:rsidRPr="00B97DB2">
              <w:rPr>
                <w:lang w:val="vi-VN"/>
              </w:rPr>
              <w:t>mgmt</w:t>
            </w:r>
          </w:p>
        </w:tc>
        <w:tc>
          <w:tcPr>
            <w:tcW w:w="992" w:type="dxa"/>
          </w:tcPr>
          <w:p w14:paraId="05C19F37" w14:textId="0EFE8C3D" w:rsidR="00E7767B" w:rsidRPr="00B97DB2" w:rsidRDefault="00E7767B" w:rsidP="00B97DB2">
            <w:pPr>
              <w:rPr>
                <w:lang w:val="vi-VN"/>
              </w:rPr>
            </w:pPr>
            <w:r w:rsidRPr="00B97DB2">
              <w:rPr>
                <w:lang w:val="vi-VN"/>
              </w:rPr>
              <w:t>1</w:t>
            </w:r>
          </w:p>
        </w:tc>
        <w:tc>
          <w:tcPr>
            <w:tcW w:w="1521" w:type="dxa"/>
          </w:tcPr>
          <w:p w14:paraId="7005B38E" w14:textId="433E08C6" w:rsidR="00E7767B" w:rsidRPr="00B97DB2" w:rsidRDefault="00E7767B" w:rsidP="00B97DB2">
            <w:pPr>
              <w:rPr>
                <w:lang w:val="vi-VN"/>
              </w:rPr>
            </w:pPr>
            <w:r w:rsidRPr="00B97DB2">
              <w:rPr>
                <w:lang w:val="vi-VN"/>
              </w:rPr>
              <w:t>192.168.1.2</w:t>
            </w:r>
          </w:p>
        </w:tc>
        <w:tc>
          <w:tcPr>
            <w:tcW w:w="1170" w:type="dxa"/>
            <w:shd w:val="clear" w:color="auto" w:fill="FFFFFF" w:themeFill="background1"/>
          </w:tcPr>
          <w:p w14:paraId="25C63FBB" w14:textId="77777777" w:rsidR="00E7767B" w:rsidRPr="00B97DB2" w:rsidRDefault="00E7767B" w:rsidP="00B97DB2">
            <w:pPr>
              <w:rPr>
                <w:lang w:val="vi-VN"/>
              </w:rPr>
            </w:pPr>
          </w:p>
        </w:tc>
        <w:tc>
          <w:tcPr>
            <w:tcW w:w="1440" w:type="dxa"/>
          </w:tcPr>
          <w:p w14:paraId="4187A733" w14:textId="34B352CC" w:rsidR="00E7767B" w:rsidRPr="00B97DB2" w:rsidRDefault="00E7767B" w:rsidP="00B97DB2">
            <w:pPr>
              <w:rPr>
                <w:lang w:val="vi-VN"/>
              </w:rPr>
            </w:pPr>
            <w:r w:rsidRPr="00B97DB2">
              <w:rPr>
                <w:lang w:val="vi-VN"/>
              </w:rPr>
              <w:t>255.255.255.0</w:t>
            </w:r>
          </w:p>
        </w:tc>
        <w:tc>
          <w:tcPr>
            <w:tcW w:w="1823" w:type="dxa"/>
          </w:tcPr>
          <w:p w14:paraId="0C262732" w14:textId="7A21DBB5" w:rsidR="00E7767B" w:rsidRPr="00B97DB2" w:rsidRDefault="00E7767B" w:rsidP="00B97DB2">
            <w:pPr>
              <w:rPr>
                <w:lang w:val="vi-VN"/>
              </w:rPr>
            </w:pPr>
            <w:r w:rsidRPr="00B97DB2">
              <w:rPr>
                <w:lang w:val="vi-VN"/>
              </w:rPr>
              <w:t>192.168.</w:t>
            </w:r>
            <w:r w:rsidR="008B0CFA" w:rsidRPr="00B97DB2">
              <w:rPr>
                <w:lang w:val="vi-VN"/>
              </w:rPr>
              <w:t>1.1</w:t>
            </w:r>
          </w:p>
        </w:tc>
      </w:tr>
      <w:tr w:rsidR="008B0CFA" w:rsidRPr="00B92D30" w14:paraId="65BD71BC" w14:textId="77777777" w:rsidTr="00DA6995">
        <w:tc>
          <w:tcPr>
            <w:tcW w:w="709" w:type="dxa"/>
          </w:tcPr>
          <w:p w14:paraId="417D6ED9" w14:textId="07AC458A" w:rsidR="00E7767B" w:rsidRPr="00B92D30" w:rsidRDefault="00E7767B" w:rsidP="00B97DB2">
            <w:pPr>
              <w:rPr>
                <w:lang w:val="vi-VN"/>
              </w:rPr>
            </w:pPr>
            <w:r>
              <w:rPr>
                <w:lang w:val="vi-VN"/>
              </w:rPr>
              <w:t>6</w:t>
            </w:r>
          </w:p>
        </w:tc>
        <w:tc>
          <w:tcPr>
            <w:tcW w:w="1418" w:type="dxa"/>
          </w:tcPr>
          <w:p w14:paraId="0412648F" w14:textId="503DE6AE" w:rsidR="00E7767B" w:rsidRPr="00B97DB2" w:rsidRDefault="00E7767B" w:rsidP="00B97DB2">
            <w:pPr>
              <w:rPr>
                <w:lang w:val="vi-VN"/>
              </w:rPr>
            </w:pPr>
            <w:r w:rsidRPr="00B97DB2">
              <w:rPr>
                <w:lang w:val="vi-VN"/>
              </w:rPr>
              <w:t>DHCP Server 2</w:t>
            </w:r>
          </w:p>
        </w:tc>
        <w:tc>
          <w:tcPr>
            <w:tcW w:w="992" w:type="dxa"/>
          </w:tcPr>
          <w:p w14:paraId="50A880BD" w14:textId="77777777" w:rsidR="00E7767B" w:rsidRPr="00B97DB2" w:rsidRDefault="00E7767B" w:rsidP="00B97DB2">
            <w:pPr>
              <w:rPr>
                <w:lang w:val="vi-VN"/>
              </w:rPr>
            </w:pPr>
          </w:p>
        </w:tc>
        <w:tc>
          <w:tcPr>
            <w:tcW w:w="1276" w:type="dxa"/>
          </w:tcPr>
          <w:p w14:paraId="6B5FB4BD" w14:textId="04F5F68B" w:rsidR="00E7767B" w:rsidRPr="00B97DB2" w:rsidRDefault="00E7767B" w:rsidP="00B97DB2">
            <w:pPr>
              <w:rPr>
                <w:lang w:val="vi-VN"/>
              </w:rPr>
            </w:pPr>
            <w:r w:rsidRPr="00B97DB2">
              <w:rPr>
                <w:lang w:val="vi-VN"/>
              </w:rPr>
              <w:t>mgmt</w:t>
            </w:r>
          </w:p>
        </w:tc>
        <w:tc>
          <w:tcPr>
            <w:tcW w:w="992" w:type="dxa"/>
          </w:tcPr>
          <w:p w14:paraId="51A5ADF2" w14:textId="3ED69F17" w:rsidR="00E7767B" w:rsidRPr="00B97DB2" w:rsidRDefault="00E7767B" w:rsidP="00B97DB2">
            <w:pPr>
              <w:rPr>
                <w:lang w:val="vi-VN"/>
              </w:rPr>
            </w:pPr>
            <w:r w:rsidRPr="00B97DB2">
              <w:rPr>
                <w:lang w:val="vi-VN"/>
              </w:rPr>
              <w:t>2</w:t>
            </w:r>
          </w:p>
        </w:tc>
        <w:tc>
          <w:tcPr>
            <w:tcW w:w="1521" w:type="dxa"/>
          </w:tcPr>
          <w:p w14:paraId="5C0EFD58" w14:textId="0B214014" w:rsidR="00E7767B" w:rsidRPr="00B97DB2" w:rsidRDefault="00E7767B" w:rsidP="00B97DB2">
            <w:pPr>
              <w:rPr>
                <w:lang w:val="vi-VN"/>
              </w:rPr>
            </w:pPr>
            <w:r w:rsidRPr="00B97DB2">
              <w:rPr>
                <w:lang w:val="vi-VN"/>
              </w:rPr>
              <w:t>192.168.2.2</w:t>
            </w:r>
          </w:p>
        </w:tc>
        <w:tc>
          <w:tcPr>
            <w:tcW w:w="1170" w:type="dxa"/>
            <w:shd w:val="clear" w:color="auto" w:fill="FFFFFF" w:themeFill="background1"/>
          </w:tcPr>
          <w:p w14:paraId="461A1068" w14:textId="77777777" w:rsidR="00E7767B" w:rsidRPr="00B97DB2" w:rsidRDefault="00E7767B" w:rsidP="00B97DB2">
            <w:pPr>
              <w:rPr>
                <w:lang w:val="vi-VN"/>
              </w:rPr>
            </w:pPr>
          </w:p>
        </w:tc>
        <w:tc>
          <w:tcPr>
            <w:tcW w:w="1440" w:type="dxa"/>
          </w:tcPr>
          <w:p w14:paraId="70F42DC9" w14:textId="3ACB8760" w:rsidR="00E7767B" w:rsidRPr="00B97DB2" w:rsidRDefault="00E7767B" w:rsidP="00B97DB2">
            <w:pPr>
              <w:rPr>
                <w:lang w:val="vi-VN"/>
              </w:rPr>
            </w:pPr>
            <w:r w:rsidRPr="00B97DB2">
              <w:rPr>
                <w:lang w:val="vi-VN"/>
              </w:rPr>
              <w:t>255.255.255.0</w:t>
            </w:r>
          </w:p>
        </w:tc>
        <w:tc>
          <w:tcPr>
            <w:tcW w:w="1823" w:type="dxa"/>
          </w:tcPr>
          <w:p w14:paraId="628D6736" w14:textId="52923A52" w:rsidR="00E7767B" w:rsidRPr="00B97DB2" w:rsidRDefault="00E7767B" w:rsidP="00B97DB2">
            <w:pPr>
              <w:rPr>
                <w:lang w:val="vi-VN"/>
              </w:rPr>
            </w:pPr>
            <w:r w:rsidRPr="00B97DB2">
              <w:rPr>
                <w:lang w:val="vi-VN"/>
              </w:rPr>
              <w:t>192.168.</w:t>
            </w:r>
            <w:r w:rsidR="008B0CFA" w:rsidRPr="00B97DB2">
              <w:rPr>
                <w:lang w:val="vi-VN"/>
              </w:rPr>
              <w:t>2.1</w:t>
            </w:r>
          </w:p>
        </w:tc>
      </w:tr>
      <w:tr w:rsidR="008B0CFA" w:rsidRPr="00B92D30" w14:paraId="6C0E0282" w14:textId="77777777" w:rsidTr="00DA6995">
        <w:tc>
          <w:tcPr>
            <w:tcW w:w="709" w:type="dxa"/>
          </w:tcPr>
          <w:p w14:paraId="2FC12173" w14:textId="4429AE82" w:rsidR="00E7767B" w:rsidRPr="00B92D30" w:rsidRDefault="00E7767B" w:rsidP="00B97DB2">
            <w:pPr>
              <w:rPr>
                <w:lang w:val="vi-VN"/>
              </w:rPr>
            </w:pPr>
            <w:r>
              <w:rPr>
                <w:lang w:val="vi-VN"/>
              </w:rPr>
              <w:lastRenderedPageBreak/>
              <w:t>7</w:t>
            </w:r>
          </w:p>
        </w:tc>
        <w:tc>
          <w:tcPr>
            <w:tcW w:w="1418" w:type="dxa"/>
          </w:tcPr>
          <w:p w14:paraId="1F2CFEB0" w14:textId="2B738CA9" w:rsidR="00E7767B" w:rsidRPr="00B97DB2" w:rsidRDefault="00E7767B" w:rsidP="00B97DB2">
            <w:pPr>
              <w:rPr>
                <w:lang w:val="vi-VN"/>
              </w:rPr>
            </w:pPr>
            <w:r w:rsidRPr="00B97DB2">
              <w:rPr>
                <w:lang w:val="vi-VN"/>
              </w:rPr>
              <w:t>DHCP Server 3</w:t>
            </w:r>
          </w:p>
        </w:tc>
        <w:tc>
          <w:tcPr>
            <w:tcW w:w="992" w:type="dxa"/>
          </w:tcPr>
          <w:p w14:paraId="1C336B79" w14:textId="77777777" w:rsidR="00E7767B" w:rsidRPr="00B97DB2" w:rsidRDefault="00E7767B" w:rsidP="00B97DB2">
            <w:pPr>
              <w:rPr>
                <w:lang w:val="vi-VN"/>
              </w:rPr>
            </w:pPr>
          </w:p>
        </w:tc>
        <w:tc>
          <w:tcPr>
            <w:tcW w:w="1276" w:type="dxa"/>
          </w:tcPr>
          <w:p w14:paraId="7BAECA02" w14:textId="13D3BC98" w:rsidR="00E7767B" w:rsidRPr="00B97DB2" w:rsidRDefault="00E7767B" w:rsidP="00B97DB2">
            <w:pPr>
              <w:rPr>
                <w:lang w:val="vi-VN"/>
              </w:rPr>
            </w:pPr>
            <w:r w:rsidRPr="00B97DB2">
              <w:rPr>
                <w:lang w:val="vi-VN"/>
              </w:rPr>
              <w:t>mgmt</w:t>
            </w:r>
          </w:p>
        </w:tc>
        <w:tc>
          <w:tcPr>
            <w:tcW w:w="992" w:type="dxa"/>
          </w:tcPr>
          <w:p w14:paraId="7B88B2BF" w14:textId="0095764D" w:rsidR="00E7767B" w:rsidRPr="00B97DB2" w:rsidRDefault="00E7767B" w:rsidP="00B97DB2">
            <w:pPr>
              <w:rPr>
                <w:lang w:val="vi-VN"/>
              </w:rPr>
            </w:pPr>
            <w:r w:rsidRPr="00B97DB2">
              <w:rPr>
                <w:lang w:val="vi-VN"/>
              </w:rPr>
              <w:t>3</w:t>
            </w:r>
          </w:p>
        </w:tc>
        <w:tc>
          <w:tcPr>
            <w:tcW w:w="1521" w:type="dxa"/>
          </w:tcPr>
          <w:p w14:paraId="463E4BB0" w14:textId="2431C51C" w:rsidR="00E7767B" w:rsidRPr="00B97DB2" w:rsidRDefault="00E7767B" w:rsidP="00B97DB2">
            <w:pPr>
              <w:rPr>
                <w:lang w:val="vi-VN"/>
              </w:rPr>
            </w:pPr>
            <w:r w:rsidRPr="00B97DB2">
              <w:rPr>
                <w:lang w:val="vi-VN"/>
              </w:rPr>
              <w:t>192.168.3.5</w:t>
            </w:r>
          </w:p>
        </w:tc>
        <w:tc>
          <w:tcPr>
            <w:tcW w:w="1170" w:type="dxa"/>
            <w:shd w:val="clear" w:color="auto" w:fill="FFFFFF" w:themeFill="background1"/>
          </w:tcPr>
          <w:p w14:paraId="5EEA73FB" w14:textId="77777777" w:rsidR="00E7767B" w:rsidRPr="00B97DB2" w:rsidRDefault="00E7767B" w:rsidP="00B97DB2">
            <w:pPr>
              <w:rPr>
                <w:lang w:val="vi-VN"/>
              </w:rPr>
            </w:pPr>
          </w:p>
        </w:tc>
        <w:tc>
          <w:tcPr>
            <w:tcW w:w="1440" w:type="dxa"/>
          </w:tcPr>
          <w:p w14:paraId="6370443D" w14:textId="350EAEB0" w:rsidR="00E7767B" w:rsidRPr="00B97DB2" w:rsidRDefault="00E7767B" w:rsidP="00B97DB2">
            <w:pPr>
              <w:rPr>
                <w:lang w:val="vi-VN"/>
              </w:rPr>
            </w:pPr>
            <w:r w:rsidRPr="00B97DB2">
              <w:rPr>
                <w:lang w:val="vi-VN"/>
              </w:rPr>
              <w:t>255.255.255.0</w:t>
            </w:r>
          </w:p>
        </w:tc>
        <w:tc>
          <w:tcPr>
            <w:tcW w:w="1823" w:type="dxa"/>
          </w:tcPr>
          <w:p w14:paraId="64F6D31E" w14:textId="65090242" w:rsidR="00E7767B" w:rsidRPr="00B97DB2" w:rsidRDefault="00E7767B" w:rsidP="00B97DB2">
            <w:pPr>
              <w:rPr>
                <w:lang w:val="vi-VN"/>
              </w:rPr>
            </w:pPr>
            <w:r w:rsidRPr="00B97DB2">
              <w:rPr>
                <w:lang w:val="vi-VN"/>
              </w:rPr>
              <w:t>192.168.</w:t>
            </w:r>
            <w:r w:rsidR="008B0CFA" w:rsidRPr="00B97DB2">
              <w:rPr>
                <w:lang w:val="vi-VN"/>
              </w:rPr>
              <w:t>3.3</w:t>
            </w:r>
          </w:p>
        </w:tc>
      </w:tr>
      <w:tr w:rsidR="00E7767B" w:rsidRPr="00B92D30" w14:paraId="71085548" w14:textId="77777777" w:rsidTr="00DA6995">
        <w:tc>
          <w:tcPr>
            <w:tcW w:w="709" w:type="dxa"/>
            <w:shd w:val="clear" w:color="auto" w:fill="B8CCE4" w:themeFill="accent1" w:themeFillTint="66"/>
          </w:tcPr>
          <w:p w14:paraId="7083228B" w14:textId="77777777" w:rsidR="00E7767B" w:rsidRPr="00B92D30" w:rsidRDefault="00E7767B" w:rsidP="00B97DB2">
            <w:pPr>
              <w:rPr>
                <w:lang w:val="vi-VN"/>
              </w:rPr>
            </w:pPr>
          </w:p>
        </w:tc>
        <w:tc>
          <w:tcPr>
            <w:tcW w:w="10632" w:type="dxa"/>
            <w:gridSpan w:val="8"/>
            <w:shd w:val="clear" w:color="auto" w:fill="B8CCE4" w:themeFill="accent1" w:themeFillTint="66"/>
          </w:tcPr>
          <w:p w14:paraId="59E2E8C3" w14:textId="2DCF3595" w:rsidR="00E7767B" w:rsidRPr="00B97DB2" w:rsidRDefault="00E7767B" w:rsidP="00B97DB2">
            <w:pPr>
              <w:jc w:val="center"/>
              <w:rPr>
                <w:b/>
                <w:lang w:val="vi-VN"/>
              </w:rPr>
            </w:pPr>
            <w:r w:rsidRPr="00B97DB2">
              <w:rPr>
                <w:b/>
                <w:lang w:val="vi-VN"/>
              </w:rPr>
              <w:t>Switch</w:t>
            </w:r>
          </w:p>
        </w:tc>
      </w:tr>
      <w:tr w:rsidR="008B0CFA" w:rsidRPr="00B92D30" w14:paraId="0ABC695C" w14:textId="77777777" w:rsidTr="00DA6995">
        <w:tc>
          <w:tcPr>
            <w:tcW w:w="709" w:type="dxa"/>
          </w:tcPr>
          <w:p w14:paraId="67BCA031" w14:textId="46043861" w:rsidR="00E7767B" w:rsidRPr="00B92D30" w:rsidRDefault="00E7767B" w:rsidP="00B97DB2">
            <w:pPr>
              <w:rPr>
                <w:lang w:val="vi-VN"/>
              </w:rPr>
            </w:pPr>
            <w:r>
              <w:rPr>
                <w:lang w:val="vi-VN"/>
              </w:rPr>
              <w:t>1</w:t>
            </w:r>
          </w:p>
        </w:tc>
        <w:tc>
          <w:tcPr>
            <w:tcW w:w="1418" w:type="dxa"/>
          </w:tcPr>
          <w:p w14:paraId="4A5A6D83" w14:textId="719ED2A0" w:rsidR="00E7767B" w:rsidRPr="00B97DB2" w:rsidRDefault="00E7767B" w:rsidP="00B97DB2">
            <w:pPr>
              <w:rPr>
                <w:lang w:val="vi-VN"/>
              </w:rPr>
            </w:pPr>
            <w:r w:rsidRPr="00B97DB2">
              <w:rPr>
                <w:lang w:val="vi-VN"/>
              </w:rPr>
              <w:t>Switch CN_1</w:t>
            </w:r>
          </w:p>
        </w:tc>
        <w:tc>
          <w:tcPr>
            <w:tcW w:w="992" w:type="dxa"/>
          </w:tcPr>
          <w:p w14:paraId="0A282225" w14:textId="77777777" w:rsidR="00E7767B" w:rsidRPr="00B97DB2" w:rsidRDefault="00E7767B" w:rsidP="00B97DB2">
            <w:pPr>
              <w:rPr>
                <w:lang w:val="vi-VN"/>
              </w:rPr>
            </w:pPr>
          </w:p>
        </w:tc>
        <w:tc>
          <w:tcPr>
            <w:tcW w:w="1276" w:type="dxa"/>
          </w:tcPr>
          <w:p w14:paraId="40B299F7" w14:textId="402F0784" w:rsidR="00E7767B" w:rsidRPr="00B97DB2" w:rsidRDefault="00E7767B" w:rsidP="00B97DB2">
            <w:pPr>
              <w:rPr>
                <w:lang w:val="vi-VN"/>
              </w:rPr>
            </w:pPr>
            <w:r w:rsidRPr="00B97DB2">
              <w:rPr>
                <w:lang w:val="vi-VN"/>
              </w:rPr>
              <w:t>Mgmt</w:t>
            </w:r>
          </w:p>
        </w:tc>
        <w:tc>
          <w:tcPr>
            <w:tcW w:w="992" w:type="dxa"/>
          </w:tcPr>
          <w:p w14:paraId="1EC97F3C" w14:textId="75883762" w:rsidR="00E7767B" w:rsidRPr="00B97DB2" w:rsidRDefault="00E7767B" w:rsidP="00B97DB2">
            <w:pPr>
              <w:rPr>
                <w:lang w:val="vi-VN"/>
              </w:rPr>
            </w:pPr>
            <w:r w:rsidRPr="00B97DB2">
              <w:rPr>
                <w:lang w:val="vi-VN"/>
              </w:rPr>
              <w:t>110</w:t>
            </w:r>
          </w:p>
        </w:tc>
        <w:tc>
          <w:tcPr>
            <w:tcW w:w="1521" w:type="dxa"/>
          </w:tcPr>
          <w:p w14:paraId="3322E6DB" w14:textId="19C9B8BF" w:rsidR="00E7767B" w:rsidRPr="00B97DB2" w:rsidRDefault="00E7767B" w:rsidP="00B97DB2">
            <w:pPr>
              <w:rPr>
                <w:lang w:val="vi-VN"/>
              </w:rPr>
            </w:pPr>
            <w:r w:rsidRPr="00B97DB2">
              <w:rPr>
                <w:lang w:val="vi-VN"/>
              </w:rPr>
              <w:t>192.168.110.2</w:t>
            </w:r>
          </w:p>
        </w:tc>
        <w:tc>
          <w:tcPr>
            <w:tcW w:w="1170" w:type="dxa"/>
            <w:shd w:val="clear" w:color="auto" w:fill="FFFFFF" w:themeFill="background1"/>
          </w:tcPr>
          <w:p w14:paraId="5CFF3307" w14:textId="23F4083E" w:rsidR="00E7767B" w:rsidRPr="00ED7EE6" w:rsidRDefault="00ED7EE6" w:rsidP="00B97DB2">
            <w:r>
              <w:t>2001:DB8:CAFÉ:A1::2/64</w:t>
            </w:r>
          </w:p>
        </w:tc>
        <w:tc>
          <w:tcPr>
            <w:tcW w:w="1440" w:type="dxa"/>
          </w:tcPr>
          <w:p w14:paraId="45557AB8" w14:textId="4D6675DD" w:rsidR="00E7767B" w:rsidRPr="00B97DB2" w:rsidRDefault="00E7767B" w:rsidP="00B97DB2">
            <w:pPr>
              <w:rPr>
                <w:lang w:val="vi-VN"/>
              </w:rPr>
            </w:pPr>
            <w:r w:rsidRPr="00B97DB2">
              <w:rPr>
                <w:lang w:val="vi-VN"/>
              </w:rPr>
              <w:t>255.255.255.0</w:t>
            </w:r>
          </w:p>
        </w:tc>
        <w:tc>
          <w:tcPr>
            <w:tcW w:w="1823" w:type="dxa"/>
          </w:tcPr>
          <w:p w14:paraId="7B51C340" w14:textId="5168E2D4" w:rsidR="00E7767B" w:rsidRPr="00B97DB2" w:rsidRDefault="008B0CFA" w:rsidP="00B97DB2">
            <w:pPr>
              <w:rPr>
                <w:lang w:val="vi-VN"/>
              </w:rPr>
            </w:pPr>
            <w:r w:rsidRPr="00B97DB2">
              <w:rPr>
                <w:lang w:val="vi-VN"/>
              </w:rPr>
              <w:t>172.16.110.1</w:t>
            </w:r>
          </w:p>
        </w:tc>
      </w:tr>
      <w:tr w:rsidR="008B0CFA" w:rsidRPr="00B92D30" w14:paraId="71FC3651" w14:textId="77777777" w:rsidTr="00DA6995">
        <w:tc>
          <w:tcPr>
            <w:tcW w:w="709" w:type="dxa"/>
          </w:tcPr>
          <w:p w14:paraId="7922B2AE" w14:textId="2C4BF20D" w:rsidR="00E7767B" w:rsidRPr="00B92D30" w:rsidRDefault="00E7767B" w:rsidP="00B97DB2">
            <w:pPr>
              <w:rPr>
                <w:lang w:val="vi-VN"/>
              </w:rPr>
            </w:pPr>
            <w:r>
              <w:rPr>
                <w:lang w:val="vi-VN"/>
              </w:rPr>
              <w:t>2</w:t>
            </w:r>
          </w:p>
        </w:tc>
        <w:tc>
          <w:tcPr>
            <w:tcW w:w="1418" w:type="dxa"/>
          </w:tcPr>
          <w:p w14:paraId="432DA942" w14:textId="2AD9FAA0" w:rsidR="00E7767B" w:rsidRPr="00B97DB2" w:rsidRDefault="00E7767B" w:rsidP="00B97DB2">
            <w:pPr>
              <w:rPr>
                <w:lang w:val="vi-VN"/>
              </w:rPr>
            </w:pPr>
            <w:r w:rsidRPr="00B97DB2">
              <w:rPr>
                <w:lang w:val="vi-VN"/>
              </w:rPr>
              <w:t>Switch CN_2</w:t>
            </w:r>
          </w:p>
        </w:tc>
        <w:tc>
          <w:tcPr>
            <w:tcW w:w="992" w:type="dxa"/>
          </w:tcPr>
          <w:p w14:paraId="49C3201E" w14:textId="77777777" w:rsidR="00E7767B" w:rsidRPr="00B97DB2" w:rsidRDefault="00E7767B" w:rsidP="00B97DB2">
            <w:pPr>
              <w:rPr>
                <w:lang w:val="vi-VN"/>
              </w:rPr>
            </w:pPr>
          </w:p>
        </w:tc>
        <w:tc>
          <w:tcPr>
            <w:tcW w:w="1276" w:type="dxa"/>
          </w:tcPr>
          <w:p w14:paraId="5DB40240" w14:textId="318204DC" w:rsidR="00E7767B" w:rsidRPr="00B97DB2" w:rsidRDefault="00E7767B" w:rsidP="00B97DB2">
            <w:pPr>
              <w:rPr>
                <w:lang w:val="vi-VN"/>
              </w:rPr>
            </w:pPr>
            <w:r w:rsidRPr="00B97DB2">
              <w:rPr>
                <w:lang w:val="vi-VN"/>
              </w:rPr>
              <w:t>Mgmt</w:t>
            </w:r>
          </w:p>
        </w:tc>
        <w:tc>
          <w:tcPr>
            <w:tcW w:w="992" w:type="dxa"/>
          </w:tcPr>
          <w:p w14:paraId="5DC74BE8" w14:textId="33F6D586" w:rsidR="00E7767B" w:rsidRPr="00B97DB2" w:rsidRDefault="00E7767B" w:rsidP="00B97DB2">
            <w:pPr>
              <w:rPr>
                <w:lang w:val="vi-VN"/>
              </w:rPr>
            </w:pPr>
            <w:r w:rsidRPr="00B97DB2">
              <w:rPr>
                <w:lang w:val="vi-VN"/>
              </w:rPr>
              <w:t>120</w:t>
            </w:r>
          </w:p>
        </w:tc>
        <w:tc>
          <w:tcPr>
            <w:tcW w:w="1521" w:type="dxa"/>
          </w:tcPr>
          <w:p w14:paraId="41B7EA62" w14:textId="3810D8B9" w:rsidR="00E7767B" w:rsidRPr="00B97DB2" w:rsidRDefault="00E7767B" w:rsidP="00B97DB2">
            <w:pPr>
              <w:rPr>
                <w:lang w:val="vi-VN"/>
              </w:rPr>
            </w:pPr>
            <w:r w:rsidRPr="00B97DB2">
              <w:rPr>
                <w:lang w:val="vi-VN"/>
              </w:rPr>
              <w:t>192.168.120.2</w:t>
            </w:r>
          </w:p>
        </w:tc>
        <w:tc>
          <w:tcPr>
            <w:tcW w:w="1170" w:type="dxa"/>
            <w:shd w:val="clear" w:color="auto" w:fill="FFFFFF" w:themeFill="background1"/>
          </w:tcPr>
          <w:p w14:paraId="47A7890B" w14:textId="79D7A973" w:rsidR="00E7767B" w:rsidRPr="00B97DB2" w:rsidRDefault="00ED7EE6" w:rsidP="00B97DB2">
            <w:pPr>
              <w:rPr>
                <w:lang w:val="vi-VN"/>
              </w:rPr>
            </w:pPr>
            <w:r>
              <w:t>2001:DB8:CAFÉ:B1::2/64</w:t>
            </w:r>
          </w:p>
        </w:tc>
        <w:tc>
          <w:tcPr>
            <w:tcW w:w="1440" w:type="dxa"/>
          </w:tcPr>
          <w:p w14:paraId="014143DD" w14:textId="123D3656" w:rsidR="00E7767B" w:rsidRPr="00B97DB2" w:rsidRDefault="00E7767B" w:rsidP="00B97DB2">
            <w:pPr>
              <w:rPr>
                <w:lang w:val="vi-VN"/>
              </w:rPr>
            </w:pPr>
            <w:r w:rsidRPr="00B97DB2">
              <w:rPr>
                <w:lang w:val="vi-VN"/>
              </w:rPr>
              <w:t>255.255.255.0</w:t>
            </w:r>
          </w:p>
        </w:tc>
        <w:tc>
          <w:tcPr>
            <w:tcW w:w="1823" w:type="dxa"/>
          </w:tcPr>
          <w:p w14:paraId="3FD53918" w14:textId="4E8CD13C" w:rsidR="00E7767B" w:rsidRPr="00B97DB2" w:rsidRDefault="008B0CFA" w:rsidP="00B97DB2">
            <w:pPr>
              <w:rPr>
                <w:lang w:val="vi-VN"/>
              </w:rPr>
            </w:pPr>
            <w:r w:rsidRPr="00B97DB2">
              <w:rPr>
                <w:lang w:val="vi-VN"/>
              </w:rPr>
              <w:t>172.16.120.1</w:t>
            </w:r>
          </w:p>
        </w:tc>
      </w:tr>
      <w:tr w:rsidR="008B0CFA" w:rsidRPr="00B92D30" w14:paraId="1074A15D" w14:textId="77777777" w:rsidTr="00DA6995">
        <w:tc>
          <w:tcPr>
            <w:tcW w:w="709" w:type="dxa"/>
          </w:tcPr>
          <w:p w14:paraId="73BCBC9B" w14:textId="4358D609" w:rsidR="00E7767B" w:rsidRPr="00B92D30" w:rsidRDefault="00E7767B" w:rsidP="00B97DB2">
            <w:pPr>
              <w:rPr>
                <w:lang w:val="vi-VN"/>
              </w:rPr>
            </w:pPr>
            <w:r>
              <w:rPr>
                <w:lang w:val="vi-VN"/>
              </w:rPr>
              <w:t>3</w:t>
            </w:r>
          </w:p>
        </w:tc>
        <w:tc>
          <w:tcPr>
            <w:tcW w:w="1418" w:type="dxa"/>
          </w:tcPr>
          <w:p w14:paraId="2A9C77D4" w14:textId="1510D573" w:rsidR="00E7767B" w:rsidRPr="00B97DB2" w:rsidRDefault="00E7767B" w:rsidP="00B97DB2">
            <w:pPr>
              <w:rPr>
                <w:lang w:val="vi-VN"/>
              </w:rPr>
            </w:pPr>
            <w:r w:rsidRPr="00B97DB2">
              <w:rPr>
                <w:lang w:val="vi-VN"/>
              </w:rPr>
              <w:t>Switch CN_3_1</w:t>
            </w:r>
          </w:p>
        </w:tc>
        <w:tc>
          <w:tcPr>
            <w:tcW w:w="992" w:type="dxa"/>
          </w:tcPr>
          <w:p w14:paraId="4FADBAAF" w14:textId="77777777" w:rsidR="00E7767B" w:rsidRPr="00B97DB2" w:rsidRDefault="00E7767B" w:rsidP="00B97DB2">
            <w:pPr>
              <w:rPr>
                <w:lang w:val="vi-VN"/>
              </w:rPr>
            </w:pPr>
          </w:p>
        </w:tc>
        <w:tc>
          <w:tcPr>
            <w:tcW w:w="1276" w:type="dxa"/>
          </w:tcPr>
          <w:p w14:paraId="56DFAE07" w14:textId="358F074E" w:rsidR="00E7767B" w:rsidRPr="00B97DB2" w:rsidRDefault="00E7767B" w:rsidP="00B97DB2">
            <w:pPr>
              <w:rPr>
                <w:lang w:val="vi-VN"/>
              </w:rPr>
            </w:pPr>
            <w:r w:rsidRPr="00B97DB2">
              <w:rPr>
                <w:lang w:val="vi-VN"/>
              </w:rPr>
              <w:t>Mgmt</w:t>
            </w:r>
          </w:p>
        </w:tc>
        <w:tc>
          <w:tcPr>
            <w:tcW w:w="992" w:type="dxa"/>
          </w:tcPr>
          <w:p w14:paraId="5E24364E" w14:textId="7936ECCF" w:rsidR="00E7767B" w:rsidRPr="00B97DB2" w:rsidRDefault="00E7767B" w:rsidP="00B97DB2">
            <w:pPr>
              <w:rPr>
                <w:lang w:val="vi-VN"/>
              </w:rPr>
            </w:pPr>
            <w:r w:rsidRPr="00B97DB2">
              <w:rPr>
                <w:lang w:val="vi-VN"/>
              </w:rPr>
              <w:t>130</w:t>
            </w:r>
          </w:p>
        </w:tc>
        <w:tc>
          <w:tcPr>
            <w:tcW w:w="1521" w:type="dxa"/>
          </w:tcPr>
          <w:p w14:paraId="2E444087" w14:textId="6A55C675" w:rsidR="00E7767B" w:rsidRPr="00B97DB2" w:rsidRDefault="00E7767B" w:rsidP="00B97DB2">
            <w:pPr>
              <w:rPr>
                <w:lang w:val="vi-VN"/>
              </w:rPr>
            </w:pPr>
            <w:r w:rsidRPr="00B97DB2">
              <w:rPr>
                <w:lang w:val="vi-VN"/>
              </w:rPr>
              <w:t>192.168.130.2</w:t>
            </w:r>
          </w:p>
        </w:tc>
        <w:tc>
          <w:tcPr>
            <w:tcW w:w="1170" w:type="dxa"/>
            <w:shd w:val="clear" w:color="auto" w:fill="FFFFFF" w:themeFill="background1"/>
          </w:tcPr>
          <w:p w14:paraId="0B6C4DFE" w14:textId="5DF98291" w:rsidR="00E7767B" w:rsidRPr="00B97DB2" w:rsidRDefault="00ED7EE6" w:rsidP="00B97DB2">
            <w:pPr>
              <w:rPr>
                <w:lang w:val="vi-VN"/>
              </w:rPr>
            </w:pPr>
            <w:r>
              <w:t>2001:DB8:CAFÉ:C1::2/64</w:t>
            </w:r>
          </w:p>
        </w:tc>
        <w:tc>
          <w:tcPr>
            <w:tcW w:w="1440" w:type="dxa"/>
          </w:tcPr>
          <w:p w14:paraId="54F8BFAC" w14:textId="3CC4A211" w:rsidR="00E7767B" w:rsidRPr="00B97DB2" w:rsidRDefault="00E7767B" w:rsidP="00B97DB2">
            <w:pPr>
              <w:rPr>
                <w:lang w:val="vi-VN"/>
              </w:rPr>
            </w:pPr>
            <w:r w:rsidRPr="00B97DB2">
              <w:rPr>
                <w:lang w:val="vi-VN"/>
              </w:rPr>
              <w:t>255.255.255.0</w:t>
            </w:r>
          </w:p>
        </w:tc>
        <w:tc>
          <w:tcPr>
            <w:tcW w:w="1823" w:type="dxa"/>
          </w:tcPr>
          <w:p w14:paraId="65DDFE60" w14:textId="26503D9F" w:rsidR="00E7767B" w:rsidRPr="00B97DB2" w:rsidRDefault="008B0CFA" w:rsidP="00B97DB2">
            <w:pPr>
              <w:rPr>
                <w:lang w:val="vi-VN"/>
              </w:rPr>
            </w:pPr>
            <w:r w:rsidRPr="00B97DB2">
              <w:rPr>
                <w:lang w:val="vi-VN"/>
              </w:rPr>
              <w:t>172.16.130.1</w:t>
            </w:r>
          </w:p>
        </w:tc>
      </w:tr>
      <w:tr w:rsidR="008B0CFA" w:rsidRPr="00B92D30" w14:paraId="4331D068" w14:textId="77777777" w:rsidTr="00DA6995">
        <w:tc>
          <w:tcPr>
            <w:tcW w:w="709" w:type="dxa"/>
          </w:tcPr>
          <w:p w14:paraId="655F2342" w14:textId="2524D5FA" w:rsidR="00E7767B" w:rsidRPr="00B92D30" w:rsidRDefault="00E7767B" w:rsidP="00B97DB2">
            <w:pPr>
              <w:rPr>
                <w:lang w:val="vi-VN"/>
              </w:rPr>
            </w:pPr>
            <w:r>
              <w:rPr>
                <w:lang w:val="vi-VN"/>
              </w:rPr>
              <w:t>4</w:t>
            </w:r>
          </w:p>
        </w:tc>
        <w:tc>
          <w:tcPr>
            <w:tcW w:w="1418" w:type="dxa"/>
          </w:tcPr>
          <w:p w14:paraId="0DD876D8" w14:textId="314FA312" w:rsidR="00E7767B" w:rsidRPr="00B97DB2" w:rsidRDefault="00E7767B" w:rsidP="00B97DB2">
            <w:pPr>
              <w:rPr>
                <w:lang w:val="vi-VN"/>
              </w:rPr>
            </w:pPr>
            <w:r w:rsidRPr="00B97DB2">
              <w:rPr>
                <w:lang w:val="vi-VN"/>
              </w:rPr>
              <w:t>Switch CN_3_2</w:t>
            </w:r>
          </w:p>
        </w:tc>
        <w:tc>
          <w:tcPr>
            <w:tcW w:w="992" w:type="dxa"/>
          </w:tcPr>
          <w:p w14:paraId="4453E41B" w14:textId="77777777" w:rsidR="00E7767B" w:rsidRPr="00B97DB2" w:rsidRDefault="00E7767B" w:rsidP="00B97DB2">
            <w:pPr>
              <w:rPr>
                <w:lang w:val="vi-VN"/>
              </w:rPr>
            </w:pPr>
          </w:p>
        </w:tc>
        <w:tc>
          <w:tcPr>
            <w:tcW w:w="1276" w:type="dxa"/>
          </w:tcPr>
          <w:p w14:paraId="6162BD05" w14:textId="49C64E52" w:rsidR="00E7767B" w:rsidRPr="00B97DB2" w:rsidRDefault="00E7767B" w:rsidP="00B97DB2">
            <w:pPr>
              <w:rPr>
                <w:lang w:val="vi-VN"/>
              </w:rPr>
            </w:pPr>
            <w:r w:rsidRPr="00B97DB2">
              <w:rPr>
                <w:lang w:val="vi-VN"/>
              </w:rPr>
              <w:t>Mgmt</w:t>
            </w:r>
          </w:p>
        </w:tc>
        <w:tc>
          <w:tcPr>
            <w:tcW w:w="992" w:type="dxa"/>
          </w:tcPr>
          <w:p w14:paraId="23FA4129" w14:textId="1B6BC7D8" w:rsidR="00E7767B" w:rsidRPr="00B97DB2" w:rsidRDefault="00E7767B" w:rsidP="00B97DB2">
            <w:pPr>
              <w:rPr>
                <w:lang w:val="vi-VN"/>
              </w:rPr>
            </w:pPr>
            <w:r w:rsidRPr="00B97DB2">
              <w:rPr>
                <w:lang w:val="vi-VN"/>
              </w:rPr>
              <w:t>140</w:t>
            </w:r>
          </w:p>
        </w:tc>
        <w:tc>
          <w:tcPr>
            <w:tcW w:w="1521" w:type="dxa"/>
          </w:tcPr>
          <w:p w14:paraId="52A27B4A" w14:textId="0DA8E427" w:rsidR="00E7767B" w:rsidRPr="00B97DB2" w:rsidRDefault="00E7767B" w:rsidP="00B97DB2">
            <w:pPr>
              <w:rPr>
                <w:lang w:val="vi-VN"/>
              </w:rPr>
            </w:pPr>
            <w:r w:rsidRPr="00B97DB2">
              <w:rPr>
                <w:lang w:val="vi-VN"/>
              </w:rPr>
              <w:t>192.168.140.2</w:t>
            </w:r>
          </w:p>
        </w:tc>
        <w:tc>
          <w:tcPr>
            <w:tcW w:w="1170" w:type="dxa"/>
            <w:shd w:val="clear" w:color="auto" w:fill="FFFFFF" w:themeFill="background1"/>
          </w:tcPr>
          <w:p w14:paraId="3E60A4F8" w14:textId="4802771E" w:rsidR="00E7767B" w:rsidRPr="00B97DB2" w:rsidRDefault="00ED7EE6" w:rsidP="00B97DB2">
            <w:pPr>
              <w:rPr>
                <w:lang w:val="vi-VN"/>
              </w:rPr>
            </w:pPr>
            <w:r>
              <w:t>2001:DB8:CAFÉ:C2::2/64</w:t>
            </w:r>
          </w:p>
        </w:tc>
        <w:tc>
          <w:tcPr>
            <w:tcW w:w="1440" w:type="dxa"/>
          </w:tcPr>
          <w:p w14:paraId="1CA584D4" w14:textId="1015F666" w:rsidR="00E7767B" w:rsidRPr="00B97DB2" w:rsidRDefault="00E7767B" w:rsidP="00B97DB2">
            <w:pPr>
              <w:rPr>
                <w:lang w:val="vi-VN"/>
              </w:rPr>
            </w:pPr>
            <w:r w:rsidRPr="00B97DB2">
              <w:rPr>
                <w:lang w:val="vi-VN"/>
              </w:rPr>
              <w:t>255.255.255.0</w:t>
            </w:r>
          </w:p>
        </w:tc>
        <w:tc>
          <w:tcPr>
            <w:tcW w:w="1823" w:type="dxa"/>
          </w:tcPr>
          <w:p w14:paraId="14E57E7A" w14:textId="45DE38A7" w:rsidR="00E7767B" w:rsidRPr="00B97DB2" w:rsidRDefault="008B0CFA" w:rsidP="00B97DB2">
            <w:pPr>
              <w:rPr>
                <w:lang w:val="vi-VN"/>
              </w:rPr>
            </w:pPr>
            <w:r w:rsidRPr="00B97DB2">
              <w:rPr>
                <w:lang w:val="vi-VN"/>
              </w:rPr>
              <w:t>172.16.140.1</w:t>
            </w:r>
          </w:p>
        </w:tc>
      </w:tr>
      <w:tr w:rsidR="00E7767B" w:rsidRPr="00B92D30" w14:paraId="6842F772" w14:textId="77777777" w:rsidTr="00DA6995">
        <w:tc>
          <w:tcPr>
            <w:tcW w:w="709" w:type="dxa"/>
            <w:shd w:val="clear" w:color="auto" w:fill="B8CCE4" w:themeFill="accent1" w:themeFillTint="66"/>
          </w:tcPr>
          <w:p w14:paraId="6915078F" w14:textId="77777777" w:rsidR="00E7767B" w:rsidRPr="00B92D30" w:rsidRDefault="00E7767B" w:rsidP="00B97DB2">
            <w:pPr>
              <w:rPr>
                <w:lang w:val="vi-VN"/>
              </w:rPr>
            </w:pPr>
          </w:p>
        </w:tc>
        <w:tc>
          <w:tcPr>
            <w:tcW w:w="10632" w:type="dxa"/>
            <w:gridSpan w:val="8"/>
            <w:shd w:val="clear" w:color="auto" w:fill="B8CCE4" w:themeFill="accent1" w:themeFillTint="66"/>
          </w:tcPr>
          <w:p w14:paraId="71ABD623" w14:textId="0F653A23" w:rsidR="00E7767B" w:rsidRPr="00B97DB2" w:rsidRDefault="00E7767B" w:rsidP="00B97DB2">
            <w:pPr>
              <w:jc w:val="center"/>
              <w:rPr>
                <w:b/>
                <w:lang w:val="vi-VN"/>
              </w:rPr>
            </w:pPr>
            <w:r w:rsidRPr="00B97DB2">
              <w:rPr>
                <w:b/>
                <w:lang w:val="vi-VN"/>
              </w:rPr>
              <w:t>Wifi</w:t>
            </w:r>
          </w:p>
        </w:tc>
      </w:tr>
      <w:tr w:rsidR="008B0CFA" w:rsidRPr="00B92D30" w14:paraId="1A8D68BF" w14:textId="77777777" w:rsidTr="00DA6995">
        <w:tc>
          <w:tcPr>
            <w:tcW w:w="709" w:type="dxa"/>
          </w:tcPr>
          <w:p w14:paraId="6C1BBEA2" w14:textId="49CEFEF3" w:rsidR="00E7767B" w:rsidRPr="00B92D30" w:rsidRDefault="00E7767B" w:rsidP="00B97DB2">
            <w:pPr>
              <w:rPr>
                <w:lang w:val="vi-VN"/>
              </w:rPr>
            </w:pPr>
            <w:r>
              <w:rPr>
                <w:lang w:val="vi-VN"/>
              </w:rPr>
              <w:t>1</w:t>
            </w:r>
          </w:p>
        </w:tc>
        <w:tc>
          <w:tcPr>
            <w:tcW w:w="1418" w:type="dxa"/>
          </w:tcPr>
          <w:p w14:paraId="7F6D2E1B" w14:textId="0A90937B" w:rsidR="00E7767B" w:rsidRPr="00B97DB2" w:rsidRDefault="00E7767B" w:rsidP="00B97DB2">
            <w:pPr>
              <w:rPr>
                <w:lang w:val="vi-VN"/>
              </w:rPr>
            </w:pPr>
            <w:r w:rsidRPr="00B97DB2">
              <w:rPr>
                <w:lang w:val="vi-VN"/>
              </w:rPr>
              <w:t>tdtu cn1 1.1</w:t>
            </w:r>
          </w:p>
        </w:tc>
        <w:tc>
          <w:tcPr>
            <w:tcW w:w="992" w:type="dxa"/>
          </w:tcPr>
          <w:p w14:paraId="1A8EB952" w14:textId="77777777" w:rsidR="00E7767B" w:rsidRPr="00B97DB2" w:rsidRDefault="00E7767B" w:rsidP="00B97DB2">
            <w:pPr>
              <w:rPr>
                <w:lang w:val="vi-VN"/>
              </w:rPr>
            </w:pPr>
          </w:p>
        </w:tc>
        <w:tc>
          <w:tcPr>
            <w:tcW w:w="1276" w:type="dxa"/>
          </w:tcPr>
          <w:p w14:paraId="70684DD6" w14:textId="06B0DF6F" w:rsidR="00E7767B" w:rsidRPr="00B97DB2" w:rsidRDefault="00E7767B" w:rsidP="00B97DB2">
            <w:pPr>
              <w:rPr>
                <w:lang w:val="vi-VN"/>
              </w:rPr>
            </w:pPr>
            <w:r w:rsidRPr="00B97DB2">
              <w:rPr>
                <w:lang w:val="vi-VN"/>
              </w:rPr>
              <w:t>Mgmt</w:t>
            </w:r>
          </w:p>
        </w:tc>
        <w:tc>
          <w:tcPr>
            <w:tcW w:w="992" w:type="dxa"/>
          </w:tcPr>
          <w:p w14:paraId="6C7EFCC8" w14:textId="643B1286" w:rsidR="00E7767B" w:rsidRPr="00B97DB2" w:rsidRDefault="00E7767B" w:rsidP="00B97DB2">
            <w:pPr>
              <w:rPr>
                <w:lang w:val="vi-VN"/>
              </w:rPr>
            </w:pPr>
            <w:r w:rsidRPr="00B97DB2">
              <w:rPr>
                <w:lang w:val="vi-VN"/>
              </w:rPr>
              <w:t>30</w:t>
            </w:r>
          </w:p>
        </w:tc>
        <w:tc>
          <w:tcPr>
            <w:tcW w:w="1521" w:type="dxa"/>
          </w:tcPr>
          <w:p w14:paraId="5EB4702D" w14:textId="77777777" w:rsidR="00E7767B" w:rsidRPr="00B97DB2" w:rsidRDefault="00E7767B" w:rsidP="00B97DB2">
            <w:pPr>
              <w:rPr>
                <w:lang w:val="vi-VN"/>
              </w:rPr>
            </w:pPr>
          </w:p>
        </w:tc>
        <w:tc>
          <w:tcPr>
            <w:tcW w:w="1170" w:type="dxa"/>
            <w:shd w:val="clear" w:color="auto" w:fill="FFFFFF" w:themeFill="background1"/>
          </w:tcPr>
          <w:p w14:paraId="4B40615D" w14:textId="77777777" w:rsidR="00E7767B" w:rsidRPr="00B97DB2" w:rsidRDefault="00E7767B" w:rsidP="00B97DB2">
            <w:pPr>
              <w:rPr>
                <w:lang w:val="vi-VN"/>
              </w:rPr>
            </w:pPr>
          </w:p>
        </w:tc>
        <w:tc>
          <w:tcPr>
            <w:tcW w:w="1440" w:type="dxa"/>
          </w:tcPr>
          <w:p w14:paraId="7FE3FFA7" w14:textId="7F7920BA" w:rsidR="00E7767B" w:rsidRPr="00B97DB2" w:rsidRDefault="00E7767B" w:rsidP="00B97DB2">
            <w:pPr>
              <w:rPr>
                <w:lang w:val="vi-VN"/>
              </w:rPr>
            </w:pPr>
            <w:r w:rsidRPr="00B97DB2">
              <w:rPr>
                <w:lang w:val="vi-VN"/>
              </w:rPr>
              <w:t>255.255.255.0</w:t>
            </w:r>
          </w:p>
        </w:tc>
        <w:tc>
          <w:tcPr>
            <w:tcW w:w="1823" w:type="dxa"/>
          </w:tcPr>
          <w:p w14:paraId="68D3A5D2" w14:textId="101A1237" w:rsidR="00E7767B" w:rsidRPr="00B97DB2" w:rsidRDefault="008B0CFA" w:rsidP="00B97DB2">
            <w:pPr>
              <w:rPr>
                <w:lang w:val="vi-VN"/>
              </w:rPr>
            </w:pPr>
            <w:r w:rsidRPr="00B97DB2">
              <w:rPr>
                <w:lang w:val="vi-VN"/>
              </w:rPr>
              <w:t>172.16.30.1</w:t>
            </w:r>
          </w:p>
        </w:tc>
      </w:tr>
      <w:tr w:rsidR="008B0CFA" w:rsidRPr="00B92D30" w14:paraId="1EBE2FEA" w14:textId="77777777" w:rsidTr="00DA6995">
        <w:tc>
          <w:tcPr>
            <w:tcW w:w="709" w:type="dxa"/>
          </w:tcPr>
          <w:p w14:paraId="3DF819BD" w14:textId="691A1501" w:rsidR="00E7767B" w:rsidRPr="00B92D30" w:rsidRDefault="00E7767B" w:rsidP="00B97DB2">
            <w:pPr>
              <w:rPr>
                <w:lang w:val="vi-VN"/>
              </w:rPr>
            </w:pPr>
            <w:r>
              <w:rPr>
                <w:lang w:val="vi-VN"/>
              </w:rPr>
              <w:t>2</w:t>
            </w:r>
          </w:p>
        </w:tc>
        <w:tc>
          <w:tcPr>
            <w:tcW w:w="1418" w:type="dxa"/>
          </w:tcPr>
          <w:p w14:paraId="720043E5" w14:textId="09132898" w:rsidR="00E7767B" w:rsidRPr="00B97DB2" w:rsidRDefault="00E7767B" w:rsidP="00B97DB2">
            <w:pPr>
              <w:rPr>
                <w:lang w:val="vi-VN"/>
              </w:rPr>
            </w:pPr>
            <w:r w:rsidRPr="00B97DB2">
              <w:rPr>
                <w:lang w:val="vi-VN"/>
              </w:rPr>
              <w:t>tdtu cn1 2.1</w:t>
            </w:r>
          </w:p>
        </w:tc>
        <w:tc>
          <w:tcPr>
            <w:tcW w:w="992" w:type="dxa"/>
          </w:tcPr>
          <w:p w14:paraId="0F399909" w14:textId="77777777" w:rsidR="00E7767B" w:rsidRPr="00B97DB2" w:rsidRDefault="00E7767B" w:rsidP="00B97DB2">
            <w:pPr>
              <w:rPr>
                <w:lang w:val="vi-VN"/>
              </w:rPr>
            </w:pPr>
          </w:p>
        </w:tc>
        <w:tc>
          <w:tcPr>
            <w:tcW w:w="1276" w:type="dxa"/>
          </w:tcPr>
          <w:p w14:paraId="2FB0B707" w14:textId="32127AA1" w:rsidR="00E7767B" w:rsidRPr="00B97DB2" w:rsidRDefault="00E7767B" w:rsidP="00B97DB2">
            <w:pPr>
              <w:rPr>
                <w:lang w:val="vi-VN"/>
              </w:rPr>
            </w:pPr>
            <w:r w:rsidRPr="00B97DB2">
              <w:rPr>
                <w:lang w:val="vi-VN"/>
              </w:rPr>
              <w:t>Mgmt</w:t>
            </w:r>
          </w:p>
        </w:tc>
        <w:tc>
          <w:tcPr>
            <w:tcW w:w="992" w:type="dxa"/>
          </w:tcPr>
          <w:p w14:paraId="296A4955" w14:textId="64DDC43E" w:rsidR="00E7767B" w:rsidRPr="00B97DB2" w:rsidRDefault="00E7767B" w:rsidP="00B97DB2">
            <w:pPr>
              <w:rPr>
                <w:lang w:val="vi-VN"/>
              </w:rPr>
            </w:pPr>
            <w:r w:rsidRPr="00B97DB2">
              <w:rPr>
                <w:lang w:val="vi-VN"/>
              </w:rPr>
              <w:t>30</w:t>
            </w:r>
          </w:p>
        </w:tc>
        <w:tc>
          <w:tcPr>
            <w:tcW w:w="1521" w:type="dxa"/>
          </w:tcPr>
          <w:p w14:paraId="6D8C07C9" w14:textId="77777777" w:rsidR="00E7767B" w:rsidRPr="00B97DB2" w:rsidRDefault="00E7767B" w:rsidP="00B97DB2">
            <w:pPr>
              <w:rPr>
                <w:lang w:val="vi-VN"/>
              </w:rPr>
            </w:pPr>
          </w:p>
        </w:tc>
        <w:tc>
          <w:tcPr>
            <w:tcW w:w="1170" w:type="dxa"/>
            <w:shd w:val="clear" w:color="auto" w:fill="FFFFFF" w:themeFill="background1"/>
          </w:tcPr>
          <w:p w14:paraId="301395EB" w14:textId="77777777" w:rsidR="00E7767B" w:rsidRPr="00B97DB2" w:rsidRDefault="00E7767B" w:rsidP="00B97DB2">
            <w:pPr>
              <w:rPr>
                <w:lang w:val="vi-VN"/>
              </w:rPr>
            </w:pPr>
          </w:p>
        </w:tc>
        <w:tc>
          <w:tcPr>
            <w:tcW w:w="1440" w:type="dxa"/>
          </w:tcPr>
          <w:p w14:paraId="7A6B216C" w14:textId="26527D0B" w:rsidR="00E7767B" w:rsidRPr="00B97DB2" w:rsidRDefault="00E7767B" w:rsidP="00B97DB2">
            <w:pPr>
              <w:rPr>
                <w:lang w:val="vi-VN"/>
              </w:rPr>
            </w:pPr>
            <w:r w:rsidRPr="00B97DB2">
              <w:rPr>
                <w:lang w:val="vi-VN"/>
              </w:rPr>
              <w:t>255.255.255.0</w:t>
            </w:r>
          </w:p>
        </w:tc>
        <w:tc>
          <w:tcPr>
            <w:tcW w:w="1823" w:type="dxa"/>
          </w:tcPr>
          <w:p w14:paraId="7AEE3041" w14:textId="7E416E2F" w:rsidR="00E7767B" w:rsidRPr="00B97DB2" w:rsidRDefault="008B0CFA" w:rsidP="00B97DB2">
            <w:pPr>
              <w:rPr>
                <w:lang w:val="vi-VN"/>
              </w:rPr>
            </w:pPr>
            <w:r w:rsidRPr="00B97DB2">
              <w:rPr>
                <w:lang w:val="vi-VN"/>
              </w:rPr>
              <w:t>172.16.30.1</w:t>
            </w:r>
          </w:p>
        </w:tc>
      </w:tr>
      <w:tr w:rsidR="008B0CFA" w:rsidRPr="00B92D30" w14:paraId="2F711777" w14:textId="77777777" w:rsidTr="00DA6995">
        <w:tc>
          <w:tcPr>
            <w:tcW w:w="709" w:type="dxa"/>
          </w:tcPr>
          <w:p w14:paraId="0140F90E" w14:textId="0641EFE3" w:rsidR="00E7767B" w:rsidRPr="00B92D30" w:rsidRDefault="00E7767B" w:rsidP="00B97DB2">
            <w:pPr>
              <w:rPr>
                <w:lang w:val="vi-VN"/>
              </w:rPr>
            </w:pPr>
            <w:r>
              <w:rPr>
                <w:lang w:val="vi-VN"/>
              </w:rPr>
              <w:t>3</w:t>
            </w:r>
          </w:p>
        </w:tc>
        <w:tc>
          <w:tcPr>
            <w:tcW w:w="1418" w:type="dxa"/>
          </w:tcPr>
          <w:p w14:paraId="349F47C8" w14:textId="521C3388" w:rsidR="00E7767B" w:rsidRPr="00B97DB2" w:rsidRDefault="00E7767B" w:rsidP="00B97DB2">
            <w:pPr>
              <w:rPr>
                <w:lang w:val="vi-VN"/>
              </w:rPr>
            </w:pPr>
            <w:r w:rsidRPr="00B97DB2">
              <w:rPr>
                <w:lang w:val="vi-VN"/>
              </w:rPr>
              <w:t>tdtu cn2 1.1</w:t>
            </w:r>
          </w:p>
        </w:tc>
        <w:tc>
          <w:tcPr>
            <w:tcW w:w="992" w:type="dxa"/>
          </w:tcPr>
          <w:p w14:paraId="5D919840" w14:textId="77777777" w:rsidR="00E7767B" w:rsidRPr="00B97DB2" w:rsidRDefault="00E7767B" w:rsidP="00B97DB2">
            <w:pPr>
              <w:rPr>
                <w:lang w:val="vi-VN"/>
              </w:rPr>
            </w:pPr>
          </w:p>
        </w:tc>
        <w:tc>
          <w:tcPr>
            <w:tcW w:w="1276" w:type="dxa"/>
          </w:tcPr>
          <w:p w14:paraId="358AB75D" w14:textId="40F46665" w:rsidR="00E7767B" w:rsidRPr="00B97DB2" w:rsidRDefault="00E7767B" w:rsidP="00B97DB2">
            <w:pPr>
              <w:rPr>
                <w:lang w:val="vi-VN"/>
              </w:rPr>
            </w:pPr>
            <w:r w:rsidRPr="00B97DB2">
              <w:rPr>
                <w:lang w:val="vi-VN"/>
              </w:rPr>
              <w:t>Mgmt</w:t>
            </w:r>
          </w:p>
        </w:tc>
        <w:tc>
          <w:tcPr>
            <w:tcW w:w="992" w:type="dxa"/>
          </w:tcPr>
          <w:p w14:paraId="25A9405B" w14:textId="08D42725" w:rsidR="00E7767B" w:rsidRPr="00B97DB2" w:rsidRDefault="00E7767B" w:rsidP="00B97DB2">
            <w:pPr>
              <w:rPr>
                <w:lang w:val="vi-VN"/>
              </w:rPr>
            </w:pPr>
            <w:r w:rsidRPr="00B97DB2">
              <w:rPr>
                <w:lang w:val="vi-VN"/>
              </w:rPr>
              <w:t>60</w:t>
            </w:r>
          </w:p>
        </w:tc>
        <w:tc>
          <w:tcPr>
            <w:tcW w:w="1521" w:type="dxa"/>
          </w:tcPr>
          <w:p w14:paraId="6916A72B" w14:textId="77777777" w:rsidR="00E7767B" w:rsidRPr="00B97DB2" w:rsidRDefault="00E7767B" w:rsidP="00B97DB2">
            <w:pPr>
              <w:rPr>
                <w:lang w:val="vi-VN"/>
              </w:rPr>
            </w:pPr>
          </w:p>
        </w:tc>
        <w:tc>
          <w:tcPr>
            <w:tcW w:w="1170" w:type="dxa"/>
            <w:shd w:val="clear" w:color="auto" w:fill="FFFFFF" w:themeFill="background1"/>
          </w:tcPr>
          <w:p w14:paraId="2517FABC" w14:textId="77777777" w:rsidR="00E7767B" w:rsidRPr="00B97DB2" w:rsidRDefault="00E7767B" w:rsidP="00B97DB2">
            <w:pPr>
              <w:rPr>
                <w:lang w:val="vi-VN"/>
              </w:rPr>
            </w:pPr>
          </w:p>
        </w:tc>
        <w:tc>
          <w:tcPr>
            <w:tcW w:w="1440" w:type="dxa"/>
          </w:tcPr>
          <w:p w14:paraId="23FAB72B" w14:textId="0A0A271C" w:rsidR="00E7767B" w:rsidRPr="00B97DB2" w:rsidRDefault="00E7767B" w:rsidP="00B97DB2">
            <w:pPr>
              <w:rPr>
                <w:lang w:val="vi-VN"/>
              </w:rPr>
            </w:pPr>
            <w:r w:rsidRPr="00B97DB2">
              <w:rPr>
                <w:lang w:val="vi-VN"/>
              </w:rPr>
              <w:t>255.255.255.0</w:t>
            </w:r>
          </w:p>
        </w:tc>
        <w:tc>
          <w:tcPr>
            <w:tcW w:w="1823" w:type="dxa"/>
          </w:tcPr>
          <w:p w14:paraId="6451C14A" w14:textId="0D0A843B" w:rsidR="00E7767B" w:rsidRPr="00B97DB2" w:rsidRDefault="008B0CFA" w:rsidP="00B97DB2">
            <w:pPr>
              <w:rPr>
                <w:lang w:val="vi-VN"/>
              </w:rPr>
            </w:pPr>
            <w:r w:rsidRPr="00B97DB2">
              <w:rPr>
                <w:lang w:val="vi-VN"/>
              </w:rPr>
              <w:t>172.16.60.1</w:t>
            </w:r>
          </w:p>
        </w:tc>
      </w:tr>
      <w:tr w:rsidR="008B0CFA" w:rsidRPr="00B92D30" w14:paraId="6EF3B983" w14:textId="77777777" w:rsidTr="00DA6995">
        <w:tc>
          <w:tcPr>
            <w:tcW w:w="709" w:type="dxa"/>
          </w:tcPr>
          <w:p w14:paraId="209DF312" w14:textId="18D32EFE" w:rsidR="00E7767B" w:rsidRPr="00B92D30" w:rsidRDefault="00E7767B" w:rsidP="00B97DB2">
            <w:pPr>
              <w:rPr>
                <w:lang w:val="vi-VN"/>
              </w:rPr>
            </w:pPr>
            <w:r>
              <w:rPr>
                <w:lang w:val="vi-VN"/>
              </w:rPr>
              <w:t>4</w:t>
            </w:r>
          </w:p>
        </w:tc>
        <w:tc>
          <w:tcPr>
            <w:tcW w:w="1418" w:type="dxa"/>
          </w:tcPr>
          <w:p w14:paraId="6682ADE9" w14:textId="76F406AB" w:rsidR="00E7767B" w:rsidRPr="00B97DB2" w:rsidRDefault="00E7767B" w:rsidP="00B97DB2">
            <w:pPr>
              <w:rPr>
                <w:lang w:val="vi-VN"/>
              </w:rPr>
            </w:pPr>
            <w:r w:rsidRPr="00B97DB2">
              <w:rPr>
                <w:lang w:val="vi-VN"/>
              </w:rPr>
              <w:t>tdtu cn2 2.1</w:t>
            </w:r>
          </w:p>
        </w:tc>
        <w:tc>
          <w:tcPr>
            <w:tcW w:w="992" w:type="dxa"/>
          </w:tcPr>
          <w:p w14:paraId="3E56C293" w14:textId="77777777" w:rsidR="00E7767B" w:rsidRPr="00B97DB2" w:rsidRDefault="00E7767B" w:rsidP="00B97DB2">
            <w:pPr>
              <w:rPr>
                <w:lang w:val="vi-VN"/>
              </w:rPr>
            </w:pPr>
          </w:p>
        </w:tc>
        <w:tc>
          <w:tcPr>
            <w:tcW w:w="1276" w:type="dxa"/>
          </w:tcPr>
          <w:p w14:paraId="21734FB4" w14:textId="182D70C3" w:rsidR="00E7767B" w:rsidRPr="00B97DB2" w:rsidRDefault="00E7767B" w:rsidP="00B97DB2">
            <w:pPr>
              <w:rPr>
                <w:lang w:val="vi-VN"/>
              </w:rPr>
            </w:pPr>
            <w:r w:rsidRPr="00B97DB2">
              <w:rPr>
                <w:lang w:val="vi-VN"/>
              </w:rPr>
              <w:t>Mgmt</w:t>
            </w:r>
          </w:p>
        </w:tc>
        <w:tc>
          <w:tcPr>
            <w:tcW w:w="992" w:type="dxa"/>
          </w:tcPr>
          <w:p w14:paraId="5FC57F1C" w14:textId="3769627E" w:rsidR="00E7767B" w:rsidRPr="00B97DB2" w:rsidRDefault="00E7767B" w:rsidP="00B97DB2">
            <w:pPr>
              <w:rPr>
                <w:lang w:val="vi-VN"/>
              </w:rPr>
            </w:pPr>
            <w:r w:rsidRPr="00B97DB2">
              <w:rPr>
                <w:lang w:val="vi-VN"/>
              </w:rPr>
              <w:t>60</w:t>
            </w:r>
          </w:p>
        </w:tc>
        <w:tc>
          <w:tcPr>
            <w:tcW w:w="1521" w:type="dxa"/>
          </w:tcPr>
          <w:p w14:paraId="36AA4364" w14:textId="77777777" w:rsidR="00E7767B" w:rsidRPr="00B97DB2" w:rsidRDefault="00E7767B" w:rsidP="00B97DB2">
            <w:pPr>
              <w:rPr>
                <w:lang w:val="vi-VN"/>
              </w:rPr>
            </w:pPr>
          </w:p>
        </w:tc>
        <w:tc>
          <w:tcPr>
            <w:tcW w:w="1170" w:type="dxa"/>
            <w:shd w:val="clear" w:color="auto" w:fill="FFFFFF" w:themeFill="background1"/>
          </w:tcPr>
          <w:p w14:paraId="3CE83496" w14:textId="77777777" w:rsidR="00E7767B" w:rsidRPr="00B97DB2" w:rsidRDefault="00E7767B" w:rsidP="00B97DB2">
            <w:pPr>
              <w:rPr>
                <w:lang w:val="vi-VN"/>
              </w:rPr>
            </w:pPr>
          </w:p>
        </w:tc>
        <w:tc>
          <w:tcPr>
            <w:tcW w:w="1440" w:type="dxa"/>
          </w:tcPr>
          <w:p w14:paraId="33362F7E" w14:textId="52DDD83C" w:rsidR="00E7767B" w:rsidRPr="00B97DB2" w:rsidRDefault="00E7767B" w:rsidP="00B97DB2">
            <w:pPr>
              <w:rPr>
                <w:lang w:val="vi-VN"/>
              </w:rPr>
            </w:pPr>
            <w:r w:rsidRPr="00B97DB2">
              <w:rPr>
                <w:lang w:val="vi-VN"/>
              </w:rPr>
              <w:t>255.255.255.0</w:t>
            </w:r>
          </w:p>
        </w:tc>
        <w:tc>
          <w:tcPr>
            <w:tcW w:w="1823" w:type="dxa"/>
          </w:tcPr>
          <w:p w14:paraId="40C8B5D0" w14:textId="18426FD0" w:rsidR="00E7767B" w:rsidRPr="00B97DB2" w:rsidRDefault="008B0CFA" w:rsidP="00B97DB2">
            <w:pPr>
              <w:rPr>
                <w:lang w:val="vi-VN"/>
              </w:rPr>
            </w:pPr>
            <w:r w:rsidRPr="00B97DB2">
              <w:rPr>
                <w:lang w:val="vi-VN"/>
              </w:rPr>
              <w:t>172.16.60.1</w:t>
            </w:r>
          </w:p>
        </w:tc>
      </w:tr>
      <w:tr w:rsidR="008B0CFA" w:rsidRPr="00B92D30" w14:paraId="0FA1D5D5" w14:textId="77777777" w:rsidTr="00DA6995">
        <w:tc>
          <w:tcPr>
            <w:tcW w:w="709" w:type="dxa"/>
          </w:tcPr>
          <w:p w14:paraId="1720C556" w14:textId="2166D856" w:rsidR="00E7767B" w:rsidRPr="00B92D30" w:rsidRDefault="00E7767B" w:rsidP="00B97DB2">
            <w:pPr>
              <w:rPr>
                <w:lang w:val="vi-VN"/>
              </w:rPr>
            </w:pPr>
            <w:r>
              <w:rPr>
                <w:lang w:val="vi-VN"/>
              </w:rPr>
              <w:t>5</w:t>
            </w:r>
          </w:p>
        </w:tc>
        <w:tc>
          <w:tcPr>
            <w:tcW w:w="1418" w:type="dxa"/>
          </w:tcPr>
          <w:p w14:paraId="5F3F39B3" w14:textId="06E81C9C" w:rsidR="00E7767B" w:rsidRPr="00B97DB2" w:rsidRDefault="00E7767B" w:rsidP="00B97DB2">
            <w:pPr>
              <w:rPr>
                <w:lang w:val="vi-VN"/>
              </w:rPr>
            </w:pPr>
            <w:r w:rsidRPr="00B97DB2">
              <w:rPr>
                <w:lang w:val="vi-VN"/>
              </w:rPr>
              <w:t>tdtu cn3 1.1</w:t>
            </w:r>
          </w:p>
        </w:tc>
        <w:tc>
          <w:tcPr>
            <w:tcW w:w="992" w:type="dxa"/>
          </w:tcPr>
          <w:p w14:paraId="1795707B" w14:textId="77777777" w:rsidR="00E7767B" w:rsidRPr="00B97DB2" w:rsidRDefault="00E7767B" w:rsidP="00B97DB2">
            <w:pPr>
              <w:rPr>
                <w:lang w:val="vi-VN"/>
              </w:rPr>
            </w:pPr>
          </w:p>
        </w:tc>
        <w:tc>
          <w:tcPr>
            <w:tcW w:w="1276" w:type="dxa"/>
          </w:tcPr>
          <w:p w14:paraId="5B08DA1A" w14:textId="3C0D0D62" w:rsidR="00E7767B" w:rsidRPr="00B97DB2" w:rsidRDefault="00E7767B" w:rsidP="00B97DB2">
            <w:pPr>
              <w:rPr>
                <w:lang w:val="vi-VN"/>
              </w:rPr>
            </w:pPr>
            <w:r w:rsidRPr="00B97DB2">
              <w:rPr>
                <w:lang w:val="vi-VN"/>
              </w:rPr>
              <w:t>Mgmt</w:t>
            </w:r>
          </w:p>
        </w:tc>
        <w:tc>
          <w:tcPr>
            <w:tcW w:w="992" w:type="dxa"/>
          </w:tcPr>
          <w:p w14:paraId="7DA3F2DB" w14:textId="2C5B2397" w:rsidR="00E7767B" w:rsidRPr="00B97DB2" w:rsidRDefault="00E7767B" w:rsidP="00B97DB2">
            <w:pPr>
              <w:rPr>
                <w:lang w:val="vi-VN"/>
              </w:rPr>
            </w:pPr>
            <w:r w:rsidRPr="00B97DB2">
              <w:rPr>
                <w:lang w:val="vi-VN"/>
              </w:rPr>
              <w:t>90</w:t>
            </w:r>
          </w:p>
        </w:tc>
        <w:tc>
          <w:tcPr>
            <w:tcW w:w="1521" w:type="dxa"/>
          </w:tcPr>
          <w:p w14:paraId="15A8AC7A" w14:textId="77777777" w:rsidR="00E7767B" w:rsidRPr="00B97DB2" w:rsidRDefault="00E7767B" w:rsidP="00B97DB2">
            <w:pPr>
              <w:rPr>
                <w:lang w:val="vi-VN"/>
              </w:rPr>
            </w:pPr>
          </w:p>
        </w:tc>
        <w:tc>
          <w:tcPr>
            <w:tcW w:w="1170" w:type="dxa"/>
            <w:shd w:val="clear" w:color="auto" w:fill="FFFFFF" w:themeFill="background1"/>
          </w:tcPr>
          <w:p w14:paraId="02ED93F9" w14:textId="77777777" w:rsidR="00E7767B" w:rsidRPr="00B97DB2" w:rsidRDefault="00E7767B" w:rsidP="00B97DB2">
            <w:pPr>
              <w:rPr>
                <w:lang w:val="vi-VN"/>
              </w:rPr>
            </w:pPr>
          </w:p>
        </w:tc>
        <w:tc>
          <w:tcPr>
            <w:tcW w:w="1440" w:type="dxa"/>
          </w:tcPr>
          <w:p w14:paraId="6F526E27" w14:textId="01D33411" w:rsidR="00E7767B" w:rsidRPr="00B97DB2" w:rsidRDefault="00E7767B" w:rsidP="00B97DB2">
            <w:pPr>
              <w:rPr>
                <w:lang w:val="vi-VN"/>
              </w:rPr>
            </w:pPr>
            <w:r w:rsidRPr="00B97DB2">
              <w:rPr>
                <w:lang w:val="vi-VN"/>
              </w:rPr>
              <w:t>255.255.255.0</w:t>
            </w:r>
          </w:p>
        </w:tc>
        <w:tc>
          <w:tcPr>
            <w:tcW w:w="1823" w:type="dxa"/>
          </w:tcPr>
          <w:p w14:paraId="4858BEF0" w14:textId="6BE1A070" w:rsidR="00E7767B" w:rsidRPr="00B97DB2" w:rsidRDefault="008B0CFA" w:rsidP="00B97DB2">
            <w:pPr>
              <w:rPr>
                <w:lang w:val="vi-VN"/>
              </w:rPr>
            </w:pPr>
            <w:r w:rsidRPr="00B97DB2">
              <w:rPr>
                <w:lang w:val="vi-VN"/>
              </w:rPr>
              <w:t>172.16.90.1</w:t>
            </w:r>
          </w:p>
        </w:tc>
      </w:tr>
      <w:tr w:rsidR="008B0CFA" w:rsidRPr="00B92D30" w14:paraId="6778D484" w14:textId="77777777" w:rsidTr="00DA6995">
        <w:tc>
          <w:tcPr>
            <w:tcW w:w="709" w:type="dxa"/>
          </w:tcPr>
          <w:p w14:paraId="4E94FB49" w14:textId="1F95AD0C" w:rsidR="00E7767B" w:rsidRPr="00B92D30" w:rsidRDefault="00E7767B" w:rsidP="00B97DB2">
            <w:pPr>
              <w:rPr>
                <w:lang w:val="vi-VN"/>
              </w:rPr>
            </w:pPr>
            <w:r>
              <w:rPr>
                <w:lang w:val="vi-VN"/>
              </w:rPr>
              <w:t>6</w:t>
            </w:r>
          </w:p>
        </w:tc>
        <w:tc>
          <w:tcPr>
            <w:tcW w:w="1418" w:type="dxa"/>
          </w:tcPr>
          <w:p w14:paraId="4478EE1F" w14:textId="5AC4BD3D" w:rsidR="00E7767B" w:rsidRPr="00B97DB2" w:rsidRDefault="00E7767B" w:rsidP="00B97DB2">
            <w:pPr>
              <w:rPr>
                <w:lang w:val="vi-VN"/>
              </w:rPr>
            </w:pPr>
            <w:r w:rsidRPr="00B97DB2">
              <w:rPr>
                <w:lang w:val="vi-VN"/>
              </w:rPr>
              <w:t>tdtu cn3 2.1</w:t>
            </w:r>
          </w:p>
        </w:tc>
        <w:tc>
          <w:tcPr>
            <w:tcW w:w="992" w:type="dxa"/>
          </w:tcPr>
          <w:p w14:paraId="6E53E37D" w14:textId="77777777" w:rsidR="00E7767B" w:rsidRPr="00B97DB2" w:rsidRDefault="00E7767B" w:rsidP="00B97DB2">
            <w:pPr>
              <w:rPr>
                <w:lang w:val="vi-VN"/>
              </w:rPr>
            </w:pPr>
          </w:p>
        </w:tc>
        <w:tc>
          <w:tcPr>
            <w:tcW w:w="1276" w:type="dxa"/>
          </w:tcPr>
          <w:p w14:paraId="234B3683" w14:textId="2D512611" w:rsidR="00E7767B" w:rsidRPr="00B97DB2" w:rsidRDefault="00E7767B" w:rsidP="00B97DB2">
            <w:pPr>
              <w:rPr>
                <w:lang w:val="vi-VN"/>
              </w:rPr>
            </w:pPr>
            <w:r w:rsidRPr="00B97DB2">
              <w:rPr>
                <w:lang w:val="vi-VN"/>
              </w:rPr>
              <w:t>Mgmt</w:t>
            </w:r>
          </w:p>
        </w:tc>
        <w:tc>
          <w:tcPr>
            <w:tcW w:w="992" w:type="dxa"/>
          </w:tcPr>
          <w:p w14:paraId="1776FC0F" w14:textId="4A364434" w:rsidR="00E7767B" w:rsidRPr="00B97DB2" w:rsidRDefault="00E7767B" w:rsidP="00B97DB2">
            <w:pPr>
              <w:rPr>
                <w:lang w:val="vi-VN"/>
              </w:rPr>
            </w:pPr>
            <w:r w:rsidRPr="00B97DB2">
              <w:rPr>
                <w:lang w:val="vi-VN"/>
              </w:rPr>
              <w:t>90</w:t>
            </w:r>
          </w:p>
        </w:tc>
        <w:tc>
          <w:tcPr>
            <w:tcW w:w="1521" w:type="dxa"/>
          </w:tcPr>
          <w:p w14:paraId="4AB09554" w14:textId="77777777" w:rsidR="00E7767B" w:rsidRPr="00B97DB2" w:rsidRDefault="00E7767B" w:rsidP="00B97DB2">
            <w:pPr>
              <w:rPr>
                <w:lang w:val="vi-VN"/>
              </w:rPr>
            </w:pPr>
          </w:p>
        </w:tc>
        <w:tc>
          <w:tcPr>
            <w:tcW w:w="1170" w:type="dxa"/>
            <w:shd w:val="clear" w:color="auto" w:fill="FFFFFF" w:themeFill="background1"/>
          </w:tcPr>
          <w:p w14:paraId="735D9519" w14:textId="77777777" w:rsidR="00E7767B" w:rsidRPr="00B97DB2" w:rsidRDefault="00E7767B" w:rsidP="00B97DB2">
            <w:pPr>
              <w:rPr>
                <w:lang w:val="vi-VN"/>
              </w:rPr>
            </w:pPr>
          </w:p>
        </w:tc>
        <w:tc>
          <w:tcPr>
            <w:tcW w:w="1440" w:type="dxa"/>
          </w:tcPr>
          <w:p w14:paraId="682DDB43" w14:textId="152F4C44" w:rsidR="00E7767B" w:rsidRPr="00B97DB2" w:rsidRDefault="00E7767B" w:rsidP="00B97DB2">
            <w:pPr>
              <w:rPr>
                <w:lang w:val="vi-VN"/>
              </w:rPr>
            </w:pPr>
            <w:r w:rsidRPr="00B97DB2">
              <w:rPr>
                <w:lang w:val="vi-VN"/>
              </w:rPr>
              <w:t>255.255.255.0</w:t>
            </w:r>
          </w:p>
        </w:tc>
        <w:tc>
          <w:tcPr>
            <w:tcW w:w="1823" w:type="dxa"/>
          </w:tcPr>
          <w:p w14:paraId="42418ADB" w14:textId="18AF03DB" w:rsidR="00E7767B" w:rsidRPr="00B97DB2" w:rsidRDefault="008B0CFA" w:rsidP="00B97DB2">
            <w:pPr>
              <w:rPr>
                <w:lang w:val="vi-VN"/>
              </w:rPr>
            </w:pPr>
            <w:r w:rsidRPr="00B97DB2">
              <w:rPr>
                <w:lang w:val="vi-VN"/>
              </w:rPr>
              <w:t>172.16.90.1</w:t>
            </w:r>
          </w:p>
        </w:tc>
      </w:tr>
    </w:tbl>
    <w:p w14:paraId="25865798" w14:textId="1653F860" w:rsidR="008B0CFA" w:rsidRDefault="008B0CFA" w:rsidP="008B0CFA">
      <w:pPr>
        <w:pStyle w:val="Bngbiu-nidung"/>
        <w:jc w:val="center"/>
        <w:rPr>
          <w:lang w:val="vi-VN"/>
        </w:rPr>
      </w:pPr>
      <w:bookmarkStart w:id="32" w:name="_Toc132895682"/>
      <w:r>
        <w:rPr>
          <w:lang w:val="vi-VN"/>
        </w:rPr>
        <w:t>Bảng 4.5 Bảng IP Planning</w:t>
      </w:r>
      <w:bookmarkEnd w:id="32"/>
    </w:p>
    <w:p w14:paraId="2E6C39B4" w14:textId="77777777" w:rsidR="008B0CFA" w:rsidRDefault="008B0CFA">
      <w:pPr>
        <w:spacing w:after="200" w:line="276" w:lineRule="auto"/>
        <w:rPr>
          <w:sz w:val="26"/>
          <w:szCs w:val="26"/>
          <w:lang w:val="vi-VN"/>
        </w:rPr>
      </w:pPr>
      <w:r>
        <w:rPr>
          <w:lang w:val="vi-VN"/>
        </w:rPr>
        <w:br w:type="page"/>
      </w:r>
    </w:p>
    <w:p w14:paraId="16214B57" w14:textId="77777777" w:rsidR="00B92D30" w:rsidRDefault="00B92D30" w:rsidP="008B0CFA">
      <w:pPr>
        <w:pStyle w:val="Bngbiu-nidung"/>
        <w:jc w:val="center"/>
        <w:rPr>
          <w:lang w:val="vi-VN"/>
        </w:rPr>
      </w:pPr>
    </w:p>
    <w:p w14:paraId="7509C722" w14:textId="3B576C25" w:rsidR="008B0CFA" w:rsidRDefault="008B0CFA" w:rsidP="008B0CFA">
      <w:pPr>
        <w:pStyle w:val="Chng"/>
        <w:rPr>
          <w:lang w:val="vi-VN"/>
        </w:rPr>
      </w:pPr>
      <w:bookmarkStart w:id="33" w:name="_Toc132895613"/>
      <w:r>
        <w:rPr>
          <w:lang w:val="vi-VN"/>
        </w:rPr>
        <w:t>CHƯƠNG 5: CẤU HÌNH HẠ TẦNG</w:t>
      </w:r>
      <w:bookmarkEnd w:id="33"/>
    </w:p>
    <w:p w14:paraId="23DC9F1C" w14:textId="118F87DB" w:rsidR="008B0CFA" w:rsidRDefault="008B0CFA" w:rsidP="008B0CFA">
      <w:pPr>
        <w:pStyle w:val="Tiumccp1"/>
        <w:rPr>
          <w:lang w:val="vi-VN"/>
        </w:rPr>
      </w:pPr>
      <w:bookmarkStart w:id="34" w:name="_Toc132895614"/>
      <w:r>
        <w:rPr>
          <w:lang w:val="vi-VN"/>
        </w:rPr>
        <w:t>5.1 Cấu hình VLAN, Interface, Port Channel</w:t>
      </w:r>
      <w:bookmarkEnd w:id="34"/>
    </w:p>
    <w:p w14:paraId="4A5B888B" w14:textId="10F99C30" w:rsidR="008B0CFA" w:rsidRDefault="008B0CFA" w:rsidP="008B0CFA">
      <w:pPr>
        <w:pStyle w:val="Nidungvnbn"/>
        <w:rPr>
          <w:lang w:val="vi-VN"/>
        </w:rPr>
      </w:pPr>
      <w:r>
        <w:rPr>
          <w:lang w:val="vi-VN"/>
        </w:rPr>
        <w:t>Ở phần này chúng em xin tường thuật lại những câu lệnh được sử dụng để cấu hình cho hệ thống mạng</w:t>
      </w:r>
    </w:p>
    <w:p w14:paraId="5E46D45D" w14:textId="7859710A" w:rsidR="008B0CFA" w:rsidRDefault="008B0CFA" w:rsidP="008B0CFA">
      <w:pPr>
        <w:pStyle w:val="Tiumccp2"/>
        <w:rPr>
          <w:lang w:val="vi-VN"/>
        </w:rPr>
      </w:pPr>
      <w:bookmarkStart w:id="35" w:name="_Toc132895615"/>
      <w:r>
        <w:rPr>
          <w:lang w:val="vi-VN"/>
        </w:rPr>
        <w:t>5.1.1 Chi nhánh 1</w:t>
      </w:r>
      <w:bookmarkEnd w:id="35"/>
    </w:p>
    <w:p w14:paraId="6C4A18ED" w14:textId="7F79CD9B" w:rsidR="00E4141D" w:rsidRPr="00E4141D" w:rsidRDefault="00E4141D" w:rsidP="00DC00A3">
      <w:pPr>
        <w:pStyle w:val="Nidungvnbn"/>
        <w:rPr>
          <w:b/>
        </w:rPr>
      </w:pPr>
      <w:r w:rsidRPr="00E4141D">
        <w:t>Tại đây nhóm chúng em chia Vlan như sau:</w:t>
      </w:r>
    </w:p>
    <w:p w14:paraId="4CAA084E" w14:textId="0E312BD2" w:rsidR="00E4141D" w:rsidRPr="00E4141D" w:rsidRDefault="00E4141D" w:rsidP="00DC00A3">
      <w:pPr>
        <w:pStyle w:val="Nidungvnbn"/>
        <w:rPr>
          <w:b/>
        </w:rPr>
      </w:pPr>
      <w:r w:rsidRPr="00E4141D">
        <w:t>Chia ra 3 Vlan là Vlan 10,Vlan 20,Vlan 30</w:t>
      </w:r>
      <w:r w:rsidR="00DC00A3">
        <w:t>:</w:t>
      </w:r>
    </w:p>
    <w:p w14:paraId="3A561829" w14:textId="0DC05970" w:rsidR="00E4141D" w:rsidRDefault="00E4141D" w:rsidP="00DC00A3">
      <w:pPr>
        <w:pStyle w:val="Nidungvnbn"/>
        <w:numPr>
          <w:ilvl w:val="0"/>
          <w:numId w:val="38"/>
        </w:numPr>
        <w:rPr>
          <w:b/>
        </w:rPr>
      </w:pPr>
      <w:r w:rsidRPr="00E4141D">
        <w:t>Tại Switch Tầng 1 Phòng</w:t>
      </w:r>
      <w:r>
        <w:t xml:space="preserve"> </w:t>
      </w:r>
      <w:r w:rsidR="00A762C2">
        <w:t>C</w:t>
      </w:r>
      <w:r>
        <w:t xml:space="preserve">101 và Switch Tầng 2 </w:t>
      </w:r>
      <w:r w:rsidR="00A762C2">
        <w:t>C2</w:t>
      </w:r>
      <w:r>
        <w:t>01: Vlan 10</w:t>
      </w:r>
    </w:p>
    <w:p w14:paraId="5910B8E0" w14:textId="56F29115" w:rsidR="00E4141D" w:rsidRDefault="00E4141D" w:rsidP="00DC00A3">
      <w:pPr>
        <w:pStyle w:val="Nidungvnbn"/>
        <w:numPr>
          <w:ilvl w:val="0"/>
          <w:numId w:val="38"/>
        </w:numPr>
        <w:rPr>
          <w:b/>
        </w:rPr>
      </w:pPr>
      <w:r w:rsidRPr="00E4141D">
        <w:t>Tại Switch Tầng 1 Phòng</w:t>
      </w:r>
      <w:r>
        <w:t xml:space="preserve"> </w:t>
      </w:r>
      <w:r w:rsidR="00A762C2">
        <w:t>C</w:t>
      </w:r>
      <w:r>
        <w:t xml:space="preserve">102 và Switch Tầng 2 </w:t>
      </w:r>
      <w:r w:rsidR="00A762C2">
        <w:t>C2</w:t>
      </w:r>
      <w:r>
        <w:t xml:space="preserve">02: Vlan </w:t>
      </w:r>
      <w:r w:rsidR="00A762C2">
        <w:t>2</w:t>
      </w:r>
      <w:r>
        <w:t>0</w:t>
      </w:r>
    </w:p>
    <w:p w14:paraId="0B8A020C" w14:textId="68C70A67" w:rsidR="00E4141D" w:rsidRDefault="00E4141D" w:rsidP="00DC00A3">
      <w:pPr>
        <w:pStyle w:val="Nidungvnbn"/>
        <w:numPr>
          <w:ilvl w:val="0"/>
          <w:numId w:val="38"/>
        </w:numPr>
        <w:rPr>
          <w:b/>
        </w:rPr>
      </w:pPr>
      <w:r w:rsidRPr="00E4141D">
        <w:t>Tại Switch Tầng 1 Phòng</w:t>
      </w:r>
      <w:r>
        <w:t xml:space="preserve"> </w:t>
      </w:r>
      <w:r w:rsidR="00A762C2">
        <w:t>C</w:t>
      </w:r>
      <w:r>
        <w:t xml:space="preserve">103 và Switch Tầng 2 </w:t>
      </w:r>
      <w:r w:rsidR="00A762C2">
        <w:t>C2</w:t>
      </w:r>
      <w:r>
        <w:t>0</w:t>
      </w:r>
      <w:r w:rsidR="00A762C2">
        <w:t>3</w:t>
      </w:r>
      <w:r>
        <w:t xml:space="preserve">: Vlan </w:t>
      </w:r>
      <w:r w:rsidR="00A762C2">
        <w:t>3</w:t>
      </w:r>
      <w:r>
        <w:t>0</w:t>
      </w:r>
    </w:p>
    <w:p w14:paraId="5ADB8BA6" w14:textId="59CE6FA6" w:rsidR="00A762C2" w:rsidRDefault="00A762C2" w:rsidP="00DC00A3">
      <w:pPr>
        <w:pStyle w:val="Nidungvnbn"/>
        <w:rPr>
          <w:b/>
        </w:rPr>
      </w:pPr>
      <w:r>
        <w:t>-</w:t>
      </w:r>
      <w:r w:rsidR="00DC00A3">
        <w:t xml:space="preserve"> </w:t>
      </w:r>
      <w:r>
        <w:t>VLAN 999 là vlan dự phòng dành cho các mutilayer Switch</w:t>
      </w:r>
    </w:p>
    <w:p w14:paraId="53157CB8" w14:textId="0057BEAB" w:rsidR="002C468F" w:rsidRDefault="002C468F" w:rsidP="00DC00A3">
      <w:pPr>
        <w:pStyle w:val="Nidungvnbn"/>
        <w:rPr>
          <w:b/>
        </w:rPr>
      </w:pPr>
      <w:r>
        <w:t>*Lưu ý: Để có thể cấu hình song song ipv4 và ipv6.Tại Multilayer Switch CS1 ta cấu hình như sau:</w:t>
      </w:r>
    </w:p>
    <w:p w14:paraId="733C1A67" w14:textId="1B66A457" w:rsidR="002C468F" w:rsidRPr="00DC00A3" w:rsidRDefault="002C468F" w:rsidP="00DC00A3">
      <w:pPr>
        <w:pStyle w:val="Nidungvnbn"/>
        <w:rPr>
          <w:b/>
        </w:rPr>
      </w:pPr>
      <w:r w:rsidRPr="00DC00A3">
        <w:rPr>
          <w:b/>
        </w:rPr>
        <w:t>Sdm prefer dual-ipv4-and-ipv6 def</w:t>
      </w:r>
    </w:p>
    <w:p w14:paraId="6D2AD866" w14:textId="3C872BEE" w:rsidR="002C468F" w:rsidRPr="00DC00A3" w:rsidRDefault="002C468F" w:rsidP="00DC00A3">
      <w:pPr>
        <w:pStyle w:val="Nidungvnbn"/>
      </w:pPr>
      <w:r w:rsidRPr="00DC00A3">
        <w:t>Và sau đó Reload lại</w:t>
      </w:r>
      <w:r w:rsidR="00DC00A3">
        <w:t>.</w:t>
      </w:r>
    </w:p>
    <w:p w14:paraId="1635CF01" w14:textId="77777777" w:rsidR="002C468F" w:rsidRPr="00E4141D" w:rsidRDefault="002C468F" w:rsidP="008B0CFA">
      <w:pPr>
        <w:pStyle w:val="Tiumccp2"/>
        <w:rPr>
          <w:b w:val="0"/>
          <w:bCs/>
        </w:rPr>
      </w:pPr>
    </w:p>
    <w:p w14:paraId="22196BF1" w14:textId="0060B3C7" w:rsidR="008B0CFA" w:rsidRPr="00A762C2" w:rsidRDefault="008B0CFA" w:rsidP="008B0CFA">
      <w:pPr>
        <w:pStyle w:val="Tiumccp3"/>
        <w:rPr>
          <w:i/>
          <w:iCs/>
          <w:lang w:val="vi-VN"/>
        </w:rPr>
      </w:pPr>
      <w:bookmarkStart w:id="36" w:name="_Toc132895616"/>
      <w:r>
        <w:rPr>
          <w:lang w:val="vi-VN"/>
        </w:rPr>
        <w:t xml:space="preserve">5.1.1.1 </w:t>
      </w:r>
      <w:r w:rsidRPr="00A762C2">
        <w:rPr>
          <w:i/>
          <w:iCs/>
          <w:lang w:val="vi-VN"/>
        </w:rPr>
        <w:t>Multilayer Switch C</w:t>
      </w:r>
      <w:r w:rsidR="002C468F">
        <w:rPr>
          <w:i/>
          <w:iCs/>
        </w:rPr>
        <w:t>S</w:t>
      </w:r>
      <w:r w:rsidRPr="00A762C2">
        <w:rPr>
          <w:i/>
          <w:iCs/>
          <w:lang w:val="vi-VN"/>
        </w:rPr>
        <w:t>1:</w:t>
      </w:r>
      <w:bookmarkEnd w:id="36"/>
    </w:p>
    <w:p w14:paraId="444ED26B" w14:textId="01A13F15" w:rsidR="008B0CFA" w:rsidRPr="00A762C2" w:rsidRDefault="008B0CFA" w:rsidP="008B0CFA">
      <w:pPr>
        <w:pStyle w:val="Nidungvnbn"/>
        <w:rPr>
          <w:i/>
          <w:iCs/>
          <w:lang w:val="vi-VN"/>
        </w:rPr>
      </w:pPr>
      <w:r w:rsidRPr="00A762C2">
        <w:rPr>
          <w:i/>
          <w:iCs/>
          <w:lang w:val="vi-VN"/>
        </w:rPr>
        <w:t>conf t</w:t>
      </w:r>
    </w:p>
    <w:p w14:paraId="1EEB32DB" w14:textId="77777777" w:rsidR="008B0CFA" w:rsidRPr="00A762C2" w:rsidRDefault="008B0CFA" w:rsidP="008B0CFA">
      <w:pPr>
        <w:pStyle w:val="Nidungvnbn"/>
        <w:rPr>
          <w:i/>
          <w:iCs/>
          <w:lang w:val="vi-VN"/>
        </w:rPr>
      </w:pPr>
      <w:r w:rsidRPr="00A762C2">
        <w:rPr>
          <w:i/>
          <w:iCs/>
          <w:lang w:val="vi-VN"/>
        </w:rPr>
        <w:t>vlan 10</w:t>
      </w:r>
    </w:p>
    <w:p w14:paraId="400AC92F" w14:textId="77777777" w:rsidR="008B0CFA" w:rsidRPr="00A762C2" w:rsidRDefault="008B0CFA" w:rsidP="008B0CFA">
      <w:pPr>
        <w:pStyle w:val="Nidungvnbn"/>
        <w:rPr>
          <w:i/>
          <w:iCs/>
          <w:lang w:val="vi-VN"/>
        </w:rPr>
      </w:pPr>
      <w:r w:rsidRPr="00A762C2">
        <w:rPr>
          <w:i/>
          <w:iCs/>
          <w:lang w:val="vi-VN"/>
        </w:rPr>
        <w:t>name v10</w:t>
      </w:r>
    </w:p>
    <w:p w14:paraId="78D4F0CE" w14:textId="77777777" w:rsidR="008B0CFA" w:rsidRPr="00A762C2" w:rsidRDefault="008B0CFA" w:rsidP="008B0CFA">
      <w:pPr>
        <w:pStyle w:val="Nidungvnbn"/>
        <w:rPr>
          <w:i/>
          <w:iCs/>
          <w:lang w:val="vi-VN"/>
        </w:rPr>
      </w:pPr>
      <w:r w:rsidRPr="00A762C2">
        <w:rPr>
          <w:i/>
          <w:iCs/>
          <w:lang w:val="vi-VN"/>
        </w:rPr>
        <w:t>vlan 20</w:t>
      </w:r>
    </w:p>
    <w:p w14:paraId="1C26FBC9" w14:textId="77777777" w:rsidR="008B0CFA" w:rsidRPr="00A762C2" w:rsidRDefault="008B0CFA" w:rsidP="008B0CFA">
      <w:pPr>
        <w:pStyle w:val="Nidungvnbn"/>
        <w:rPr>
          <w:i/>
          <w:iCs/>
          <w:lang w:val="vi-VN"/>
        </w:rPr>
      </w:pPr>
      <w:r w:rsidRPr="00A762C2">
        <w:rPr>
          <w:i/>
          <w:iCs/>
          <w:lang w:val="vi-VN"/>
        </w:rPr>
        <w:t>name v20</w:t>
      </w:r>
    </w:p>
    <w:p w14:paraId="1E9605B2" w14:textId="77777777" w:rsidR="008B0CFA" w:rsidRPr="00A762C2" w:rsidRDefault="008B0CFA" w:rsidP="008B0CFA">
      <w:pPr>
        <w:pStyle w:val="Nidungvnbn"/>
        <w:rPr>
          <w:i/>
          <w:iCs/>
          <w:lang w:val="vi-VN"/>
        </w:rPr>
      </w:pPr>
      <w:r w:rsidRPr="00A762C2">
        <w:rPr>
          <w:i/>
          <w:iCs/>
          <w:lang w:val="vi-VN"/>
        </w:rPr>
        <w:t>vlan 30</w:t>
      </w:r>
    </w:p>
    <w:p w14:paraId="7C652F90" w14:textId="77777777" w:rsidR="008B0CFA" w:rsidRPr="00A762C2" w:rsidRDefault="008B0CFA" w:rsidP="008B0CFA">
      <w:pPr>
        <w:pStyle w:val="Nidungvnbn"/>
        <w:rPr>
          <w:i/>
          <w:iCs/>
          <w:lang w:val="vi-VN"/>
        </w:rPr>
      </w:pPr>
      <w:r w:rsidRPr="00A762C2">
        <w:rPr>
          <w:i/>
          <w:iCs/>
          <w:lang w:val="vi-VN"/>
        </w:rPr>
        <w:t>name v30</w:t>
      </w:r>
    </w:p>
    <w:p w14:paraId="50DEA677" w14:textId="77777777" w:rsidR="008B0CFA" w:rsidRPr="00A762C2" w:rsidRDefault="008B0CFA" w:rsidP="008B0CFA">
      <w:pPr>
        <w:pStyle w:val="Nidungvnbn"/>
        <w:rPr>
          <w:i/>
          <w:iCs/>
          <w:lang w:val="vi-VN"/>
        </w:rPr>
      </w:pPr>
      <w:r w:rsidRPr="00A762C2">
        <w:rPr>
          <w:i/>
          <w:iCs/>
          <w:lang w:val="vi-VN"/>
        </w:rPr>
        <w:t>vlan 999</w:t>
      </w:r>
    </w:p>
    <w:p w14:paraId="08A50684" w14:textId="77777777" w:rsidR="008B0CFA" w:rsidRPr="00A762C2" w:rsidRDefault="008B0CFA" w:rsidP="008B0CFA">
      <w:pPr>
        <w:pStyle w:val="Nidungvnbn"/>
        <w:rPr>
          <w:i/>
          <w:iCs/>
          <w:lang w:val="vi-VN"/>
        </w:rPr>
      </w:pPr>
      <w:r w:rsidRPr="00A762C2">
        <w:rPr>
          <w:i/>
          <w:iCs/>
          <w:lang w:val="vi-VN"/>
        </w:rPr>
        <w:lastRenderedPageBreak/>
        <w:t>name v999</w:t>
      </w:r>
    </w:p>
    <w:p w14:paraId="3DF79CEB" w14:textId="77777777" w:rsidR="008B0CFA" w:rsidRPr="00A762C2" w:rsidRDefault="008B0CFA" w:rsidP="008B0CFA">
      <w:pPr>
        <w:pStyle w:val="Nidungvnbn"/>
        <w:rPr>
          <w:i/>
          <w:iCs/>
          <w:lang w:val="vi-VN"/>
        </w:rPr>
      </w:pPr>
      <w:r w:rsidRPr="00A762C2">
        <w:rPr>
          <w:i/>
          <w:iCs/>
          <w:lang w:val="vi-VN"/>
        </w:rPr>
        <w:t>ipv6 unicast-routing</w:t>
      </w:r>
    </w:p>
    <w:p w14:paraId="5F4BA83B" w14:textId="77777777" w:rsidR="008B0CFA" w:rsidRPr="00A762C2" w:rsidRDefault="008B0CFA" w:rsidP="008B0CFA">
      <w:pPr>
        <w:pStyle w:val="Nidungvnbn"/>
        <w:rPr>
          <w:i/>
          <w:iCs/>
          <w:lang w:val="vi-VN"/>
        </w:rPr>
      </w:pPr>
      <w:r w:rsidRPr="00A762C2">
        <w:rPr>
          <w:i/>
          <w:iCs/>
          <w:lang w:val="vi-VN"/>
        </w:rPr>
        <w:t>interface Vlan10</w:t>
      </w:r>
    </w:p>
    <w:p w14:paraId="7481B67F" w14:textId="77777777" w:rsidR="008B0CFA" w:rsidRPr="00A762C2" w:rsidRDefault="008B0CFA" w:rsidP="008B0CFA">
      <w:pPr>
        <w:pStyle w:val="Nidungvnbn"/>
        <w:rPr>
          <w:i/>
          <w:iCs/>
          <w:lang w:val="vi-VN"/>
        </w:rPr>
      </w:pPr>
      <w:r w:rsidRPr="00A762C2">
        <w:rPr>
          <w:i/>
          <w:iCs/>
          <w:lang w:val="vi-VN"/>
        </w:rPr>
        <w:t>ip address 192.168.10.1 255.255.255.0</w:t>
      </w:r>
    </w:p>
    <w:p w14:paraId="2F4328E3" w14:textId="77777777" w:rsidR="008B0CFA" w:rsidRPr="00A762C2" w:rsidRDefault="008B0CFA" w:rsidP="008B0CFA">
      <w:pPr>
        <w:pStyle w:val="Nidungvnbn"/>
        <w:rPr>
          <w:i/>
          <w:iCs/>
          <w:lang w:val="vi-VN"/>
        </w:rPr>
      </w:pPr>
      <w:r w:rsidRPr="00A762C2">
        <w:rPr>
          <w:i/>
          <w:iCs/>
          <w:lang w:val="vi-VN"/>
        </w:rPr>
        <w:t>ip helper-address 192.168.1.2</w:t>
      </w:r>
    </w:p>
    <w:p w14:paraId="3E8464F5" w14:textId="77777777" w:rsidR="008B0CFA" w:rsidRPr="00A762C2" w:rsidRDefault="008B0CFA" w:rsidP="008B0CFA">
      <w:pPr>
        <w:pStyle w:val="Nidungvnbn"/>
        <w:rPr>
          <w:i/>
          <w:iCs/>
          <w:lang w:val="vi-VN"/>
        </w:rPr>
      </w:pPr>
      <w:r w:rsidRPr="00A762C2">
        <w:rPr>
          <w:i/>
          <w:iCs/>
          <w:lang w:val="vi-VN"/>
        </w:rPr>
        <w:t>ipv6 enable</w:t>
      </w:r>
    </w:p>
    <w:p w14:paraId="7821D255" w14:textId="77777777" w:rsidR="008B0CFA" w:rsidRPr="00A762C2" w:rsidRDefault="008B0CFA" w:rsidP="008B0CFA">
      <w:pPr>
        <w:pStyle w:val="Nidungvnbn"/>
        <w:rPr>
          <w:i/>
          <w:iCs/>
          <w:lang w:val="vi-VN"/>
        </w:rPr>
      </w:pPr>
      <w:r w:rsidRPr="00A762C2">
        <w:rPr>
          <w:i/>
          <w:iCs/>
          <w:lang w:val="vi-VN"/>
        </w:rPr>
        <w:t>ipv6 address 2001:DB8:CAFE:A10::1/64</w:t>
      </w:r>
    </w:p>
    <w:p w14:paraId="448F0416" w14:textId="77777777" w:rsidR="008B0CFA" w:rsidRPr="00A762C2" w:rsidRDefault="008B0CFA" w:rsidP="008B0CFA">
      <w:pPr>
        <w:pStyle w:val="Nidungvnbn"/>
        <w:rPr>
          <w:i/>
          <w:iCs/>
          <w:lang w:val="vi-VN"/>
        </w:rPr>
      </w:pPr>
      <w:r w:rsidRPr="00A762C2">
        <w:rPr>
          <w:i/>
          <w:iCs/>
          <w:lang w:val="vi-VN"/>
        </w:rPr>
        <w:t>interface Vlan20</w:t>
      </w:r>
    </w:p>
    <w:p w14:paraId="3D9C878D" w14:textId="77777777" w:rsidR="008B0CFA" w:rsidRPr="00A762C2" w:rsidRDefault="008B0CFA" w:rsidP="008B0CFA">
      <w:pPr>
        <w:pStyle w:val="Nidungvnbn"/>
        <w:rPr>
          <w:i/>
          <w:iCs/>
          <w:lang w:val="vi-VN"/>
        </w:rPr>
      </w:pPr>
      <w:r w:rsidRPr="00A762C2">
        <w:rPr>
          <w:i/>
          <w:iCs/>
          <w:lang w:val="vi-VN"/>
        </w:rPr>
        <w:t>ip address 192.168.20.1 255.255.255.0</w:t>
      </w:r>
    </w:p>
    <w:p w14:paraId="3908F19B" w14:textId="77777777" w:rsidR="008B0CFA" w:rsidRPr="00A762C2" w:rsidRDefault="008B0CFA" w:rsidP="008B0CFA">
      <w:pPr>
        <w:pStyle w:val="Nidungvnbn"/>
        <w:rPr>
          <w:i/>
          <w:iCs/>
          <w:lang w:val="vi-VN"/>
        </w:rPr>
      </w:pPr>
      <w:r w:rsidRPr="00A762C2">
        <w:rPr>
          <w:i/>
          <w:iCs/>
          <w:lang w:val="vi-VN"/>
        </w:rPr>
        <w:t>ip helper-address 192.168.1.2</w:t>
      </w:r>
    </w:p>
    <w:p w14:paraId="2729A8CB" w14:textId="77777777" w:rsidR="008B0CFA" w:rsidRPr="00A762C2" w:rsidRDefault="008B0CFA" w:rsidP="008B0CFA">
      <w:pPr>
        <w:pStyle w:val="Nidungvnbn"/>
        <w:rPr>
          <w:i/>
          <w:iCs/>
          <w:lang w:val="vi-VN"/>
        </w:rPr>
      </w:pPr>
      <w:r w:rsidRPr="00A762C2">
        <w:rPr>
          <w:i/>
          <w:iCs/>
          <w:lang w:val="vi-VN"/>
        </w:rPr>
        <w:t>ipv6 address 2001:DB8:CAFE:A20::1/64</w:t>
      </w:r>
    </w:p>
    <w:p w14:paraId="043D334A" w14:textId="77777777" w:rsidR="008B0CFA" w:rsidRPr="00A762C2" w:rsidRDefault="008B0CFA" w:rsidP="008B0CFA">
      <w:pPr>
        <w:pStyle w:val="Nidungvnbn"/>
        <w:rPr>
          <w:i/>
          <w:iCs/>
          <w:lang w:val="vi-VN"/>
        </w:rPr>
      </w:pPr>
      <w:r w:rsidRPr="00A762C2">
        <w:rPr>
          <w:i/>
          <w:iCs/>
          <w:lang w:val="vi-VN"/>
        </w:rPr>
        <w:t>ipv6 enable</w:t>
      </w:r>
    </w:p>
    <w:p w14:paraId="3AE5528F" w14:textId="77777777" w:rsidR="008B0CFA" w:rsidRPr="00A762C2" w:rsidRDefault="008B0CFA" w:rsidP="008B0CFA">
      <w:pPr>
        <w:pStyle w:val="Nidungvnbn"/>
        <w:rPr>
          <w:i/>
          <w:iCs/>
          <w:lang w:val="vi-VN"/>
        </w:rPr>
      </w:pPr>
      <w:r w:rsidRPr="00A762C2">
        <w:rPr>
          <w:i/>
          <w:iCs/>
          <w:lang w:val="vi-VN"/>
        </w:rPr>
        <w:t>interface Vlan30</w:t>
      </w:r>
    </w:p>
    <w:p w14:paraId="0A9D0607" w14:textId="77777777" w:rsidR="008B0CFA" w:rsidRPr="00A762C2" w:rsidRDefault="008B0CFA" w:rsidP="008B0CFA">
      <w:pPr>
        <w:pStyle w:val="Nidungvnbn"/>
        <w:rPr>
          <w:i/>
          <w:iCs/>
          <w:lang w:val="vi-VN"/>
        </w:rPr>
      </w:pPr>
      <w:r w:rsidRPr="00A762C2">
        <w:rPr>
          <w:i/>
          <w:iCs/>
          <w:lang w:val="vi-VN"/>
        </w:rPr>
        <w:t>ip address 192.168.30.1 255.255.255.0</w:t>
      </w:r>
    </w:p>
    <w:p w14:paraId="1A527B9B" w14:textId="69B2D203" w:rsidR="008B0CFA" w:rsidRPr="00A762C2" w:rsidRDefault="008B0CFA" w:rsidP="008B0CFA">
      <w:pPr>
        <w:pStyle w:val="Nidungvnbn"/>
        <w:rPr>
          <w:i/>
          <w:iCs/>
          <w:lang w:val="vi-VN"/>
        </w:rPr>
      </w:pPr>
      <w:r w:rsidRPr="00A762C2">
        <w:rPr>
          <w:i/>
          <w:iCs/>
          <w:lang w:val="vi-VN"/>
        </w:rPr>
        <w:t>ip helper-address 192.168.1.2</w:t>
      </w:r>
    </w:p>
    <w:p w14:paraId="4FFF3D62" w14:textId="77777777" w:rsidR="008B0CFA" w:rsidRPr="00A762C2" w:rsidRDefault="008B0CFA" w:rsidP="008B0CFA">
      <w:pPr>
        <w:pStyle w:val="Nidungvnbn"/>
        <w:rPr>
          <w:i/>
          <w:iCs/>
          <w:lang w:val="vi-VN"/>
        </w:rPr>
      </w:pPr>
      <w:r w:rsidRPr="00A762C2">
        <w:rPr>
          <w:i/>
          <w:iCs/>
          <w:lang w:val="vi-VN"/>
        </w:rPr>
        <w:t>ipv6 address 2001:DB8:CAFE:A30::1/64</w:t>
      </w:r>
    </w:p>
    <w:p w14:paraId="0DE2B059" w14:textId="77777777" w:rsidR="008B0CFA" w:rsidRPr="00A762C2" w:rsidRDefault="008B0CFA" w:rsidP="008B0CFA">
      <w:pPr>
        <w:pStyle w:val="Nidungvnbn"/>
        <w:rPr>
          <w:i/>
          <w:iCs/>
          <w:lang w:val="vi-VN"/>
        </w:rPr>
      </w:pPr>
      <w:r w:rsidRPr="00A762C2">
        <w:rPr>
          <w:i/>
          <w:iCs/>
          <w:lang w:val="vi-VN"/>
        </w:rPr>
        <w:t>ipv6 enable</w:t>
      </w:r>
    </w:p>
    <w:p w14:paraId="4C93EE58" w14:textId="77777777" w:rsidR="008B0CFA" w:rsidRPr="00A762C2" w:rsidRDefault="008B0CFA" w:rsidP="008B0CFA">
      <w:pPr>
        <w:pStyle w:val="Nidungvnbn"/>
        <w:rPr>
          <w:i/>
          <w:iCs/>
          <w:lang w:val="vi-VN"/>
        </w:rPr>
      </w:pPr>
      <w:r w:rsidRPr="00A762C2">
        <w:rPr>
          <w:i/>
          <w:iCs/>
          <w:lang w:val="vi-VN"/>
        </w:rPr>
        <w:t>interface Vlan999</w:t>
      </w:r>
    </w:p>
    <w:p w14:paraId="622B7FA8" w14:textId="77777777" w:rsidR="008B0CFA" w:rsidRPr="00A762C2" w:rsidRDefault="008B0CFA" w:rsidP="008B0CFA">
      <w:pPr>
        <w:pStyle w:val="Nidungvnbn"/>
        <w:rPr>
          <w:i/>
          <w:iCs/>
          <w:lang w:val="vi-VN"/>
        </w:rPr>
      </w:pPr>
      <w:r w:rsidRPr="00A762C2">
        <w:rPr>
          <w:i/>
          <w:iCs/>
          <w:lang w:val="vi-VN"/>
        </w:rPr>
        <w:t>ip address 192.168.1.1 255.255.255.0</w:t>
      </w:r>
    </w:p>
    <w:p w14:paraId="39CD3A21" w14:textId="77777777" w:rsidR="008B0CFA" w:rsidRPr="00A762C2" w:rsidRDefault="008B0CFA" w:rsidP="008B0CFA">
      <w:pPr>
        <w:pStyle w:val="Nidungvnbn"/>
        <w:rPr>
          <w:i/>
          <w:iCs/>
          <w:lang w:val="vi-VN"/>
        </w:rPr>
      </w:pPr>
      <w:r w:rsidRPr="00A762C2">
        <w:rPr>
          <w:i/>
          <w:iCs/>
          <w:lang w:val="vi-VN"/>
        </w:rPr>
        <w:t>interface FastEthernet0/1</w:t>
      </w:r>
    </w:p>
    <w:p w14:paraId="113BE59F" w14:textId="77777777" w:rsidR="008B0CFA" w:rsidRPr="00A762C2" w:rsidRDefault="008B0CFA" w:rsidP="008B0CFA">
      <w:pPr>
        <w:pStyle w:val="Nidungvnbn"/>
        <w:rPr>
          <w:i/>
          <w:iCs/>
          <w:lang w:val="vi-VN"/>
        </w:rPr>
      </w:pPr>
      <w:r w:rsidRPr="00A762C2">
        <w:rPr>
          <w:i/>
          <w:iCs/>
          <w:lang w:val="vi-VN"/>
        </w:rPr>
        <w:t>no switchport</w:t>
      </w:r>
    </w:p>
    <w:p w14:paraId="41E4D23D" w14:textId="77777777" w:rsidR="008B0CFA" w:rsidRPr="00A762C2" w:rsidRDefault="008B0CFA" w:rsidP="008B0CFA">
      <w:pPr>
        <w:pStyle w:val="Nidungvnbn"/>
        <w:rPr>
          <w:i/>
          <w:iCs/>
          <w:lang w:val="vi-VN"/>
        </w:rPr>
      </w:pPr>
      <w:r w:rsidRPr="00A762C2">
        <w:rPr>
          <w:i/>
          <w:iCs/>
          <w:lang w:val="vi-VN"/>
        </w:rPr>
        <w:t>ip address 192.168.110.2 255.255.255.0</w:t>
      </w:r>
    </w:p>
    <w:p w14:paraId="026240F6" w14:textId="77777777" w:rsidR="008B0CFA" w:rsidRPr="00A762C2" w:rsidRDefault="008B0CFA" w:rsidP="008B0CFA">
      <w:pPr>
        <w:pStyle w:val="Nidungvnbn"/>
        <w:rPr>
          <w:i/>
          <w:iCs/>
          <w:lang w:val="vi-VN"/>
        </w:rPr>
      </w:pPr>
      <w:r w:rsidRPr="00A762C2">
        <w:rPr>
          <w:i/>
          <w:iCs/>
          <w:lang w:val="vi-VN"/>
        </w:rPr>
        <w:t>ipv6 address 2001:DB8:CAFE:A1::2/64</w:t>
      </w:r>
    </w:p>
    <w:p w14:paraId="0E62C5D5" w14:textId="77777777" w:rsidR="008B0CFA" w:rsidRPr="00A762C2" w:rsidRDefault="008B0CFA" w:rsidP="008B0CFA">
      <w:pPr>
        <w:pStyle w:val="Nidungvnbn"/>
        <w:rPr>
          <w:i/>
          <w:iCs/>
          <w:lang w:val="vi-VN"/>
        </w:rPr>
      </w:pPr>
      <w:r w:rsidRPr="00A762C2">
        <w:rPr>
          <w:i/>
          <w:iCs/>
          <w:lang w:val="vi-VN"/>
        </w:rPr>
        <w:t>interface FastEthernet0/2</w:t>
      </w:r>
    </w:p>
    <w:p w14:paraId="7E4C3326" w14:textId="77777777" w:rsidR="008B0CFA" w:rsidRPr="00A762C2" w:rsidRDefault="008B0CFA" w:rsidP="008B0CFA">
      <w:pPr>
        <w:pStyle w:val="Nidungvnbn"/>
        <w:rPr>
          <w:i/>
          <w:iCs/>
          <w:lang w:val="vi-VN"/>
        </w:rPr>
      </w:pPr>
      <w:r w:rsidRPr="00A762C2">
        <w:rPr>
          <w:i/>
          <w:iCs/>
          <w:lang w:val="vi-VN"/>
        </w:rPr>
        <w:t>switchport trunk encapsulation dot1q</w:t>
      </w:r>
    </w:p>
    <w:p w14:paraId="4C53478B" w14:textId="77777777" w:rsidR="008B0CFA" w:rsidRPr="00A762C2" w:rsidRDefault="008B0CFA" w:rsidP="008B0CFA">
      <w:pPr>
        <w:pStyle w:val="Nidungvnbn"/>
        <w:rPr>
          <w:i/>
          <w:iCs/>
          <w:lang w:val="vi-VN"/>
        </w:rPr>
      </w:pPr>
      <w:r w:rsidRPr="00A762C2">
        <w:rPr>
          <w:i/>
          <w:iCs/>
          <w:lang w:val="vi-VN"/>
        </w:rPr>
        <w:t>switchport mode trunk</w:t>
      </w:r>
    </w:p>
    <w:p w14:paraId="31EC7A63" w14:textId="77777777" w:rsidR="008B0CFA" w:rsidRPr="00A762C2" w:rsidRDefault="008B0CFA" w:rsidP="008B0CFA">
      <w:pPr>
        <w:pStyle w:val="Nidungvnbn"/>
        <w:rPr>
          <w:i/>
          <w:iCs/>
          <w:lang w:val="vi-VN"/>
        </w:rPr>
      </w:pPr>
      <w:r w:rsidRPr="00A762C2">
        <w:rPr>
          <w:i/>
          <w:iCs/>
          <w:lang w:val="vi-VN"/>
        </w:rPr>
        <w:t>interface FastEthernet0/3</w:t>
      </w:r>
    </w:p>
    <w:p w14:paraId="581FE81A" w14:textId="77777777" w:rsidR="008B0CFA" w:rsidRPr="00A762C2" w:rsidRDefault="008B0CFA" w:rsidP="008B0CFA">
      <w:pPr>
        <w:pStyle w:val="Nidungvnbn"/>
        <w:rPr>
          <w:i/>
          <w:iCs/>
          <w:lang w:val="vi-VN"/>
        </w:rPr>
      </w:pPr>
      <w:r w:rsidRPr="00A762C2">
        <w:rPr>
          <w:i/>
          <w:iCs/>
          <w:lang w:val="vi-VN"/>
        </w:rPr>
        <w:lastRenderedPageBreak/>
        <w:t>switchport trunk encapsulation dot1q</w:t>
      </w:r>
    </w:p>
    <w:p w14:paraId="5B1819DD" w14:textId="77777777" w:rsidR="008B0CFA" w:rsidRPr="00A762C2" w:rsidRDefault="008B0CFA" w:rsidP="008B0CFA">
      <w:pPr>
        <w:pStyle w:val="Nidungvnbn"/>
        <w:rPr>
          <w:i/>
          <w:iCs/>
          <w:lang w:val="vi-VN"/>
        </w:rPr>
      </w:pPr>
      <w:r w:rsidRPr="00A762C2">
        <w:rPr>
          <w:i/>
          <w:iCs/>
          <w:lang w:val="vi-VN"/>
        </w:rPr>
        <w:t>switchport mode trunk</w:t>
      </w:r>
    </w:p>
    <w:p w14:paraId="46A52D1E" w14:textId="77777777" w:rsidR="008B0CFA" w:rsidRPr="00A762C2" w:rsidRDefault="008B0CFA" w:rsidP="008B0CFA">
      <w:pPr>
        <w:pStyle w:val="Nidungvnbn"/>
        <w:rPr>
          <w:i/>
          <w:iCs/>
          <w:lang w:val="vi-VN"/>
        </w:rPr>
      </w:pPr>
      <w:r w:rsidRPr="00A762C2">
        <w:rPr>
          <w:i/>
          <w:iCs/>
          <w:lang w:val="vi-VN"/>
        </w:rPr>
        <w:t>interface FastEthernet0/4</w:t>
      </w:r>
    </w:p>
    <w:p w14:paraId="49C0BF13" w14:textId="77777777" w:rsidR="008B0CFA" w:rsidRPr="00A762C2" w:rsidRDefault="008B0CFA" w:rsidP="008B0CFA">
      <w:pPr>
        <w:pStyle w:val="Nidungvnbn"/>
        <w:rPr>
          <w:i/>
          <w:iCs/>
          <w:lang w:val="vi-VN"/>
        </w:rPr>
      </w:pPr>
      <w:r w:rsidRPr="00A762C2">
        <w:rPr>
          <w:i/>
          <w:iCs/>
          <w:lang w:val="vi-VN"/>
        </w:rPr>
        <w:t>switchport trunk encapsulation dot1q</w:t>
      </w:r>
    </w:p>
    <w:p w14:paraId="026F1A51" w14:textId="77777777" w:rsidR="008B0CFA" w:rsidRPr="00A762C2" w:rsidRDefault="008B0CFA" w:rsidP="008B0CFA">
      <w:pPr>
        <w:pStyle w:val="Nidungvnbn"/>
        <w:rPr>
          <w:i/>
          <w:iCs/>
          <w:lang w:val="vi-VN"/>
        </w:rPr>
      </w:pPr>
      <w:r w:rsidRPr="00A762C2">
        <w:rPr>
          <w:i/>
          <w:iCs/>
          <w:lang w:val="vi-VN"/>
        </w:rPr>
        <w:t>switchport mode trunk</w:t>
      </w:r>
    </w:p>
    <w:p w14:paraId="0C2FAF0F" w14:textId="4BFE8A58" w:rsidR="008B0CFA" w:rsidRPr="00A762C2" w:rsidRDefault="008B0CFA" w:rsidP="008B0CFA">
      <w:pPr>
        <w:pStyle w:val="Nidungvnbn"/>
        <w:rPr>
          <w:i/>
          <w:iCs/>
          <w:lang w:val="vi-VN"/>
        </w:rPr>
      </w:pPr>
      <w:r w:rsidRPr="00A762C2">
        <w:rPr>
          <w:i/>
          <w:iCs/>
          <w:lang w:val="vi-VN"/>
        </w:rPr>
        <w:t>ip routing</w:t>
      </w:r>
    </w:p>
    <w:p w14:paraId="7F0E2942" w14:textId="77777777" w:rsidR="008B0CFA" w:rsidRDefault="008B0CFA" w:rsidP="008B0CFA">
      <w:pPr>
        <w:pStyle w:val="Nidungvnbn"/>
        <w:rPr>
          <w:lang w:val="vi-VN"/>
        </w:rPr>
      </w:pPr>
    </w:p>
    <w:p w14:paraId="3CAB6E7F" w14:textId="251EBF60" w:rsidR="008B0CFA" w:rsidRPr="008B0CFA" w:rsidRDefault="008B0CFA" w:rsidP="008B0CFA">
      <w:pPr>
        <w:pStyle w:val="Tiumccp3"/>
        <w:rPr>
          <w:lang w:val="vi-VN"/>
        </w:rPr>
      </w:pPr>
      <w:bookmarkStart w:id="37" w:name="_Toc132895617"/>
      <w:r>
        <w:rPr>
          <w:lang w:val="vi-VN"/>
        </w:rPr>
        <w:t xml:space="preserve">5.1.1.2 </w:t>
      </w:r>
      <w:r w:rsidRPr="008B0CFA">
        <w:rPr>
          <w:lang w:val="vi-VN"/>
        </w:rPr>
        <w:t>Switch Tầng 1:</w:t>
      </w:r>
      <w:bookmarkEnd w:id="37"/>
    </w:p>
    <w:p w14:paraId="17BAC146" w14:textId="77777777" w:rsidR="008B0CFA" w:rsidRPr="00A94D38" w:rsidRDefault="008B0CFA" w:rsidP="008B0CFA">
      <w:pPr>
        <w:pStyle w:val="Nidungvnbn"/>
        <w:rPr>
          <w:i/>
          <w:iCs/>
          <w:lang w:val="vi-VN"/>
        </w:rPr>
      </w:pPr>
      <w:r w:rsidRPr="00A94D38">
        <w:rPr>
          <w:i/>
          <w:iCs/>
          <w:lang w:val="vi-VN"/>
        </w:rPr>
        <w:t>conf ter</w:t>
      </w:r>
    </w:p>
    <w:p w14:paraId="72956AAD" w14:textId="77777777" w:rsidR="008B0CFA" w:rsidRPr="00A94D38" w:rsidRDefault="008B0CFA" w:rsidP="008B0CFA">
      <w:pPr>
        <w:pStyle w:val="Nidungvnbn"/>
        <w:rPr>
          <w:i/>
          <w:iCs/>
          <w:lang w:val="vi-VN"/>
        </w:rPr>
      </w:pPr>
      <w:r w:rsidRPr="00A94D38">
        <w:rPr>
          <w:i/>
          <w:iCs/>
          <w:lang w:val="vi-VN"/>
        </w:rPr>
        <w:t>vlan 10</w:t>
      </w:r>
    </w:p>
    <w:p w14:paraId="692A5D4A" w14:textId="77777777" w:rsidR="008B0CFA" w:rsidRPr="00A94D38" w:rsidRDefault="008B0CFA" w:rsidP="008B0CFA">
      <w:pPr>
        <w:pStyle w:val="Nidungvnbn"/>
        <w:rPr>
          <w:i/>
          <w:iCs/>
          <w:lang w:val="vi-VN"/>
        </w:rPr>
      </w:pPr>
      <w:r w:rsidRPr="00A94D38">
        <w:rPr>
          <w:i/>
          <w:iCs/>
          <w:lang w:val="vi-VN"/>
        </w:rPr>
        <w:t>name v10</w:t>
      </w:r>
    </w:p>
    <w:p w14:paraId="1949D633" w14:textId="77777777" w:rsidR="008B0CFA" w:rsidRPr="00A94D38" w:rsidRDefault="008B0CFA" w:rsidP="008B0CFA">
      <w:pPr>
        <w:pStyle w:val="Nidungvnbn"/>
        <w:rPr>
          <w:i/>
          <w:iCs/>
          <w:lang w:val="vi-VN"/>
        </w:rPr>
      </w:pPr>
      <w:r w:rsidRPr="00A94D38">
        <w:rPr>
          <w:i/>
          <w:iCs/>
          <w:lang w:val="vi-VN"/>
        </w:rPr>
        <w:t>vlan 20</w:t>
      </w:r>
    </w:p>
    <w:p w14:paraId="40AB0EBC" w14:textId="77777777" w:rsidR="008B0CFA" w:rsidRPr="00A94D38" w:rsidRDefault="008B0CFA" w:rsidP="008B0CFA">
      <w:pPr>
        <w:pStyle w:val="Nidungvnbn"/>
        <w:rPr>
          <w:i/>
          <w:iCs/>
          <w:lang w:val="vi-VN"/>
        </w:rPr>
      </w:pPr>
      <w:r w:rsidRPr="00A94D38">
        <w:rPr>
          <w:i/>
          <w:iCs/>
          <w:lang w:val="vi-VN"/>
        </w:rPr>
        <w:t>name v20</w:t>
      </w:r>
    </w:p>
    <w:p w14:paraId="7D612294" w14:textId="77777777" w:rsidR="008B0CFA" w:rsidRPr="00A94D38" w:rsidRDefault="008B0CFA" w:rsidP="008B0CFA">
      <w:pPr>
        <w:pStyle w:val="Nidungvnbn"/>
        <w:rPr>
          <w:i/>
          <w:iCs/>
          <w:lang w:val="vi-VN"/>
        </w:rPr>
      </w:pPr>
      <w:r w:rsidRPr="00A94D38">
        <w:rPr>
          <w:i/>
          <w:iCs/>
          <w:lang w:val="vi-VN"/>
        </w:rPr>
        <w:t>vlan 30</w:t>
      </w:r>
    </w:p>
    <w:p w14:paraId="12787145" w14:textId="77777777" w:rsidR="008B0CFA" w:rsidRPr="00A94D38" w:rsidRDefault="008B0CFA" w:rsidP="008B0CFA">
      <w:pPr>
        <w:pStyle w:val="Nidungvnbn"/>
        <w:rPr>
          <w:i/>
          <w:iCs/>
          <w:lang w:val="vi-VN"/>
        </w:rPr>
      </w:pPr>
      <w:r w:rsidRPr="00A94D38">
        <w:rPr>
          <w:i/>
          <w:iCs/>
          <w:lang w:val="vi-VN"/>
        </w:rPr>
        <w:t>name v30</w:t>
      </w:r>
    </w:p>
    <w:p w14:paraId="319E0DF4" w14:textId="77777777" w:rsidR="008B0CFA" w:rsidRPr="00A94D38" w:rsidRDefault="008B0CFA" w:rsidP="008B0CFA">
      <w:pPr>
        <w:pStyle w:val="Nidungvnbn"/>
        <w:rPr>
          <w:i/>
          <w:iCs/>
          <w:lang w:val="vi-VN"/>
        </w:rPr>
      </w:pPr>
      <w:r w:rsidRPr="00A94D38">
        <w:rPr>
          <w:i/>
          <w:iCs/>
          <w:lang w:val="vi-VN"/>
        </w:rPr>
        <w:t>vlan 999</w:t>
      </w:r>
    </w:p>
    <w:p w14:paraId="178A11B9" w14:textId="77777777" w:rsidR="008B0CFA" w:rsidRPr="00A94D38" w:rsidRDefault="008B0CFA" w:rsidP="008B0CFA">
      <w:pPr>
        <w:pStyle w:val="Nidungvnbn"/>
        <w:rPr>
          <w:i/>
          <w:iCs/>
          <w:lang w:val="vi-VN"/>
        </w:rPr>
      </w:pPr>
      <w:r w:rsidRPr="00A94D38">
        <w:rPr>
          <w:i/>
          <w:iCs/>
          <w:lang w:val="vi-VN"/>
        </w:rPr>
        <w:t>name v999</w:t>
      </w:r>
    </w:p>
    <w:p w14:paraId="26D6B602" w14:textId="77777777" w:rsidR="008B0CFA" w:rsidRPr="00A94D38" w:rsidRDefault="008B0CFA" w:rsidP="008B0CFA">
      <w:pPr>
        <w:pStyle w:val="Nidungvnbn"/>
        <w:rPr>
          <w:i/>
          <w:iCs/>
          <w:lang w:val="vi-VN"/>
        </w:rPr>
      </w:pPr>
      <w:r w:rsidRPr="00A94D38">
        <w:rPr>
          <w:i/>
          <w:iCs/>
          <w:lang w:val="vi-VN"/>
        </w:rPr>
        <w:t>interface FastEthernet0/1</w:t>
      </w:r>
    </w:p>
    <w:p w14:paraId="16112F5D" w14:textId="77777777" w:rsidR="008B0CFA" w:rsidRPr="00A94D38" w:rsidRDefault="008B0CFA" w:rsidP="008B0CFA">
      <w:pPr>
        <w:pStyle w:val="Nidungvnbn"/>
        <w:rPr>
          <w:i/>
          <w:iCs/>
          <w:lang w:val="vi-VN"/>
        </w:rPr>
      </w:pPr>
      <w:r w:rsidRPr="00A94D38">
        <w:rPr>
          <w:i/>
          <w:iCs/>
          <w:lang w:val="vi-VN"/>
        </w:rPr>
        <w:t>switchport mode trunk</w:t>
      </w:r>
    </w:p>
    <w:p w14:paraId="2C52C4F3" w14:textId="77777777" w:rsidR="008B0CFA" w:rsidRPr="00A94D38" w:rsidRDefault="008B0CFA" w:rsidP="008B0CFA">
      <w:pPr>
        <w:pStyle w:val="Nidungvnbn"/>
        <w:rPr>
          <w:i/>
          <w:iCs/>
          <w:lang w:val="vi-VN"/>
        </w:rPr>
      </w:pPr>
      <w:r w:rsidRPr="00A94D38">
        <w:rPr>
          <w:i/>
          <w:iCs/>
          <w:lang w:val="vi-VN"/>
        </w:rPr>
        <w:t>interface FastEthernet0/2</w:t>
      </w:r>
    </w:p>
    <w:p w14:paraId="7E5A60A9" w14:textId="77777777" w:rsidR="008B0CFA" w:rsidRPr="00A94D38" w:rsidRDefault="008B0CFA" w:rsidP="008B0CFA">
      <w:pPr>
        <w:pStyle w:val="Nidungvnbn"/>
        <w:rPr>
          <w:i/>
          <w:iCs/>
          <w:lang w:val="vi-VN"/>
        </w:rPr>
      </w:pPr>
      <w:r w:rsidRPr="00A94D38">
        <w:rPr>
          <w:i/>
          <w:iCs/>
          <w:lang w:val="vi-VN"/>
        </w:rPr>
        <w:t>switchport mode trunk</w:t>
      </w:r>
    </w:p>
    <w:p w14:paraId="6C3B310C" w14:textId="77777777" w:rsidR="008B0CFA" w:rsidRPr="00A94D38" w:rsidRDefault="008B0CFA" w:rsidP="008B0CFA">
      <w:pPr>
        <w:pStyle w:val="Nidungvnbn"/>
        <w:rPr>
          <w:i/>
          <w:iCs/>
          <w:lang w:val="vi-VN"/>
        </w:rPr>
      </w:pPr>
      <w:r w:rsidRPr="00A94D38">
        <w:rPr>
          <w:i/>
          <w:iCs/>
          <w:lang w:val="vi-VN"/>
        </w:rPr>
        <w:t>interface FastEthernet0/3</w:t>
      </w:r>
    </w:p>
    <w:p w14:paraId="35D58ABA" w14:textId="77777777" w:rsidR="008B0CFA" w:rsidRPr="00A94D38" w:rsidRDefault="008B0CFA" w:rsidP="008B0CFA">
      <w:pPr>
        <w:pStyle w:val="Nidungvnbn"/>
        <w:rPr>
          <w:i/>
          <w:iCs/>
          <w:lang w:val="vi-VN"/>
        </w:rPr>
      </w:pPr>
      <w:r w:rsidRPr="00A94D38">
        <w:rPr>
          <w:i/>
          <w:iCs/>
          <w:lang w:val="vi-VN"/>
        </w:rPr>
        <w:t>switchport mode trunk</w:t>
      </w:r>
    </w:p>
    <w:p w14:paraId="5C37D4AA" w14:textId="77777777" w:rsidR="008B0CFA" w:rsidRPr="00A94D38" w:rsidRDefault="008B0CFA" w:rsidP="008B0CFA">
      <w:pPr>
        <w:pStyle w:val="Nidungvnbn"/>
        <w:rPr>
          <w:i/>
          <w:iCs/>
          <w:lang w:val="vi-VN"/>
        </w:rPr>
      </w:pPr>
      <w:r w:rsidRPr="00A94D38">
        <w:rPr>
          <w:i/>
          <w:iCs/>
          <w:lang w:val="vi-VN"/>
        </w:rPr>
        <w:t>interface FastEthernet0/4</w:t>
      </w:r>
    </w:p>
    <w:p w14:paraId="5A78B329" w14:textId="4BB2DE90" w:rsidR="008B0CFA" w:rsidRDefault="008B0CFA" w:rsidP="008B0CFA">
      <w:pPr>
        <w:pStyle w:val="Nidungvnbn"/>
        <w:rPr>
          <w:lang w:val="vi-VN"/>
        </w:rPr>
      </w:pPr>
      <w:r w:rsidRPr="00A94D38">
        <w:rPr>
          <w:i/>
          <w:iCs/>
          <w:lang w:val="vi-VN"/>
        </w:rPr>
        <w:t>switchport mode trunk</w:t>
      </w:r>
    </w:p>
    <w:p w14:paraId="28111CC5" w14:textId="341273FB" w:rsidR="008B0CFA" w:rsidRDefault="008B0CFA" w:rsidP="008B0CFA">
      <w:pPr>
        <w:pStyle w:val="Nidungvnbn"/>
        <w:rPr>
          <w:lang w:val="vi-VN"/>
        </w:rPr>
      </w:pPr>
    </w:p>
    <w:p w14:paraId="7BD16EE0" w14:textId="5D95FECD" w:rsidR="008B0CFA" w:rsidRPr="008B0CFA" w:rsidRDefault="008B0CFA" w:rsidP="008B0CFA">
      <w:pPr>
        <w:pStyle w:val="Tiumccp3"/>
        <w:rPr>
          <w:lang w:val="vi-VN"/>
        </w:rPr>
      </w:pPr>
      <w:bookmarkStart w:id="38" w:name="_Toc132895618"/>
      <w:r>
        <w:rPr>
          <w:lang w:val="vi-VN"/>
        </w:rPr>
        <w:t xml:space="preserve">5.1.1.3 </w:t>
      </w:r>
      <w:r w:rsidRPr="008B0CFA">
        <w:rPr>
          <w:lang w:val="vi-VN"/>
        </w:rPr>
        <w:t>Switch Phòng C101:</w:t>
      </w:r>
      <w:bookmarkEnd w:id="38"/>
    </w:p>
    <w:p w14:paraId="2C97846F" w14:textId="77777777" w:rsidR="008B0CFA" w:rsidRPr="00A94D38" w:rsidRDefault="008B0CFA" w:rsidP="008B0CFA">
      <w:pPr>
        <w:pStyle w:val="Nidungvnbn"/>
        <w:rPr>
          <w:i/>
          <w:iCs/>
          <w:lang w:val="vi-VN"/>
        </w:rPr>
      </w:pPr>
      <w:r w:rsidRPr="00A94D38">
        <w:rPr>
          <w:i/>
          <w:iCs/>
          <w:lang w:val="vi-VN"/>
        </w:rPr>
        <w:lastRenderedPageBreak/>
        <w:t>conf ter</w:t>
      </w:r>
    </w:p>
    <w:p w14:paraId="4BC04FF2" w14:textId="77777777" w:rsidR="008B0CFA" w:rsidRPr="00A94D38" w:rsidRDefault="008B0CFA" w:rsidP="008B0CFA">
      <w:pPr>
        <w:pStyle w:val="Nidungvnbn"/>
        <w:rPr>
          <w:i/>
          <w:iCs/>
          <w:lang w:val="vi-VN"/>
        </w:rPr>
      </w:pPr>
      <w:r w:rsidRPr="00A94D38">
        <w:rPr>
          <w:i/>
          <w:iCs/>
          <w:lang w:val="vi-VN"/>
        </w:rPr>
        <w:t>vlan 10</w:t>
      </w:r>
    </w:p>
    <w:p w14:paraId="2BC7C48B" w14:textId="77777777" w:rsidR="008B0CFA" w:rsidRPr="00A94D38" w:rsidRDefault="008B0CFA" w:rsidP="008B0CFA">
      <w:pPr>
        <w:pStyle w:val="Nidungvnbn"/>
        <w:rPr>
          <w:i/>
          <w:iCs/>
          <w:lang w:val="vi-VN"/>
        </w:rPr>
      </w:pPr>
      <w:r w:rsidRPr="00A94D38">
        <w:rPr>
          <w:i/>
          <w:iCs/>
          <w:lang w:val="vi-VN"/>
        </w:rPr>
        <w:t>name v10</w:t>
      </w:r>
    </w:p>
    <w:p w14:paraId="42F83721" w14:textId="0A2E12E5" w:rsidR="008B0CFA" w:rsidRPr="00A94D38" w:rsidRDefault="008B0CFA" w:rsidP="008B0CFA">
      <w:pPr>
        <w:pStyle w:val="Nidungvnbn"/>
        <w:rPr>
          <w:i/>
          <w:iCs/>
          <w:lang w:val="vi-VN"/>
        </w:rPr>
      </w:pPr>
      <w:r w:rsidRPr="00A94D38">
        <w:rPr>
          <w:i/>
          <w:iCs/>
          <w:lang w:val="vi-VN"/>
        </w:rPr>
        <w:t>vlan 20</w:t>
      </w:r>
    </w:p>
    <w:p w14:paraId="5FB9F530" w14:textId="77777777" w:rsidR="008B0CFA" w:rsidRPr="00A94D38" w:rsidRDefault="008B0CFA" w:rsidP="008B0CFA">
      <w:pPr>
        <w:pStyle w:val="Nidungvnbn"/>
        <w:rPr>
          <w:i/>
          <w:iCs/>
          <w:lang w:val="vi-VN"/>
        </w:rPr>
      </w:pPr>
      <w:r w:rsidRPr="00A94D38">
        <w:rPr>
          <w:i/>
          <w:iCs/>
          <w:lang w:val="vi-VN"/>
        </w:rPr>
        <w:t>name v20</w:t>
      </w:r>
    </w:p>
    <w:p w14:paraId="7C002EBD" w14:textId="77777777" w:rsidR="008B0CFA" w:rsidRPr="00A94D38" w:rsidRDefault="008B0CFA" w:rsidP="008B0CFA">
      <w:pPr>
        <w:pStyle w:val="Nidungvnbn"/>
        <w:rPr>
          <w:i/>
          <w:iCs/>
          <w:lang w:val="vi-VN"/>
        </w:rPr>
      </w:pPr>
      <w:r w:rsidRPr="00A94D38">
        <w:rPr>
          <w:i/>
          <w:iCs/>
          <w:lang w:val="vi-VN"/>
        </w:rPr>
        <w:t>vlan 30</w:t>
      </w:r>
    </w:p>
    <w:p w14:paraId="2E0E15FA" w14:textId="77777777" w:rsidR="008B0CFA" w:rsidRPr="00A94D38" w:rsidRDefault="008B0CFA" w:rsidP="008B0CFA">
      <w:pPr>
        <w:pStyle w:val="Nidungvnbn"/>
        <w:rPr>
          <w:i/>
          <w:iCs/>
          <w:lang w:val="vi-VN"/>
        </w:rPr>
      </w:pPr>
      <w:r w:rsidRPr="00A94D38">
        <w:rPr>
          <w:i/>
          <w:iCs/>
          <w:lang w:val="vi-VN"/>
        </w:rPr>
        <w:t>name v30</w:t>
      </w:r>
    </w:p>
    <w:p w14:paraId="6D6DE179" w14:textId="77777777" w:rsidR="008B0CFA" w:rsidRPr="00A94D38" w:rsidRDefault="008B0CFA" w:rsidP="008B0CFA">
      <w:pPr>
        <w:pStyle w:val="Nidungvnbn"/>
        <w:rPr>
          <w:i/>
          <w:iCs/>
          <w:lang w:val="vi-VN"/>
        </w:rPr>
      </w:pPr>
      <w:r w:rsidRPr="00A94D38">
        <w:rPr>
          <w:i/>
          <w:iCs/>
          <w:lang w:val="vi-VN"/>
        </w:rPr>
        <w:t>vlan 999</w:t>
      </w:r>
    </w:p>
    <w:p w14:paraId="2B6FCE01" w14:textId="77777777" w:rsidR="008B0CFA" w:rsidRPr="00A94D38" w:rsidRDefault="008B0CFA" w:rsidP="008B0CFA">
      <w:pPr>
        <w:pStyle w:val="Nidungvnbn"/>
        <w:rPr>
          <w:i/>
          <w:iCs/>
          <w:lang w:val="vi-VN"/>
        </w:rPr>
      </w:pPr>
      <w:r w:rsidRPr="00A94D38">
        <w:rPr>
          <w:i/>
          <w:iCs/>
          <w:lang w:val="vi-VN"/>
        </w:rPr>
        <w:t>name v999</w:t>
      </w:r>
    </w:p>
    <w:p w14:paraId="7B3EB754" w14:textId="77777777" w:rsidR="008B0CFA" w:rsidRPr="00A94D38" w:rsidRDefault="008B0CFA" w:rsidP="008B0CFA">
      <w:pPr>
        <w:pStyle w:val="Nidungvnbn"/>
        <w:rPr>
          <w:i/>
          <w:iCs/>
          <w:lang w:val="vi-VN"/>
        </w:rPr>
      </w:pPr>
      <w:r w:rsidRPr="00A94D38">
        <w:rPr>
          <w:i/>
          <w:iCs/>
          <w:lang w:val="vi-VN"/>
        </w:rPr>
        <w:t>interface FastEthernet0/1</w:t>
      </w:r>
    </w:p>
    <w:p w14:paraId="300C0FD9" w14:textId="77777777" w:rsidR="008B0CFA" w:rsidRPr="00A94D38" w:rsidRDefault="008B0CFA" w:rsidP="008B0CFA">
      <w:pPr>
        <w:pStyle w:val="Nidungvnbn"/>
        <w:rPr>
          <w:i/>
          <w:iCs/>
          <w:lang w:val="vi-VN"/>
        </w:rPr>
      </w:pPr>
      <w:r w:rsidRPr="00A94D38">
        <w:rPr>
          <w:i/>
          <w:iCs/>
          <w:lang w:val="vi-VN"/>
        </w:rPr>
        <w:t>switchport mode trunk</w:t>
      </w:r>
    </w:p>
    <w:p w14:paraId="59C8B4E6" w14:textId="0287A1FC" w:rsidR="008B0CFA" w:rsidRPr="00A94D38" w:rsidRDefault="008B0CFA" w:rsidP="008B0CFA">
      <w:pPr>
        <w:pStyle w:val="Nidungvnbn"/>
        <w:rPr>
          <w:i/>
          <w:iCs/>
        </w:rPr>
      </w:pPr>
      <w:r w:rsidRPr="00A94D38">
        <w:rPr>
          <w:i/>
          <w:iCs/>
          <w:lang w:val="vi-VN"/>
        </w:rPr>
        <w:t>interface FastEthernet</w:t>
      </w:r>
      <w:r w:rsidR="00A94D38" w:rsidRPr="00A94D38">
        <w:rPr>
          <w:i/>
          <w:iCs/>
        </w:rPr>
        <w:t>1/1</w:t>
      </w:r>
    </w:p>
    <w:p w14:paraId="03D0B6D2" w14:textId="77777777" w:rsidR="008B0CFA" w:rsidRPr="00A94D38" w:rsidRDefault="008B0CFA" w:rsidP="008B0CFA">
      <w:pPr>
        <w:pStyle w:val="Nidungvnbn"/>
        <w:rPr>
          <w:i/>
          <w:iCs/>
          <w:lang w:val="vi-VN"/>
        </w:rPr>
      </w:pPr>
      <w:r w:rsidRPr="00A94D38">
        <w:rPr>
          <w:i/>
          <w:iCs/>
          <w:lang w:val="vi-VN"/>
        </w:rPr>
        <w:t>switchport mode access</w:t>
      </w:r>
    </w:p>
    <w:p w14:paraId="790252E7" w14:textId="77777777" w:rsidR="008B0CFA" w:rsidRPr="00A94D38" w:rsidRDefault="008B0CFA" w:rsidP="008B0CFA">
      <w:pPr>
        <w:pStyle w:val="Nidungvnbn"/>
        <w:rPr>
          <w:i/>
          <w:iCs/>
          <w:lang w:val="vi-VN"/>
        </w:rPr>
      </w:pPr>
      <w:r w:rsidRPr="00A94D38">
        <w:rPr>
          <w:i/>
          <w:iCs/>
          <w:lang w:val="vi-VN"/>
        </w:rPr>
        <w:t>switchport access vlan 10</w:t>
      </w:r>
    </w:p>
    <w:p w14:paraId="69336618" w14:textId="76A6D55C" w:rsidR="008B0CFA" w:rsidRPr="00A94D38" w:rsidRDefault="008B0CFA" w:rsidP="008B0CFA">
      <w:pPr>
        <w:pStyle w:val="Nidungvnbn"/>
        <w:rPr>
          <w:i/>
          <w:iCs/>
        </w:rPr>
      </w:pPr>
      <w:r w:rsidRPr="00A94D38">
        <w:rPr>
          <w:i/>
          <w:iCs/>
          <w:lang w:val="vi-VN"/>
        </w:rPr>
        <w:t>interface FastEthernet</w:t>
      </w:r>
      <w:r w:rsidR="00A94D38" w:rsidRPr="00A94D38">
        <w:rPr>
          <w:i/>
          <w:iCs/>
        </w:rPr>
        <w:t>2/1</w:t>
      </w:r>
    </w:p>
    <w:p w14:paraId="73E0A26C" w14:textId="77777777" w:rsidR="008B0CFA" w:rsidRPr="00A94D38" w:rsidRDefault="008B0CFA" w:rsidP="008B0CFA">
      <w:pPr>
        <w:pStyle w:val="Nidungvnbn"/>
        <w:rPr>
          <w:i/>
          <w:iCs/>
          <w:lang w:val="vi-VN"/>
        </w:rPr>
      </w:pPr>
      <w:r w:rsidRPr="00A94D38">
        <w:rPr>
          <w:i/>
          <w:iCs/>
          <w:lang w:val="vi-VN"/>
        </w:rPr>
        <w:t>switchport mode access</w:t>
      </w:r>
    </w:p>
    <w:p w14:paraId="24979C02" w14:textId="0BC4052B" w:rsidR="008B0CFA" w:rsidRPr="00A94D38" w:rsidRDefault="008B0CFA" w:rsidP="008B0CFA">
      <w:pPr>
        <w:pStyle w:val="Nidungvnbn"/>
        <w:rPr>
          <w:i/>
          <w:iCs/>
          <w:lang w:val="vi-VN"/>
        </w:rPr>
      </w:pPr>
      <w:r w:rsidRPr="00A94D38">
        <w:rPr>
          <w:i/>
          <w:iCs/>
          <w:lang w:val="vi-VN"/>
        </w:rPr>
        <w:t>switchport access vlan 10</w:t>
      </w:r>
    </w:p>
    <w:p w14:paraId="5B663C15" w14:textId="02FE0FF9" w:rsidR="00A94D38" w:rsidRPr="00A94D38" w:rsidRDefault="00A94D38" w:rsidP="00A94D38">
      <w:pPr>
        <w:pStyle w:val="Nidungvnbn"/>
        <w:rPr>
          <w:i/>
          <w:iCs/>
        </w:rPr>
      </w:pPr>
      <w:r w:rsidRPr="00A94D38">
        <w:rPr>
          <w:i/>
          <w:iCs/>
          <w:lang w:val="vi-VN"/>
        </w:rPr>
        <w:t>interface FastEthernet</w:t>
      </w:r>
      <w:r w:rsidRPr="00A94D38">
        <w:rPr>
          <w:i/>
          <w:iCs/>
        </w:rPr>
        <w:t>3/1</w:t>
      </w:r>
    </w:p>
    <w:p w14:paraId="7C1BCF96" w14:textId="77777777" w:rsidR="00A94D38" w:rsidRPr="00A94D38" w:rsidRDefault="00A94D38" w:rsidP="00A94D38">
      <w:pPr>
        <w:pStyle w:val="Nidungvnbn"/>
        <w:rPr>
          <w:i/>
          <w:iCs/>
          <w:lang w:val="vi-VN"/>
        </w:rPr>
      </w:pPr>
      <w:r w:rsidRPr="00A94D38">
        <w:rPr>
          <w:i/>
          <w:iCs/>
          <w:lang w:val="vi-VN"/>
        </w:rPr>
        <w:t>switchport mode access</w:t>
      </w:r>
    </w:p>
    <w:p w14:paraId="68560927" w14:textId="01582329" w:rsidR="008B0CFA" w:rsidRPr="00A94D38" w:rsidRDefault="00A94D38" w:rsidP="00A94D38">
      <w:pPr>
        <w:pStyle w:val="Nidungvnbn"/>
        <w:rPr>
          <w:i/>
          <w:iCs/>
          <w:lang w:val="vi-VN"/>
        </w:rPr>
      </w:pPr>
      <w:r w:rsidRPr="00A94D38">
        <w:rPr>
          <w:i/>
          <w:iCs/>
          <w:lang w:val="vi-VN"/>
        </w:rPr>
        <w:t>switchport access vlan 10</w:t>
      </w:r>
    </w:p>
    <w:p w14:paraId="02B6D69E" w14:textId="5399D237" w:rsidR="008B0CFA" w:rsidRPr="008B0CFA" w:rsidRDefault="008B0CFA" w:rsidP="008B0CFA">
      <w:pPr>
        <w:pStyle w:val="Tiumccp3"/>
        <w:rPr>
          <w:lang w:val="vi-VN"/>
        </w:rPr>
      </w:pPr>
      <w:bookmarkStart w:id="39" w:name="_Toc132895619"/>
      <w:r>
        <w:rPr>
          <w:lang w:val="vi-VN"/>
        </w:rPr>
        <w:t xml:space="preserve">5.1.1.4 </w:t>
      </w:r>
      <w:r w:rsidRPr="008B0CFA">
        <w:rPr>
          <w:lang w:val="vi-VN"/>
        </w:rPr>
        <w:t>Switch Phòng C102:</w:t>
      </w:r>
      <w:bookmarkEnd w:id="39"/>
    </w:p>
    <w:p w14:paraId="3B54173B" w14:textId="77777777" w:rsidR="008B0CFA" w:rsidRPr="00A94D38" w:rsidRDefault="008B0CFA" w:rsidP="008B0CFA">
      <w:pPr>
        <w:pStyle w:val="Nidungvnbn"/>
        <w:rPr>
          <w:i/>
          <w:iCs/>
          <w:lang w:val="vi-VN"/>
        </w:rPr>
      </w:pPr>
      <w:r w:rsidRPr="00A94D38">
        <w:rPr>
          <w:i/>
          <w:iCs/>
          <w:lang w:val="vi-VN"/>
        </w:rPr>
        <w:t>conf ter</w:t>
      </w:r>
    </w:p>
    <w:p w14:paraId="240C163E" w14:textId="77777777" w:rsidR="008B0CFA" w:rsidRPr="00A94D38" w:rsidRDefault="008B0CFA" w:rsidP="008B0CFA">
      <w:pPr>
        <w:pStyle w:val="Nidungvnbn"/>
        <w:rPr>
          <w:i/>
          <w:iCs/>
          <w:lang w:val="vi-VN"/>
        </w:rPr>
      </w:pPr>
      <w:r w:rsidRPr="00A94D38">
        <w:rPr>
          <w:i/>
          <w:iCs/>
          <w:lang w:val="vi-VN"/>
        </w:rPr>
        <w:t>vlan 10</w:t>
      </w:r>
    </w:p>
    <w:p w14:paraId="7EBE10E7" w14:textId="77777777" w:rsidR="008B0CFA" w:rsidRPr="00A94D38" w:rsidRDefault="008B0CFA" w:rsidP="008B0CFA">
      <w:pPr>
        <w:pStyle w:val="Nidungvnbn"/>
        <w:rPr>
          <w:i/>
          <w:iCs/>
          <w:lang w:val="vi-VN"/>
        </w:rPr>
      </w:pPr>
      <w:r w:rsidRPr="00A94D38">
        <w:rPr>
          <w:i/>
          <w:iCs/>
          <w:lang w:val="vi-VN"/>
        </w:rPr>
        <w:t>name v10</w:t>
      </w:r>
    </w:p>
    <w:p w14:paraId="5C9B5997" w14:textId="77777777" w:rsidR="008B0CFA" w:rsidRPr="00A94D38" w:rsidRDefault="008B0CFA" w:rsidP="008B0CFA">
      <w:pPr>
        <w:pStyle w:val="Nidungvnbn"/>
        <w:rPr>
          <w:i/>
          <w:iCs/>
          <w:lang w:val="vi-VN"/>
        </w:rPr>
      </w:pPr>
      <w:r w:rsidRPr="00A94D38">
        <w:rPr>
          <w:i/>
          <w:iCs/>
          <w:lang w:val="vi-VN"/>
        </w:rPr>
        <w:t>vlan 20</w:t>
      </w:r>
    </w:p>
    <w:p w14:paraId="4EC8D071" w14:textId="77777777" w:rsidR="008B0CFA" w:rsidRPr="00A94D38" w:rsidRDefault="008B0CFA" w:rsidP="008B0CFA">
      <w:pPr>
        <w:pStyle w:val="Nidungvnbn"/>
        <w:rPr>
          <w:i/>
          <w:iCs/>
          <w:lang w:val="vi-VN"/>
        </w:rPr>
      </w:pPr>
      <w:r w:rsidRPr="00A94D38">
        <w:rPr>
          <w:i/>
          <w:iCs/>
          <w:lang w:val="vi-VN"/>
        </w:rPr>
        <w:t>name v20</w:t>
      </w:r>
    </w:p>
    <w:p w14:paraId="08F1700C" w14:textId="77777777" w:rsidR="008B0CFA" w:rsidRPr="00A94D38" w:rsidRDefault="008B0CFA" w:rsidP="008B0CFA">
      <w:pPr>
        <w:pStyle w:val="Nidungvnbn"/>
        <w:rPr>
          <w:i/>
          <w:iCs/>
          <w:lang w:val="vi-VN"/>
        </w:rPr>
      </w:pPr>
      <w:r w:rsidRPr="00A94D38">
        <w:rPr>
          <w:i/>
          <w:iCs/>
          <w:lang w:val="vi-VN"/>
        </w:rPr>
        <w:t>vlan 30</w:t>
      </w:r>
    </w:p>
    <w:p w14:paraId="31642C8A" w14:textId="77777777" w:rsidR="008B0CFA" w:rsidRPr="00A94D38" w:rsidRDefault="008B0CFA" w:rsidP="008B0CFA">
      <w:pPr>
        <w:pStyle w:val="Nidungvnbn"/>
        <w:rPr>
          <w:i/>
          <w:iCs/>
          <w:lang w:val="vi-VN"/>
        </w:rPr>
      </w:pPr>
      <w:r w:rsidRPr="00A94D38">
        <w:rPr>
          <w:i/>
          <w:iCs/>
          <w:lang w:val="vi-VN"/>
        </w:rPr>
        <w:lastRenderedPageBreak/>
        <w:t>name v30</w:t>
      </w:r>
    </w:p>
    <w:p w14:paraId="6B0D7C1A" w14:textId="77777777" w:rsidR="008B0CFA" w:rsidRPr="00A94D38" w:rsidRDefault="008B0CFA" w:rsidP="008B0CFA">
      <w:pPr>
        <w:pStyle w:val="Nidungvnbn"/>
        <w:rPr>
          <w:i/>
          <w:iCs/>
          <w:lang w:val="vi-VN"/>
        </w:rPr>
      </w:pPr>
      <w:r w:rsidRPr="00A94D38">
        <w:rPr>
          <w:i/>
          <w:iCs/>
          <w:lang w:val="vi-VN"/>
        </w:rPr>
        <w:t>vlan 999</w:t>
      </w:r>
    </w:p>
    <w:p w14:paraId="7F5EE6B4" w14:textId="77777777" w:rsidR="008B0CFA" w:rsidRPr="00A94D38" w:rsidRDefault="008B0CFA" w:rsidP="008B0CFA">
      <w:pPr>
        <w:pStyle w:val="Nidungvnbn"/>
        <w:rPr>
          <w:i/>
          <w:iCs/>
          <w:lang w:val="vi-VN"/>
        </w:rPr>
      </w:pPr>
      <w:r w:rsidRPr="00A94D38">
        <w:rPr>
          <w:i/>
          <w:iCs/>
          <w:lang w:val="vi-VN"/>
        </w:rPr>
        <w:t>name v999</w:t>
      </w:r>
    </w:p>
    <w:p w14:paraId="76C591EE" w14:textId="77777777" w:rsidR="008B0CFA" w:rsidRPr="00A94D38" w:rsidRDefault="008B0CFA" w:rsidP="008B0CFA">
      <w:pPr>
        <w:pStyle w:val="Nidungvnbn"/>
        <w:rPr>
          <w:i/>
          <w:iCs/>
          <w:lang w:val="vi-VN"/>
        </w:rPr>
      </w:pPr>
      <w:r w:rsidRPr="00A94D38">
        <w:rPr>
          <w:i/>
          <w:iCs/>
          <w:lang w:val="vi-VN"/>
        </w:rPr>
        <w:t>interface FastEthernet0/1</w:t>
      </w:r>
    </w:p>
    <w:p w14:paraId="147C521F" w14:textId="77777777" w:rsidR="008B0CFA" w:rsidRPr="00A94D38" w:rsidRDefault="008B0CFA" w:rsidP="008B0CFA">
      <w:pPr>
        <w:pStyle w:val="Nidungvnbn"/>
        <w:rPr>
          <w:i/>
          <w:iCs/>
          <w:lang w:val="vi-VN"/>
        </w:rPr>
      </w:pPr>
      <w:r w:rsidRPr="00A94D38">
        <w:rPr>
          <w:i/>
          <w:iCs/>
          <w:lang w:val="vi-VN"/>
        </w:rPr>
        <w:t>switchport mode trunk</w:t>
      </w:r>
    </w:p>
    <w:p w14:paraId="00673014" w14:textId="77777777" w:rsidR="008B0CFA" w:rsidRPr="00A94D38" w:rsidRDefault="008B0CFA" w:rsidP="008B0CFA">
      <w:pPr>
        <w:pStyle w:val="Nidungvnbn"/>
        <w:rPr>
          <w:i/>
          <w:iCs/>
          <w:lang w:val="vi-VN"/>
        </w:rPr>
      </w:pPr>
      <w:r w:rsidRPr="00A94D38">
        <w:rPr>
          <w:i/>
          <w:iCs/>
          <w:lang w:val="vi-VN"/>
        </w:rPr>
        <w:t>interface FastEthernet1/1</w:t>
      </w:r>
    </w:p>
    <w:p w14:paraId="11AC2751" w14:textId="77777777" w:rsidR="008B0CFA" w:rsidRPr="00A94D38" w:rsidRDefault="008B0CFA" w:rsidP="008B0CFA">
      <w:pPr>
        <w:pStyle w:val="Nidungvnbn"/>
        <w:rPr>
          <w:i/>
          <w:iCs/>
          <w:lang w:val="vi-VN"/>
        </w:rPr>
      </w:pPr>
      <w:r w:rsidRPr="00A94D38">
        <w:rPr>
          <w:i/>
          <w:iCs/>
          <w:lang w:val="vi-VN"/>
        </w:rPr>
        <w:t>switchport mode access</w:t>
      </w:r>
    </w:p>
    <w:p w14:paraId="146CFCD0" w14:textId="77777777" w:rsidR="008B0CFA" w:rsidRPr="00A94D38" w:rsidRDefault="008B0CFA" w:rsidP="008B0CFA">
      <w:pPr>
        <w:pStyle w:val="Nidungvnbn"/>
        <w:rPr>
          <w:i/>
          <w:iCs/>
          <w:lang w:val="vi-VN"/>
        </w:rPr>
      </w:pPr>
      <w:r w:rsidRPr="00A94D38">
        <w:rPr>
          <w:i/>
          <w:iCs/>
          <w:lang w:val="vi-VN"/>
        </w:rPr>
        <w:t>switchport access vlan 20</w:t>
      </w:r>
    </w:p>
    <w:p w14:paraId="342B63C1" w14:textId="77777777" w:rsidR="008B0CFA" w:rsidRPr="00A94D38" w:rsidRDefault="008B0CFA" w:rsidP="008B0CFA">
      <w:pPr>
        <w:pStyle w:val="Nidungvnbn"/>
        <w:rPr>
          <w:i/>
          <w:iCs/>
          <w:lang w:val="vi-VN"/>
        </w:rPr>
      </w:pPr>
      <w:r w:rsidRPr="00A94D38">
        <w:rPr>
          <w:i/>
          <w:iCs/>
          <w:lang w:val="vi-VN"/>
        </w:rPr>
        <w:t>interface FastEthernet2/1</w:t>
      </w:r>
    </w:p>
    <w:p w14:paraId="7F9EA4E1" w14:textId="77777777" w:rsidR="008B0CFA" w:rsidRPr="00A94D38" w:rsidRDefault="008B0CFA" w:rsidP="008B0CFA">
      <w:pPr>
        <w:pStyle w:val="Nidungvnbn"/>
        <w:rPr>
          <w:i/>
          <w:iCs/>
          <w:lang w:val="vi-VN"/>
        </w:rPr>
      </w:pPr>
      <w:r w:rsidRPr="00A94D38">
        <w:rPr>
          <w:i/>
          <w:iCs/>
          <w:lang w:val="vi-VN"/>
        </w:rPr>
        <w:t>switchport mode access</w:t>
      </w:r>
    </w:p>
    <w:p w14:paraId="04283FE2" w14:textId="77777777" w:rsidR="008B0CFA" w:rsidRPr="00A94D38" w:rsidRDefault="008B0CFA" w:rsidP="008B0CFA">
      <w:pPr>
        <w:pStyle w:val="Nidungvnbn"/>
        <w:rPr>
          <w:i/>
          <w:iCs/>
          <w:lang w:val="vi-VN"/>
        </w:rPr>
      </w:pPr>
      <w:r w:rsidRPr="00A94D38">
        <w:rPr>
          <w:i/>
          <w:iCs/>
          <w:lang w:val="vi-VN"/>
        </w:rPr>
        <w:t>switchport access vlan 20</w:t>
      </w:r>
    </w:p>
    <w:p w14:paraId="17276332" w14:textId="77777777" w:rsidR="008B0CFA" w:rsidRPr="00A94D38" w:rsidRDefault="008B0CFA" w:rsidP="008B0CFA">
      <w:pPr>
        <w:pStyle w:val="Nidungvnbn"/>
        <w:rPr>
          <w:i/>
          <w:iCs/>
          <w:lang w:val="vi-VN"/>
        </w:rPr>
      </w:pPr>
      <w:r w:rsidRPr="00A94D38">
        <w:rPr>
          <w:i/>
          <w:iCs/>
          <w:lang w:val="vi-VN"/>
        </w:rPr>
        <w:t>interface FastEthernet3/1</w:t>
      </w:r>
    </w:p>
    <w:p w14:paraId="5D154171" w14:textId="77777777" w:rsidR="008B0CFA" w:rsidRPr="00A94D38" w:rsidRDefault="008B0CFA" w:rsidP="008B0CFA">
      <w:pPr>
        <w:pStyle w:val="Nidungvnbn"/>
        <w:rPr>
          <w:i/>
          <w:iCs/>
          <w:lang w:val="vi-VN"/>
        </w:rPr>
      </w:pPr>
      <w:r w:rsidRPr="00A94D38">
        <w:rPr>
          <w:i/>
          <w:iCs/>
          <w:lang w:val="vi-VN"/>
        </w:rPr>
        <w:t>switchport mode access</w:t>
      </w:r>
    </w:p>
    <w:p w14:paraId="2A8F972F" w14:textId="76EF8367" w:rsidR="008B0CFA" w:rsidRPr="00A94D38" w:rsidRDefault="008B0CFA" w:rsidP="008B0CFA">
      <w:pPr>
        <w:pStyle w:val="Nidungvnbn"/>
        <w:rPr>
          <w:i/>
          <w:iCs/>
          <w:lang w:val="vi-VN"/>
        </w:rPr>
      </w:pPr>
      <w:r w:rsidRPr="00A94D38">
        <w:rPr>
          <w:i/>
          <w:iCs/>
          <w:lang w:val="vi-VN"/>
        </w:rPr>
        <w:t>switchport access vlan 20</w:t>
      </w:r>
    </w:p>
    <w:p w14:paraId="5D90F5C3" w14:textId="06680A2F" w:rsidR="00B97DB2" w:rsidRDefault="00B97DB2" w:rsidP="008B0CFA">
      <w:pPr>
        <w:pStyle w:val="Nidungvnbn"/>
        <w:rPr>
          <w:lang w:val="vi-VN"/>
        </w:rPr>
      </w:pPr>
    </w:p>
    <w:p w14:paraId="6671CF41" w14:textId="654BF51A" w:rsidR="00B97DB2" w:rsidRPr="00B97DB2" w:rsidRDefault="00B97DB2" w:rsidP="00B97DB2">
      <w:pPr>
        <w:pStyle w:val="Tiumccp3"/>
        <w:rPr>
          <w:lang w:val="vi-VN"/>
        </w:rPr>
      </w:pPr>
      <w:bookmarkStart w:id="40" w:name="_Toc132895620"/>
      <w:r>
        <w:rPr>
          <w:lang w:val="vi-VN"/>
        </w:rPr>
        <w:t xml:space="preserve">5.1.1.5 </w:t>
      </w:r>
      <w:r w:rsidRPr="00B97DB2">
        <w:rPr>
          <w:lang w:val="vi-VN"/>
        </w:rPr>
        <w:t>Switch Phòng C103:</w:t>
      </w:r>
      <w:bookmarkEnd w:id="40"/>
    </w:p>
    <w:p w14:paraId="3728D851" w14:textId="77777777" w:rsidR="00B97DB2" w:rsidRPr="00A94D38" w:rsidRDefault="00B97DB2" w:rsidP="00B97DB2">
      <w:pPr>
        <w:pStyle w:val="Nidungvnbn"/>
        <w:rPr>
          <w:i/>
          <w:iCs/>
          <w:lang w:val="vi-VN"/>
        </w:rPr>
      </w:pPr>
      <w:r w:rsidRPr="00A94D38">
        <w:rPr>
          <w:i/>
          <w:iCs/>
          <w:lang w:val="vi-VN"/>
        </w:rPr>
        <w:t>conf ter</w:t>
      </w:r>
    </w:p>
    <w:p w14:paraId="34FF5DE3" w14:textId="77777777" w:rsidR="00B97DB2" w:rsidRPr="00A94D38" w:rsidRDefault="00B97DB2" w:rsidP="00B97DB2">
      <w:pPr>
        <w:pStyle w:val="Nidungvnbn"/>
        <w:rPr>
          <w:i/>
          <w:iCs/>
          <w:lang w:val="vi-VN"/>
        </w:rPr>
      </w:pPr>
      <w:r w:rsidRPr="00A94D38">
        <w:rPr>
          <w:i/>
          <w:iCs/>
          <w:lang w:val="vi-VN"/>
        </w:rPr>
        <w:t>vlan 10</w:t>
      </w:r>
    </w:p>
    <w:p w14:paraId="43C1ABBA" w14:textId="77777777" w:rsidR="00B97DB2" w:rsidRPr="00A94D38" w:rsidRDefault="00B97DB2" w:rsidP="00B97DB2">
      <w:pPr>
        <w:pStyle w:val="Nidungvnbn"/>
        <w:rPr>
          <w:i/>
          <w:iCs/>
          <w:lang w:val="vi-VN"/>
        </w:rPr>
      </w:pPr>
      <w:r w:rsidRPr="00A94D38">
        <w:rPr>
          <w:i/>
          <w:iCs/>
          <w:lang w:val="vi-VN"/>
        </w:rPr>
        <w:t>name v10</w:t>
      </w:r>
    </w:p>
    <w:p w14:paraId="77E5C560" w14:textId="77777777" w:rsidR="00B97DB2" w:rsidRPr="00A94D38" w:rsidRDefault="00B97DB2" w:rsidP="00B97DB2">
      <w:pPr>
        <w:pStyle w:val="Nidungvnbn"/>
        <w:rPr>
          <w:i/>
          <w:iCs/>
          <w:lang w:val="vi-VN"/>
        </w:rPr>
      </w:pPr>
      <w:r w:rsidRPr="00A94D38">
        <w:rPr>
          <w:i/>
          <w:iCs/>
          <w:lang w:val="vi-VN"/>
        </w:rPr>
        <w:t>vlan 20</w:t>
      </w:r>
    </w:p>
    <w:p w14:paraId="44D1E6AA" w14:textId="77777777" w:rsidR="00B97DB2" w:rsidRPr="00A94D38" w:rsidRDefault="00B97DB2" w:rsidP="00B97DB2">
      <w:pPr>
        <w:pStyle w:val="Nidungvnbn"/>
        <w:rPr>
          <w:i/>
          <w:iCs/>
          <w:lang w:val="vi-VN"/>
        </w:rPr>
      </w:pPr>
      <w:r w:rsidRPr="00A94D38">
        <w:rPr>
          <w:i/>
          <w:iCs/>
          <w:lang w:val="vi-VN"/>
        </w:rPr>
        <w:t>name v20</w:t>
      </w:r>
    </w:p>
    <w:p w14:paraId="605B59E1" w14:textId="69608124" w:rsidR="00B97DB2" w:rsidRPr="00A94D38" w:rsidRDefault="00B97DB2" w:rsidP="00B97DB2">
      <w:pPr>
        <w:pStyle w:val="Nidungvnbn"/>
        <w:rPr>
          <w:i/>
          <w:iCs/>
          <w:lang w:val="vi-VN"/>
        </w:rPr>
      </w:pPr>
      <w:r w:rsidRPr="00A94D38">
        <w:rPr>
          <w:i/>
          <w:iCs/>
          <w:lang w:val="vi-VN"/>
        </w:rPr>
        <w:t>vlan 30</w:t>
      </w:r>
    </w:p>
    <w:p w14:paraId="2BFD8687" w14:textId="77777777" w:rsidR="00B97DB2" w:rsidRPr="00A94D38" w:rsidRDefault="00B97DB2" w:rsidP="00B97DB2">
      <w:pPr>
        <w:pStyle w:val="Nidungvnbn"/>
        <w:rPr>
          <w:i/>
          <w:iCs/>
          <w:lang w:val="vi-VN"/>
        </w:rPr>
      </w:pPr>
      <w:r w:rsidRPr="00A94D38">
        <w:rPr>
          <w:i/>
          <w:iCs/>
          <w:lang w:val="vi-VN"/>
        </w:rPr>
        <w:t>name v30</w:t>
      </w:r>
    </w:p>
    <w:p w14:paraId="381EA210" w14:textId="77777777" w:rsidR="00B97DB2" w:rsidRPr="00A94D38" w:rsidRDefault="00B97DB2" w:rsidP="00B97DB2">
      <w:pPr>
        <w:pStyle w:val="Nidungvnbn"/>
        <w:rPr>
          <w:i/>
          <w:iCs/>
          <w:lang w:val="vi-VN"/>
        </w:rPr>
      </w:pPr>
      <w:r w:rsidRPr="00A94D38">
        <w:rPr>
          <w:i/>
          <w:iCs/>
          <w:lang w:val="vi-VN"/>
        </w:rPr>
        <w:t>vlan 999</w:t>
      </w:r>
    </w:p>
    <w:p w14:paraId="0A3C226C" w14:textId="77777777" w:rsidR="00B97DB2" w:rsidRPr="00A94D38" w:rsidRDefault="00B97DB2" w:rsidP="00B97DB2">
      <w:pPr>
        <w:pStyle w:val="Nidungvnbn"/>
        <w:rPr>
          <w:i/>
          <w:iCs/>
          <w:lang w:val="vi-VN"/>
        </w:rPr>
      </w:pPr>
      <w:r w:rsidRPr="00A94D38">
        <w:rPr>
          <w:i/>
          <w:iCs/>
          <w:lang w:val="vi-VN"/>
        </w:rPr>
        <w:t>name v999</w:t>
      </w:r>
    </w:p>
    <w:p w14:paraId="40013E36" w14:textId="77777777" w:rsidR="00B97DB2" w:rsidRPr="00A94D38" w:rsidRDefault="00B97DB2" w:rsidP="00B97DB2">
      <w:pPr>
        <w:pStyle w:val="Nidungvnbn"/>
        <w:rPr>
          <w:i/>
          <w:iCs/>
          <w:lang w:val="vi-VN"/>
        </w:rPr>
      </w:pPr>
      <w:r w:rsidRPr="00A94D38">
        <w:rPr>
          <w:i/>
          <w:iCs/>
          <w:lang w:val="vi-VN"/>
        </w:rPr>
        <w:t>interface FastEthernet0/1</w:t>
      </w:r>
    </w:p>
    <w:p w14:paraId="0ABC6135" w14:textId="77777777" w:rsidR="00B97DB2" w:rsidRPr="00A94D38" w:rsidRDefault="00B97DB2" w:rsidP="00B97DB2">
      <w:pPr>
        <w:pStyle w:val="Nidungvnbn"/>
        <w:rPr>
          <w:i/>
          <w:iCs/>
          <w:lang w:val="vi-VN"/>
        </w:rPr>
      </w:pPr>
      <w:r w:rsidRPr="00A94D38">
        <w:rPr>
          <w:i/>
          <w:iCs/>
          <w:lang w:val="vi-VN"/>
        </w:rPr>
        <w:t>switchport mode trunk</w:t>
      </w:r>
    </w:p>
    <w:p w14:paraId="77E9DB95" w14:textId="77777777" w:rsidR="00B97DB2" w:rsidRPr="00A94D38" w:rsidRDefault="00B97DB2" w:rsidP="00B97DB2">
      <w:pPr>
        <w:pStyle w:val="Nidungvnbn"/>
        <w:rPr>
          <w:i/>
          <w:iCs/>
          <w:lang w:val="vi-VN"/>
        </w:rPr>
      </w:pPr>
      <w:r w:rsidRPr="00A94D38">
        <w:rPr>
          <w:i/>
          <w:iCs/>
          <w:lang w:val="vi-VN"/>
        </w:rPr>
        <w:lastRenderedPageBreak/>
        <w:t>interface FastEthernet1/1</w:t>
      </w:r>
    </w:p>
    <w:p w14:paraId="6199DF35" w14:textId="77777777" w:rsidR="00B97DB2" w:rsidRPr="00A94D38" w:rsidRDefault="00B97DB2" w:rsidP="00B97DB2">
      <w:pPr>
        <w:pStyle w:val="Nidungvnbn"/>
        <w:rPr>
          <w:i/>
          <w:iCs/>
          <w:lang w:val="vi-VN"/>
        </w:rPr>
      </w:pPr>
      <w:r w:rsidRPr="00A94D38">
        <w:rPr>
          <w:i/>
          <w:iCs/>
          <w:lang w:val="vi-VN"/>
        </w:rPr>
        <w:t>switchport mode access</w:t>
      </w:r>
    </w:p>
    <w:p w14:paraId="6714ECA9" w14:textId="77777777" w:rsidR="00B97DB2" w:rsidRPr="00A94D38" w:rsidRDefault="00B97DB2" w:rsidP="00B97DB2">
      <w:pPr>
        <w:pStyle w:val="Nidungvnbn"/>
        <w:rPr>
          <w:i/>
          <w:iCs/>
          <w:lang w:val="vi-VN"/>
        </w:rPr>
      </w:pPr>
      <w:r w:rsidRPr="00A94D38">
        <w:rPr>
          <w:i/>
          <w:iCs/>
          <w:lang w:val="vi-VN"/>
        </w:rPr>
        <w:t>switchport access vlan 30</w:t>
      </w:r>
    </w:p>
    <w:p w14:paraId="28C80BA1" w14:textId="77777777" w:rsidR="00B97DB2" w:rsidRPr="00A94D38" w:rsidRDefault="00B97DB2" w:rsidP="00B97DB2">
      <w:pPr>
        <w:pStyle w:val="Nidungvnbn"/>
        <w:rPr>
          <w:i/>
          <w:iCs/>
          <w:lang w:val="vi-VN"/>
        </w:rPr>
      </w:pPr>
      <w:r w:rsidRPr="00A94D38">
        <w:rPr>
          <w:i/>
          <w:iCs/>
          <w:lang w:val="vi-VN"/>
        </w:rPr>
        <w:t>interface FastEthernet2/1</w:t>
      </w:r>
    </w:p>
    <w:p w14:paraId="1D72D91C" w14:textId="77777777" w:rsidR="00B97DB2" w:rsidRPr="00A94D38" w:rsidRDefault="00B97DB2" w:rsidP="00B97DB2">
      <w:pPr>
        <w:pStyle w:val="Nidungvnbn"/>
        <w:rPr>
          <w:i/>
          <w:iCs/>
          <w:lang w:val="vi-VN"/>
        </w:rPr>
      </w:pPr>
      <w:r w:rsidRPr="00A94D38">
        <w:rPr>
          <w:i/>
          <w:iCs/>
          <w:lang w:val="vi-VN"/>
        </w:rPr>
        <w:t>switchport mode access</w:t>
      </w:r>
    </w:p>
    <w:p w14:paraId="59FFD4CC" w14:textId="77777777" w:rsidR="00B97DB2" w:rsidRPr="00A94D38" w:rsidRDefault="00B97DB2" w:rsidP="00B97DB2">
      <w:pPr>
        <w:pStyle w:val="Nidungvnbn"/>
        <w:rPr>
          <w:i/>
          <w:iCs/>
          <w:lang w:val="vi-VN"/>
        </w:rPr>
      </w:pPr>
      <w:r w:rsidRPr="00A94D38">
        <w:rPr>
          <w:i/>
          <w:iCs/>
          <w:lang w:val="vi-VN"/>
        </w:rPr>
        <w:t>switchport access vlan 30</w:t>
      </w:r>
    </w:p>
    <w:p w14:paraId="469376D7" w14:textId="77777777" w:rsidR="00B97DB2" w:rsidRPr="00A94D38" w:rsidRDefault="00B97DB2" w:rsidP="00B97DB2">
      <w:pPr>
        <w:pStyle w:val="Nidungvnbn"/>
        <w:rPr>
          <w:i/>
          <w:iCs/>
          <w:lang w:val="vi-VN"/>
        </w:rPr>
      </w:pPr>
      <w:r w:rsidRPr="00A94D38">
        <w:rPr>
          <w:i/>
          <w:iCs/>
          <w:lang w:val="vi-VN"/>
        </w:rPr>
        <w:t>interface FastEthernet3/1</w:t>
      </w:r>
    </w:p>
    <w:p w14:paraId="2243030E" w14:textId="77777777" w:rsidR="00B97DB2" w:rsidRPr="00A94D38" w:rsidRDefault="00B97DB2" w:rsidP="00B97DB2">
      <w:pPr>
        <w:pStyle w:val="Nidungvnbn"/>
        <w:rPr>
          <w:i/>
          <w:iCs/>
          <w:lang w:val="vi-VN"/>
        </w:rPr>
      </w:pPr>
      <w:r w:rsidRPr="00A94D38">
        <w:rPr>
          <w:i/>
          <w:iCs/>
          <w:lang w:val="vi-VN"/>
        </w:rPr>
        <w:t>switchport mode access</w:t>
      </w:r>
    </w:p>
    <w:p w14:paraId="36472176" w14:textId="46A074A7" w:rsidR="00B97DB2" w:rsidRPr="00A94D38" w:rsidRDefault="00B97DB2" w:rsidP="00B97DB2">
      <w:pPr>
        <w:pStyle w:val="Nidungvnbn"/>
        <w:rPr>
          <w:i/>
          <w:iCs/>
          <w:lang w:val="vi-VN"/>
        </w:rPr>
      </w:pPr>
      <w:r w:rsidRPr="00A94D38">
        <w:rPr>
          <w:i/>
          <w:iCs/>
          <w:lang w:val="vi-VN"/>
        </w:rPr>
        <w:t>switchport access vlan 30</w:t>
      </w:r>
    </w:p>
    <w:p w14:paraId="14A80B54" w14:textId="2EED61FE" w:rsidR="00B97DB2" w:rsidRDefault="00B97DB2" w:rsidP="00B97DB2">
      <w:pPr>
        <w:pStyle w:val="Nidungvnbn"/>
        <w:rPr>
          <w:lang w:val="vi-VN"/>
        </w:rPr>
      </w:pPr>
    </w:p>
    <w:p w14:paraId="60D5C858" w14:textId="6E38963D" w:rsidR="00B97DB2" w:rsidRPr="00B97DB2" w:rsidRDefault="00B97DB2" w:rsidP="00B97DB2">
      <w:pPr>
        <w:pStyle w:val="Tiumccp3"/>
        <w:rPr>
          <w:lang w:val="vi-VN"/>
        </w:rPr>
      </w:pPr>
      <w:bookmarkStart w:id="41" w:name="_Toc132895621"/>
      <w:r>
        <w:rPr>
          <w:lang w:val="vi-VN"/>
        </w:rPr>
        <w:t xml:space="preserve">5.1.1.6 </w:t>
      </w:r>
      <w:r w:rsidRPr="00B97DB2">
        <w:rPr>
          <w:lang w:val="vi-VN"/>
        </w:rPr>
        <w:t>Switch Tầng 2:</w:t>
      </w:r>
      <w:bookmarkEnd w:id="41"/>
    </w:p>
    <w:p w14:paraId="0473CAEA" w14:textId="77777777" w:rsidR="00B97DB2" w:rsidRPr="00A94D38" w:rsidRDefault="00B97DB2" w:rsidP="00B97DB2">
      <w:pPr>
        <w:pStyle w:val="Nidungvnbn"/>
        <w:rPr>
          <w:i/>
          <w:iCs/>
          <w:lang w:val="vi-VN"/>
        </w:rPr>
      </w:pPr>
      <w:r w:rsidRPr="00A94D38">
        <w:rPr>
          <w:i/>
          <w:iCs/>
          <w:lang w:val="vi-VN"/>
        </w:rPr>
        <w:t>conf ter</w:t>
      </w:r>
    </w:p>
    <w:p w14:paraId="693C188B" w14:textId="77777777" w:rsidR="00B97DB2" w:rsidRPr="00A94D38" w:rsidRDefault="00B97DB2" w:rsidP="00B97DB2">
      <w:pPr>
        <w:pStyle w:val="Nidungvnbn"/>
        <w:rPr>
          <w:i/>
          <w:iCs/>
          <w:lang w:val="vi-VN"/>
        </w:rPr>
      </w:pPr>
      <w:r w:rsidRPr="00A94D38">
        <w:rPr>
          <w:i/>
          <w:iCs/>
          <w:lang w:val="vi-VN"/>
        </w:rPr>
        <w:t>vlan 10</w:t>
      </w:r>
    </w:p>
    <w:p w14:paraId="41868CC6" w14:textId="77777777" w:rsidR="00B97DB2" w:rsidRPr="00A94D38" w:rsidRDefault="00B97DB2" w:rsidP="00B97DB2">
      <w:pPr>
        <w:pStyle w:val="Nidungvnbn"/>
        <w:rPr>
          <w:i/>
          <w:iCs/>
          <w:lang w:val="vi-VN"/>
        </w:rPr>
      </w:pPr>
      <w:r w:rsidRPr="00A94D38">
        <w:rPr>
          <w:i/>
          <w:iCs/>
          <w:lang w:val="vi-VN"/>
        </w:rPr>
        <w:t>name v10</w:t>
      </w:r>
    </w:p>
    <w:p w14:paraId="61D36091" w14:textId="77777777" w:rsidR="00B97DB2" w:rsidRPr="00A94D38" w:rsidRDefault="00B97DB2" w:rsidP="00B97DB2">
      <w:pPr>
        <w:pStyle w:val="Nidungvnbn"/>
        <w:rPr>
          <w:i/>
          <w:iCs/>
          <w:lang w:val="vi-VN"/>
        </w:rPr>
      </w:pPr>
      <w:r w:rsidRPr="00A94D38">
        <w:rPr>
          <w:i/>
          <w:iCs/>
          <w:lang w:val="vi-VN"/>
        </w:rPr>
        <w:t>vlan 20</w:t>
      </w:r>
    </w:p>
    <w:p w14:paraId="052C9650" w14:textId="77777777" w:rsidR="00B97DB2" w:rsidRPr="00A94D38" w:rsidRDefault="00B97DB2" w:rsidP="00B97DB2">
      <w:pPr>
        <w:pStyle w:val="Nidungvnbn"/>
        <w:rPr>
          <w:i/>
          <w:iCs/>
          <w:lang w:val="vi-VN"/>
        </w:rPr>
      </w:pPr>
      <w:r w:rsidRPr="00A94D38">
        <w:rPr>
          <w:i/>
          <w:iCs/>
          <w:lang w:val="vi-VN"/>
        </w:rPr>
        <w:t>name v20</w:t>
      </w:r>
    </w:p>
    <w:p w14:paraId="1A8F234D" w14:textId="77777777" w:rsidR="00B97DB2" w:rsidRPr="00A94D38" w:rsidRDefault="00B97DB2" w:rsidP="00B97DB2">
      <w:pPr>
        <w:pStyle w:val="Nidungvnbn"/>
        <w:rPr>
          <w:i/>
          <w:iCs/>
          <w:lang w:val="vi-VN"/>
        </w:rPr>
      </w:pPr>
      <w:r w:rsidRPr="00A94D38">
        <w:rPr>
          <w:i/>
          <w:iCs/>
          <w:lang w:val="vi-VN"/>
        </w:rPr>
        <w:t>vlan 30</w:t>
      </w:r>
    </w:p>
    <w:p w14:paraId="004A0935" w14:textId="77777777" w:rsidR="00B97DB2" w:rsidRPr="00A94D38" w:rsidRDefault="00B97DB2" w:rsidP="00B97DB2">
      <w:pPr>
        <w:pStyle w:val="Nidungvnbn"/>
        <w:rPr>
          <w:i/>
          <w:iCs/>
          <w:lang w:val="vi-VN"/>
        </w:rPr>
      </w:pPr>
      <w:r w:rsidRPr="00A94D38">
        <w:rPr>
          <w:i/>
          <w:iCs/>
          <w:lang w:val="vi-VN"/>
        </w:rPr>
        <w:t>name v30</w:t>
      </w:r>
    </w:p>
    <w:p w14:paraId="334FEDA1" w14:textId="77777777" w:rsidR="00B97DB2" w:rsidRPr="00A94D38" w:rsidRDefault="00B97DB2" w:rsidP="00B97DB2">
      <w:pPr>
        <w:pStyle w:val="Nidungvnbn"/>
        <w:rPr>
          <w:i/>
          <w:iCs/>
          <w:lang w:val="vi-VN"/>
        </w:rPr>
      </w:pPr>
      <w:r w:rsidRPr="00A94D38">
        <w:rPr>
          <w:i/>
          <w:iCs/>
          <w:lang w:val="vi-VN"/>
        </w:rPr>
        <w:t>vlan 999</w:t>
      </w:r>
    </w:p>
    <w:p w14:paraId="1C5BF5E2" w14:textId="77777777" w:rsidR="00B97DB2" w:rsidRPr="00A94D38" w:rsidRDefault="00B97DB2" w:rsidP="00B97DB2">
      <w:pPr>
        <w:pStyle w:val="Nidungvnbn"/>
        <w:rPr>
          <w:i/>
          <w:iCs/>
          <w:lang w:val="vi-VN"/>
        </w:rPr>
      </w:pPr>
      <w:r w:rsidRPr="00A94D38">
        <w:rPr>
          <w:i/>
          <w:iCs/>
          <w:lang w:val="vi-VN"/>
        </w:rPr>
        <w:t>name v999</w:t>
      </w:r>
    </w:p>
    <w:p w14:paraId="0EF4B067" w14:textId="77777777" w:rsidR="00B97DB2" w:rsidRPr="00A94D38" w:rsidRDefault="00B97DB2" w:rsidP="00B97DB2">
      <w:pPr>
        <w:pStyle w:val="Nidungvnbn"/>
        <w:rPr>
          <w:i/>
          <w:iCs/>
          <w:lang w:val="vi-VN"/>
        </w:rPr>
      </w:pPr>
      <w:r w:rsidRPr="00A94D38">
        <w:rPr>
          <w:i/>
          <w:iCs/>
          <w:lang w:val="vi-VN"/>
        </w:rPr>
        <w:t>interface FastEthernet0/1</w:t>
      </w:r>
    </w:p>
    <w:p w14:paraId="5C2015F7" w14:textId="77777777" w:rsidR="00B97DB2" w:rsidRPr="00A94D38" w:rsidRDefault="00B97DB2" w:rsidP="00B97DB2">
      <w:pPr>
        <w:pStyle w:val="Nidungvnbn"/>
        <w:rPr>
          <w:i/>
          <w:iCs/>
          <w:lang w:val="vi-VN"/>
        </w:rPr>
      </w:pPr>
      <w:r w:rsidRPr="00A94D38">
        <w:rPr>
          <w:i/>
          <w:iCs/>
          <w:lang w:val="vi-VN"/>
        </w:rPr>
        <w:t>switchport mode trunk</w:t>
      </w:r>
    </w:p>
    <w:p w14:paraId="55F7878F" w14:textId="77777777" w:rsidR="00B97DB2" w:rsidRPr="00A94D38" w:rsidRDefault="00B97DB2" w:rsidP="00B97DB2">
      <w:pPr>
        <w:pStyle w:val="Nidungvnbn"/>
        <w:rPr>
          <w:i/>
          <w:iCs/>
          <w:lang w:val="vi-VN"/>
        </w:rPr>
      </w:pPr>
      <w:r w:rsidRPr="00A94D38">
        <w:rPr>
          <w:i/>
          <w:iCs/>
          <w:lang w:val="vi-VN"/>
        </w:rPr>
        <w:t>interface FastEthernet0/2</w:t>
      </w:r>
    </w:p>
    <w:p w14:paraId="14186932" w14:textId="77777777" w:rsidR="00B97DB2" w:rsidRPr="00A94D38" w:rsidRDefault="00B97DB2" w:rsidP="00B97DB2">
      <w:pPr>
        <w:pStyle w:val="Nidungvnbn"/>
        <w:rPr>
          <w:i/>
          <w:iCs/>
          <w:lang w:val="vi-VN"/>
        </w:rPr>
      </w:pPr>
      <w:r w:rsidRPr="00A94D38">
        <w:rPr>
          <w:i/>
          <w:iCs/>
          <w:lang w:val="vi-VN"/>
        </w:rPr>
        <w:t>switchport mode trunk</w:t>
      </w:r>
    </w:p>
    <w:p w14:paraId="07885A64" w14:textId="77777777" w:rsidR="00B97DB2" w:rsidRPr="00A94D38" w:rsidRDefault="00B97DB2" w:rsidP="00B97DB2">
      <w:pPr>
        <w:pStyle w:val="Nidungvnbn"/>
        <w:rPr>
          <w:i/>
          <w:iCs/>
          <w:lang w:val="vi-VN"/>
        </w:rPr>
      </w:pPr>
      <w:r w:rsidRPr="00A94D38">
        <w:rPr>
          <w:i/>
          <w:iCs/>
          <w:lang w:val="vi-VN"/>
        </w:rPr>
        <w:t>interface FastEthernet0/3</w:t>
      </w:r>
    </w:p>
    <w:p w14:paraId="15005CC9" w14:textId="77777777" w:rsidR="00B97DB2" w:rsidRPr="00A94D38" w:rsidRDefault="00B97DB2" w:rsidP="00B97DB2">
      <w:pPr>
        <w:pStyle w:val="Nidungvnbn"/>
        <w:rPr>
          <w:i/>
          <w:iCs/>
          <w:lang w:val="vi-VN"/>
        </w:rPr>
      </w:pPr>
      <w:r w:rsidRPr="00A94D38">
        <w:rPr>
          <w:i/>
          <w:iCs/>
          <w:lang w:val="vi-VN"/>
        </w:rPr>
        <w:t>switchport mode trunk</w:t>
      </w:r>
    </w:p>
    <w:p w14:paraId="49F4562C" w14:textId="77777777" w:rsidR="00B97DB2" w:rsidRPr="00A94D38" w:rsidRDefault="00B97DB2" w:rsidP="00B97DB2">
      <w:pPr>
        <w:pStyle w:val="Nidungvnbn"/>
        <w:rPr>
          <w:i/>
          <w:iCs/>
          <w:lang w:val="vi-VN"/>
        </w:rPr>
      </w:pPr>
      <w:r w:rsidRPr="00A94D38">
        <w:rPr>
          <w:i/>
          <w:iCs/>
          <w:lang w:val="vi-VN"/>
        </w:rPr>
        <w:t>interface FastEthernet0/4</w:t>
      </w:r>
    </w:p>
    <w:p w14:paraId="3D9AB6F1" w14:textId="20F0F839" w:rsidR="00B97DB2" w:rsidRPr="00A94D38" w:rsidRDefault="00B97DB2" w:rsidP="00B97DB2">
      <w:pPr>
        <w:pStyle w:val="Nidungvnbn"/>
        <w:rPr>
          <w:i/>
          <w:iCs/>
          <w:lang w:val="vi-VN"/>
        </w:rPr>
      </w:pPr>
      <w:r w:rsidRPr="00A94D38">
        <w:rPr>
          <w:i/>
          <w:iCs/>
          <w:lang w:val="vi-VN"/>
        </w:rPr>
        <w:lastRenderedPageBreak/>
        <w:t>switchport mode trunk</w:t>
      </w:r>
    </w:p>
    <w:p w14:paraId="576F5834" w14:textId="77777777" w:rsidR="00B97DB2" w:rsidRPr="00B97DB2" w:rsidRDefault="00B97DB2" w:rsidP="00B97DB2">
      <w:pPr>
        <w:pStyle w:val="Nidungvnbn"/>
        <w:rPr>
          <w:lang w:val="vi-VN"/>
        </w:rPr>
      </w:pPr>
    </w:p>
    <w:p w14:paraId="73691709" w14:textId="2E1BAC66" w:rsidR="00B97DB2" w:rsidRPr="00B97DB2" w:rsidRDefault="00B97DB2" w:rsidP="00B97DB2">
      <w:pPr>
        <w:pStyle w:val="Tiumccp3"/>
        <w:rPr>
          <w:lang w:val="vi-VN"/>
        </w:rPr>
      </w:pPr>
      <w:bookmarkStart w:id="42" w:name="_Toc132895622"/>
      <w:r>
        <w:rPr>
          <w:lang w:val="vi-VN"/>
        </w:rPr>
        <w:t xml:space="preserve">5.1.1.7 </w:t>
      </w:r>
      <w:r w:rsidRPr="00B97DB2">
        <w:rPr>
          <w:lang w:val="vi-VN"/>
        </w:rPr>
        <w:t>Switch Phòng C201:</w:t>
      </w:r>
      <w:bookmarkEnd w:id="42"/>
    </w:p>
    <w:p w14:paraId="21A5AC28" w14:textId="77777777" w:rsidR="00B97DB2" w:rsidRPr="00A94D38" w:rsidRDefault="00B97DB2" w:rsidP="00B97DB2">
      <w:pPr>
        <w:pStyle w:val="Nidungvnbn"/>
        <w:rPr>
          <w:i/>
          <w:iCs/>
          <w:lang w:val="vi-VN"/>
        </w:rPr>
      </w:pPr>
      <w:r w:rsidRPr="00A94D38">
        <w:rPr>
          <w:i/>
          <w:iCs/>
          <w:lang w:val="vi-VN"/>
        </w:rPr>
        <w:t>conf ter</w:t>
      </w:r>
    </w:p>
    <w:p w14:paraId="6BCA45FB" w14:textId="77777777" w:rsidR="00B97DB2" w:rsidRPr="00A94D38" w:rsidRDefault="00B97DB2" w:rsidP="00B97DB2">
      <w:pPr>
        <w:pStyle w:val="Nidungvnbn"/>
        <w:rPr>
          <w:i/>
          <w:iCs/>
          <w:lang w:val="vi-VN"/>
        </w:rPr>
      </w:pPr>
      <w:r w:rsidRPr="00A94D38">
        <w:rPr>
          <w:i/>
          <w:iCs/>
          <w:lang w:val="vi-VN"/>
        </w:rPr>
        <w:t>vlan 10</w:t>
      </w:r>
    </w:p>
    <w:p w14:paraId="49EBAB04" w14:textId="77777777" w:rsidR="00B97DB2" w:rsidRPr="00A94D38" w:rsidRDefault="00B97DB2" w:rsidP="00B97DB2">
      <w:pPr>
        <w:pStyle w:val="Nidungvnbn"/>
        <w:rPr>
          <w:i/>
          <w:iCs/>
          <w:lang w:val="vi-VN"/>
        </w:rPr>
      </w:pPr>
      <w:r w:rsidRPr="00A94D38">
        <w:rPr>
          <w:i/>
          <w:iCs/>
          <w:lang w:val="vi-VN"/>
        </w:rPr>
        <w:t>name v10</w:t>
      </w:r>
    </w:p>
    <w:p w14:paraId="710C839B" w14:textId="77777777" w:rsidR="00B97DB2" w:rsidRPr="00A94D38" w:rsidRDefault="00B97DB2" w:rsidP="00B97DB2">
      <w:pPr>
        <w:pStyle w:val="Nidungvnbn"/>
        <w:rPr>
          <w:i/>
          <w:iCs/>
          <w:lang w:val="vi-VN"/>
        </w:rPr>
      </w:pPr>
      <w:r w:rsidRPr="00A94D38">
        <w:rPr>
          <w:i/>
          <w:iCs/>
          <w:lang w:val="vi-VN"/>
        </w:rPr>
        <w:t>vlan 20</w:t>
      </w:r>
    </w:p>
    <w:p w14:paraId="0821B245" w14:textId="77777777" w:rsidR="00B97DB2" w:rsidRPr="00A94D38" w:rsidRDefault="00B97DB2" w:rsidP="00B97DB2">
      <w:pPr>
        <w:pStyle w:val="Nidungvnbn"/>
        <w:rPr>
          <w:i/>
          <w:iCs/>
          <w:lang w:val="vi-VN"/>
        </w:rPr>
      </w:pPr>
      <w:r w:rsidRPr="00A94D38">
        <w:rPr>
          <w:i/>
          <w:iCs/>
          <w:lang w:val="vi-VN"/>
        </w:rPr>
        <w:t>name v20</w:t>
      </w:r>
    </w:p>
    <w:p w14:paraId="0FC0B658" w14:textId="77777777" w:rsidR="00B97DB2" w:rsidRPr="00A94D38" w:rsidRDefault="00B97DB2" w:rsidP="00B97DB2">
      <w:pPr>
        <w:pStyle w:val="Nidungvnbn"/>
        <w:rPr>
          <w:i/>
          <w:iCs/>
          <w:lang w:val="vi-VN"/>
        </w:rPr>
      </w:pPr>
      <w:r w:rsidRPr="00A94D38">
        <w:rPr>
          <w:i/>
          <w:iCs/>
          <w:lang w:val="vi-VN"/>
        </w:rPr>
        <w:t>vlan 30</w:t>
      </w:r>
    </w:p>
    <w:p w14:paraId="6F200710" w14:textId="77777777" w:rsidR="00B97DB2" w:rsidRPr="00A94D38" w:rsidRDefault="00B97DB2" w:rsidP="00B97DB2">
      <w:pPr>
        <w:pStyle w:val="Nidungvnbn"/>
        <w:rPr>
          <w:i/>
          <w:iCs/>
          <w:lang w:val="vi-VN"/>
        </w:rPr>
      </w:pPr>
      <w:r w:rsidRPr="00A94D38">
        <w:rPr>
          <w:i/>
          <w:iCs/>
          <w:lang w:val="vi-VN"/>
        </w:rPr>
        <w:t>name v30</w:t>
      </w:r>
    </w:p>
    <w:p w14:paraId="63D526D0" w14:textId="6A28F2C7" w:rsidR="00B97DB2" w:rsidRPr="00A94D38" w:rsidRDefault="00B97DB2" w:rsidP="00B97DB2">
      <w:pPr>
        <w:pStyle w:val="Nidungvnbn"/>
        <w:rPr>
          <w:i/>
          <w:iCs/>
          <w:lang w:val="vi-VN"/>
        </w:rPr>
      </w:pPr>
      <w:r w:rsidRPr="00A94D38">
        <w:rPr>
          <w:i/>
          <w:iCs/>
          <w:lang w:val="vi-VN"/>
        </w:rPr>
        <w:t>vlan 999</w:t>
      </w:r>
    </w:p>
    <w:p w14:paraId="52AA5326" w14:textId="77777777" w:rsidR="00B97DB2" w:rsidRPr="00A94D38" w:rsidRDefault="00B97DB2" w:rsidP="00B97DB2">
      <w:pPr>
        <w:pStyle w:val="Nidungvnbn"/>
        <w:rPr>
          <w:i/>
          <w:iCs/>
          <w:lang w:val="vi-VN"/>
        </w:rPr>
      </w:pPr>
      <w:r w:rsidRPr="00A94D38">
        <w:rPr>
          <w:i/>
          <w:iCs/>
          <w:lang w:val="vi-VN"/>
        </w:rPr>
        <w:t>name v999</w:t>
      </w:r>
    </w:p>
    <w:p w14:paraId="6B44CA18" w14:textId="77777777" w:rsidR="00B97DB2" w:rsidRPr="00A94D38" w:rsidRDefault="00B97DB2" w:rsidP="00B97DB2">
      <w:pPr>
        <w:pStyle w:val="Nidungvnbn"/>
        <w:rPr>
          <w:i/>
          <w:iCs/>
          <w:lang w:val="vi-VN"/>
        </w:rPr>
      </w:pPr>
      <w:r w:rsidRPr="00A94D38">
        <w:rPr>
          <w:i/>
          <w:iCs/>
          <w:lang w:val="vi-VN"/>
        </w:rPr>
        <w:t>interface FastEthernet0/1</w:t>
      </w:r>
    </w:p>
    <w:p w14:paraId="4909ED22" w14:textId="77777777" w:rsidR="00B97DB2" w:rsidRPr="00A94D38" w:rsidRDefault="00B97DB2" w:rsidP="00B97DB2">
      <w:pPr>
        <w:pStyle w:val="Nidungvnbn"/>
        <w:rPr>
          <w:i/>
          <w:iCs/>
          <w:lang w:val="vi-VN"/>
        </w:rPr>
      </w:pPr>
      <w:r w:rsidRPr="00A94D38">
        <w:rPr>
          <w:i/>
          <w:iCs/>
          <w:lang w:val="vi-VN"/>
        </w:rPr>
        <w:t>switchport mode trunk</w:t>
      </w:r>
    </w:p>
    <w:p w14:paraId="1CDB1948" w14:textId="77777777" w:rsidR="00B97DB2" w:rsidRPr="00A94D38" w:rsidRDefault="00B97DB2" w:rsidP="00B97DB2">
      <w:pPr>
        <w:pStyle w:val="Nidungvnbn"/>
        <w:rPr>
          <w:i/>
          <w:iCs/>
          <w:lang w:val="vi-VN"/>
        </w:rPr>
      </w:pPr>
      <w:r w:rsidRPr="00A94D38">
        <w:rPr>
          <w:i/>
          <w:iCs/>
          <w:lang w:val="vi-VN"/>
        </w:rPr>
        <w:t>interface FastEthernet1/1</w:t>
      </w:r>
    </w:p>
    <w:p w14:paraId="1C659029" w14:textId="77777777" w:rsidR="00B97DB2" w:rsidRPr="00A94D38" w:rsidRDefault="00B97DB2" w:rsidP="00B97DB2">
      <w:pPr>
        <w:pStyle w:val="Nidungvnbn"/>
        <w:rPr>
          <w:i/>
          <w:iCs/>
          <w:lang w:val="vi-VN"/>
        </w:rPr>
      </w:pPr>
      <w:r w:rsidRPr="00A94D38">
        <w:rPr>
          <w:i/>
          <w:iCs/>
          <w:lang w:val="vi-VN"/>
        </w:rPr>
        <w:t>switchport mode access</w:t>
      </w:r>
    </w:p>
    <w:p w14:paraId="7F5846CA" w14:textId="77777777" w:rsidR="00B97DB2" w:rsidRPr="00A94D38" w:rsidRDefault="00B97DB2" w:rsidP="00B97DB2">
      <w:pPr>
        <w:pStyle w:val="Nidungvnbn"/>
        <w:rPr>
          <w:i/>
          <w:iCs/>
          <w:lang w:val="vi-VN"/>
        </w:rPr>
      </w:pPr>
      <w:r w:rsidRPr="00A94D38">
        <w:rPr>
          <w:i/>
          <w:iCs/>
          <w:lang w:val="vi-VN"/>
        </w:rPr>
        <w:t>switchport access vlan 10</w:t>
      </w:r>
    </w:p>
    <w:p w14:paraId="78A0A1AD" w14:textId="77777777" w:rsidR="00B97DB2" w:rsidRPr="00A94D38" w:rsidRDefault="00B97DB2" w:rsidP="00B97DB2">
      <w:pPr>
        <w:pStyle w:val="Nidungvnbn"/>
        <w:rPr>
          <w:i/>
          <w:iCs/>
          <w:lang w:val="vi-VN"/>
        </w:rPr>
      </w:pPr>
      <w:r w:rsidRPr="00A94D38">
        <w:rPr>
          <w:i/>
          <w:iCs/>
          <w:lang w:val="vi-VN"/>
        </w:rPr>
        <w:t>interface FastEthernet 2/1</w:t>
      </w:r>
    </w:p>
    <w:p w14:paraId="45675213" w14:textId="77777777" w:rsidR="00B97DB2" w:rsidRPr="00A94D38" w:rsidRDefault="00B97DB2" w:rsidP="00B97DB2">
      <w:pPr>
        <w:pStyle w:val="Nidungvnbn"/>
        <w:rPr>
          <w:i/>
          <w:iCs/>
          <w:lang w:val="vi-VN"/>
        </w:rPr>
      </w:pPr>
      <w:r w:rsidRPr="00A94D38">
        <w:rPr>
          <w:i/>
          <w:iCs/>
          <w:lang w:val="vi-VN"/>
        </w:rPr>
        <w:t>switchport mode access</w:t>
      </w:r>
    </w:p>
    <w:p w14:paraId="3FF6A2B8" w14:textId="2E2A292F" w:rsidR="00B97DB2" w:rsidRPr="00A94D38" w:rsidRDefault="00B97DB2" w:rsidP="00B97DB2">
      <w:pPr>
        <w:pStyle w:val="Nidungvnbn"/>
        <w:rPr>
          <w:i/>
          <w:iCs/>
          <w:lang w:val="vi-VN"/>
        </w:rPr>
      </w:pPr>
      <w:r w:rsidRPr="00A94D38">
        <w:rPr>
          <w:i/>
          <w:iCs/>
          <w:lang w:val="vi-VN"/>
        </w:rPr>
        <w:t xml:space="preserve">switchport access vlan </w:t>
      </w:r>
      <w:r w:rsidR="00ED67CE">
        <w:rPr>
          <w:i/>
          <w:iCs/>
        </w:rPr>
        <w:t>1</w:t>
      </w:r>
      <w:r w:rsidRPr="00A94D38">
        <w:rPr>
          <w:i/>
          <w:iCs/>
          <w:lang w:val="vi-VN"/>
        </w:rPr>
        <w:t>0</w:t>
      </w:r>
    </w:p>
    <w:p w14:paraId="12DE4DC3" w14:textId="3636E886" w:rsidR="00B97DB2" w:rsidRDefault="00B97DB2" w:rsidP="00B97DB2">
      <w:pPr>
        <w:pStyle w:val="Nidungvnbn"/>
        <w:rPr>
          <w:lang w:val="vi-VN"/>
        </w:rPr>
      </w:pPr>
    </w:p>
    <w:p w14:paraId="21942DE4" w14:textId="4415ADE1" w:rsidR="00B97DB2" w:rsidRPr="00B97DB2" w:rsidRDefault="00B97DB2" w:rsidP="00B97DB2">
      <w:pPr>
        <w:pStyle w:val="Tiumccp3"/>
        <w:rPr>
          <w:lang w:val="vi-VN"/>
        </w:rPr>
      </w:pPr>
      <w:bookmarkStart w:id="43" w:name="_Toc132895623"/>
      <w:r>
        <w:rPr>
          <w:lang w:val="vi-VN"/>
        </w:rPr>
        <w:t xml:space="preserve">5.1.1.8 </w:t>
      </w:r>
      <w:r w:rsidRPr="00B97DB2">
        <w:rPr>
          <w:lang w:val="vi-VN"/>
        </w:rPr>
        <w:t>Switch Phòng C202:</w:t>
      </w:r>
      <w:bookmarkEnd w:id="43"/>
    </w:p>
    <w:p w14:paraId="4CB13654" w14:textId="77777777" w:rsidR="00B97DB2" w:rsidRPr="00A94D38" w:rsidRDefault="00B97DB2" w:rsidP="00B97DB2">
      <w:pPr>
        <w:pStyle w:val="Nidungvnbn"/>
        <w:rPr>
          <w:i/>
          <w:iCs/>
          <w:lang w:val="vi-VN"/>
        </w:rPr>
      </w:pPr>
      <w:r w:rsidRPr="00A94D38">
        <w:rPr>
          <w:i/>
          <w:iCs/>
          <w:lang w:val="vi-VN"/>
        </w:rPr>
        <w:t>conf ter</w:t>
      </w:r>
    </w:p>
    <w:p w14:paraId="457E1EB0" w14:textId="77777777" w:rsidR="00B97DB2" w:rsidRPr="00A94D38" w:rsidRDefault="00B97DB2" w:rsidP="00B97DB2">
      <w:pPr>
        <w:pStyle w:val="Nidungvnbn"/>
        <w:rPr>
          <w:i/>
          <w:iCs/>
          <w:lang w:val="vi-VN"/>
        </w:rPr>
      </w:pPr>
      <w:r w:rsidRPr="00A94D38">
        <w:rPr>
          <w:i/>
          <w:iCs/>
          <w:lang w:val="vi-VN"/>
        </w:rPr>
        <w:t>vlan 10</w:t>
      </w:r>
    </w:p>
    <w:p w14:paraId="126C2E8A" w14:textId="77777777" w:rsidR="00B97DB2" w:rsidRPr="00A94D38" w:rsidRDefault="00B97DB2" w:rsidP="00B97DB2">
      <w:pPr>
        <w:pStyle w:val="Nidungvnbn"/>
        <w:rPr>
          <w:i/>
          <w:iCs/>
          <w:lang w:val="vi-VN"/>
        </w:rPr>
      </w:pPr>
      <w:r w:rsidRPr="00A94D38">
        <w:rPr>
          <w:i/>
          <w:iCs/>
          <w:lang w:val="vi-VN"/>
        </w:rPr>
        <w:t>name v10</w:t>
      </w:r>
    </w:p>
    <w:p w14:paraId="5B422D7C" w14:textId="77777777" w:rsidR="00B97DB2" w:rsidRPr="00A94D38" w:rsidRDefault="00B97DB2" w:rsidP="00B97DB2">
      <w:pPr>
        <w:pStyle w:val="Nidungvnbn"/>
        <w:rPr>
          <w:i/>
          <w:iCs/>
          <w:lang w:val="vi-VN"/>
        </w:rPr>
      </w:pPr>
      <w:r w:rsidRPr="00A94D38">
        <w:rPr>
          <w:i/>
          <w:iCs/>
          <w:lang w:val="vi-VN"/>
        </w:rPr>
        <w:t>vlan 20</w:t>
      </w:r>
    </w:p>
    <w:p w14:paraId="14D7E795" w14:textId="77777777" w:rsidR="00B97DB2" w:rsidRPr="00A94D38" w:rsidRDefault="00B97DB2" w:rsidP="00B97DB2">
      <w:pPr>
        <w:pStyle w:val="Nidungvnbn"/>
        <w:rPr>
          <w:i/>
          <w:iCs/>
          <w:lang w:val="vi-VN"/>
        </w:rPr>
      </w:pPr>
      <w:r w:rsidRPr="00A94D38">
        <w:rPr>
          <w:i/>
          <w:iCs/>
          <w:lang w:val="vi-VN"/>
        </w:rPr>
        <w:t>name v20</w:t>
      </w:r>
    </w:p>
    <w:p w14:paraId="39DC0A6F" w14:textId="77777777" w:rsidR="00B97DB2" w:rsidRPr="00A94D38" w:rsidRDefault="00B97DB2" w:rsidP="00B97DB2">
      <w:pPr>
        <w:pStyle w:val="Nidungvnbn"/>
        <w:rPr>
          <w:i/>
          <w:iCs/>
          <w:lang w:val="vi-VN"/>
        </w:rPr>
      </w:pPr>
      <w:r w:rsidRPr="00A94D38">
        <w:rPr>
          <w:i/>
          <w:iCs/>
          <w:lang w:val="vi-VN"/>
        </w:rPr>
        <w:lastRenderedPageBreak/>
        <w:t>vlan 30</w:t>
      </w:r>
    </w:p>
    <w:p w14:paraId="49890CDB" w14:textId="77777777" w:rsidR="00B97DB2" w:rsidRPr="00A94D38" w:rsidRDefault="00B97DB2" w:rsidP="00B97DB2">
      <w:pPr>
        <w:pStyle w:val="Nidungvnbn"/>
        <w:rPr>
          <w:i/>
          <w:iCs/>
          <w:lang w:val="vi-VN"/>
        </w:rPr>
      </w:pPr>
      <w:r w:rsidRPr="00A94D38">
        <w:rPr>
          <w:i/>
          <w:iCs/>
          <w:lang w:val="vi-VN"/>
        </w:rPr>
        <w:t>name v30</w:t>
      </w:r>
    </w:p>
    <w:p w14:paraId="29BF00CE" w14:textId="77777777" w:rsidR="00B97DB2" w:rsidRPr="00A94D38" w:rsidRDefault="00B97DB2" w:rsidP="00B97DB2">
      <w:pPr>
        <w:pStyle w:val="Nidungvnbn"/>
        <w:rPr>
          <w:i/>
          <w:iCs/>
          <w:lang w:val="vi-VN"/>
        </w:rPr>
      </w:pPr>
      <w:r w:rsidRPr="00A94D38">
        <w:rPr>
          <w:i/>
          <w:iCs/>
          <w:lang w:val="vi-VN"/>
        </w:rPr>
        <w:t>vlan 999</w:t>
      </w:r>
    </w:p>
    <w:p w14:paraId="1F8EB11C" w14:textId="77777777" w:rsidR="00B97DB2" w:rsidRPr="00A94D38" w:rsidRDefault="00B97DB2" w:rsidP="00B97DB2">
      <w:pPr>
        <w:pStyle w:val="Nidungvnbn"/>
        <w:rPr>
          <w:i/>
          <w:iCs/>
          <w:lang w:val="vi-VN"/>
        </w:rPr>
      </w:pPr>
      <w:r w:rsidRPr="00A94D38">
        <w:rPr>
          <w:i/>
          <w:iCs/>
          <w:lang w:val="vi-VN"/>
        </w:rPr>
        <w:t>name v999</w:t>
      </w:r>
    </w:p>
    <w:p w14:paraId="402D4395" w14:textId="77777777" w:rsidR="00B97DB2" w:rsidRPr="00A94D38" w:rsidRDefault="00B97DB2" w:rsidP="00B97DB2">
      <w:pPr>
        <w:pStyle w:val="Nidungvnbn"/>
        <w:rPr>
          <w:i/>
          <w:iCs/>
          <w:lang w:val="vi-VN"/>
        </w:rPr>
      </w:pPr>
      <w:r w:rsidRPr="00A94D38">
        <w:rPr>
          <w:i/>
          <w:iCs/>
          <w:lang w:val="vi-VN"/>
        </w:rPr>
        <w:t>interface FastEthernet0/1</w:t>
      </w:r>
    </w:p>
    <w:p w14:paraId="23867EC0" w14:textId="77777777" w:rsidR="00B97DB2" w:rsidRPr="00A94D38" w:rsidRDefault="00B97DB2" w:rsidP="00B97DB2">
      <w:pPr>
        <w:pStyle w:val="Nidungvnbn"/>
        <w:rPr>
          <w:i/>
          <w:iCs/>
          <w:lang w:val="vi-VN"/>
        </w:rPr>
      </w:pPr>
      <w:r w:rsidRPr="00A94D38">
        <w:rPr>
          <w:i/>
          <w:iCs/>
          <w:lang w:val="vi-VN"/>
        </w:rPr>
        <w:t>switchport mode trunk</w:t>
      </w:r>
    </w:p>
    <w:p w14:paraId="79B95A7F" w14:textId="77777777" w:rsidR="00B97DB2" w:rsidRPr="00A94D38" w:rsidRDefault="00B97DB2" w:rsidP="00B97DB2">
      <w:pPr>
        <w:pStyle w:val="Nidungvnbn"/>
        <w:rPr>
          <w:i/>
          <w:iCs/>
          <w:lang w:val="vi-VN"/>
        </w:rPr>
      </w:pPr>
      <w:r w:rsidRPr="00A94D38">
        <w:rPr>
          <w:i/>
          <w:iCs/>
          <w:lang w:val="vi-VN"/>
        </w:rPr>
        <w:t>interface FastEthernet1/1</w:t>
      </w:r>
    </w:p>
    <w:p w14:paraId="56D1B6AB" w14:textId="77777777" w:rsidR="00B97DB2" w:rsidRPr="00A94D38" w:rsidRDefault="00B97DB2" w:rsidP="00B97DB2">
      <w:pPr>
        <w:pStyle w:val="Nidungvnbn"/>
        <w:rPr>
          <w:i/>
          <w:iCs/>
          <w:lang w:val="vi-VN"/>
        </w:rPr>
      </w:pPr>
      <w:r w:rsidRPr="00A94D38">
        <w:rPr>
          <w:i/>
          <w:iCs/>
          <w:lang w:val="vi-VN"/>
        </w:rPr>
        <w:t>switchport mode access</w:t>
      </w:r>
    </w:p>
    <w:p w14:paraId="465993C4" w14:textId="77777777" w:rsidR="00B97DB2" w:rsidRPr="00A94D38" w:rsidRDefault="00B97DB2" w:rsidP="00B97DB2">
      <w:pPr>
        <w:pStyle w:val="Nidungvnbn"/>
        <w:rPr>
          <w:i/>
          <w:iCs/>
          <w:lang w:val="vi-VN"/>
        </w:rPr>
      </w:pPr>
      <w:r w:rsidRPr="00A94D38">
        <w:rPr>
          <w:i/>
          <w:iCs/>
          <w:lang w:val="vi-VN"/>
        </w:rPr>
        <w:t>switchport access vlan 20</w:t>
      </w:r>
    </w:p>
    <w:p w14:paraId="75869147" w14:textId="77777777" w:rsidR="00B97DB2" w:rsidRPr="00A94D38" w:rsidRDefault="00B97DB2" w:rsidP="00B97DB2">
      <w:pPr>
        <w:pStyle w:val="Nidungvnbn"/>
        <w:rPr>
          <w:i/>
          <w:iCs/>
          <w:lang w:val="vi-VN"/>
        </w:rPr>
      </w:pPr>
      <w:r w:rsidRPr="00A94D38">
        <w:rPr>
          <w:i/>
          <w:iCs/>
          <w:lang w:val="vi-VN"/>
        </w:rPr>
        <w:t>interface FastEthernet2/1</w:t>
      </w:r>
    </w:p>
    <w:p w14:paraId="46805125" w14:textId="77777777" w:rsidR="00B97DB2" w:rsidRPr="00A94D38" w:rsidRDefault="00B97DB2" w:rsidP="00B97DB2">
      <w:pPr>
        <w:pStyle w:val="Nidungvnbn"/>
        <w:rPr>
          <w:i/>
          <w:iCs/>
          <w:lang w:val="vi-VN"/>
        </w:rPr>
      </w:pPr>
      <w:r w:rsidRPr="00A94D38">
        <w:rPr>
          <w:i/>
          <w:iCs/>
          <w:lang w:val="vi-VN"/>
        </w:rPr>
        <w:t>switchport mode access</w:t>
      </w:r>
    </w:p>
    <w:p w14:paraId="43B5D820" w14:textId="77777777" w:rsidR="00B97DB2" w:rsidRPr="00A94D38" w:rsidRDefault="00B97DB2" w:rsidP="00B97DB2">
      <w:pPr>
        <w:pStyle w:val="Nidungvnbn"/>
        <w:rPr>
          <w:i/>
          <w:iCs/>
          <w:lang w:val="vi-VN"/>
        </w:rPr>
      </w:pPr>
      <w:r w:rsidRPr="00A94D38">
        <w:rPr>
          <w:i/>
          <w:iCs/>
          <w:lang w:val="vi-VN"/>
        </w:rPr>
        <w:t>switchport access vlan 20</w:t>
      </w:r>
    </w:p>
    <w:p w14:paraId="32311BBE" w14:textId="77777777" w:rsidR="00B97DB2" w:rsidRPr="00A94D38" w:rsidRDefault="00B97DB2" w:rsidP="00B97DB2">
      <w:pPr>
        <w:pStyle w:val="Nidungvnbn"/>
        <w:rPr>
          <w:i/>
          <w:iCs/>
          <w:lang w:val="vi-VN"/>
        </w:rPr>
      </w:pPr>
      <w:r w:rsidRPr="00A94D38">
        <w:rPr>
          <w:i/>
          <w:iCs/>
          <w:lang w:val="vi-VN"/>
        </w:rPr>
        <w:t>interface FastEthernet3/1</w:t>
      </w:r>
    </w:p>
    <w:p w14:paraId="210212E1" w14:textId="77777777" w:rsidR="00B97DB2" w:rsidRPr="00A94D38" w:rsidRDefault="00B97DB2" w:rsidP="00B97DB2">
      <w:pPr>
        <w:pStyle w:val="Nidungvnbn"/>
        <w:rPr>
          <w:i/>
          <w:iCs/>
          <w:lang w:val="vi-VN"/>
        </w:rPr>
      </w:pPr>
      <w:r w:rsidRPr="00A94D38">
        <w:rPr>
          <w:i/>
          <w:iCs/>
          <w:lang w:val="vi-VN"/>
        </w:rPr>
        <w:t>switchport mode access</w:t>
      </w:r>
    </w:p>
    <w:p w14:paraId="679B06D2" w14:textId="77777777" w:rsidR="00B97DB2" w:rsidRPr="00A94D38" w:rsidRDefault="00B97DB2" w:rsidP="00B97DB2">
      <w:pPr>
        <w:pStyle w:val="Nidungvnbn"/>
        <w:rPr>
          <w:i/>
          <w:iCs/>
          <w:lang w:val="vi-VN"/>
        </w:rPr>
      </w:pPr>
      <w:r w:rsidRPr="00A94D38">
        <w:rPr>
          <w:i/>
          <w:iCs/>
          <w:lang w:val="vi-VN"/>
        </w:rPr>
        <w:t>switchport access vlan 20</w:t>
      </w:r>
    </w:p>
    <w:p w14:paraId="41619243" w14:textId="26BE5BEB" w:rsidR="00B97DB2" w:rsidRPr="00B97DB2" w:rsidRDefault="00DC00A3" w:rsidP="00DC00A3">
      <w:pPr>
        <w:pStyle w:val="Tiumccp3"/>
        <w:rPr>
          <w:lang w:val="vi-VN"/>
        </w:rPr>
      </w:pPr>
      <w:bookmarkStart w:id="44" w:name="_Toc132895624"/>
      <w:r>
        <w:t xml:space="preserve">5.1.1.9 </w:t>
      </w:r>
      <w:r w:rsidR="00B97DB2" w:rsidRPr="00B97DB2">
        <w:rPr>
          <w:lang w:val="vi-VN"/>
        </w:rPr>
        <w:t>Switch Phòng C203:</w:t>
      </w:r>
      <w:bookmarkEnd w:id="44"/>
    </w:p>
    <w:p w14:paraId="5734E45D" w14:textId="77777777" w:rsidR="00B97DB2" w:rsidRPr="00A94D38" w:rsidRDefault="00B97DB2" w:rsidP="00B97DB2">
      <w:pPr>
        <w:pStyle w:val="Nidungvnbn"/>
        <w:rPr>
          <w:i/>
          <w:iCs/>
          <w:lang w:val="vi-VN"/>
        </w:rPr>
      </w:pPr>
      <w:r w:rsidRPr="00A94D38">
        <w:rPr>
          <w:i/>
          <w:iCs/>
          <w:lang w:val="vi-VN"/>
        </w:rPr>
        <w:t>conf ter</w:t>
      </w:r>
    </w:p>
    <w:p w14:paraId="23299D54" w14:textId="77777777" w:rsidR="00B97DB2" w:rsidRPr="00A94D38" w:rsidRDefault="00B97DB2" w:rsidP="00B97DB2">
      <w:pPr>
        <w:pStyle w:val="Nidungvnbn"/>
        <w:rPr>
          <w:i/>
          <w:iCs/>
          <w:lang w:val="vi-VN"/>
        </w:rPr>
      </w:pPr>
      <w:r w:rsidRPr="00A94D38">
        <w:rPr>
          <w:i/>
          <w:iCs/>
          <w:lang w:val="vi-VN"/>
        </w:rPr>
        <w:t>vlan 10</w:t>
      </w:r>
    </w:p>
    <w:p w14:paraId="0E855551" w14:textId="77777777" w:rsidR="00B97DB2" w:rsidRPr="00A94D38" w:rsidRDefault="00B97DB2" w:rsidP="00B97DB2">
      <w:pPr>
        <w:pStyle w:val="Nidungvnbn"/>
        <w:rPr>
          <w:i/>
          <w:iCs/>
          <w:lang w:val="vi-VN"/>
        </w:rPr>
      </w:pPr>
      <w:r w:rsidRPr="00A94D38">
        <w:rPr>
          <w:i/>
          <w:iCs/>
          <w:lang w:val="vi-VN"/>
        </w:rPr>
        <w:t>name v10</w:t>
      </w:r>
    </w:p>
    <w:p w14:paraId="2C26C7F0" w14:textId="77777777" w:rsidR="00B97DB2" w:rsidRPr="00A94D38" w:rsidRDefault="00B97DB2" w:rsidP="00B97DB2">
      <w:pPr>
        <w:pStyle w:val="Nidungvnbn"/>
        <w:rPr>
          <w:i/>
          <w:iCs/>
          <w:lang w:val="vi-VN"/>
        </w:rPr>
      </w:pPr>
      <w:r w:rsidRPr="00A94D38">
        <w:rPr>
          <w:i/>
          <w:iCs/>
          <w:lang w:val="vi-VN"/>
        </w:rPr>
        <w:t>vlan 20</w:t>
      </w:r>
    </w:p>
    <w:p w14:paraId="66D10EE9" w14:textId="77777777" w:rsidR="00B97DB2" w:rsidRPr="00A94D38" w:rsidRDefault="00B97DB2" w:rsidP="00B97DB2">
      <w:pPr>
        <w:pStyle w:val="Nidungvnbn"/>
        <w:rPr>
          <w:i/>
          <w:iCs/>
          <w:lang w:val="vi-VN"/>
        </w:rPr>
      </w:pPr>
      <w:r w:rsidRPr="00A94D38">
        <w:rPr>
          <w:i/>
          <w:iCs/>
          <w:lang w:val="vi-VN"/>
        </w:rPr>
        <w:t>name v20</w:t>
      </w:r>
    </w:p>
    <w:p w14:paraId="7D3600D8" w14:textId="77777777" w:rsidR="00B97DB2" w:rsidRPr="00A94D38" w:rsidRDefault="00B97DB2" w:rsidP="00B97DB2">
      <w:pPr>
        <w:pStyle w:val="Nidungvnbn"/>
        <w:rPr>
          <w:i/>
          <w:iCs/>
          <w:lang w:val="vi-VN"/>
        </w:rPr>
      </w:pPr>
      <w:r w:rsidRPr="00A94D38">
        <w:rPr>
          <w:i/>
          <w:iCs/>
          <w:lang w:val="vi-VN"/>
        </w:rPr>
        <w:t>vlan 30</w:t>
      </w:r>
    </w:p>
    <w:p w14:paraId="1BCB5682" w14:textId="77777777" w:rsidR="00B97DB2" w:rsidRPr="00A94D38" w:rsidRDefault="00B97DB2" w:rsidP="00B97DB2">
      <w:pPr>
        <w:pStyle w:val="Nidungvnbn"/>
        <w:rPr>
          <w:i/>
          <w:iCs/>
          <w:lang w:val="vi-VN"/>
        </w:rPr>
      </w:pPr>
      <w:r w:rsidRPr="00A94D38">
        <w:rPr>
          <w:i/>
          <w:iCs/>
          <w:lang w:val="vi-VN"/>
        </w:rPr>
        <w:t>name v30</w:t>
      </w:r>
    </w:p>
    <w:p w14:paraId="62C26C67" w14:textId="77777777" w:rsidR="00B97DB2" w:rsidRPr="00A94D38" w:rsidRDefault="00B97DB2" w:rsidP="00B97DB2">
      <w:pPr>
        <w:pStyle w:val="Nidungvnbn"/>
        <w:rPr>
          <w:i/>
          <w:iCs/>
          <w:lang w:val="vi-VN"/>
        </w:rPr>
      </w:pPr>
      <w:r w:rsidRPr="00A94D38">
        <w:rPr>
          <w:i/>
          <w:iCs/>
          <w:lang w:val="vi-VN"/>
        </w:rPr>
        <w:t>vlan 999</w:t>
      </w:r>
    </w:p>
    <w:p w14:paraId="57C58794" w14:textId="77777777" w:rsidR="00B97DB2" w:rsidRPr="00A94D38" w:rsidRDefault="00B97DB2" w:rsidP="00B97DB2">
      <w:pPr>
        <w:pStyle w:val="Nidungvnbn"/>
        <w:rPr>
          <w:i/>
          <w:iCs/>
          <w:lang w:val="vi-VN"/>
        </w:rPr>
      </w:pPr>
      <w:r w:rsidRPr="00A94D38">
        <w:rPr>
          <w:i/>
          <w:iCs/>
          <w:lang w:val="vi-VN"/>
        </w:rPr>
        <w:t>name v999</w:t>
      </w:r>
    </w:p>
    <w:p w14:paraId="73833564" w14:textId="6025860A" w:rsidR="00B97DB2" w:rsidRPr="00A94D38" w:rsidRDefault="00B97DB2" w:rsidP="00B97DB2">
      <w:pPr>
        <w:pStyle w:val="Nidungvnbn"/>
        <w:rPr>
          <w:i/>
          <w:iCs/>
          <w:lang w:val="vi-VN"/>
        </w:rPr>
      </w:pPr>
      <w:r w:rsidRPr="00A94D38">
        <w:rPr>
          <w:i/>
          <w:iCs/>
          <w:lang w:val="vi-VN"/>
        </w:rPr>
        <w:t>interface FastEthernet0/1</w:t>
      </w:r>
    </w:p>
    <w:p w14:paraId="038A8ED2" w14:textId="77777777" w:rsidR="00B97DB2" w:rsidRPr="00ED67CE" w:rsidRDefault="00B97DB2" w:rsidP="00B97DB2">
      <w:pPr>
        <w:pStyle w:val="Nidungvnbn"/>
        <w:rPr>
          <w:i/>
          <w:iCs/>
          <w:lang w:val="vi-VN"/>
        </w:rPr>
      </w:pPr>
      <w:r w:rsidRPr="00ED67CE">
        <w:rPr>
          <w:i/>
          <w:iCs/>
          <w:lang w:val="vi-VN"/>
        </w:rPr>
        <w:t>switchport mode trunk</w:t>
      </w:r>
    </w:p>
    <w:p w14:paraId="7595B327" w14:textId="77777777" w:rsidR="00B97DB2" w:rsidRPr="00ED67CE" w:rsidRDefault="00B97DB2" w:rsidP="00B97DB2">
      <w:pPr>
        <w:pStyle w:val="Nidungvnbn"/>
        <w:rPr>
          <w:i/>
          <w:iCs/>
          <w:lang w:val="vi-VN"/>
        </w:rPr>
      </w:pPr>
      <w:r w:rsidRPr="00ED67CE">
        <w:rPr>
          <w:i/>
          <w:iCs/>
          <w:lang w:val="vi-VN"/>
        </w:rPr>
        <w:lastRenderedPageBreak/>
        <w:t>interface FastEthernet1/1</w:t>
      </w:r>
    </w:p>
    <w:p w14:paraId="0B06C719" w14:textId="77777777" w:rsidR="00B97DB2" w:rsidRPr="00ED67CE" w:rsidRDefault="00B97DB2" w:rsidP="00B97DB2">
      <w:pPr>
        <w:pStyle w:val="Nidungvnbn"/>
        <w:rPr>
          <w:i/>
          <w:iCs/>
          <w:lang w:val="vi-VN"/>
        </w:rPr>
      </w:pPr>
      <w:r w:rsidRPr="00ED67CE">
        <w:rPr>
          <w:i/>
          <w:iCs/>
          <w:lang w:val="vi-VN"/>
        </w:rPr>
        <w:t>switchport mode access</w:t>
      </w:r>
    </w:p>
    <w:p w14:paraId="1E10BB2A" w14:textId="77777777" w:rsidR="00B97DB2" w:rsidRPr="00ED67CE" w:rsidRDefault="00B97DB2" w:rsidP="00B97DB2">
      <w:pPr>
        <w:pStyle w:val="Nidungvnbn"/>
        <w:rPr>
          <w:i/>
          <w:iCs/>
          <w:lang w:val="vi-VN"/>
        </w:rPr>
      </w:pPr>
      <w:r w:rsidRPr="00ED67CE">
        <w:rPr>
          <w:i/>
          <w:iCs/>
          <w:lang w:val="vi-VN"/>
        </w:rPr>
        <w:t>switchport access vlan 30</w:t>
      </w:r>
    </w:p>
    <w:p w14:paraId="02E8ECC3" w14:textId="77777777" w:rsidR="00B97DB2" w:rsidRPr="00ED67CE" w:rsidRDefault="00B97DB2" w:rsidP="00B97DB2">
      <w:pPr>
        <w:pStyle w:val="Nidungvnbn"/>
        <w:rPr>
          <w:i/>
          <w:iCs/>
          <w:lang w:val="vi-VN"/>
        </w:rPr>
      </w:pPr>
      <w:r w:rsidRPr="00ED67CE">
        <w:rPr>
          <w:i/>
          <w:iCs/>
          <w:lang w:val="vi-VN"/>
        </w:rPr>
        <w:t>interface FastEthernet2/1</w:t>
      </w:r>
    </w:p>
    <w:p w14:paraId="3CCFB8A7" w14:textId="77777777" w:rsidR="00B97DB2" w:rsidRPr="00ED67CE" w:rsidRDefault="00B97DB2" w:rsidP="00B97DB2">
      <w:pPr>
        <w:pStyle w:val="Nidungvnbn"/>
        <w:rPr>
          <w:i/>
          <w:iCs/>
          <w:lang w:val="vi-VN"/>
        </w:rPr>
      </w:pPr>
      <w:r w:rsidRPr="00ED67CE">
        <w:rPr>
          <w:i/>
          <w:iCs/>
          <w:lang w:val="vi-VN"/>
        </w:rPr>
        <w:t>switchport mode access</w:t>
      </w:r>
    </w:p>
    <w:p w14:paraId="07EBA0E9" w14:textId="77777777" w:rsidR="00B97DB2" w:rsidRPr="00ED67CE" w:rsidRDefault="00B97DB2" w:rsidP="00B97DB2">
      <w:pPr>
        <w:pStyle w:val="Nidungvnbn"/>
        <w:rPr>
          <w:i/>
          <w:iCs/>
          <w:lang w:val="vi-VN"/>
        </w:rPr>
      </w:pPr>
      <w:r w:rsidRPr="00ED67CE">
        <w:rPr>
          <w:i/>
          <w:iCs/>
          <w:lang w:val="vi-VN"/>
        </w:rPr>
        <w:t>switchport access vlan 30</w:t>
      </w:r>
    </w:p>
    <w:p w14:paraId="7588C4A3" w14:textId="77777777" w:rsidR="00B97DB2" w:rsidRPr="00ED67CE" w:rsidRDefault="00B97DB2" w:rsidP="00B97DB2">
      <w:pPr>
        <w:pStyle w:val="Nidungvnbn"/>
        <w:rPr>
          <w:i/>
          <w:iCs/>
          <w:lang w:val="vi-VN"/>
        </w:rPr>
      </w:pPr>
      <w:r w:rsidRPr="00ED67CE">
        <w:rPr>
          <w:i/>
          <w:iCs/>
          <w:lang w:val="vi-VN"/>
        </w:rPr>
        <w:t>interface FastEthernet3/1</w:t>
      </w:r>
    </w:p>
    <w:p w14:paraId="1AEC91AF" w14:textId="77777777" w:rsidR="00B97DB2" w:rsidRPr="00ED67CE" w:rsidRDefault="00B97DB2" w:rsidP="00B97DB2">
      <w:pPr>
        <w:pStyle w:val="Nidungvnbn"/>
        <w:rPr>
          <w:i/>
          <w:iCs/>
          <w:lang w:val="vi-VN"/>
        </w:rPr>
      </w:pPr>
      <w:r w:rsidRPr="00ED67CE">
        <w:rPr>
          <w:i/>
          <w:iCs/>
          <w:lang w:val="vi-VN"/>
        </w:rPr>
        <w:t>switchport mode access</w:t>
      </w:r>
    </w:p>
    <w:p w14:paraId="1A9427D8" w14:textId="6E6E641B" w:rsidR="00B97DB2" w:rsidRPr="00ED67CE" w:rsidRDefault="00B97DB2" w:rsidP="00B97DB2">
      <w:pPr>
        <w:pStyle w:val="Nidungvnbn"/>
        <w:rPr>
          <w:i/>
          <w:iCs/>
          <w:lang w:val="vi-VN"/>
        </w:rPr>
      </w:pPr>
      <w:r w:rsidRPr="00ED67CE">
        <w:rPr>
          <w:i/>
          <w:iCs/>
          <w:lang w:val="vi-VN"/>
        </w:rPr>
        <w:t>switchport access vlan 30</w:t>
      </w:r>
    </w:p>
    <w:p w14:paraId="6C44DB40" w14:textId="3B96A8E7" w:rsidR="00B97DB2" w:rsidRDefault="00B97DB2" w:rsidP="00B97DB2">
      <w:pPr>
        <w:pStyle w:val="Tiumccp2"/>
        <w:rPr>
          <w:lang w:val="vi-VN"/>
        </w:rPr>
      </w:pPr>
      <w:bookmarkStart w:id="45" w:name="_Toc132895625"/>
      <w:r>
        <w:rPr>
          <w:lang w:val="vi-VN"/>
        </w:rPr>
        <w:t>5.1.2 Chi nhánh 2</w:t>
      </w:r>
      <w:bookmarkEnd w:id="45"/>
    </w:p>
    <w:p w14:paraId="68BA2F08" w14:textId="77777777" w:rsidR="00ED67CE" w:rsidRPr="00E4141D" w:rsidRDefault="00ED67CE" w:rsidP="00DC00A3">
      <w:pPr>
        <w:pStyle w:val="Nidungvnbn"/>
        <w:rPr>
          <w:b/>
        </w:rPr>
      </w:pPr>
      <w:r w:rsidRPr="00E4141D">
        <w:t>Tại đây nhóm chúng em chia Vlan như sau:</w:t>
      </w:r>
    </w:p>
    <w:p w14:paraId="49AB3686" w14:textId="02455A0A" w:rsidR="00ED67CE" w:rsidRPr="00E4141D" w:rsidRDefault="00ED67CE" w:rsidP="00DC00A3">
      <w:pPr>
        <w:pStyle w:val="Nidungvnbn"/>
        <w:rPr>
          <w:b/>
        </w:rPr>
      </w:pPr>
      <w:r w:rsidRPr="00E4141D">
        <w:t xml:space="preserve">Chia ra 3 Vlan là Vlan </w:t>
      </w:r>
      <w:r>
        <w:t>4</w:t>
      </w:r>
      <w:r w:rsidRPr="00E4141D">
        <w:t xml:space="preserve">0,Vlan </w:t>
      </w:r>
      <w:r>
        <w:t>5</w:t>
      </w:r>
      <w:r w:rsidRPr="00E4141D">
        <w:t xml:space="preserve">0,Vlan </w:t>
      </w:r>
      <w:r>
        <w:t>6</w:t>
      </w:r>
      <w:r w:rsidRPr="00E4141D">
        <w:t>0</w:t>
      </w:r>
    </w:p>
    <w:p w14:paraId="48578CBE" w14:textId="14C47238" w:rsidR="00ED67CE" w:rsidRDefault="00ED67CE" w:rsidP="00DC00A3">
      <w:pPr>
        <w:pStyle w:val="Nidungvnbn"/>
        <w:numPr>
          <w:ilvl w:val="0"/>
          <w:numId w:val="41"/>
        </w:numPr>
        <w:rPr>
          <w:b/>
        </w:rPr>
      </w:pPr>
      <w:r w:rsidRPr="00E4141D">
        <w:t>Tại Switch Tầng 1 Phòng</w:t>
      </w:r>
      <w:r>
        <w:t xml:space="preserve"> A111 và Switch Tầng 2 A211: Vlan 40</w:t>
      </w:r>
    </w:p>
    <w:p w14:paraId="61BF3B99" w14:textId="0E23EAF7" w:rsidR="00ED67CE" w:rsidRDefault="00ED67CE" w:rsidP="00DC00A3">
      <w:pPr>
        <w:pStyle w:val="Nidungvnbn"/>
        <w:numPr>
          <w:ilvl w:val="0"/>
          <w:numId w:val="41"/>
        </w:numPr>
        <w:rPr>
          <w:b/>
        </w:rPr>
      </w:pPr>
      <w:r w:rsidRPr="00E4141D">
        <w:t>Tại Switch Tầng 1 Phòng</w:t>
      </w:r>
      <w:r>
        <w:t xml:space="preserve"> A112 và Switch Tầng 2 A212: Vlan 50</w:t>
      </w:r>
    </w:p>
    <w:p w14:paraId="005E4FFA" w14:textId="3AD5FCD3" w:rsidR="00ED67CE" w:rsidRDefault="00ED67CE" w:rsidP="00DC00A3">
      <w:pPr>
        <w:pStyle w:val="Nidungvnbn"/>
        <w:numPr>
          <w:ilvl w:val="0"/>
          <w:numId w:val="41"/>
        </w:numPr>
        <w:rPr>
          <w:b/>
        </w:rPr>
      </w:pPr>
      <w:r w:rsidRPr="00E4141D">
        <w:t>Tại Switch Tầng 1 Phòng</w:t>
      </w:r>
      <w:r>
        <w:t xml:space="preserve"> A113 và Switch Tầng 2 A213: Vlan 60</w:t>
      </w:r>
    </w:p>
    <w:p w14:paraId="3D2ED2CE" w14:textId="77777777" w:rsidR="00ED67CE" w:rsidRDefault="00ED67CE" w:rsidP="00DC00A3">
      <w:pPr>
        <w:pStyle w:val="Nidungvnbn"/>
        <w:rPr>
          <w:b/>
        </w:rPr>
      </w:pPr>
      <w:r>
        <w:t>-VLAN 999 là vlan dự phòng dành cho các mutilayer Switch</w:t>
      </w:r>
    </w:p>
    <w:p w14:paraId="485A1063" w14:textId="5C8DA54B" w:rsidR="00ED67CE" w:rsidRDefault="00ED67CE" w:rsidP="00DC00A3">
      <w:pPr>
        <w:pStyle w:val="Nidungvnbn"/>
        <w:rPr>
          <w:b/>
        </w:rPr>
      </w:pPr>
      <w:r>
        <w:t>*Lưu ý: Để có thể cấu hình song song ipv4 và ipv6.Tại Multilayer Switch CS2 ta cấu hình như sau:</w:t>
      </w:r>
    </w:p>
    <w:p w14:paraId="42338F3D" w14:textId="77777777" w:rsidR="00ED67CE" w:rsidRPr="00DC00A3" w:rsidRDefault="00ED67CE" w:rsidP="00DC00A3">
      <w:pPr>
        <w:pStyle w:val="Nidungvnbn"/>
        <w:rPr>
          <w:b/>
        </w:rPr>
      </w:pPr>
      <w:r w:rsidRPr="00DC00A3">
        <w:rPr>
          <w:b/>
        </w:rPr>
        <w:t>Sdm prefer dual-ipv4-and-ipv6 def</w:t>
      </w:r>
    </w:p>
    <w:p w14:paraId="4F0AF8DE" w14:textId="77777777" w:rsidR="00ED67CE" w:rsidRPr="002C468F" w:rsidRDefault="00ED67CE" w:rsidP="00DC00A3">
      <w:pPr>
        <w:pStyle w:val="Nidungvnbn"/>
      </w:pPr>
      <w:r w:rsidRPr="002C468F">
        <w:t>Và sau đó Reload lại</w:t>
      </w:r>
    </w:p>
    <w:p w14:paraId="0D28E219" w14:textId="3DAE6D07" w:rsidR="00B97DB2" w:rsidRDefault="00B97DB2" w:rsidP="00B97DB2">
      <w:pPr>
        <w:pStyle w:val="Nidungvnbn"/>
        <w:rPr>
          <w:lang w:val="vi-VN"/>
        </w:rPr>
      </w:pPr>
    </w:p>
    <w:p w14:paraId="54B1176C" w14:textId="1DF012B0" w:rsidR="00D41152" w:rsidRPr="00D41152" w:rsidRDefault="00D41152" w:rsidP="00D41152">
      <w:pPr>
        <w:pStyle w:val="Tiumccp3"/>
        <w:rPr>
          <w:lang w:val="vi-VN"/>
        </w:rPr>
      </w:pPr>
      <w:bookmarkStart w:id="46" w:name="_Toc132895626"/>
      <w:r>
        <w:rPr>
          <w:lang w:val="vi-VN"/>
        </w:rPr>
        <w:t xml:space="preserve">5.1.2.1 </w:t>
      </w:r>
      <w:r w:rsidRPr="00D41152">
        <w:rPr>
          <w:lang w:val="vi-VN"/>
        </w:rPr>
        <w:t>Multilayer Switch CN2:</w:t>
      </w:r>
      <w:bookmarkEnd w:id="46"/>
    </w:p>
    <w:p w14:paraId="28DC7037" w14:textId="77777777" w:rsidR="00D41152" w:rsidRPr="00ED67CE" w:rsidRDefault="00D41152" w:rsidP="00D41152">
      <w:pPr>
        <w:pStyle w:val="Nidungvnbn"/>
        <w:rPr>
          <w:i/>
          <w:iCs/>
          <w:lang w:val="vi-VN"/>
        </w:rPr>
      </w:pPr>
      <w:r w:rsidRPr="00ED67CE">
        <w:rPr>
          <w:i/>
          <w:iCs/>
          <w:lang w:val="vi-VN"/>
        </w:rPr>
        <w:t>conf ter</w:t>
      </w:r>
    </w:p>
    <w:p w14:paraId="2BC9A9A0" w14:textId="77777777" w:rsidR="00D41152" w:rsidRPr="00ED67CE" w:rsidRDefault="00D41152" w:rsidP="00D41152">
      <w:pPr>
        <w:pStyle w:val="Nidungvnbn"/>
        <w:rPr>
          <w:i/>
          <w:iCs/>
          <w:lang w:val="vi-VN"/>
        </w:rPr>
      </w:pPr>
      <w:r w:rsidRPr="00ED67CE">
        <w:rPr>
          <w:i/>
          <w:iCs/>
          <w:lang w:val="vi-VN"/>
        </w:rPr>
        <w:t>vlan 40</w:t>
      </w:r>
    </w:p>
    <w:p w14:paraId="727D2914" w14:textId="77777777" w:rsidR="00D41152" w:rsidRPr="00ED67CE" w:rsidRDefault="00D41152" w:rsidP="00D41152">
      <w:pPr>
        <w:pStyle w:val="Nidungvnbn"/>
        <w:rPr>
          <w:i/>
          <w:iCs/>
          <w:lang w:val="vi-VN"/>
        </w:rPr>
      </w:pPr>
      <w:r w:rsidRPr="00ED67CE">
        <w:rPr>
          <w:i/>
          <w:iCs/>
          <w:lang w:val="vi-VN"/>
        </w:rPr>
        <w:t>name v40</w:t>
      </w:r>
    </w:p>
    <w:p w14:paraId="469DC8D2" w14:textId="77777777" w:rsidR="00D41152" w:rsidRPr="00ED67CE" w:rsidRDefault="00D41152" w:rsidP="00D41152">
      <w:pPr>
        <w:pStyle w:val="Nidungvnbn"/>
        <w:rPr>
          <w:i/>
          <w:iCs/>
          <w:lang w:val="vi-VN"/>
        </w:rPr>
      </w:pPr>
      <w:r w:rsidRPr="00ED67CE">
        <w:rPr>
          <w:i/>
          <w:iCs/>
          <w:lang w:val="vi-VN"/>
        </w:rPr>
        <w:t>vlan 50</w:t>
      </w:r>
    </w:p>
    <w:p w14:paraId="2E2DF123" w14:textId="77777777" w:rsidR="00D41152" w:rsidRPr="00ED67CE" w:rsidRDefault="00D41152" w:rsidP="00D41152">
      <w:pPr>
        <w:pStyle w:val="Nidungvnbn"/>
        <w:rPr>
          <w:i/>
          <w:iCs/>
          <w:lang w:val="vi-VN"/>
        </w:rPr>
      </w:pPr>
      <w:r w:rsidRPr="00ED67CE">
        <w:rPr>
          <w:i/>
          <w:iCs/>
          <w:lang w:val="vi-VN"/>
        </w:rPr>
        <w:t>name v50</w:t>
      </w:r>
    </w:p>
    <w:p w14:paraId="3388A52E" w14:textId="77777777" w:rsidR="00D41152" w:rsidRPr="00ED67CE" w:rsidRDefault="00D41152" w:rsidP="00D41152">
      <w:pPr>
        <w:pStyle w:val="Nidungvnbn"/>
        <w:rPr>
          <w:i/>
          <w:iCs/>
          <w:lang w:val="vi-VN"/>
        </w:rPr>
      </w:pPr>
      <w:r w:rsidRPr="00ED67CE">
        <w:rPr>
          <w:i/>
          <w:iCs/>
          <w:lang w:val="vi-VN"/>
        </w:rPr>
        <w:lastRenderedPageBreak/>
        <w:t>vlan 60</w:t>
      </w:r>
    </w:p>
    <w:p w14:paraId="1C35AAE8" w14:textId="77777777" w:rsidR="00D41152" w:rsidRPr="00ED67CE" w:rsidRDefault="00D41152" w:rsidP="00D41152">
      <w:pPr>
        <w:pStyle w:val="Nidungvnbn"/>
        <w:rPr>
          <w:i/>
          <w:iCs/>
          <w:lang w:val="vi-VN"/>
        </w:rPr>
      </w:pPr>
      <w:r w:rsidRPr="00ED67CE">
        <w:rPr>
          <w:i/>
          <w:iCs/>
          <w:lang w:val="vi-VN"/>
        </w:rPr>
        <w:t>name v60</w:t>
      </w:r>
    </w:p>
    <w:p w14:paraId="51EA4DE9" w14:textId="77777777" w:rsidR="00D41152" w:rsidRPr="00ED67CE" w:rsidRDefault="00D41152" w:rsidP="00D41152">
      <w:pPr>
        <w:pStyle w:val="Nidungvnbn"/>
        <w:rPr>
          <w:i/>
          <w:iCs/>
          <w:lang w:val="vi-VN"/>
        </w:rPr>
      </w:pPr>
      <w:r w:rsidRPr="00ED67CE">
        <w:rPr>
          <w:i/>
          <w:iCs/>
          <w:lang w:val="vi-VN"/>
        </w:rPr>
        <w:t>vlan 999</w:t>
      </w:r>
    </w:p>
    <w:p w14:paraId="24BBD65D" w14:textId="77777777" w:rsidR="00D41152" w:rsidRPr="00ED67CE" w:rsidRDefault="00D41152" w:rsidP="00D41152">
      <w:pPr>
        <w:pStyle w:val="Nidungvnbn"/>
        <w:rPr>
          <w:i/>
          <w:iCs/>
          <w:lang w:val="vi-VN"/>
        </w:rPr>
      </w:pPr>
      <w:r w:rsidRPr="00ED67CE">
        <w:rPr>
          <w:i/>
          <w:iCs/>
          <w:lang w:val="vi-VN"/>
        </w:rPr>
        <w:t>name v999</w:t>
      </w:r>
    </w:p>
    <w:p w14:paraId="551B64C8" w14:textId="77777777" w:rsidR="00D41152" w:rsidRPr="00ED67CE" w:rsidRDefault="00D41152" w:rsidP="00D41152">
      <w:pPr>
        <w:pStyle w:val="Nidungvnbn"/>
        <w:rPr>
          <w:i/>
          <w:iCs/>
          <w:lang w:val="vi-VN"/>
        </w:rPr>
      </w:pPr>
      <w:r w:rsidRPr="00ED67CE">
        <w:rPr>
          <w:i/>
          <w:iCs/>
          <w:lang w:val="vi-VN"/>
        </w:rPr>
        <w:t>ipv6 unicast-routing</w:t>
      </w:r>
    </w:p>
    <w:p w14:paraId="16F632F0" w14:textId="77777777" w:rsidR="00D41152" w:rsidRPr="00ED67CE" w:rsidRDefault="00D41152" w:rsidP="00D41152">
      <w:pPr>
        <w:pStyle w:val="Nidungvnbn"/>
        <w:rPr>
          <w:i/>
          <w:iCs/>
          <w:lang w:val="vi-VN"/>
        </w:rPr>
      </w:pPr>
      <w:r w:rsidRPr="00ED67CE">
        <w:rPr>
          <w:i/>
          <w:iCs/>
          <w:lang w:val="vi-VN"/>
        </w:rPr>
        <w:t>interface Vlan40</w:t>
      </w:r>
    </w:p>
    <w:p w14:paraId="7E0CD256" w14:textId="77777777" w:rsidR="00D41152" w:rsidRPr="00ED67CE" w:rsidRDefault="00D41152" w:rsidP="00D41152">
      <w:pPr>
        <w:pStyle w:val="Nidungvnbn"/>
        <w:rPr>
          <w:i/>
          <w:iCs/>
          <w:lang w:val="vi-VN"/>
        </w:rPr>
      </w:pPr>
      <w:r w:rsidRPr="00ED67CE">
        <w:rPr>
          <w:i/>
          <w:iCs/>
          <w:lang w:val="vi-VN"/>
        </w:rPr>
        <w:t>ip address 192.168.40.1 255.255.255.0</w:t>
      </w:r>
    </w:p>
    <w:p w14:paraId="4CEE3370" w14:textId="77777777" w:rsidR="00D41152" w:rsidRPr="00ED67CE" w:rsidRDefault="00D41152" w:rsidP="00D41152">
      <w:pPr>
        <w:pStyle w:val="Nidungvnbn"/>
        <w:rPr>
          <w:i/>
          <w:iCs/>
          <w:lang w:val="vi-VN"/>
        </w:rPr>
      </w:pPr>
      <w:r w:rsidRPr="00ED67CE">
        <w:rPr>
          <w:i/>
          <w:iCs/>
          <w:lang w:val="vi-VN"/>
        </w:rPr>
        <w:t>ip helper-address 192.168.2.2</w:t>
      </w:r>
    </w:p>
    <w:p w14:paraId="693835D0" w14:textId="77777777" w:rsidR="00D41152" w:rsidRPr="00ED67CE" w:rsidRDefault="00D41152" w:rsidP="00D41152">
      <w:pPr>
        <w:pStyle w:val="Nidungvnbn"/>
        <w:rPr>
          <w:i/>
          <w:iCs/>
          <w:lang w:val="vi-VN"/>
        </w:rPr>
      </w:pPr>
      <w:r w:rsidRPr="00ED67CE">
        <w:rPr>
          <w:i/>
          <w:iCs/>
          <w:lang w:val="vi-VN"/>
        </w:rPr>
        <w:t>ipv6 enable</w:t>
      </w:r>
    </w:p>
    <w:p w14:paraId="2C755C82" w14:textId="77777777" w:rsidR="00D41152" w:rsidRPr="00ED67CE" w:rsidRDefault="00D41152" w:rsidP="00D41152">
      <w:pPr>
        <w:pStyle w:val="Nidungvnbn"/>
        <w:rPr>
          <w:i/>
          <w:iCs/>
          <w:lang w:val="vi-VN"/>
        </w:rPr>
      </w:pPr>
      <w:r w:rsidRPr="00ED67CE">
        <w:rPr>
          <w:i/>
          <w:iCs/>
          <w:lang w:val="vi-VN"/>
        </w:rPr>
        <w:t>ipv6 address 2001:DB8:CAFE:A40::1/64</w:t>
      </w:r>
    </w:p>
    <w:p w14:paraId="2D6AA8F1" w14:textId="77777777" w:rsidR="00D41152" w:rsidRPr="00ED67CE" w:rsidRDefault="00D41152" w:rsidP="00D41152">
      <w:pPr>
        <w:pStyle w:val="Nidungvnbn"/>
        <w:rPr>
          <w:i/>
          <w:iCs/>
          <w:lang w:val="vi-VN"/>
        </w:rPr>
      </w:pPr>
      <w:r w:rsidRPr="00ED67CE">
        <w:rPr>
          <w:i/>
          <w:iCs/>
          <w:lang w:val="vi-VN"/>
        </w:rPr>
        <w:t>interface Vlan50</w:t>
      </w:r>
    </w:p>
    <w:p w14:paraId="6FDFE47D" w14:textId="77777777" w:rsidR="00D41152" w:rsidRPr="00ED67CE" w:rsidRDefault="00D41152" w:rsidP="00D41152">
      <w:pPr>
        <w:pStyle w:val="Nidungvnbn"/>
        <w:rPr>
          <w:i/>
          <w:iCs/>
          <w:lang w:val="vi-VN"/>
        </w:rPr>
      </w:pPr>
      <w:r w:rsidRPr="00ED67CE">
        <w:rPr>
          <w:i/>
          <w:iCs/>
          <w:lang w:val="vi-VN"/>
        </w:rPr>
        <w:t>ip address 192.168.50.1 255.255.255.0</w:t>
      </w:r>
    </w:p>
    <w:p w14:paraId="7B4D7F6D" w14:textId="77777777" w:rsidR="00D41152" w:rsidRPr="00ED67CE" w:rsidRDefault="00D41152" w:rsidP="00D41152">
      <w:pPr>
        <w:pStyle w:val="Nidungvnbn"/>
        <w:rPr>
          <w:i/>
          <w:iCs/>
          <w:lang w:val="vi-VN"/>
        </w:rPr>
      </w:pPr>
      <w:r w:rsidRPr="00ED67CE">
        <w:rPr>
          <w:i/>
          <w:iCs/>
          <w:lang w:val="vi-VN"/>
        </w:rPr>
        <w:t>ip helper-address 192.168.2.2</w:t>
      </w:r>
    </w:p>
    <w:p w14:paraId="671E67B7" w14:textId="77777777" w:rsidR="00D41152" w:rsidRPr="00ED67CE" w:rsidRDefault="00D41152" w:rsidP="00D41152">
      <w:pPr>
        <w:pStyle w:val="Nidungvnbn"/>
        <w:rPr>
          <w:i/>
          <w:iCs/>
          <w:lang w:val="vi-VN"/>
        </w:rPr>
      </w:pPr>
      <w:r w:rsidRPr="00ED67CE">
        <w:rPr>
          <w:i/>
          <w:iCs/>
          <w:lang w:val="vi-VN"/>
        </w:rPr>
        <w:t>ipv6 enable</w:t>
      </w:r>
    </w:p>
    <w:p w14:paraId="147DBFB5" w14:textId="77777777" w:rsidR="00D41152" w:rsidRPr="00ED67CE" w:rsidRDefault="00D41152" w:rsidP="00D41152">
      <w:pPr>
        <w:pStyle w:val="Nidungvnbn"/>
        <w:rPr>
          <w:i/>
          <w:iCs/>
          <w:lang w:val="vi-VN"/>
        </w:rPr>
      </w:pPr>
      <w:r w:rsidRPr="00ED67CE">
        <w:rPr>
          <w:i/>
          <w:iCs/>
          <w:lang w:val="vi-VN"/>
        </w:rPr>
        <w:t>ipv6 address 2001:DB8:CAFE:A50::1/64</w:t>
      </w:r>
    </w:p>
    <w:p w14:paraId="37304FA2" w14:textId="77777777" w:rsidR="00D41152" w:rsidRPr="00ED67CE" w:rsidRDefault="00D41152" w:rsidP="00D41152">
      <w:pPr>
        <w:pStyle w:val="Nidungvnbn"/>
        <w:rPr>
          <w:i/>
          <w:iCs/>
          <w:lang w:val="vi-VN"/>
        </w:rPr>
      </w:pPr>
      <w:r w:rsidRPr="00ED67CE">
        <w:rPr>
          <w:i/>
          <w:iCs/>
          <w:lang w:val="vi-VN"/>
        </w:rPr>
        <w:t>interface Vlan60</w:t>
      </w:r>
    </w:p>
    <w:p w14:paraId="536BBB43" w14:textId="77777777" w:rsidR="00D41152" w:rsidRPr="00ED67CE" w:rsidRDefault="00D41152" w:rsidP="00D41152">
      <w:pPr>
        <w:pStyle w:val="Nidungvnbn"/>
        <w:rPr>
          <w:i/>
          <w:iCs/>
          <w:lang w:val="vi-VN"/>
        </w:rPr>
      </w:pPr>
      <w:r w:rsidRPr="00ED67CE">
        <w:rPr>
          <w:i/>
          <w:iCs/>
          <w:lang w:val="vi-VN"/>
        </w:rPr>
        <w:t>ip address 192.168.60.1 255.255.255.0</w:t>
      </w:r>
    </w:p>
    <w:p w14:paraId="66FBE921" w14:textId="77777777" w:rsidR="00D41152" w:rsidRPr="00ED67CE" w:rsidRDefault="00D41152" w:rsidP="00D41152">
      <w:pPr>
        <w:pStyle w:val="Nidungvnbn"/>
        <w:rPr>
          <w:i/>
          <w:iCs/>
          <w:lang w:val="vi-VN"/>
        </w:rPr>
      </w:pPr>
      <w:r w:rsidRPr="00ED67CE">
        <w:rPr>
          <w:i/>
          <w:iCs/>
          <w:lang w:val="vi-VN"/>
        </w:rPr>
        <w:t>ip helper-address 192.168.2.2</w:t>
      </w:r>
    </w:p>
    <w:p w14:paraId="692B977D" w14:textId="77777777" w:rsidR="00D41152" w:rsidRPr="00ED67CE" w:rsidRDefault="00D41152" w:rsidP="00D41152">
      <w:pPr>
        <w:pStyle w:val="Nidungvnbn"/>
        <w:rPr>
          <w:i/>
          <w:iCs/>
          <w:lang w:val="vi-VN"/>
        </w:rPr>
      </w:pPr>
      <w:r w:rsidRPr="00ED67CE">
        <w:rPr>
          <w:i/>
          <w:iCs/>
          <w:lang w:val="vi-VN"/>
        </w:rPr>
        <w:t>ipv6 enable</w:t>
      </w:r>
    </w:p>
    <w:p w14:paraId="485F83F5" w14:textId="77777777" w:rsidR="00D41152" w:rsidRPr="00ED67CE" w:rsidRDefault="00D41152" w:rsidP="00D41152">
      <w:pPr>
        <w:pStyle w:val="Nidungvnbn"/>
        <w:rPr>
          <w:i/>
          <w:iCs/>
          <w:lang w:val="vi-VN"/>
        </w:rPr>
      </w:pPr>
      <w:r w:rsidRPr="00ED67CE">
        <w:rPr>
          <w:i/>
          <w:iCs/>
          <w:lang w:val="vi-VN"/>
        </w:rPr>
        <w:t>ipv6 address 2001:DB8:CAFE:A60::1/64</w:t>
      </w:r>
    </w:p>
    <w:p w14:paraId="135616EA" w14:textId="77777777" w:rsidR="00D41152" w:rsidRPr="00ED67CE" w:rsidRDefault="00D41152" w:rsidP="00D41152">
      <w:pPr>
        <w:pStyle w:val="Nidungvnbn"/>
        <w:rPr>
          <w:i/>
          <w:iCs/>
          <w:lang w:val="vi-VN"/>
        </w:rPr>
      </w:pPr>
      <w:r w:rsidRPr="00ED67CE">
        <w:rPr>
          <w:i/>
          <w:iCs/>
          <w:lang w:val="vi-VN"/>
        </w:rPr>
        <w:t>interface Vlan999</w:t>
      </w:r>
    </w:p>
    <w:p w14:paraId="68B9B85E" w14:textId="77777777" w:rsidR="00D41152" w:rsidRPr="00ED67CE" w:rsidRDefault="00D41152" w:rsidP="00D41152">
      <w:pPr>
        <w:pStyle w:val="Nidungvnbn"/>
        <w:rPr>
          <w:i/>
          <w:iCs/>
          <w:lang w:val="vi-VN"/>
        </w:rPr>
      </w:pPr>
      <w:r w:rsidRPr="00ED67CE">
        <w:rPr>
          <w:i/>
          <w:iCs/>
          <w:lang w:val="vi-VN"/>
        </w:rPr>
        <w:t>ip address 192.168.2.1 255.255.255.0</w:t>
      </w:r>
    </w:p>
    <w:p w14:paraId="37E2D22E" w14:textId="77777777" w:rsidR="00D41152" w:rsidRPr="00ED67CE" w:rsidRDefault="00D41152" w:rsidP="00D41152">
      <w:pPr>
        <w:pStyle w:val="Nidungvnbn"/>
        <w:rPr>
          <w:i/>
          <w:iCs/>
          <w:lang w:val="vi-VN"/>
        </w:rPr>
      </w:pPr>
      <w:r w:rsidRPr="00ED67CE">
        <w:rPr>
          <w:i/>
          <w:iCs/>
          <w:lang w:val="vi-VN"/>
        </w:rPr>
        <w:t>interface FastEthernet0/1</w:t>
      </w:r>
    </w:p>
    <w:p w14:paraId="6799854D" w14:textId="7A0930DA" w:rsidR="00B97DB2" w:rsidRPr="00ED67CE" w:rsidRDefault="00D41152" w:rsidP="00D41152">
      <w:pPr>
        <w:pStyle w:val="Nidungvnbn"/>
        <w:rPr>
          <w:i/>
          <w:iCs/>
          <w:lang w:val="vi-VN"/>
        </w:rPr>
      </w:pPr>
      <w:r w:rsidRPr="00ED67CE">
        <w:rPr>
          <w:i/>
          <w:iCs/>
          <w:lang w:val="vi-VN"/>
        </w:rPr>
        <w:t>no switchport</w:t>
      </w:r>
    </w:p>
    <w:p w14:paraId="4DE85C0F" w14:textId="77777777" w:rsidR="00D41152" w:rsidRPr="00ED67CE" w:rsidRDefault="00D41152" w:rsidP="00D41152">
      <w:pPr>
        <w:pStyle w:val="Nidungvnbn"/>
        <w:rPr>
          <w:i/>
          <w:iCs/>
          <w:lang w:val="vi-VN"/>
        </w:rPr>
      </w:pPr>
      <w:r w:rsidRPr="00ED67CE">
        <w:rPr>
          <w:i/>
          <w:iCs/>
          <w:lang w:val="vi-VN"/>
        </w:rPr>
        <w:t>ip address 192.168.120.2 255.255.255.0</w:t>
      </w:r>
    </w:p>
    <w:p w14:paraId="66207DB8" w14:textId="77777777" w:rsidR="00D41152" w:rsidRPr="00ED67CE" w:rsidRDefault="00D41152" w:rsidP="00D41152">
      <w:pPr>
        <w:pStyle w:val="Nidungvnbn"/>
        <w:rPr>
          <w:i/>
          <w:iCs/>
          <w:lang w:val="vi-VN"/>
        </w:rPr>
      </w:pPr>
      <w:r w:rsidRPr="00ED67CE">
        <w:rPr>
          <w:i/>
          <w:iCs/>
          <w:lang w:val="vi-VN"/>
        </w:rPr>
        <w:t>ipv6 address 2001:DB8:CAFE:B1::2/64</w:t>
      </w:r>
    </w:p>
    <w:p w14:paraId="0783E69F" w14:textId="77777777" w:rsidR="00D41152" w:rsidRPr="00ED67CE" w:rsidRDefault="00D41152" w:rsidP="00D41152">
      <w:pPr>
        <w:pStyle w:val="Nidungvnbn"/>
        <w:rPr>
          <w:i/>
          <w:iCs/>
          <w:lang w:val="vi-VN"/>
        </w:rPr>
      </w:pPr>
      <w:r w:rsidRPr="00ED67CE">
        <w:rPr>
          <w:i/>
          <w:iCs/>
          <w:lang w:val="vi-VN"/>
        </w:rPr>
        <w:t>interface FastEthernet0/2</w:t>
      </w:r>
    </w:p>
    <w:p w14:paraId="6A330F04" w14:textId="77777777" w:rsidR="00D41152" w:rsidRPr="00ED67CE" w:rsidRDefault="00D41152" w:rsidP="00D41152">
      <w:pPr>
        <w:pStyle w:val="Nidungvnbn"/>
        <w:rPr>
          <w:i/>
          <w:iCs/>
          <w:lang w:val="vi-VN"/>
        </w:rPr>
      </w:pPr>
      <w:r w:rsidRPr="00ED67CE">
        <w:rPr>
          <w:i/>
          <w:iCs/>
          <w:lang w:val="vi-VN"/>
        </w:rPr>
        <w:lastRenderedPageBreak/>
        <w:t>switchport trunk encapsulation dot1q</w:t>
      </w:r>
    </w:p>
    <w:p w14:paraId="43D40191" w14:textId="77777777" w:rsidR="00D41152" w:rsidRPr="00ED67CE" w:rsidRDefault="00D41152" w:rsidP="00D41152">
      <w:pPr>
        <w:pStyle w:val="Nidungvnbn"/>
        <w:rPr>
          <w:i/>
          <w:iCs/>
          <w:lang w:val="vi-VN"/>
        </w:rPr>
      </w:pPr>
      <w:r w:rsidRPr="00ED67CE">
        <w:rPr>
          <w:i/>
          <w:iCs/>
          <w:lang w:val="vi-VN"/>
        </w:rPr>
        <w:t>switchport mode trunk</w:t>
      </w:r>
    </w:p>
    <w:p w14:paraId="374CEDD8" w14:textId="77777777" w:rsidR="00D41152" w:rsidRPr="00ED67CE" w:rsidRDefault="00D41152" w:rsidP="00D41152">
      <w:pPr>
        <w:pStyle w:val="Nidungvnbn"/>
        <w:rPr>
          <w:i/>
          <w:iCs/>
          <w:lang w:val="vi-VN"/>
        </w:rPr>
      </w:pPr>
      <w:r w:rsidRPr="00ED67CE">
        <w:rPr>
          <w:i/>
          <w:iCs/>
          <w:lang w:val="vi-VN"/>
        </w:rPr>
        <w:t>interface FastEthernet0/3</w:t>
      </w:r>
    </w:p>
    <w:p w14:paraId="1D4D4CF7" w14:textId="77777777" w:rsidR="00D41152" w:rsidRPr="00ED67CE" w:rsidRDefault="00D41152" w:rsidP="00D41152">
      <w:pPr>
        <w:pStyle w:val="Nidungvnbn"/>
        <w:rPr>
          <w:i/>
          <w:iCs/>
          <w:lang w:val="vi-VN"/>
        </w:rPr>
      </w:pPr>
      <w:r w:rsidRPr="00ED67CE">
        <w:rPr>
          <w:i/>
          <w:iCs/>
          <w:lang w:val="vi-VN"/>
        </w:rPr>
        <w:t>switchport trunk encapsulation dot1q</w:t>
      </w:r>
    </w:p>
    <w:p w14:paraId="398E5CDF" w14:textId="77777777" w:rsidR="00D41152" w:rsidRPr="00ED67CE" w:rsidRDefault="00D41152" w:rsidP="00D41152">
      <w:pPr>
        <w:pStyle w:val="Nidungvnbn"/>
        <w:rPr>
          <w:i/>
          <w:iCs/>
          <w:lang w:val="vi-VN"/>
        </w:rPr>
      </w:pPr>
      <w:r w:rsidRPr="00ED67CE">
        <w:rPr>
          <w:i/>
          <w:iCs/>
          <w:lang w:val="vi-VN"/>
        </w:rPr>
        <w:t>switchport mode trunk</w:t>
      </w:r>
    </w:p>
    <w:p w14:paraId="258DB93F" w14:textId="77777777" w:rsidR="00D41152" w:rsidRPr="00ED67CE" w:rsidRDefault="00D41152" w:rsidP="00D41152">
      <w:pPr>
        <w:pStyle w:val="Nidungvnbn"/>
        <w:rPr>
          <w:i/>
          <w:iCs/>
          <w:lang w:val="vi-VN"/>
        </w:rPr>
      </w:pPr>
      <w:r w:rsidRPr="00ED67CE">
        <w:rPr>
          <w:i/>
          <w:iCs/>
          <w:lang w:val="vi-VN"/>
        </w:rPr>
        <w:t>interface FastEthernet0/4</w:t>
      </w:r>
    </w:p>
    <w:p w14:paraId="49085E62" w14:textId="77777777" w:rsidR="00D41152" w:rsidRPr="00ED67CE" w:rsidRDefault="00D41152" w:rsidP="00D41152">
      <w:pPr>
        <w:pStyle w:val="Nidungvnbn"/>
        <w:rPr>
          <w:i/>
          <w:iCs/>
          <w:lang w:val="vi-VN"/>
        </w:rPr>
      </w:pPr>
      <w:r w:rsidRPr="00ED67CE">
        <w:rPr>
          <w:i/>
          <w:iCs/>
          <w:lang w:val="vi-VN"/>
        </w:rPr>
        <w:t>switchport trunk encapsulation dot1q</w:t>
      </w:r>
    </w:p>
    <w:p w14:paraId="6119ADCA" w14:textId="77777777" w:rsidR="00D41152" w:rsidRPr="00ED67CE" w:rsidRDefault="00D41152" w:rsidP="00D41152">
      <w:pPr>
        <w:pStyle w:val="Nidungvnbn"/>
        <w:rPr>
          <w:i/>
          <w:iCs/>
          <w:lang w:val="vi-VN"/>
        </w:rPr>
      </w:pPr>
      <w:r w:rsidRPr="00ED67CE">
        <w:rPr>
          <w:i/>
          <w:iCs/>
          <w:lang w:val="vi-VN"/>
        </w:rPr>
        <w:t>switchport mode trunk</w:t>
      </w:r>
    </w:p>
    <w:p w14:paraId="312D1692" w14:textId="40305C7E" w:rsidR="00D41152" w:rsidRPr="00ED67CE" w:rsidRDefault="00D41152" w:rsidP="00D41152">
      <w:pPr>
        <w:pStyle w:val="Nidungvnbn"/>
        <w:rPr>
          <w:i/>
          <w:iCs/>
          <w:lang w:val="vi-VN"/>
        </w:rPr>
      </w:pPr>
      <w:r w:rsidRPr="00ED67CE">
        <w:rPr>
          <w:i/>
          <w:iCs/>
          <w:lang w:val="vi-VN"/>
        </w:rPr>
        <w:t>ip routing</w:t>
      </w:r>
    </w:p>
    <w:p w14:paraId="1A59352E" w14:textId="77777777" w:rsidR="00D41152" w:rsidRPr="00D41152" w:rsidRDefault="00D41152" w:rsidP="00D41152">
      <w:pPr>
        <w:pStyle w:val="Nidungvnbn"/>
        <w:rPr>
          <w:lang w:val="vi-VN"/>
        </w:rPr>
      </w:pPr>
    </w:p>
    <w:p w14:paraId="29C7A001" w14:textId="363310D9" w:rsidR="00D41152" w:rsidRPr="00D41152" w:rsidRDefault="00D41152" w:rsidP="00D41152">
      <w:pPr>
        <w:pStyle w:val="Tiumccp3"/>
        <w:rPr>
          <w:lang w:val="vi-VN"/>
        </w:rPr>
      </w:pPr>
      <w:bookmarkStart w:id="47" w:name="_Toc132895627"/>
      <w:r>
        <w:rPr>
          <w:lang w:val="vi-VN"/>
        </w:rPr>
        <w:t xml:space="preserve">5.1.2.2 </w:t>
      </w:r>
      <w:r w:rsidRPr="00D41152">
        <w:rPr>
          <w:lang w:val="vi-VN"/>
        </w:rPr>
        <w:t>Switch Tầng 1:</w:t>
      </w:r>
      <w:bookmarkEnd w:id="47"/>
    </w:p>
    <w:p w14:paraId="6A520C58" w14:textId="77777777" w:rsidR="00D41152" w:rsidRPr="00ED67CE" w:rsidRDefault="00D41152" w:rsidP="00D41152">
      <w:pPr>
        <w:pStyle w:val="Nidungvnbn"/>
        <w:rPr>
          <w:i/>
          <w:iCs/>
          <w:lang w:val="vi-VN"/>
        </w:rPr>
      </w:pPr>
      <w:r w:rsidRPr="00ED67CE">
        <w:rPr>
          <w:i/>
          <w:iCs/>
          <w:lang w:val="vi-VN"/>
        </w:rPr>
        <w:t>conf ter</w:t>
      </w:r>
    </w:p>
    <w:p w14:paraId="68B07ED5" w14:textId="77777777" w:rsidR="00D41152" w:rsidRPr="00ED67CE" w:rsidRDefault="00D41152" w:rsidP="00D41152">
      <w:pPr>
        <w:pStyle w:val="Nidungvnbn"/>
        <w:rPr>
          <w:i/>
          <w:iCs/>
          <w:lang w:val="vi-VN"/>
        </w:rPr>
      </w:pPr>
      <w:r w:rsidRPr="00ED67CE">
        <w:rPr>
          <w:i/>
          <w:iCs/>
          <w:lang w:val="vi-VN"/>
        </w:rPr>
        <w:t>vlan 40</w:t>
      </w:r>
    </w:p>
    <w:p w14:paraId="55FE9CAD" w14:textId="77777777" w:rsidR="00D41152" w:rsidRPr="00ED67CE" w:rsidRDefault="00D41152" w:rsidP="00D41152">
      <w:pPr>
        <w:pStyle w:val="Nidungvnbn"/>
        <w:rPr>
          <w:i/>
          <w:iCs/>
          <w:lang w:val="vi-VN"/>
        </w:rPr>
      </w:pPr>
      <w:r w:rsidRPr="00ED67CE">
        <w:rPr>
          <w:i/>
          <w:iCs/>
          <w:lang w:val="vi-VN"/>
        </w:rPr>
        <w:t>name v40</w:t>
      </w:r>
    </w:p>
    <w:p w14:paraId="23CD76E2" w14:textId="77777777" w:rsidR="00D41152" w:rsidRPr="00ED67CE" w:rsidRDefault="00D41152" w:rsidP="00D41152">
      <w:pPr>
        <w:pStyle w:val="Nidungvnbn"/>
        <w:rPr>
          <w:i/>
          <w:iCs/>
          <w:lang w:val="vi-VN"/>
        </w:rPr>
      </w:pPr>
      <w:r w:rsidRPr="00ED67CE">
        <w:rPr>
          <w:i/>
          <w:iCs/>
          <w:lang w:val="vi-VN"/>
        </w:rPr>
        <w:t>vlan 50</w:t>
      </w:r>
    </w:p>
    <w:p w14:paraId="1C56945F" w14:textId="77777777" w:rsidR="00D41152" w:rsidRPr="00ED67CE" w:rsidRDefault="00D41152" w:rsidP="00D41152">
      <w:pPr>
        <w:pStyle w:val="Nidungvnbn"/>
        <w:rPr>
          <w:i/>
          <w:iCs/>
          <w:lang w:val="vi-VN"/>
        </w:rPr>
      </w:pPr>
      <w:r w:rsidRPr="00ED67CE">
        <w:rPr>
          <w:i/>
          <w:iCs/>
          <w:lang w:val="vi-VN"/>
        </w:rPr>
        <w:t>name v50</w:t>
      </w:r>
    </w:p>
    <w:p w14:paraId="4086B2F0" w14:textId="77777777" w:rsidR="00D41152" w:rsidRPr="00ED67CE" w:rsidRDefault="00D41152" w:rsidP="00D41152">
      <w:pPr>
        <w:pStyle w:val="Nidungvnbn"/>
        <w:rPr>
          <w:i/>
          <w:iCs/>
          <w:lang w:val="vi-VN"/>
        </w:rPr>
      </w:pPr>
      <w:r w:rsidRPr="00ED67CE">
        <w:rPr>
          <w:i/>
          <w:iCs/>
          <w:lang w:val="vi-VN"/>
        </w:rPr>
        <w:t>vlan 60</w:t>
      </w:r>
    </w:p>
    <w:p w14:paraId="0A8B8465" w14:textId="77777777" w:rsidR="00D41152" w:rsidRPr="00ED67CE" w:rsidRDefault="00D41152" w:rsidP="00D41152">
      <w:pPr>
        <w:pStyle w:val="Nidungvnbn"/>
        <w:rPr>
          <w:i/>
          <w:iCs/>
          <w:lang w:val="vi-VN"/>
        </w:rPr>
      </w:pPr>
      <w:r w:rsidRPr="00ED67CE">
        <w:rPr>
          <w:i/>
          <w:iCs/>
          <w:lang w:val="vi-VN"/>
        </w:rPr>
        <w:t>name v60</w:t>
      </w:r>
    </w:p>
    <w:p w14:paraId="2562DD0D" w14:textId="77777777" w:rsidR="00D41152" w:rsidRPr="00ED67CE" w:rsidRDefault="00D41152" w:rsidP="00D41152">
      <w:pPr>
        <w:pStyle w:val="Nidungvnbn"/>
        <w:rPr>
          <w:i/>
          <w:iCs/>
          <w:lang w:val="vi-VN"/>
        </w:rPr>
      </w:pPr>
      <w:r w:rsidRPr="00ED67CE">
        <w:rPr>
          <w:i/>
          <w:iCs/>
          <w:lang w:val="vi-VN"/>
        </w:rPr>
        <w:t>vlan 999</w:t>
      </w:r>
    </w:p>
    <w:p w14:paraId="5CC704B4" w14:textId="77777777" w:rsidR="00D41152" w:rsidRPr="00ED67CE" w:rsidRDefault="00D41152" w:rsidP="00D41152">
      <w:pPr>
        <w:pStyle w:val="Nidungvnbn"/>
        <w:rPr>
          <w:i/>
          <w:iCs/>
          <w:lang w:val="vi-VN"/>
        </w:rPr>
      </w:pPr>
      <w:r w:rsidRPr="00ED67CE">
        <w:rPr>
          <w:i/>
          <w:iCs/>
          <w:lang w:val="vi-VN"/>
        </w:rPr>
        <w:t>name v999</w:t>
      </w:r>
    </w:p>
    <w:p w14:paraId="5A0C4415" w14:textId="77777777" w:rsidR="00D41152" w:rsidRPr="00ED67CE" w:rsidRDefault="00D41152" w:rsidP="00D41152">
      <w:pPr>
        <w:pStyle w:val="Nidungvnbn"/>
        <w:rPr>
          <w:i/>
          <w:iCs/>
          <w:lang w:val="vi-VN"/>
        </w:rPr>
      </w:pPr>
      <w:r w:rsidRPr="00ED67CE">
        <w:rPr>
          <w:i/>
          <w:iCs/>
          <w:lang w:val="vi-VN"/>
        </w:rPr>
        <w:t>interface FastEthernet0/1</w:t>
      </w:r>
    </w:p>
    <w:p w14:paraId="239CB98A" w14:textId="77777777" w:rsidR="00D41152" w:rsidRPr="00ED67CE" w:rsidRDefault="00D41152" w:rsidP="00D41152">
      <w:pPr>
        <w:pStyle w:val="Nidungvnbn"/>
        <w:rPr>
          <w:i/>
          <w:iCs/>
          <w:lang w:val="vi-VN"/>
        </w:rPr>
      </w:pPr>
      <w:r w:rsidRPr="00ED67CE">
        <w:rPr>
          <w:i/>
          <w:iCs/>
          <w:lang w:val="vi-VN"/>
        </w:rPr>
        <w:t>switchport mode trunk</w:t>
      </w:r>
    </w:p>
    <w:p w14:paraId="4E86A9CA" w14:textId="77777777" w:rsidR="00D41152" w:rsidRPr="00ED67CE" w:rsidRDefault="00D41152" w:rsidP="00D41152">
      <w:pPr>
        <w:pStyle w:val="Nidungvnbn"/>
        <w:rPr>
          <w:i/>
          <w:iCs/>
          <w:lang w:val="vi-VN"/>
        </w:rPr>
      </w:pPr>
      <w:r w:rsidRPr="00ED67CE">
        <w:rPr>
          <w:i/>
          <w:iCs/>
          <w:lang w:val="vi-VN"/>
        </w:rPr>
        <w:t>interface FastEthernet0/2</w:t>
      </w:r>
    </w:p>
    <w:p w14:paraId="1F2C8F3D" w14:textId="77777777" w:rsidR="00D41152" w:rsidRPr="00ED67CE" w:rsidRDefault="00D41152" w:rsidP="00D41152">
      <w:pPr>
        <w:pStyle w:val="Nidungvnbn"/>
        <w:rPr>
          <w:i/>
          <w:iCs/>
          <w:lang w:val="vi-VN"/>
        </w:rPr>
      </w:pPr>
      <w:r w:rsidRPr="00ED67CE">
        <w:rPr>
          <w:i/>
          <w:iCs/>
          <w:lang w:val="vi-VN"/>
        </w:rPr>
        <w:t>switchport mode trunk</w:t>
      </w:r>
    </w:p>
    <w:p w14:paraId="0B7FDD5F" w14:textId="77777777" w:rsidR="00D41152" w:rsidRPr="00ED67CE" w:rsidRDefault="00D41152" w:rsidP="00D41152">
      <w:pPr>
        <w:pStyle w:val="Nidungvnbn"/>
        <w:rPr>
          <w:i/>
          <w:iCs/>
          <w:lang w:val="vi-VN"/>
        </w:rPr>
      </w:pPr>
      <w:r w:rsidRPr="00ED67CE">
        <w:rPr>
          <w:i/>
          <w:iCs/>
          <w:lang w:val="vi-VN"/>
        </w:rPr>
        <w:t>interface FastEthernet0/3</w:t>
      </w:r>
    </w:p>
    <w:p w14:paraId="435C408E" w14:textId="77777777" w:rsidR="00D41152" w:rsidRPr="00ED67CE" w:rsidRDefault="00D41152" w:rsidP="00D41152">
      <w:pPr>
        <w:pStyle w:val="Nidungvnbn"/>
        <w:rPr>
          <w:i/>
          <w:iCs/>
          <w:lang w:val="vi-VN"/>
        </w:rPr>
      </w:pPr>
      <w:r w:rsidRPr="00ED67CE">
        <w:rPr>
          <w:i/>
          <w:iCs/>
          <w:lang w:val="vi-VN"/>
        </w:rPr>
        <w:t>switchport mode trunk</w:t>
      </w:r>
    </w:p>
    <w:p w14:paraId="45256685" w14:textId="77777777" w:rsidR="00D41152" w:rsidRPr="00ED67CE" w:rsidRDefault="00D41152" w:rsidP="00D41152">
      <w:pPr>
        <w:pStyle w:val="Nidungvnbn"/>
        <w:rPr>
          <w:i/>
          <w:iCs/>
          <w:lang w:val="vi-VN"/>
        </w:rPr>
      </w:pPr>
      <w:r w:rsidRPr="00ED67CE">
        <w:rPr>
          <w:i/>
          <w:iCs/>
          <w:lang w:val="vi-VN"/>
        </w:rPr>
        <w:t>interface FastEthernet0/4</w:t>
      </w:r>
    </w:p>
    <w:p w14:paraId="46DADB7A" w14:textId="604D0971" w:rsidR="00D41152" w:rsidRPr="00ED67CE" w:rsidRDefault="00D41152" w:rsidP="00D41152">
      <w:pPr>
        <w:pStyle w:val="Nidungvnbn"/>
        <w:rPr>
          <w:i/>
          <w:iCs/>
          <w:lang w:val="vi-VN"/>
        </w:rPr>
      </w:pPr>
      <w:r w:rsidRPr="00ED67CE">
        <w:rPr>
          <w:i/>
          <w:iCs/>
          <w:lang w:val="vi-VN"/>
        </w:rPr>
        <w:lastRenderedPageBreak/>
        <w:t>switchport mode trunk</w:t>
      </w:r>
    </w:p>
    <w:p w14:paraId="06700BDF" w14:textId="77777777" w:rsidR="00D41152" w:rsidRPr="00D41152" w:rsidRDefault="00D41152" w:rsidP="00D41152">
      <w:pPr>
        <w:pStyle w:val="Nidungvnbn"/>
        <w:rPr>
          <w:lang w:val="vi-VN"/>
        </w:rPr>
      </w:pPr>
    </w:p>
    <w:p w14:paraId="5522A505" w14:textId="60C7A038" w:rsidR="00D41152" w:rsidRPr="00D41152" w:rsidRDefault="00D41152" w:rsidP="00D41152">
      <w:pPr>
        <w:pStyle w:val="Tiumccp3"/>
        <w:rPr>
          <w:lang w:val="vi-VN"/>
        </w:rPr>
      </w:pPr>
      <w:bookmarkStart w:id="48" w:name="_Toc132895628"/>
      <w:r>
        <w:rPr>
          <w:lang w:val="vi-VN"/>
        </w:rPr>
        <w:t xml:space="preserve">5.1.2.3 </w:t>
      </w:r>
      <w:r w:rsidRPr="00D41152">
        <w:rPr>
          <w:lang w:val="vi-VN"/>
        </w:rPr>
        <w:t>Switch Tầng 2:</w:t>
      </w:r>
      <w:bookmarkEnd w:id="48"/>
    </w:p>
    <w:p w14:paraId="2D219885" w14:textId="77777777" w:rsidR="00D41152" w:rsidRPr="00ED67CE" w:rsidRDefault="00D41152" w:rsidP="00D41152">
      <w:pPr>
        <w:pStyle w:val="Nidungvnbn"/>
        <w:rPr>
          <w:i/>
          <w:iCs/>
          <w:lang w:val="vi-VN"/>
        </w:rPr>
      </w:pPr>
      <w:r w:rsidRPr="00ED67CE">
        <w:rPr>
          <w:i/>
          <w:iCs/>
          <w:lang w:val="vi-VN"/>
        </w:rPr>
        <w:t>conf ter</w:t>
      </w:r>
    </w:p>
    <w:p w14:paraId="7CE4E8C6" w14:textId="77777777" w:rsidR="00D41152" w:rsidRPr="00ED67CE" w:rsidRDefault="00D41152" w:rsidP="00D41152">
      <w:pPr>
        <w:pStyle w:val="Nidungvnbn"/>
        <w:rPr>
          <w:i/>
          <w:iCs/>
          <w:lang w:val="vi-VN"/>
        </w:rPr>
      </w:pPr>
      <w:r w:rsidRPr="00ED67CE">
        <w:rPr>
          <w:i/>
          <w:iCs/>
          <w:lang w:val="vi-VN"/>
        </w:rPr>
        <w:t>vlan 40</w:t>
      </w:r>
    </w:p>
    <w:p w14:paraId="74C2F88D" w14:textId="77777777" w:rsidR="00D41152" w:rsidRPr="00ED67CE" w:rsidRDefault="00D41152" w:rsidP="00D41152">
      <w:pPr>
        <w:pStyle w:val="Nidungvnbn"/>
        <w:rPr>
          <w:i/>
          <w:iCs/>
          <w:lang w:val="vi-VN"/>
        </w:rPr>
      </w:pPr>
      <w:r w:rsidRPr="00ED67CE">
        <w:rPr>
          <w:i/>
          <w:iCs/>
          <w:lang w:val="vi-VN"/>
        </w:rPr>
        <w:t>name v40</w:t>
      </w:r>
    </w:p>
    <w:p w14:paraId="76C6268A" w14:textId="77777777" w:rsidR="00D41152" w:rsidRPr="00ED67CE" w:rsidRDefault="00D41152" w:rsidP="00D41152">
      <w:pPr>
        <w:pStyle w:val="Nidungvnbn"/>
        <w:rPr>
          <w:i/>
          <w:iCs/>
          <w:lang w:val="vi-VN"/>
        </w:rPr>
      </w:pPr>
      <w:r w:rsidRPr="00ED67CE">
        <w:rPr>
          <w:i/>
          <w:iCs/>
          <w:lang w:val="vi-VN"/>
        </w:rPr>
        <w:t>vlan 50</w:t>
      </w:r>
    </w:p>
    <w:p w14:paraId="2AC17CF0" w14:textId="77777777" w:rsidR="00D41152" w:rsidRPr="00ED67CE" w:rsidRDefault="00D41152" w:rsidP="00D41152">
      <w:pPr>
        <w:pStyle w:val="Nidungvnbn"/>
        <w:rPr>
          <w:i/>
          <w:iCs/>
          <w:lang w:val="vi-VN"/>
        </w:rPr>
      </w:pPr>
      <w:r w:rsidRPr="00ED67CE">
        <w:rPr>
          <w:i/>
          <w:iCs/>
          <w:lang w:val="vi-VN"/>
        </w:rPr>
        <w:t>name v50</w:t>
      </w:r>
    </w:p>
    <w:p w14:paraId="5BE2BFF4" w14:textId="77777777" w:rsidR="00D41152" w:rsidRPr="00ED67CE" w:rsidRDefault="00D41152" w:rsidP="00D41152">
      <w:pPr>
        <w:pStyle w:val="Nidungvnbn"/>
        <w:rPr>
          <w:i/>
          <w:iCs/>
          <w:lang w:val="vi-VN"/>
        </w:rPr>
      </w:pPr>
      <w:r w:rsidRPr="00ED67CE">
        <w:rPr>
          <w:i/>
          <w:iCs/>
          <w:lang w:val="vi-VN"/>
        </w:rPr>
        <w:t>vlan 60</w:t>
      </w:r>
    </w:p>
    <w:p w14:paraId="24EAD965" w14:textId="77777777" w:rsidR="00D41152" w:rsidRPr="00ED67CE" w:rsidRDefault="00D41152" w:rsidP="00D41152">
      <w:pPr>
        <w:pStyle w:val="Nidungvnbn"/>
        <w:rPr>
          <w:i/>
          <w:iCs/>
          <w:lang w:val="vi-VN"/>
        </w:rPr>
      </w:pPr>
      <w:r w:rsidRPr="00ED67CE">
        <w:rPr>
          <w:i/>
          <w:iCs/>
          <w:lang w:val="vi-VN"/>
        </w:rPr>
        <w:t>name v60</w:t>
      </w:r>
    </w:p>
    <w:p w14:paraId="60A2C4CA" w14:textId="77777777" w:rsidR="00D41152" w:rsidRPr="00ED67CE" w:rsidRDefault="00D41152" w:rsidP="00D41152">
      <w:pPr>
        <w:pStyle w:val="Nidungvnbn"/>
        <w:rPr>
          <w:i/>
          <w:iCs/>
          <w:lang w:val="vi-VN"/>
        </w:rPr>
      </w:pPr>
      <w:r w:rsidRPr="00ED67CE">
        <w:rPr>
          <w:i/>
          <w:iCs/>
          <w:lang w:val="vi-VN"/>
        </w:rPr>
        <w:t>vlan 999</w:t>
      </w:r>
    </w:p>
    <w:p w14:paraId="5F647610" w14:textId="77777777" w:rsidR="00D41152" w:rsidRPr="00ED67CE" w:rsidRDefault="00D41152" w:rsidP="00D41152">
      <w:pPr>
        <w:pStyle w:val="Nidungvnbn"/>
        <w:rPr>
          <w:i/>
          <w:iCs/>
          <w:lang w:val="vi-VN"/>
        </w:rPr>
      </w:pPr>
      <w:r w:rsidRPr="00ED67CE">
        <w:rPr>
          <w:i/>
          <w:iCs/>
          <w:lang w:val="vi-VN"/>
        </w:rPr>
        <w:t>name v999</w:t>
      </w:r>
    </w:p>
    <w:p w14:paraId="07D6A6CD" w14:textId="05174C46" w:rsidR="00D41152" w:rsidRPr="00ED67CE" w:rsidRDefault="00D41152" w:rsidP="00D41152">
      <w:pPr>
        <w:pStyle w:val="Nidungvnbn"/>
        <w:rPr>
          <w:i/>
          <w:iCs/>
          <w:lang w:val="vi-VN"/>
        </w:rPr>
      </w:pPr>
      <w:r w:rsidRPr="00ED67CE">
        <w:rPr>
          <w:i/>
          <w:iCs/>
          <w:lang w:val="vi-VN"/>
        </w:rPr>
        <w:t>interface FastEthernet0/1</w:t>
      </w:r>
    </w:p>
    <w:p w14:paraId="0D8CB6EC" w14:textId="77777777" w:rsidR="00D41152" w:rsidRPr="00ED67CE" w:rsidRDefault="00D41152" w:rsidP="00D41152">
      <w:pPr>
        <w:pStyle w:val="Nidungvnbn"/>
        <w:rPr>
          <w:i/>
          <w:iCs/>
          <w:lang w:val="vi-VN"/>
        </w:rPr>
      </w:pPr>
      <w:r w:rsidRPr="00ED67CE">
        <w:rPr>
          <w:i/>
          <w:iCs/>
          <w:lang w:val="vi-VN"/>
        </w:rPr>
        <w:t>switchport mode trunk</w:t>
      </w:r>
    </w:p>
    <w:p w14:paraId="6A523B7F" w14:textId="77777777" w:rsidR="00D41152" w:rsidRPr="00ED67CE" w:rsidRDefault="00D41152" w:rsidP="00D41152">
      <w:pPr>
        <w:pStyle w:val="Nidungvnbn"/>
        <w:rPr>
          <w:i/>
          <w:iCs/>
          <w:lang w:val="vi-VN"/>
        </w:rPr>
      </w:pPr>
      <w:r w:rsidRPr="00ED67CE">
        <w:rPr>
          <w:i/>
          <w:iCs/>
          <w:lang w:val="vi-VN"/>
        </w:rPr>
        <w:t>interface FastEthernet0/2</w:t>
      </w:r>
    </w:p>
    <w:p w14:paraId="6FC16714" w14:textId="77777777" w:rsidR="00D41152" w:rsidRPr="00ED67CE" w:rsidRDefault="00D41152" w:rsidP="00D41152">
      <w:pPr>
        <w:pStyle w:val="Nidungvnbn"/>
        <w:rPr>
          <w:i/>
          <w:iCs/>
          <w:lang w:val="vi-VN"/>
        </w:rPr>
      </w:pPr>
      <w:r w:rsidRPr="00ED67CE">
        <w:rPr>
          <w:i/>
          <w:iCs/>
          <w:lang w:val="vi-VN"/>
        </w:rPr>
        <w:t>switchport mode trunk</w:t>
      </w:r>
    </w:p>
    <w:p w14:paraId="699C5257" w14:textId="77777777" w:rsidR="00D41152" w:rsidRPr="00ED67CE" w:rsidRDefault="00D41152" w:rsidP="00D41152">
      <w:pPr>
        <w:pStyle w:val="Nidungvnbn"/>
        <w:rPr>
          <w:i/>
          <w:iCs/>
          <w:lang w:val="vi-VN"/>
        </w:rPr>
      </w:pPr>
      <w:r w:rsidRPr="00ED67CE">
        <w:rPr>
          <w:i/>
          <w:iCs/>
          <w:lang w:val="vi-VN"/>
        </w:rPr>
        <w:t>interface FastEthernet0/3</w:t>
      </w:r>
    </w:p>
    <w:p w14:paraId="2D0FB8FC" w14:textId="77777777" w:rsidR="00D41152" w:rsidRPr="00ED67CE" w:rsidRDefault="00D41152" w:rsidP="00D41152">
      <w:pPr>
        <w:pStyle w:val="Nidungvnbn"/>
        <w:rPr>
          <w:i/>
          <w:iCs/>
          <w:lang w:val="vi-VN"/>
        </w:rPr>
      </w:pPr>
      <w:r w:rsidRPr="00ED67CE">
        <w:rPr>
          <w:i/>
          <w:iCs/>
          <w:lang w:val="vi-VN"/>
        </w:rPr>
        <w:t>switchport mode trunk</w:t>
      </w:r>
    </w:p>
    <w:p w14:paraId="4F386C2B" w14:textId="77777777" w:rsidR="00D41152" w:rsidRPr="00ED67CE" w:rsidRDefault="00D41152" w:rsidP="00D41152">
      <w:pPr>
        <w:pStyle w:val="Nidungvnbn"/>
        <w:rPr>
          <w:i/>
          <w:iCs/>
          <w:lang w:val="vi-VN"/>
        </w:rPr>
      </w:pPr>
      <w:r w:rsidRPr="00ED67CE">
        <w:rPr>
          <w:i/>
          <w:iCs/>
          <w:lang w:val="vi-VN"/>
        </w:rPr>
        <w:t>interface FastEthernet0/4</w:t>
      </w:r>
    </w:p>
    <w:p w14:paraId="69D5CA35" w14:textId="44AADE26" w:rsidR="00D41152" w:rsidRPr="00ED67CE" w:rsidRDefault="00D41152" w:rsidP="00D41152">
      <w:pPr>
        <w:pStyle w:val="Nidungvnbn"/>
        <w:rPr>
          <w:i/>
          <w:iCs/>
          <w:lang w:val="vi-VN"/>
        </w:rPr>
      </w:pPr>
      <w:r w:rsidRPr="00ED67CE">
        <w:rPr>
          <w:i/>
          <w:iCs/>
          <w:lang w:val="vi-VN"/>
        </w:rPr>
        <w:t>switchport mode trunk</w:t>
      </w:r>
    </w:p>
    <w:p w14:paraId="6A1939A9" w14:textId="77777777" w:rsidR="00D41152" w:rsidRDefault="00D41152" w:rsidP="00D41152">
      <w:pPr>
        <w:pStyle w:val="Nidungvnbn"/>
        <w:rPr>
          <w:lang w:val="vi-VN"/>
        </w:rPr>
      </w:pPr>
    </w:p>
    <w:p w14:paraId="485B16EC" w14:textId="2893C505" w:rsidR="00D41152" w:rsidRPr="00D41152" w:rsidRDefault="00D41152" w:rsidP="00D41152">
      <w:pPr>
        <w:pStyle w:val="Tiumccp3"/>
        <w:rPr>
          <w:lang w:val="vi-VN"/>
        </w:rPr>
      </w:pPr>
      <w:bookmarkStart w:id="49" w:name="_Toc132895629"/>
      <w:r>
        <w:rPr>
          <w:lang w:val="vi-VN"/>
        </w:rPr>
        <w:t xml:space="preserve">5.1.2.4 </w:t>
      </w:r>
      <w:r w:rsidRPr="00D41152">
        <w:rPr>
          <w:lang w:val="vi-VN"/>
        </w:rPr>
        <w:t>Switch Phòng A111:</w:t>
      </w:r>
      <w:bookmarkEnd w:id="49"/>
    </w:p>
    <w:p w14:paraId="698B3499" w14:textId="77777777" w:rsidR="00D41152" w:rsidRPr="00ED67CE" w:rsidRDefault="00D41152" w:rsidP="00D41152">
      <w:pPr>
        <w:pStyle w:val="Nidungvnbn"/>
        <w:rPr>
          <w:i/>
          <w:iCs/>
          <w:lang w:val="vi-VN"/>
        </w:rPr>
      </w:pPr>
      <w:r w:rsidRPr="00ED67CE">
        <w:rPr>
          <w:i/>
          <w:iCs/>
          <w:lang w:val="vi-VN"/>
        </w:rPr>
        <w:t>conf ter</w:t>
      </w:r>
    </w:p>
    <w:p w14:paraId="1C6DBBC2" w14:textId="77777777" w:rsidR="00D41152" w:rsidRPr="00ED67CE" w:rsidRDefault="00D41152" w:rsidP="00D41152">
      <w:pPr>
        <w:pStyle w:val="Nidungvnbn"/>
        <w:rPr>
          <w:i/>
          <w:iCs/>
          <w:lang w:val="vi-VN"/>
        </w:rPr>
      </w:pPr>
      <w:r w:rsidRPr="00ED67CE">
        <w:rPr>
          <w:i/>
          <w:iCs/>
          <w:lang w:val="vi-VN"/>
        </w:rPr>
        <w:t>vlan 40</w:t>
      </w:r>
    </w:p>
    <w:p w14:paraId="38C8C3B7" w14:textId="77777777" w:rsidR="00D41152" w:rsidRPr="00ED67CE" w:rsidRDefault="00D41152" w:rsidP="00D41152">
      <w:pPr>
        <w:pStyle w:val="Nidungvnbn"/>
        <w:rPr>
          <w:i/>
          <w:iCs/>
          <w:lang w:val="vi-VN"/>
        </w:rPr>
      </w:pPr>
      <w:r w:rsidRPr="00ED67CE">
        <w:rPr>
          <w:i/>
          <w:iCs/>
          <w:lang w:val="vi-VN"/>
        </w:rPr>
        <w:t>name v40</w:t>
      </w:r>
    </w:p>
    <w:p w14:paraId="09090CD7" w14:textId="77777777" w:rsidR="00D41152" w:rsidRPr="00ED67CE" w:rsidRDefault="00D41152" w:rsidP="00D41152">
      <w:pPr>
        <w:pStyle w:val="Nidungvnbn"/>
        <w:rPr>
          <w:i/>
          <w:iCs/>
          <w:lang w:val="vi-VN"/>
        </w:rPr>
      </w:pPr>
      <w:r w:rsidRPr="00ED67CE">
        <w:rPr>
          <w:i/>
          <w:iCs/>
          <w:lang w:val="vi-VN"/>
        </w:rPr>
        <w:t>vlan 50</w:t>
      </w:r>
    </w:p>
    <w:p w14:paraId="3B3E40EA" w14:textId="77777777" w:rsidR="00D41152" w:rsidRPr="00ED67CE" w:rsidRDefault="00D41152" w:rsidP="00D41152">
      <w:pPr>
        <w:pStyle w:val="Nidungvnbn"/>
        <w:rPr>
          <w:i/>
          <w:iCs/>
          <w:lang w:val="vi-VN"/>
        </w:rPr>
      </w:pPr>
      <w:r w:rsidRPr="00ED67CE">
        <w:rPr>
          <w:i/>
          <w:iCs/>
          <w:lang w:val="vi-VN"/>
        </w:rPr>
        <w:t>name v50</w:t>
      </w:r>
    </w:p>
    <w:p w14:paraId="5E4D1C4F" w14:textId="77777777" w:rsidR="00D41152" w:rsidRPr="00ED67CE" w:rsidRDefault="00D41152" w:rsidP="00D41152">
      <w:pPr>
        <w:pStyle w:val="Nidungvnbn"/>
        <w:rPr>
          <w:i/>
          <w:iCs/>
          <w:lang w:val="vi-VN"/>
        </w:rPr>
      </w:pPr>
      <w:r w:rsidRPr="00ED67CE">
        <w:rPr>
          <w:i/>
          <w:iCs/>
          <w:lang w:val="vi-VN"/>
        </w:rPr>
        <w:lastRenderedPageBreak/>
        <w:t>vlan 60</w:t>
      </w:r>
    </w:p>
    <w:p w14:paraId="4F43F198" w14:textId="77777777" w:rsidR="00D41152" w:rsidRPr="00ED67CE" w:rsidRDefault="00D41152" w:rsidP="00D41152">
      <w:pPr>
        <w:pStyle w:val="Nidungvnbn"/>
        <w:rPr>
          <w:i/>
          <w:iCs/>
          <w:lang w:val="vi-VN"/>
        </w:rPr>
      </w:pPr>
      <w:r w:rsidRPr="00ED67CE">
        <w:rPr>
          <w:i/>
          <w:iCs/>
          <w:lang w:val="vi-VN"/>
        </w:rPr>
        <w:t>name v60</w:t>
      </w:r>
    </w:p>
    <w:p w14:paraId="7C982776" w14:textId="77777777" w:rsidR="00D41152" w:rsidRPr="00ED67CE" w:rsidRDefault="00D41152" w:rsidP="00D41152">
      <w:pPr>
        <w:pStyle w:val="Nidungvnbn"/>
        <w:rPr>
          <w:i/>
          <w:iCs/>
          <w:lang w:val="vi-VN"/>
        </w:rPr>
      </w:pPr>
      <w:r w:rsidRPr="00ED67CE">
        <w:rPr>
          <w:i/>
          <w:iCs/>
          <w:lang w:val="vi-VN"/>
        </w:rPr>
        <w:t>vlan 999</w:t>
      </w:r>
    </w:p>
    <w:p w14:paraId="742ED280" w14:textId="77777777" w:rsidR="00D41152" w:rsidRPr="00ED67CE" w:rsidRDefault="00D41152" w:rsidP="00D41152">
      <w:pPr>
        <w:pStyle w:val="Nidungvnbn"/>
        <w:rPr>
          <w:i/>
          <w:iCs/>
          <w:lang w:val="vi-VN"/>
        </w:rPr>
      </w:pPr>
      <w:r w:rsidRPr="00ED67CE">
        <w:rPr>
          <w:i/>
          <w:iCs/>
          <w:lang w:val="vi-VN"/>
        </w:rPr>
        <w:t>name v999</w:t>
      </w:r>
    </w:p>
    <w:p w14:paraId="434E636C" w14:textId="77777777" w:rsidR="00D41152" w:rsidRPr="00ED67CE" w:rsidRDefault="00D41152" w:rsidP="00D41152">
      <w:pPr>
        <w:pStyle w:val="Nidungvnbn"/>
        <w:rPr>
          <w:i/>
          <w:iCs/>
          <w:lang w:val="vi-VN"/>
        </w:rPr>
      </w:pPr>
      <w:r w:rsidRPr="00ED67CE">
        <w:rPr>
          <w:i/>
          <w:iCs/>
          <w:lang w:val="vi-VN"/>
        </w:rPr>
        <w:t>interface FastEthernet0/1</w:t>
      </w:r>
    </w:p>
    <w:p w14:paraId="314907DE" w14:textId="77777777" w:rsidR="00D41152" w:rsidRPr="00ED67CE" w:rsidRDefault="00D41152" w:rsidP="00D41152">
      <w:pPr>
        <w:pStyle w:val="Nidungvnbn"/>
        <w:rPr>
          <w:i/>
          <w:iCs/>
          <w:lang w:val="vi-VN"/>
        </w:rPr>
      </w:pPr>
      <w:r w:rsidRPr="00ED67CE">
        <w:rPr>
          <w:i/>
          <w:iCs/>
          <w:lang w:val="vi-VN"/>
        </w:rPr>
        <w:t>switchport mode trunk</w:t>
      </w:r>
    </w:p>
    <w:p w14:paraId="59BF9D20" w14:textId="77777777" w:rsidR="00D41152" w:rsidRPr="00ED67CE" w:rsidRDefault="00D41152" w:rsidP="00D41152">
      <w:pPr>
        <w:pStyle w:val="Nidungvnbn"/>
        <w:rPr>
          <w:i/>
          <w:iCs/>
          <w:lang w:val="vi-VN"/>
        </w:rPr>
      </w:pPr>
      <w:r w:rsidRPr="00ED67CE">
        <w:rPr>
          <w:i/>
          <w:iCs/>
          <w:lang w:val="vi-VN"/>
        </w:rPr>
        <w:t>interface FastEthernet1/1</w:t>
      </w:r>
    </w:p>
    <w:p w14:paraId="26FBA76C" w14:textId="77777777" w:rsidR="00D41152" w:rsidRPr="00ED67CE" w:rsidRDefault="00D41152" w:rsidP="00D41152">
      <w:pPr>
        <w:pStyle w:val="Nidungvnbn"/>
        <w:rPr>
          <w:i/>
          <w:iCs/>
          <w:lang w:val="vi-VN"/>
        </w:rPr>
      </w:pPr>
      <w:r w:rsidRPr="00ED67CE">
        <w:rPr>
          <w:i/>
          <w:iCs/>
          <w:lang w:val="vi-VN"/>
        </w:rPr>
        <w:t>switchport mode access</w:t>
      </w:r>
    </w:p>
    <w:p w14:paraId="1F52A910" w14:textId="77777777" w:rsidR="00D41152" w:rsidRPr="00ED67CE" w:rsidRDefault="00D41152" w:rsidP="00D41152">
      <w:pPr>
        <w:pStyle w:val="Nidungvnbn"/>
        <w:rPr>
          <w:i/>
          <w:iCs/>
          <w:lang w:val="vi-VN"/>
        </w:rPr>
      </w:pPr>
      <w:r w:rsidRPr="00ED67CE">
        <w:rPr>
          <w:i/>
          <w:iCs/>
          <w:lang w:val="vi-VN"/>
        </w:rPr>
        <w:t>switchport access vlan 40</w:t>
      </w:r>
    </w:p>
    <w:p w14:paraId="412C8196" w14:textId="77777777" w:rsidR="00D41152" w:rsidRPr="00ED67CE" w:rsidRDefault="00D41152" w:rsidP="00D41152">
      <w:pPr>
        <w:pStyle w:val="Nidungvnbn"/>
        <w:rPr>
          <w:i/>
          <w:iCs/>
          <w:lang w:val="vi-VN"/>
        </w:rPr>
      </w:pPr>
      <w:r w:rsidRPr="00ED67CE">
        <w:rPr>
          <w:i/>
          <w:iCs/>
          <w:lang w:val="vi-VN"/>
        </w:rPr>
        <w:t>interface FastEthernet2/1</w:t>
      </w:r>
    </w:p>
    <w:p w14:paraId="637428DD" w14:textId="77777777" w:rsidR="00D41152" w:rsidRPr="00ED67CE" w:rsidRDefault="00D41152" w:rsidP="00D41152">
      <w:pPr>
        <w:pStyle w:val="Nidungvnbn"/>
        <w:rPr>
          <w:i/>
          <w:iCs/>
          <w:lang w:val="vi-VN"/>
        </w:rPr>
      </w:pPr>
      <w:r w:rsidRPr="00ED67CE">
        <w:rPr>
          <w:i/>
          <w:iCs/>
          <w:lang w:val="vi-VN"/>
        </w:rPr>
        <w:t>switchport mode access</w:t>
      </w:r>
    </w:p>
    <w:p w14:paraId="7A508A29" w14:textId="77777777" w:rsidR="00D41152" w:rsidRPr="00ED67CE" w:rsidRDefault="00D41152" w:rsidP="00D41152">
      <w:pPr>
        <w:pStyle w:val="Nidungvnbn"/>
        <w:rPr>
          <w:i/>
          <w:iCs/>
          <w:lang w:val="vi-VN"/>
        </w:rPr>
      </w:pPr>
      <w:r w:rsidRPr="00ED67CE">
        <w:rPr>
          <w:i/>
          <w:iCs/>
          <w:lang w:val="vi-VN"/>
        </w:rPr>
        <w:t>switchport access vlan 40</w:t>
      </w:r>
    </w:p>
    <w:p w14:paraId="7ED14BF7" w14:textId="77777777" w:rsidR="00D41152" w:rsidRPr="00ED67CE" w:rsidRDefault="00D41152" w:rsidP="00D41152">
      <w:pPr>
        <w:pStyle w:val="Nidungvnbn"/>
        <w:rPr>
          <w:i/>
          <w:iCs/>
          <w:lang w:val="vi-VN"/>
        </w:rPr>
      </w:pPr>
      <w:r w:rsidRPr="00ED67CE">
        <w:rPr>
          <w:i/>
          <w:iCs/>
          <w:lang w:val="vi-VN"/>
        </w:rPr>
        <w:t>interface FastEthernet3/1</w:t>
      </w:r>
    </w:p>
    <w:p w14:paraId="3E5C3359" w14:textId="77777777" w:rsidR="00D41152" w:rsidRPr="00ED67CE" w:rsidRDefault="00D41152" w:rsidP="00D41152">
      <w:pPr>
        <w:pStyle w:val="Nidungvnbn"/>
        <w:rPr>
          <w:i/>
          <w:iCs/>
          <w:lang w:val="vi-VN"/>
        </w:rPr>
      </w:pPr>
      <w:r w:rsidRPr="00ED67CE">
        <w:rPr>
          <w:i/>
          <w:iCs/>
          <w:lang w:val="vi-VN"/>
        </w:rPr>
        <w:t>switchport mode access</w:t>
      </w:r>
    </w:p>
    <w:p w14:paraId="722AB778" w14:textId="6D6FC5E5" w:rsidR="00D41152" w:rsidRPr="00ED67CE" w:rsidRDefault="00D41152" w:rsidP="00D41152">
      <w:pPr>
        <w:pStyle w:val="Nidungvnbn"/>
        <w:rPr>
          <w:i/>
          <w:iCs/>
          <w:lang w:val="vi-VN"/>
        </w:rPr>
      </w:pPr>
      <w:r w:rsidRPr="00ED67CE">
        <w:rPr>
          <w:i/>
          <w:iCs/>
          <w:lang w:val="vi-VN"/>
        </w:rPr>
        <w:t>switchport access vlan 40</w:t>
      </w:r>
    </w:p>
    <w:p w14:paraId="7407DF2B" w14:textId="77777777" w:rsidR="00D41152" w:rsidRPr="00D41152" w:rsidRDefault="00D41152" w:rsidP="00D41152">
      <w:pPr>
        <w:pStyle w:val="Nidungvnbn"/>
        <w:rPr>
          <w:lang w:val="vi-VN"/>
        </w:rPr>
      </w:pPr>
    </w:p>
    <w:p w14:paraId="6BCD6423" w14:textId="19DE9D57" w:rsidR="00D41152" w:rsidRPr="00D41152" w:rsidRDefault="00CE7245" w:rsidP="00D41152">
      <w:pPr>
        <w:pStyle w:val="Tiumccp3"/>
        <w:rPr>
          <w:lang w:val="vi-VN"/>
        </w:rPr>
      </w:pPr>
      <w:bookmarkStart w:id="50" w:name="_Toc132895630"/>
      <w:r>
        <w:rPr>
          <w:lang w:val="vi-VN"/>
        </w:rPr>
        <w:t xml:space="preserve">5.1.2.5 </w:t>
      </w:r>
      <w:r w:rsidR="00D41152" w:rsidRPr="00D41152">
        <w:rPr>
          <w:lang w:val="vi-VN"/>
        </w:rPr>
        <w:t>Switch Phòng A112:</w:t>
      </w:r>
      <w:bookmarkEnd w:id="50"/>
    </w:p>
    <w:p w14:paraId="41878222" w14:textId="77777777" w:rsidR="00D41152" w:rsidRPr="00ED67CE" w:rsidRDefault="00D41152" w:rsidP="00D41152">
      <w:pPr>
        <w:pStyle w:val="Nidungvnbn"/>
        <w:rPr>
          <w:i/>
          <w:iCs/>
          <w:lang w:val="vi-VN"/>
        </w:rPr>
      </w:pPr>
      <w:r w:rsidRPr="00ED67CE">
        <w:rPr>
          <w:i/>
          <w:iCs/>
          <w:lang w:val="vi-VN"/>
        </w:rPr>
        <w:t>conf ter</w:t>
      </w:r>
    </w:p>
    <w:p w14:paraId="06983017" w14:textId="77777777" w:rsidR="00D41152" w:rsidRPr="00ED67CE" w:rsidRDefault="00D41152" w:rsidP="00D41152">
      <w:pPr>
        <w:pStyle w:val="Nidungvnbn"/>
        <w:rPr>
          <w:i/>
          <w:iCs/>
          <w:lang w:val="vi-VN"/>
        </w:rPr>
      </w:pPr>
      <w:r w:rsidRPr="00ED67CE">
        <w:rPr>
          <w:i/>
          <w:iCs/>
          <w:lang w:val="vi-VN"/>
        </w:rPr>
        <w:t>vlan 40</w:t>
      </w:r>
    </w:p>
    <w:p w14:paraId="17799EC0" w14:textId="77777777" w:rsidR="00D41152" w:rsidRPr="00ED67CE" w:rsidRDefault="00D41152" w:rsidP="00D41152">
      <w:pPr>
        <w:pStyle w:val="Nidungvnbn"/>
        <w:rPr>
          <w:i/>
          <w:iCs/>
          <w:lang w:val="vi-VN"/>
        </w:rPr>
      </w:pPr>
      <w:r w:rsidRPr="00ED67CE">
        <w:rPr>
          <w:i/>
          <w:iCs/>
          <w:lang w:val="vi-VN"/>
        </w:rPr>
        <w:t>name v40</w:t>
      </w:r>
    </w:p>
    <w:p w14:paraId="2FCBEEAA" w14:textId="77777777" w:rsidR="00D41152" w:rsidRPr="00ED67CE" w:rsidRDefault="00D41152" w:rsidP="00D41152">
      <w:pPr>
        <w:pStyle w:val="Nidungvnbn"/>
        <w:rPr>
          <w:i/>
          <w:iCs/>
          <w:lang w:val="vi-VN"/>
        </w:rPr>
      </w:pPr>
      <w:r w:rsidRPr="00ED67CE">
        <w:rPr>
          <w:i/>
          <w:iCs/>
          <w:lang w:val="vi-VN"/>
        </w:rPr>
        <w:t>vlan 50</w:t>
      </w:r>
    </w:p>
    <w:p w14:paraId="3D8FAB1A" w14:textId="77777777" w:rsidR="00D41152" w:rsidRPr="00ED67CE" w:rsidRDefault="00D41152" w:rsidP="00D41152">
      <w:pPr>
        <w:pStyle w:val="Nidungvnbn"/>
        <w:rPr>
          <w:i/>
          <w:iCs/>
          <w:lang w:val="vi-VN"/>
        </w:rPr>
      </w:pPr>
      <w:r w:rsidRPr="00ED67CE">
        <w:rPr>
          <w:i/>
          <w:iCs/>
          <w:lang w:val="vi-VN"/>
        </w:rPr>
        <w:t>name v50</w:t>
      </w:r>
    </w:p>
    <w:p w14:paraId="4BA3D8E4" w14:textId="77777777" w:rsidR="00D41152" w:rsidRPr="00ED67CE" w:rsidRDefault="00D41152" w:rsidP="00D41152">
      <w:pPr>
        <w:pStyle w:val="Nidungvnbn"/>
        <w:rPr>
          <w:i/>
          <w:iCs/>
          <w:lang w:val="vi-VN"/>
        </w:rPr>
      </w:pPr>
      <w:r w:rsidRPr="00ED67CE">
        <w:rPr>
          <w:i/>
          <w:iCs/>
          <w:lang w:val="vi-VN"/>
        </w:rPr>
        <w:t>vlan 60</w:t>
      </w:r>
    </w:p>
    <w:p w14:paraId="67C47180" w14:textId="77777777" w:rsidR="00D41152" w:rsidRPr="00ED67CE" w:rsidRDefault="00D41152" w:rsidP="00D41152">
      <w:pPr>
        <w:pStyle w:val="Nidungvnbn"/>
        <w:rPr>
          <w:i/>
          <w:iCs/>
          <w:lang w:val="vi-VN"/>
        </w:rPr>
      </w:pPr>
      <w:r w:rsidRPr="00ED67CE">
        <w:rPr>
          <w:i/>
          <w:iCs/>
          <w:lang w:val="vi-VN"/>
        </w:rPr>
        <w:t>name v60</w:t>
      </w:r>
    </w:p>
    <w:p w14:paraId="7643310F" w14:textId="77777777" w:rsidR="00D41152" w:rsidRPr="00ED67CE" w:rsidRDefault="00D41152" w:rsidP="00D41152">
      <w:pPr>
        <w:pStyle w:val="Nidungvnbn"/>
        <w:rPr>
          <w:i/>
          <w:iCs/>
          <w:lang w:val="vi-VN"/>
        </w:rPr>
      </w:pPr>
      <w:r w:rsidRPr="00ED67CE">
        <w:rPr>
          <w:i/>
          <w:iCs/>
          <w:lang w:val="vi-VN"/>
        </w:rPr>
        <w:t>vlan 999</w:t>
      </w:r>
    </w:p>
    <w:p w14:paraId="0ABE0C6E" w14:textId="77777777" w:rsidR="00D41152" w:rsidRPr="00ED67CE" w:rsidRDefault="00D41152" w:rsidP="00D41152">
      <w:pPr>
        <w:pStyle w:val="Nidungvnbn"/>
        <w:rPr>
          <w:i/>
          <w:iCs/>
          <w:lang w:val="vi-VN"/>
        </w:rPr>
      </w:pPr>
      <w:r w:rsidRPr="00ED67CE">
        <w:rPr>
          <w:i/>
          <w:iCs/>
          <w:lang w:val="vi-VN"/>
        </w:rPr>
        <w:t>name v999</w:t>
      </w:r>
    </w:p>
    <w:p w14:paraId="37EF94BB" w14:textId="77777777" w:rsidR="00D41152" w:rsidRPr="00ED67CE" w:rsidRDefault="00D41152" w:rsidP="00D41152">
      <w:pPr>
        <w:pStyle w:val="Nidungvnbn"/>
        <w:rPr>
          <w:i/>
          <w:iCs/>
          <w:lang w:val="vi-VN"/>
        </w:rPr>
      </w:pPr>
      <w:r w:rsidRPr="00ED67CE">
        <w:rPr>
          <w:i/>
          <w:iCs/>
          <w:lang w:val="vi-VN"/>
        </w:rPr>
        <w:t>interface FastEthernet0/1</w:t>
      </w:r>
    </w:p>
    <w:p w14:paraId="7D298952" w14:textId="77777777" w:rsidR="00D41152" w:rsidRPr="00ED67CE" w:rsidRDefault="00D41152" w:rsidP="00D41152">
      <w:pPr>
        <w:pStyle w:val="Nidungvnbn"/>
        <w:rPr>
          <w:i/>
          <w:iCs/>
          <w:lang w:val="vi-VN"/>
        </w:rPr>
      </w:pPr>
      <w:r w:rsidRPr="00ED67CE">
        <w:rPr>
          <w:i/>
          <w:iCs/>
          <w:lang w:val="vi-VN"/>
        </w:rPr>
        <w:lastRenderedPageBreak/>
        <w:t>switchport mode trunk</w:t>
      </w:r>
    </w:p>
    <w:p w14:paraId="5D2715D9" w14:textId="77777777" w:rsidR="00D41152" w:rsidRPr="00ED67CE" w:rsidRDefault="00D41152" w:rsidP="00D41152">
      <w:pPr>
        <w:pStyle w:val="Nidungvnbn"/>
        <w:rPr>
          <w:i/>
          <w:iCs/>
          <w:lang w:val="vi-VN"/>
        </w:rPr>
      </w:pPr>
      <w:r w:rsidRPr="00ED67CE">
        <w:rPr>
          <w:i/>
          <w:iCs/>
          <w:lang w:val="vi-VN"/>
        </w:rPr>
        <w:t>interface FastEthernet1/1</w:t>
      </w:r>
    </w:p>
    <w:p w14:paraId="7E03A2FE" w14:textId="77777777" w:rsidR="00D41152" w:rsidRPr="00ED67CE" w:rsidRDefault="00D41152" w:rsidP="00D41152">
      <w:pPr>
        <w:pStyle w:val="Nidungvnbn"/>
        <w:rPr>
          <w:i/>
          <w:iCs/>
          <w:lang w:val="vi-VN"/>
        </w:rPr>
      </w:pPr>
      <w:r w:rsidRPr="00ED67CE">
        <w:rPr>
          <w:i/>
          <w:iCs/>
          <w:lang w:val="vi-VN"/>
        </w:rPr>
        <w:t>switchport mode access</w:t>
      </w:r>
    </w:p>
    <w:p w14:paraId="6C90F616" w14:textId="77777777" w:rsidR="00D41152" w:rsidRPr="00ED67CE" w:rsidRDefault="00D41152" w:rsidP="00D41152">
      <w:pPr>
        <w:pStyle w:val="Nidungvnbn"/>
        <w:rPr>
          <w:i/>
          <w:iCs/>
          <w:lang w:val="vi-VN"/>
        </w:rPr>
      </w:pPr>
      <w:r w:rsidRPr="00ED67CE">
        <w:rPr>
          <w:i/>
          <w:iCs/>
          <w:lang w:val="vi-VN"/>
        </w:rPr>
        <w:t>switchport access vlan 50</w:t>
      </w:r>
    </w:p>
    <w:p w14:paraId="103DA81A" w14:textId="77777777" w:rsidR="00D41152" w:rsidRPr="00ED67CE" w:rsidRDefault="00D41152" w:rsidP="00D41152">
      <w:pPr>
        <w:pStyle w:val="Nidungvnbn"/>
        <w:rPr>
          <w:i/>
          <w:iCs/>
          <w:lang w:val="vi-VN"/>
        </w:rPr>
      </w:pPr>
      <w:r w:rsidRPr="00ED67CE">
        <w:rPr>
          <w:i/>
          <w:iCs/>
          <w:lang w:val="vi-VN"/>
        </w:rPr>
        <w:t>interface FastEthernet2/1</w:t>
      </w:r>
    </w:p>
    <w:p w14:paraId="28669589" w14:textId="77777777" w:rsidR="00D41152" w:rsidRPr="00ED67CE" w:rsidRDefault="00D41152" w:rsidP="00D41152">
      <w:pPr>
        <w:pStyle w:val="Nidungvnbn"/>
        <w:rPr>
          <w:i/>
          <w:iCs/>
          <w:lang w:val="vi-VN"/>
        </w:rPr>
      </w:pPr>
      <w:r w:rsidRPr="00ED67CE">
        <w:rPr>
          <w:i/>
          <w:iCs/>
          <w:lang w:val="vi-VN"/>
        </w:rPr>
        <w:t>switchport mode access</w:t>
      </w:r>
    </w:p>
    <w:p w14:paraId="02836311" w14:textId="77777777" w:rsidR="00D41152" w:rsidRPr="00ED67CE" w:rsidRDefault="00D41152" w:rsidP="00D41152">
      <w:pPr>
        <w:pStyle w:val="Nidungvnbn"/>
        <w:rPr>
          <w:i/>
          <w:iCs/>
          <w:lang w:val="vi-VN"/>
        </w:rPr>
      </w:pPr>
      <w:r w:rsidRPr="00ED67CE">
        <w:rPr>
          <w:i/>
          <w:iCs/>
          <w:lang w:val="vi-VN"/>
        </w:rPr>
        <w:t>switchport access vlan 50</w:t>
      </w:r>
    </w:p>
    <w:p w14:paraId="057C42CB" w14:textId="77777777" w:rsidR="00D41152" w:rsidRPr="00ED67CE" w:rsidRDefault="00D41152" w:rsidP="00D41152">
      <w:pPr>
        <w:pStyle w:val="Nidungvnbn"/>
        <w:rPr>
          <w:i/>
          <w:iCs/>
          <w:lang w:val="vi-VN"/>
        </w:rPr>
      </w:pPr>
      <w:r w:rsidRPr="00ED67CE">
        <w:rPr>
          <w:i/>
          <w:iCs/>
          <w:lang w:val="vi-VN"/>
        </w:rPr>
        <w:t>interface FastEthernet3/1</w:t>
      </w:r>
    </w:p>
    <w:p w14:paraId="0B1B2165" w14:textId="77777777" w:rsidR="00D41152" w:rsidRPr="00ED67CE" w:rsidRDefault="00D41152" w:rsidP="00D41152">
      <w:pPr>
        <w:pStyle w:val="Nidungvnbn"/>
        <w:rPr>
          <w:i/>
          <w:iCs/>
          <w:lang w:val="vi-VN"/>
        </w:rPr>
      </w:pPr>
      <w:r w:rsidRPr="00ED67CE">
        <w:rPr>
          <w:i/>
          <w:iCs/>
          <w:lang w:val="vi-VN"/>
        </w:rPr>
        <w:t>switchport mode access</w:t>
      </w:r>
    </w:p>
    <w:p w14:paraId="2413F9D5" w14:textId="6DE18EB1" w:rsidR="00D41152" w:rsidRPr="00ED67CE" w:rsidRDefault="00D41152" w:rsidP="00D41152">
      <w:pPr>
        <w:pStyle w:val="Nidungvnbn"/>
        <w:rPr>
          <w:i/>
          <w:iCs/>
          <w:lang w:val="vi-VN"/>
        </w:rPr>
      </w:pPr>
      <w:r w:rsidRPr="00ED67CE">
        <w:rPr>
          <w:i/>
          <w:iCs/>
          <w:lang w:val="vi-VN"/>
        </w:rPr>
        <w:t>switchport access vlan 50</w:t>
      </w:r>
      <w:r w:rsidRPr="00ED67CE">
        <w:rPr>
          <w:i/>
          <w:iCs/>
          <w:lang w:val="vi-VN"/>
        </w:rPr>
        <w:cr/>
      </w:r>
    </w:p>
    <w:p w14:paraId="45393DBE" w14:textId="51760D38" w:rsidR="00D41152" w:rsidRPr="00D41152" w:rsidRDefault="00CE7245" w:rsidP="00D41152">
      <w:pPr>
        <w:pStyle w:val="Tiumccp3"/>
        <w:rPr>
          <w:lang w:val="vi-VN"/>
        </w:rPr>
      </w:pPr>
      <w:bookmarkStart w:id="51" w:name="_Toc132895631"/>
      <w:r>
        <w:rPr>
          <w:lang w:val="vi-VN"/>
        </w:rPr>
        <w:t xml:space="preserve">5.1.2.6 </w:t>
      </w:r>
      <w:r w:rsidR="00D41152" w:rsidRPr="00D41152">
        <w:rPr>
          <w:lang w:val="vi-VN"/>
        </w:rPr>
        <w:t>Switch Phòng A113:</w:t>
      </w:r>
      <w:bookmarkEnd w:id="51"/>
    </w:p>
    <w:p w14:paraId="40027ABD" w14:textId="77777777" w:rsidR="00D41152" w:rsidRPr="00ED67CE" w:rsidRDefault="00D41152" w:rsidP="00D41152">
      <w:pPr>
        <w:pStyle w:val="Nidungvnbn"/>
        <w:rPr>
          <w:i/>
          <w:iCs/>
          <w:lang w:val="vi-VN"/>
        </w:rPr>
      </w:pPr>
      <w:r w:rsidRPr="00ED67CE">
        <w:rPr>
          <w:i/>
          <w:iCs/>
          <w:lang w:val="vi-VN"/>
        </w:rPr>
        <w:t>conf ter</w:t>
      </w:r>
    </w:p>
    <w:p w14:paraId="3A2B80E6" w14:textId="77777777" w:rsidR="00D41152" w:rsidRPr="00ED67CE" w:rsidRDefault="00D41152" w:rsidP="00D41152">
      <w:pPr>
        <w:pStyle w:val="Nidungvnbn"/>
        <w:rPr>
          <w:i/>
          <w:iCs/>
          <w:lang w:val="vi-VN"/>
        </w:rPr>
      </w:pPr>
      <w:r w:rsidRPr="00ED67CE">
        <w:rPr>
          <w:i/>
          <w:iCs/>
          <w:lang w:val="vi-VN"/>
        </w:rPr>
        <w:t>vlan 40</w:t>
      </w:r>
    </w:p>
    <w:p w14:paraId="31FCC209" w14:textId="77777777" w:rsidR="00D41152" w:rsidRPr="00ED67CE" w:rsidRDefault="00D41152" w:rsidP="00D41152">
      <w:pPr>
        <w:pStyle w:val="Nidungvnbn"/>
        <w:rPr>
          <w:i/>
          <w:iCs/>
          <w:lang w:val="vi-VN"/>
        </w:rPr>
      </w:pPr>
      <w:r w:rsidRPr="00ED67CE">
        <w:rPr>
          <w:i/>
          <w:iCs/>
          <w:lang w:val="vi-VN"/>
        </w:rPr>
        <w:t>name v40</w:t>
      </w:r>
    </w:p>
    <w:p w14:paraId="48AC9BE0" w14:textId="77777777" w:rsidR="00D41152" w:rsidRPr="00ED67CE" w:rsidRDefault="00D41152" w:rsidP="00D41152">
      <w:pPr>
        <w:pStyle w:val="Nidungvnbn"/>
        <w:rPr>
          <w:i/>
          <w:iCs/>
          <w:lang w:val="vi-VN"/>
        </w:rPr>
      </w:pPr>
      <w:r w:rsidRPr="00ED67CE">
        <w:rPr>
          <w:i/>
          <w:iCs/>
          <w:lang w:val="vi-VN"/>
        </w:rPr>
        <w:t>vlan 50</w:t>
      </w:r>
    </w:p>
    <w:p w14:paraId="20E4BA97" w14:textId="77777777" w:rsidR="00D41152" w:rsidRPr="00ED67CE" w:rsidRDefault="00D41152" w:rsidP="00D41152">
      <w:pPr>
        <w:pStyle w:val="Nidungvnbn"/>
        <w:rPr>
          <w:i/>
          <w:iCs/>
          <w:lang w:val="vi-VN"/>
        </w:rPr>
      </w:pPr>
      <w:r w:rsidRPr="00ED67CE">
        <w:rPr>
          <w:i/>
          <w:iCs/>
          <w:lang w:val="vi-VN"/>
        </w:rPr>
        <w:t>name v50</w:t>
      </w:r>
    </w:p>
    <w:p w14:paraId="01D70103" w14:textId="77777777" w:rsidR="00D41152" w:rsidRPr="00ED67CE" w:rsidRDefault="00D41152" w:rsidP="00D41152">
      <w:pPr>
        <w:pStyle w:val="Nidungvnbn"/>
        <w:rPr>
          <w:i/>
          <w:iCs/>
          <w:lang w:val="vi-VN"/>
        </w:rPr>
      </w:pPr>
      <w:r w:rsidRPr="00ED67CE">
        <w:rPr>
          <w:i/>
          <w:iCs/>
          <w:lang w:val="vi-VN"/>
        </w:rPr>
        <w:t>vlan 60</w:t>
      </w:r>
    </w:p>
    <w:p w14:paraId="304E6E83" w14:textId="77777777" w:rsidR="00D41152" w:rsidRPr="00ED67CE" w:rsidRDefault="00D41152" w:rsidP="00D41152">
      <w:pPr>
        <w:pStyle w:val="Nidungvnbn"/>
        <w:rPr>
          <w:i/>
          <w:iCs/>
          <w:lang w:val="vi-VN"/>
        </w:rPr>
      </w:pPr>
      <w:r w:rsidRPr="00ED67CE">
        <w:rPr>
          <w:i/>
          <w:iCs/>
          <w:lang w:val="vi-VN"/>
        </w:rPr>
        <w:t>name v60</w:t>
      </w:r>
    </w:p>
    <w:p w14:paraId="4BF267B1" w14:textId="77777777" w:rsidR="00D41152" w:rsidRPr="00ED67CE" w:rsidRDefault="00D41152" w:rsidP="00D41152">
      <w:pPr>
        <w:pStyle w:val="Nidungvnbn"/>
        <w:rPr>
          <w:i/>
          <w:iCs/>
          <w:lang w:val="vi-VN"/>
        </w:rPr>
      </w:pPr>
      <w:r w:rsidRPr="00ED67CE">
        <w:rPr>
          <w:i/>
          <w:iCs/>
          <w:lang w:val="vi-VN"/>
        </w:rPr>
        <w:t>vlan 999</w:t>
      </w:r>
    </w:p>
    <w:p w14:paraId="2D80C273" w14:textId="77777777" w:rsidR="00D41152" w:rsidRPr="00ED67CE" w:rsidRDefault="00D41152" w:rsidP="00D41152">
      <w:pPr>
        <w:pStyle w:val="Nidungvnbn"/>
        <w:rPr>
          <w:i/>
          <w:iCs/>
          <w:lang w:val="vi-VN"/>
        </w:rPr>
      </w:pPr>
      <w:r w:rsidRPr="00ED67CE">
        <w:rPr>
          <w:i/>
          <w:iCs/>
          <w:lang w:val="vi-VN"/>
        </w:rPr>
        <w:t>name v999</w:t>
      </w:r>
    </w:p>
    <w:p w14:paraId="3FB084C1" w14:textId="77777777" w:rsidR="00D41152" w:rsidRPr="00ED67CE" w:rsidRDefault="00D41152" w:rsidP="00D41152">
      <w:pPr>
        <w:pStyle w:val="Nidungvnbn"/>
        <w:rPr>
          <w:i/>
          <w:iCs/>
          <w:lang w:val="vi-VN"/>
        </w:rPr>
      </w:pPr>
      <w:r w:rsidRPr="00ED67CE">
        <w:rPr>
          <w:i/>
          <w:iCs/>
          <w:lang w:val="vi-VN"/>
        </w:rPr>
        <w:t>interface FastEthernet0/1</w:t>
      </w:r>
    </w:p>
    <w:p w14:paraId="71E1A4D2" w14:textId="77777777" w:rsidR="00D41152" w:rsidRPr="00ED67CE" w:rsidRDefault="00D41152" w:rsidP="00D41152">
      <w:pPr>
        <w:pStyle w:val="Nidungvnbn"/>
        <w:rPr>
          <w:i/>
          <w:iCs/>
          <w:lang w:val="vi-VN"/>
        </w:rPr>
      </w:pPr>
      <w:r w:rsidRPr="00ED67CE">
        <w:rPr>
          <w:i/>
          <w:iCs/>
          <w:lang w:val="vi-VN"/>
        </w:rPr>
        <w:t>switchport mode trunk</w:t>
      </w:r>
    </w:p>
    <w:p w14:paraId="787CFBC7" w14:textId="77777777" w:rsidR="00D41152" w:rsidRPr="00ED67CE" w:rsidRDefault="00D41152" w:rsidP="00D41152">
      <w:pPr>
        <w:pStyle w:val="Nidungvnbn"/>
        <w:rPr>
          <w:i/>
          <w:iCs/>
          <w:lang w:val="vi-VN"/>
        </w:rPr>
      </w:pPr>
      <w:r w:rsidRPr="00ED67CE">
        <w:rPr>
          <w:i/>
          <w:iCs/>
          <w:lang w:val="vi-VN"/>
        </w:rPr>
        <w:t>interface FastEthernet1/1</w:t>
      </w:r>
    </w:p>
    <w:p w14:paraId="6DD40C48" w14:textId="77777777" w:rsidR="00D41152" w:rsidRPr="00ED67CE" w:rsidRDefault="00D41152" w:rsidP="00D41152">
      <w:pPr>
        <w:pStyle w:val="Nidungvnbn"/>
        <w:rPr>
          <w:i/>
          <w:iCs/>
          <w:lang w:val="vi-VN"/>
        </w:rPr>
      </w:pPr>
      <w:r w:rsidRPr="00ED67CE">
        <w:rPr>
          <w:i/>
          <w:iCs/>
          <w:lang w:val="vi-VN"/>
        </w:rPr>
        <w:t>switchport mode access</w:t>
      </w:r>
    </w:p>
    <w:p w14:paraId="7AE82442" w14:textId="77777777" w:rsidR="00D41152" w:rsidRPr="00ED67CE" w:rsidRDefault="00D41152" w:rsidP="00D41152">
      <w:pPr>
        <w:pStyle w:val="Nidungvnbn"/>
        <w:rPr>
          <w:i/>
          <w:iCs/>
          <w:lang w:val="vi-VN"/>
        </w:rPr>
      </w:pPr>
      <w:r w:rsidRPr="00ED67CE">
        <w:rPr>
          <w:i/>
          <w:iCs/>
          <w:lang w:val="vi-VN"/>
        </w:rPr>
        <w:t>switchport access vlan 60</w:t>
      </w:r>
    </w:p>
    <w:p w14:paraId="36C3ECCA" w14:textId="77777777" w:rsidR="00D41152" w:rsidRPr="00ED67CE" w:rsidRDefault="00D41152" w:rsidP="00D41152">
      <w:pPr>
        <w:pStyle w:val="Nidungvnbn"/>
        <w:rPr>
          <w:i/>
          <w:iCs/>
          <w:lang w:val="vi-VN"/>
        </w:rPr>
      </w:pPr>
      <w:r w:rsidRPr="00ED67CE">
        <w:rPr>
          <w:i/>
          <w:iCs/>
          <w:lang w:val="vi-VN"/>
        </w:rPr>
        <w:t>interface FastEthernet2/1</w:t>
      </w:r>
    </w:p>
    <w:p w14:paraId="155FE21E" w14:textId="77777777" w:rsidR="00D41152" w:rsidRPr="00ED67CE" w:rsidRDefault="00D41152" w:rsidP="00D41152">
      <w:pPr>
        <w:pStyle w:val="Nidungvnbn"/>
        <w:rPr>
          <w:i/>
          <w:iCs/>
          <w:lang w:val="vi-VN"/>
        </w:rPr>
      </w:pPr>
      <w:r w:rsidRPr="00ED67CE">
        <w:rPr>
          <w:i/>
          <w:iCs/>
          <w:lang w:val="vi-VN"/>
        </w:rPr>
        <w:lastRenderedPageBreak/>
        <w:t>switchport mode access</w:t>
      </w:r>
    </w:p>
    <w:p w14:paraId="1A725F7C" w14:textId="77777777" w:rsidR="00D41152" w:rsidRPr="00ED67CE" w:rsidRDefault="00D41152" w:rsidP="00D41152">
      <w:pPr>
        <w:pStyle w:val="Nidungvnbn"/>
        <w:rPr>
          <w:i/>
          <w:iCs/>
          <w:lang w:val="vi-VN"/>
        </w:rPr>
      </w:pPr>
      <w:r w:rsidRPr="00ED67CE">
        <w:rPr>
          <w:i/>
          <w:iCs/>
          <w:lang w:val="vi-VN"/>
        </w:rPr>
        <w:t>switchport access vlan 60</w:t>
      </w:r>
    </w:p>
    <w:p w14:paraId="30C5CF92" w14:textId="77777777" w:rsidR="00D41152" w:rsidRPr="00ED67CE" w:rsidRDefault="00D41152" w:rsidP="00D41152">
      <w:pPr>
        <w:pStyle w:val="Nidungvnbn"/>
        <w:rPr>
          <w:i/>
          <w:iCs/>
          <w:lang w:val="vi-VN"/>
        </w:rPr>
      </w:pPr>
      <w:r w:rsidRPr="00ED67CE">
        <w:rPr>
          <w:i/>
          <w:iCs/>
          <w:lang w:val="vi-VN"/>
        </w:rPr>
        <w:t>interface FastEthernet3/1</w:t>
      </w:r>
    </w:p>
    <w:p w14:paraId="2FB8DE5F" w14:textId="77777777" w:rsidR="00D41152" w:rsidRPr="00ED67CE" w:rsidRDefault="00D41152" w:rsidP="00D41152">
      <w:pPr>
        <w:pStyle w:val="Nidungvnbn"/>
        <w:rPr>
          <w:i/>
          <w:iCs/>
          <w:lang w:val="vi-VN"/>
        </w:rPr>
      </w:pPr>
      <w:r w:rsidRPr="00ED67CE">
        <w:rPr>
          <w:i/>
          <w:iCs/>
          <w:lang w:val="vi-VN"/>
        </w:rPr>
        <w:t>switchport mode access</w:t>
      </w:r>
    </w:p>
    <w:p w14:paraId="62379D2E" w14:textId="19E9C7DC" w:rsidR="00D41152" w:rsidRPr="00ED67CE" w:rsidRDefault="00D41152" w:rsidP="00D41152">
      <w:pPr>
        <w:pStyle w:val="Nidungvnbn"/>
        <w:rPr>
          <w:i/>
          <w:iCs/>
          <w:lang w:val="vi-VN"/>
        </w:rPr>
      </w:pPr>
      <w:r w:rsidRPr="00ED67CE">
        <w:rPr>
          <w:i/>
          <w:iCs/>
          <w:lang w:val="vi-VN"/>
        </w:rPr>
        <w:t>switchport access vlan 60</w:t>
      </w:r>
    </w:p>
    <w:p w14:paraId="38A50D2D" w14:textId="77777777" w:rsidR="00CE7245" w:rsidRPr="00D41152" w:rsidRDefault="00CE7245" w:rsidP="00D41152">
      <w:pPr>
        <w:pStyle w:val="Nidungvnbn"/>
        <w:rPr>
          <w:lang w:val="vi-VN"/>
        </w:rPr>
      </w:pPr>
    </w:p>
    <w:p w14:paraId="0A95D02C" w14:textId="660659D2" w:rsidR="00D41152" w:rsidRPr="00D41152" w:rsidRDefault="00CE7245" w:rsidP="00CE7245">
      <w:pPr>
        <w:pStyle w:val="Tiumccp3"/>
        <w:rPr>
          <w:lang w:val="vi-VN"/>
        </w:rPr>
      </w:pPr>
      <w:bookmarkStart w:id="52" w:name="_Toc132895632"/>
      <w:r>
        <w:rPr>
          <w:lang w:val="vi-VN"/>
        </w:rPr>
        <w:t xml:space="preserve">5.1.2.7 </w:t>
      </w:r>
      <w:r w:rsidR="00D41152" w:rsidRPr="00D41152">
        <w:rPr>
          <w:lang w:val="vi-VN"/>
        </w:rPr>
        <w:t>Switch Phòng A211:</w:t>
      </w:r>
      <w:bookmarkEnd w:id="52"/>
    </w:p>
    <w:p w14:paraId="305FCF06" w14:textId="77777777" w:rsidR="00D41152" w:rsidRPr="00ED67CE" w:rsidRDefault="00D41152" w:rsidP="00D41152">
      <w:pPr>
        <w:pStyle w:val="Nidungvnbn"/>
        <w:rPr>
          <w:i/>
          <w:iCs/>
          <w:lang w:val="vi-VN"/>
        </w:rPr>
      </w:pPr>
      <w:r w:rsidRPr="00ED67CE">
        <w:rPr>
          <w:i/>
          <w:iCs/>
          <w:lang w:val="vi-VN"/>
        </w:rPr>
        <w:t>conf ter</w:t>
      </w:r>
    </w:p>
    <w:p w14:paraId="6695E501" w14:textId="77777777" w:rsidR="00D41152" w:rsidRPr="00ED67CE" w:rsidRDefault="00D41152" w:rsidP="00D41152">
      <w:pPr>
        <w:pStyle w:val="Nidungvnbn"/>
        <w:rPr>
          <w:i/>
          <w:iCs/>
          <w:lang w:val="vi-VN"/>
        </w:rPr>
      </w:pPr>
      <w:r w:rsidRPr="00ED67CE">
        <w:rPr>
          <w:i/>
          <w:iCs/>
          <w:lang w:val="vi-VN"/>
        </w:rPr>
        <w:t>vlan 40</w:t>
      </w:r>
    </w:p>
    <w:p w14:paraId="1F7F50AD" w14:textId="77777777" w:rsidR="00D41152" w:rsidRPr="00ED67CE" w:rsidRDefault="00D41152" w:rsidP="00D41152">
      <w:pPr>
        <w:pStyle w:val="Nidungvnbn"/>
        <w:rPr>
          <w:i/>
          <w:iCs/>
          <w:lang w:val="vi-VN"/>
        </w:rPr>
      </w:pPr>
      <w:r w:rsidRPr="00ED67CE">
        <w:rPr>
          <w:i/>
          <w:iCs/>
          <w:lang w:val="vi-VN"/>
        </w:rPr>
        <w:t>name v40</w:t>
      </w:r>
    </w:p>
    <w:p w14:paraId="7246B33E" w14:textId="77777777" w:rsidR="00D41152" w:rsidRPr="00ED67CE" w:rsidRDefault="00D41152" w:rsidP="00D41152">
      <w:pPr>
        <w:pStyle w:val="Nidungvnbn"/>
        <w:rPr>
          <w:i/>
          <w:iCs/>
          <w:lang w:val="vi-VN"/>
        </w:rPr>
      </w:pPr>
      <w:r w:rsidRPr="00ED67CE">
        <w:rPr>
          <w:i/>
          <w:iCs/>
          <w:lang w:val="vi-VN"/>
        </w:rPr>
        <w:t>vlan 50</w:t>
      </w:r>
    </w:p>
    <w:p w14:paraId="1D574CC8" w14:textId="77777777" w:rsidR="00D41152" w:rsidRPr="00ED67CE" w:rsidRDefault="00D41152" w:rsidP="00D41152">
      <w:pPr>
        <w:pStyle w:val="Nidungvnbn"/>
        <w:rPr>
          <w:i/>
          <w:iCs/>
          <w:lang w:val="vi-VN"/>
        </w:rPr>
      </w:pPr>
      <w:r w:rsidRPr="00ED67CE">
        <w:rPr>
          <w:i/>
          <w:iCs/>
          <w:lang w:val="vi-VN"/>
        </w:rPr>
        <w:t>name v50</w:t>
      </w:r>
    </w:p>
    <w:p w14:paraId="392966DA" w14:textId="77777777" w:rsidR="00D41152" w:rsidRPr="00ED67CE" w:rsidRDefault="00D41152" w:rsidP="00D41152">
      <w:pPr>
        <w:pStyle w:val="Nidungvnbn"/>
        <w:rPr>
          <w:i/>
          <w:iCs/>
          <w:lang w:val="vi-VN"/>
        </w:rPr>
      </w:pPr>
      <w:r w:rsidRPr="00ED67CE">
        <w:rPr>
          <w:i/>
          <w:iCs/>
          <w:lang w:val="vi-VN"/>
        </w:rPr>
        <w:t>vlan 60</w:t>
      </w:r>
    </w:p>
    <w:p w14:paraId="045B9D01" w14:textId="77777777" w:rsidR="00D41152" w:rsidRPr="00ED67CE" w:rsidRDefault="00D41152" w:rsidP="00D41152">
      <w:pPr>
        <w:pStyle w:val="Nidungvnbn"/>
        <w:rPr>
          <w:i/>
          <w:iCs/>
          <w:lang w:val="vi-VN"/>
        </w:rPr>
      </w:pPr>
      <w:r w:rsidRPr="00ED67CE">
        <w:rPr>
          <w:i/>
          <w:iCs/>
          <w:lang w:val="vi-VN"/>
        </w:rPr>
        <w:t>name v60</w:t>
      </w:r>
    </w:p>
    <w:p w14:paraId="49A2E0BE" w14:textId="77777777" w:rsidR="00D41152" w:rsidRPr="00ED67CE" w:rsidRDefault="00D41152" w:rsidP="00D41152">
      <w:pPr>
        <w:pStyle w:val="Nidungvnbn"/>
        <w:rPr>
          <w:i/>
          <w:iCs/>
          <w:lang w:val="vi-VN"/>
        </w:rPr>
      </w:pPr>
      <w:r w:rsidRPr="00ED67CE">
        <w:rPr>
          <w:i/>
          <w:iCs/>
          <w:lang w:val="vi-VN"/>
        </w:rPr>
        <w:t>vlan 999</w:t>
      </w:r>
    </w:p>
    <w:p w14:paraId="0894A767" w14:textId="77777777" w:rsidR="00D41152" w:rsidRPr="00ED67CE" w:rsidRDefault="00D41152" w:rsidP="00D41152">
      <w:pPr>
        <w:pStyle w:val="Nidungvnbn"/>
        <w:rPr>
          <w:i/>
          <w:iCs/>
          <w:lang w:val="vi-VN"/>
        </w:rPr>
      </w:pPr>
      <w:r w:rsidRPr="00ED67CE">
        <w:rPr>
          <w:i/>
          <w:iCs/>
          <w:lang w:val="vi-VN"/>
        </w:rPr>
        <w:t>name v999</w:t>
      </w:r>
    </w:p>
    <w:p w14:paraId="49E6CDBE" w14:textId="77777777" w:rsidR="00D41152" w:rsidRPr="00ED67CE" w:rsidRDefault="00D41152" w:rsidP="00D41152">
      <w:pPr>
        <w:pStyle w:val="Nidungvnbn"/>
        <w:rPr>
          <w:i/>
          <w:iCs/>
          <w:lang w:val="vi-VN"/>
        </w:rPr>
      </w:pPr>
      <w:r w:rsidRPr="00ED67CE">
        <w:rPr>
          <w:i/>
          <w:iCs/>
          <w:lang w:val="vi-VN"/>
        </w:rPr>
        <w:t>interface FastEthernet0/1</w:t>
      </w:r>
    </w:p>
    <w:p w14:paraId="012C0953" w14:textId="3331E1EB" w:rsidR="00D41152" w:rsidRPr="00ED67CE" w:rsidRDefault="00D41152" w:rsidP="00D41152">
      <w:pPr>
        <w:pStyle w:val="Nidungvnbn"/>
        <w:rPr>
          <w:i/>
          <w:iCs/>
          <w:lang w:val="vi-VN"/>
        </w:rPr>
      </w:pPr>
      <w:r w:rsidRPr="00ED67CE">
        <w:rPr>
          <w:i/>
          <w:iCs/>
          <w:lang w:val="vi-VN"/>
        </w:rPr>
        <w:t>switchport mode trunk</w:t>
      </w:r>
    </w:p>
    <w:p w14:paraId="2CC5DEC6" w14:textId="77777777" w:rsidR="00CE7245" w:rsidRPr="00ED67CE" w:rsidRDefault="00CE7245" w:rsidP="00CE7245">
      <w:pPr>
        <w:pStyle w:val="Nidungvnbn"/>
        <w:rPr>
          <w:i/>
          <w:iCs/>
          <w:lang w:val="vi-VN"/>
        </w:rPr>
      </w:pPr>
      <w:r w:rsidRPr="00ED67CE">
        <w:rPr>
          <w:i/>
          <w:iCs/>
          <w:lang w:val="vi-VN"/>
        </w:rPr>
        <w:t>interface FastEthernet1/1</w:t>
      </w:r>
    </w:p>
    <w:p w14:paraId="3E002207" w14:textId="77777777" w:rsidR="00CE7245" w:rsidRPr="00ED67CE" w:rsidRDefault="00CE7245" w:rsidP="00CE7245">
      <w:pPr>
        <w:pStyle w:val="Nidungvnbn"/>
        <w:rPr>
          <w:i/>
          <w:iCs/>
          <w:lang w:val="vi-VN"/>
        </w:rPr>
      </w:pPr>
      <w:r w:rsidRPr="00ED67CE">
        <w:rPr>
          <w:i/>
          <w:iCs/>
          <w:lang w:val="vi-VN"/>
        </w:rPr>
        <w:t>switchport mode access</w:t>
      </w:r>
    </w:p>
    <w:p w14:paraId="2626470D" w14:textId="77777777" w:rsidR="00CE7245" w:rsidRPr="00ED67CE" w:rsidRDefault="00CE7245" w:rsidP="00CE7245">
      <w:pPr>
        <w:pStyle w:val="Nidungvnbn"/>
        <w:rPr>
          <w:i/>
          <w:iCs/>
          <w:lang w:val="vi-VN"/>
        </w:rPr>
      </w:pPr>
      <w:r w:rsidRPr="00ED67CE">
        <w:rPr>
          <w:i/>
          <w:iCs/>
          <w:lang w:val="vi-VN"/>
        </w:rPr>
        <w:t>switchport access vlan 40</w:t>
      </w:r>
    </w:p>
    <w:p w14:paraId="258095C4" w14:textId="77777777" w:rsidR="00CE7245" w:rsidRPr="00ED67CE" w:rsidRDefault="00CE7245" w:rsidP="00CE7245">
      <w:pPr>
        <w:pStyle w:val="Nidungvnbn"/>
        <w:rPr>
          <w:i/>
          <w:iCs/>
          <w:lang w:val="vi-VN"/>
        </w:rPr>
      </w:pPr>
      <w:r w:rsidRPr="00ED67CE">
        <w:rPr>
          <w:i/>
          <w:iCs/>
          <w:lang w:val="vi-VN"/>
        </w:rPr>
        <w:t>interface FastEthernet2/1</w:t>
      </w:r>
    </w:p>
    <w:p w14:paraId="50FE4416" w14:textId="77777777" w:rsidR="00CE7245" w:rsidRPr="00ED67CE" w:rsidRDefault="00CE7245" w:rsidP="00CE7245">
      <w:pPr>
        <w:pStyle w:val="Nidungvnbn"/>
        <w:rPr>
          <w:i/>
          <w:iCs/>
          <w:lang w:val="vi-VN"/>
        </w:rPr>
      </w:pPr>
      <w:r w:rsidRPr="00ED67CE">
        <w:rPr>
          <w:i/>
          <w:iCs/>
          <w:lang w:val="vi-VN"/>
        </w:rPr>
        <w:t>switchport mode access</w:t>
      </w:r>
    </w:p>
    <w:p w14:paraId="4586EF8F" w14:textId="77777777" w:rsidR="00CE7245" w:rsidRPr="00ED67CE" w:rsidRDefault="00CE7245" w:rsidP="00CE7245">
      <w:pPr>
        <w:pStyle w:val="Nidungvnbn"/>
        <w:rPr>
          <w:i/>
          <w:iCs/>
          <w:lang w:val="vi-VN"/>
        </w:rPr>
      </w:pPr>
      <w:r w:rsidRPr="00ED67CE">
        <w:rPr>
          <w:i/>
          <w:iCs/>
          <w:lang w:val="vi-VN"/>
        </w:rPr>
        <w:t>switchport access vlan 40</w:t>
      </w:r>
    </w:p>
    <w:p w14:paraId="64A12C8B" w14:textId="77777777" w:rsidR="00CE7245" w:rsidRPr="00ED67CE" w:rsidRDefault="00CE7245" w:rsidP="00CE7245">
      <w:pPr>
        <w:pStyle w:val="Nidungvnbn"/>
        <w:rPr>
          <w:i/>
          <w:iCs/>
          <w:lang w:val="vi-VN"/>
        </w:rPr>
      </w:pPr>
      <w:r w:rsidRPr="00ED67CE">
        <w:rPr>
          <w:i/>
          <w:iCs/>
          <w:lang w:val="vi-VN"/>
        </w:rPr>
        <w:t>interface FastEthernet3/1</w:t>
      </w:r>
    </w:p>
    <w:p w14:paraId="1636CA68" w14:textId="77777777" w:rsidR="00CE7245" w:rsidRPr="00ED67CE" w:rsidRDefault="00CE7245" w:rsidP="00CE7245">
      <w:pPr>
        <w:pStyle w:val="Nidungvnbn"/>
        <w:rPr>
          <w:i/>
          <w:iCs/>
          <w:lang w:val="vi-VN"/>
        </w:rPr>
      </w:pPr>
      <w:r w:rsidRPr="00ED67CE">
        <w:rPr>
          <w:i/>
          <w:iCs/>
          <w:lang w:val="vi-VN"/>
        </w:rPr>
        <w:t>switchport mode access</w:t>
      </w:r>
    </w:p>
    <w:p w14:paraId="1BB4CAFE" w14:textId="51F80E88" w:rsidR="00CE7245" w:rsidRPr="00ED67CE" w:rsidRDefault="00CE7245" w:rsidP="00CE7245">
      <w:pPr>
        <w:pStyle w:val="Nidungvnbn"/>
        <w:rPr>
          <w:i/>
          <w:iCs/>
          <w:lang w:val="vi-VN"/>
        </w:rPr>
      </w:pPr>
      <w:r w:rsidRPr="00ED67CE">
        <w:rPr>
          <w:i/>
          <w:iCs/>
          <w:lang w:val="vi-VN"/>
        </w:rPr>
        <w:t>switchport access vlan 40</w:t>
      </w:r>
    </w:p>
    <w:p w14:paraId="34525ECF" w14:textId="501BBF71" w:rsidR="00CE7245" w:rsidRDefault="00CE7245" w:rsidP="00CE7245">
      <w:pPr>
        <w:pStyle w:val="Nidungvnbn"/>
        <w:rPr>
          <w:lang w:val="vi-VN"/>
        </w:rPr>
      </w:pPr>
    </w:p>
    <w:p w14:paraId="7711D4CC" w14:textId="3D10526F" w:rsidR="00CE7245" w:rsidRPr="00CE7245" w:rsidRDefault="00CE7245" w:rsidP="00CE7245">
      <w:pPr>
        <w:pStyle w:val="Tiumccp3"/>
        <w:rPr>
          <w:lang w:val="vi-VN"/>
        </w:rPr>
      </w:pPr>
      <w:bookmarkStart w:id="53" w:name="_Toc132895633"/>
      <w:r>
        <w:rPr>
          <w:lang w:val="vi-VN"/>
        </w:rPr>
        <w:t xml:space="preserve">5.1.2.8 </w:t>
      </w:r>
      <w:r w:rsidRPr="00CE7245">
        <w:rPr>
          <w:lang w:val="vi-VN"/>
        </w:rPr>
        <w:t>Switch Phòng A212:</w:t>
      </w:r>
      <w:bookmarkEnd w:id="53"/>
    </w:p>
    <w:p w14:paraId="021D9CD6" w14:textId="77777777" w:rsidR="00CE7245" w:rsidRPr="00ED67CE" w:rsidRDefault="00CE7245" w:rsidP="00CE7245">
      <w:pPr>
        <w:pStyle w:val="Nidungvnbn"/>
        <w:rPr>
          <w:i/>
          <w:iCs/>
          <w:lang w:val="vi-VN"/>
        </w:rPr>
      </w:pPr>
      <w:r w:rsidRPr="00ED67CE">
        <w:rPr>
          <w:i/>
          <w:iCs/>
          <w:lang w:val="vi-VN"/>
        </w:rPr>
        <w:t>conf ter</w:t>
      </w:r>
    </w:p>
    <w:p w14:paraId="451661A2" w14:textId="77777777" w:rsidR="00CE7245" w:rsidRPr="00ED67CE" w:rsidRDefault="00CE7245" w:rsidP="00CE7245">
      <w:pPr>
        <w:pStyle w:val="Nidungvnbn"/>
        <w:rPr>
          <w:i/>
          <w:iCs/>
          <w:lang w:val="vi-VN"/>
        </w:rPr>
      </w:pPr>
      <w:r w:rsidRPr="00ED67CE">
        <w:rPr>
          <w:i/>
          <w:iCs/>
          <w:lang w:val="vi-VN"/>
        </w:rPr>
        <w:t>vlan 40</w:t>
      </w:r>
    </w:p>
    <w:p w14:paraId="06AC5DEC" w14:textId="77777777" w:rsidR="00CE7245" w:rsidRPr="00ED67CE" w:rsidRDefault="00CE7245" w:rsidP="00CE7245">
      <w:pPr>
        <w:pStyle w:val="Nidungvnbn"/>
        <w:rPr>
          <w:i/>
          <w:iCs/>
          <w:lang w:val="vi-VN"/>
        </w:rPr>
      </w:pPr>
      <w:r w:rsidRPr="00ED67CE">
        <w:rPr>
          <w:i/>
          <w:iCs/>
          <w:lang w:val="vi-VN"/>
        </w:rPr>
        <w:t>name v40</w:t>
      </w:r>
    </w:p>
    <w:p w14:paraId="1D9BD797" w14:textId="77777777" w:rsidR="00CE7245" w:rsidRPr="00ED67CE" w:rsidRDefault="00CE7245" w:rsidP="00CE7245">
      <w:pPr>
        <w:pStyle w:val="Nidungvnbn"/>
        <w:rPr>
          <w:i/>
          <w:iCs/>
          <w:lang w:val="vi-VN"/>
        </w:rPr>
      </w:pPr>
      <w:r w:rsidRPr="00ED67CE">
        <w:rPr>
          <w:i/>
          <w:iCs/>
          <w:lang w:val="vi-VN"/>
        </w:rPr>
        <w:t>vlan 50</w:t>
      </w:r>
    </w:p>
    <w:p w14:paraId="7EAA7FD0" w14:textId="77777777" w:rsidR="00CE7245" w:rsidRPr="00ED67CE" w:rsidRDefault="00CE7245" w:rsidP="00CE7245">
      <w:pPr>
        <w:pStyle w:val="Nidungvnbn"/>
        <w:rPr>
          <w:i/>
          <w:iCs/>
          <w:lang w:val="vi-VN"/>
        </w:rPr>
      </w:pPr>
      <w:r w:rsidRPr="00ED67CE">
        <w:rPr>
          <w:i/>
          <w:iCs/>
          <w:lang w:val="vi-VN"/>
        </w:rPr>
        <w:t>name v50</w:t>
      </w:r>
    </w:p>
    <w:p w14:paraId="6DF64519" w14:textId="77777777" w:rsidR="00CE7245" w:rsidRPr="00ED67CE" w:rsidRDefault="00CE7245" w:rsidP="00CE7245">
      <w:pPr>
        <w:pStyle w:val="Nidungvnbn"/>
        <w:rPr>
          <w:i/>
          <w:iCs/>
          <w:lang w:val="vi-VN"/>
        </w:rPr>
      </w:pPr>
      <w:r w:rsidRPr="00ED67CE">
        <w:rPr>
          <w:i/>
          <w:iCs/>
          <w:lang w:val="vi-VN"/>
        </w:rPr>
        <w:t>vlan 60</w:t>
      </w:r>
    </w:p>
    <w:p w14:paraId="1BC5B7B6" w14:textId="77777777" w:rsidR="00CE7245" w:rsidRPr="00ED67CE" w:rsidRDefault="00CE7245" w:rsidP="00CE7245">
      <w:pPr>
        <w:pStyle w:val="Nidungvnbn"/>
        <w:rPr>
          <w:i/>
          <w:iCs/>
          <w:lang w:val="vi-VN"/>
        </w:rPr>
      </w:pPr>
      <w:r w:rsidRPr="00ED67CE">
        <w:rPr>
          <w:i/>
          <w:iCs/>
          <w:lang w:val="vi-VN"/>
        </w:rPr>
        <w:t>name v60</w:t>
      </w:r>
    </w:p>
    <w:p w14:paraId="0B257CB0" w14:textId="77777777" w:rsidR="00CE7245" w:rsidRPr="00ED67CE" w:rsidRDefault="00CE7245" w:rsidP="00CE7245">
      <w:pPr>
        <w:pStyle w:val="Nidungvnbn"/>
        <w:rPr>
          <w:i/>
          <w:iCs/>
          <w:lang w:val="vi-VN"/>
        </w:rPr>
      </w:pPr>
      <w:r w:rsidRPr="00ED67CE">
        <w:rPr>
          <w:i/>
          <w:iCs/>
          <w:lang w:val="vi-VN"/>
        </w:rPr>
        <w:t>vlan 999</w:t>
      </w:r>
    </w:p>
    <w:p w14:paraId="382D2EED" w14:textId="77777777" w:rsidR="00CE7245" w:rsidRPr="00ED67CE" w:rsidRDefault="00CE7245" w:rsidP="00CE7245">
      <w:pPr>
        <w:pStyle w:val="Nidungvnbn"/>
        <w:rPr>
          <w:i/>
          <w:iCs/>
          <w:lang w:val="vi-VN"/>
        </w:rPr>
      </w:pPr>
      <w:r w:rsidRPr="00ED67CE">
        <w:rPr>
          <w:i/>
          <w:iCs/>
          <w:lang w:val="vi-VN"/>
        </w:rPr>
        <w:t>name v999</w:t>
      </w:r>
    </w:p>
    <w:p w14:paraId="386DFC69" w14:textId="77777777" w:rsidR="00CE7245" w:rsidRPr="00ED67CE" w:rsidRDefault="00CE7245" w:rsidP="00CE7245">
      <w:pPr>
        <w:pStyle w:val="Nidungvnbn"/>
        <w:rPr>
          <w:i/>
          <w:iCs/>
          <w:lang w:val="vi-VN"/>
        </w:rPr>
      </w:pPr>
      <w:r w:rsidRPr="00ED67CE">
        <w:rPr>
          <w:i/>
          <w:iCs/>
          <w:lang w:val="vi-VN"/>
        </w:rPr>
        <w:t>interface FastEthernet0/1</w:t>
      </w:r>
    </w:p>
    <w:p w14:paraId="6E791877" w14:textId="77777777" w:rsidR="00CE7245" w:rsidRPr="00ED67CE" w:rsidRDefault="00CE7245" w:rsidP="00CE7245">
      <w:pPr>
        <w:pStyle w:val="Nidungvnbn"/>
        <w:rPr>
          <w:i/>
          <w:iCs/>
          <w:lang w:val="vi-VN"/>
        </w:rPr>
      </w:pPr>
      <w:r w:rsidRPr="00ED67CE">
        <w:rPr>
          <w:i/>
          <w:iCs/>
          <w:lang w:val="vi-VN"/>
        </w:rPr>
        <w:t>switchport mode trunk</w:t>
      </w:r>
    </w:p>
    <w:p w14:paraId="36AC82A5" w14:textId="77777777" w:rsidR="00CE7245" w:rsidRPr="00ED67CE" w:rsidRDefault="00CE7245" w:rsidP="00CE7245">
      <w:pPr>
        <w:pStyle w:val="Nidungvnbn"/>
        <w:rPr>
          <w:i/>
          <w:iCs/>
          <w:lang w:val="vi-VN"/>
        </w:rPr>
      </w:pPr>
      <w:r w:rsidRPr="00ED67CE">
        <w:rPr>
          <w:i/>
          <w:iCs/>
          <w:lang w:val="vi-VN"/>
        </w:rPr>
        <w:t>interface FastEthernet1/1</w:t>
      </w:r>
    </w:p>
    <w:p w14:paraId="131CBFB2" w14:textId="77777777" w:rsidR="00CE7245" w:rsidRPr="00ED67CE" w:rsidRDefault="00CE7245" w:rsidP="00CE7245">
      <w:pPr>
        <w:pStyle w:val="Nidungvnbn"/>
        <w:rPr>
          <w:i/>
          <w:iCs/>
          <w:lang w:val="vi-VN"/>
        </w:rPr>
      </w:pPr>
      <w:r w:rsidRPr="00ED67CE">
        <w:rPr>
          <w:i/>
          <w:iCs/>
          <w:lang w:val="vi-VN"/>
        </w:rPr>
        <w:t>switchport mode access</w:t>
      </w:r>
    </w:p>
    <w:p w14:paraId="50F2DBA4" w14:textId="77777777" w:rsidR="00CE7245" w:rsidRPr="00ED67CE" w:rsidRDefault="00CE7245" w:rsidP="00CE7245">
      <w:pPr>
        <w:pStyle w:val="Nidungvnbn"/>
        <w:rPr>
          <w:i/>
          <w:iCs/>
          <w:lang w:val="vi-VN"/>
        </w:rPr>
      </w:pPr>
      <w:r w:rsidRPr="00ED67CE">
        <w:rPr>
          <w:i/>
          <w:iCs/>
          <w:lang w:val="vi-VN"/>
        </w:rPr>
        <w:t>switchport access vlan 50</w:t>
      </w:r>
    </w:p>
    <w:p w14:paraId="0FE10377" w14:textId="77777777" w:rsidR="00CE7245" w:rsidRPr="00ED67CE" w:rsidRDefault="00CE7245" w:rsidP="00CE7245">
      <w:pPr>
        <w:pStyle w:val="Nidungvnbn"/>
        <w:rPr>
          <w:i/>
          <w:iCs/>
          <w:lang w:val="vi-VN"/>
        </w:rPr>
      </w:pPr>
      <w:r w:rsidRPr="00ED67CE">
        <w:rPr>
          <w:i/>
          <w:iCs/>
          <w:lang w:val="vi-VN"/>
        </w:rPr>
        <w:t>interface FastEthernet2/1</w:t>
      </w:r>
    </w:p>
    <w:p w14:paraId="464E9A63" w14:textId="77777777" w:rsidR="00CE7245" w:rsidRPr="00ED67CE" w:rsidRDefault="00CE7245" w:rsidP="00CE7245">
      <w:pPr>
        <w:pStyle w:val="Nidungvnbn"/>
        <w:rPr>
          <w:i/>
          <w:iCs/>
          <w:lang w:val="vi-VN"/>
        </w:rPr>
      </w:pPr>
      <w:r w:rsidRPr="00ED67CE">
        <w:rPr>
          <w:i/>
          <w:iCs/>
          <w:lang w:val="vi-VN"/>
        </w:rPr>
        <w:t>switchport mode access</w:t>
      </w:r>
    </w:p>
    <w:p w14:paraId="50859D9B" w14:textId="77777777" w:rsidR="00CE7245" w:rsidRPr="00ED67CE" w:rsidRDefault="00CE7245" w:rsidP="00CE7245">
      <w:pPr>
        <w:pStyle w:val="Nidungvnbn"/>
        <w:rPr>
          <w:i/>
          <w:iCs/>
          <w:lang w:val="vi-VN"/>
        </w:rPr>
      </w:pPr>
      <w:r w:rsidRPr="00ED67CE">
        <w:rPr>
          <w:i/>
          <w:iCs/>
          <w:lang w:val="vi-VN"/>
        </w:rPr>
        <w:t>switchport access vlan 50</w:t>
      </w:r>
    </w:p>
    <w:p w14:paraId="30FC34C0" w14:textId="77777777" w:rsidR="00CE7245" w:rsidRPr="00ED67CE" w:rsidRDefault="00CE7245" w:rsidP="00CE7245">
      <w:pPr>
        <w:pStyle w:val="Nidungvnbn"/>
        <w:rPr>
          <w:i/>
          <w:iCs/>
          <w:lang w:val="vi-VN"/>
        </w:rPr>
      </w:pPr>
      <w:r w:rsidRPr="00ED67CE">
        <w:rPr>
          <w:i/>
          <w:iCs/>
          <w:lang w:val="vi-VN"/>
        </w:rPr>
        <w:t>interface FastEthernet3/1</w:t>
      </w:r>
    </w:p>
    <w:p w14:paraId="568083BD" w14:textId="77777777" w:rsidR="00CE7245" w:rsidRPr="00ED67CE" w:rsidRDefault="00CE7245" w:rsidP="00CE7245">
      <w:pPr>
        <w:pStyle w:val="Nidungvnbn"/>
        <w:rPr>
          <w:i/>
          <w:iCs/>
          <w:lang w:val="vi-VN"/>
        </w:rPr>
      </w:pPr>
      <w:r w:rsidRPr="00ED67CE">
        <w:rPr>
          <w:i/>
          <w:iCs/>
          <w:lang w:val="vi-VN"/>
        </w:rPr>
        <w:t>switchport mode access</w:t>
      </w:r>
    </w:p>
    <w:p w14:paraId="538C40B8" w14:textId="5AE0B656" w:rsidR="00CE7245" w:rsidRPr="00ED67CE" w:rsidRDefault="00CE7245" w:rsidP="00CE7245">
      <w:pPr>
        <w:pStyle w:val="Nidungvnbn"/>
        <w:rPr>
          <w:i/>
          <w:iCs/>
          <w:lang w:val="vi-VN"/>
        </w:rPr>
      </w:pPr>
      <w:r w:rsidRPr="00ED67CE">
        <w:rPr>
          <w:i/>
          <w:iCs/>
          <w:lang w:val="vi-VN"/>
        </w:rPr>
        <w:t>switchport access vlan 50</w:t>
      </w:r>
    </w:p>
    <w:p w14:paraId="79BFF108" w14:textId="172C914F" w:rsidR="00CE7245" w:rsidRDefault="00CE7245" w:rsidP="00CE7245">
      <w:pPr>
        <w:pStyle w:val="Nidungvnbn"/>
        <w:rPr>
          <w:lang w:val="vi-VN"/>
        </w:rPr>
      </w:pPr>
    </w:p>
    <w:p w14:paraId="46375B0A" w14:textId="09EA8D60" w:rsidR="00CE7245" w:rsidRPr="00CE7245" w:rsidRDefault="00CE7245" w:rsidP="00CE7245">
      <w:pPr>
        <w:pStyle w:val="Tiumccp3"/>
        <w:rPr>
          <w:lang w:val="vi-VN"/>
        </w:rPr>
      </w:pPr>
      <w:bookmarkStart w:id="54" w:name="_Toc132895634"/>
      <w:r>
        <w:rPr>
          <w:lang w:val="vi-VN"/>
        </w:rPr>
        <w:t xml:space="preserve">5.1.2.9 </w:t>
      </w:r>
      <w:r w:rsidRPr="00CE7245">
        <w:rPr>
          <w:lang w:val="vi-VN"/>
        </w:rPr>
        <w:t>Switch Phòng A213:</w:t>
      </w:r>
      <w:bookmarkEnd w:id="54"/>
    </w:p>
    <w:p w14:paraId="54AC63C0" w14:textId="77777777" w:rsidR="00CE7245" w:rsidRPr="00ED67CE" w:rsidRDefault="00CE7245" w:rsidP="00CE7245">
      <w:pPr>
        <w:pStyle w:val="Nidungvnbn"/>
        <w:rPr>
          <w:i/>
          <w:iCs/>
          <w:lang w:val="vi-VN"/>
        </w:rPr>
      </w:pPr>
      <w:r w:rsidRPr="00ED67CE">
        <w:rPr>
          <w:i/>
          <w:iCs/>
          <w:lang w:val="vi-VN"/>
        </w:rPr>
        <w:t>conf ter</w:t>
      </w:r>
    </w:p>
    <w:p w14:paraId="747BA3C6" w14:textId="77777777" w:rsidR="00CE7245" w:rsidRPr="00ED67CE" w:rsidRDefault="00CE7245" w:rsidP="00CE7245">
      <w:pPr>
        <w:pStyle w:val="Nidungvnbn"/>
        <w:rPr>
          <w:i/>
          <w:iCs/>
          <w:lang w:val="vi-VN"/>
        </w:rPr>
      </w:pPr>
      <w:r w:rsidRPr="00ED67CE">
        <w:rPr>
          <w:i/>
          <w:iCs/>
          <w:lang w:val="vi-VN"/>
        </w:rPr>
        <w:t>vlan 40</w:t>
      </w:r>
    </w:p>
    <w:p w14:paraId="4646D9C4" w14:textId="77777777" w:rsidR="00CE7245" w:rsidRPr="00ED67CE" w:rsidRDefault="00CE7245" w:rsidP="00CE7245">
      <w:pPr>
        <w:pStyle w:val="Nidungvnbn"/>
        <w:rPr>
          <w:i/>
          <w:iCs/>
          <w:lang w:val="vi-VN"/>
        </w:rPr>
      </w:pPr>
      <w:r w:rsidRPr="00ED67CE">
        <w:rPr>
          <w:i/>
          <w:iCs/>
          <w:lang w:val="vi-VN"/>
        </w:rPr>
        <w:t>name v40</w:t>
      </w:r>
    </w:p>
    <w:p w14:paraId="271D1157" w14:textId="77777777" w:rsidR="00CE7245" w:rsidRPr="00ED67CE" w:rsidRDefault="00CE7245" w:rsidP="00CE7245">
      <w:pPr>
        <w:pStyle w:val="Nidungvnbn"/>
        <w:rPr>
          <w:i/>
          <w:iCs/>
          <w:lang w:val="vi-VN"/>
        </w:rPr>
      </w:pPr>
      <w:r w:rsidRPr="00ED67CE">
        <w:rPr>
          <w:i/>
          <w:iCs/>
          <w:lang w:val="vi-VN"/>
        </w:rPr>
        <w:lastRenderedPageBreak/>
        <w:t>vlan 50</w:t>
      </w:r>
    </w:p>
    <w:p w14:paraId="212F07FB" w14:textId="77777777" w:rsidR="00CE7245" w:rsidRPr="00ED67CE" w:rsidRDefault="00CE7245" w:rsidP="00CE7245">
      <w:pPr>
        <w:pStyle w:val="Nidungvnbn"/>
        <w:rPr>
          <w:i/>
          <w:iCs/>
          <w:lang w:val="vi-VN"/>
        </w:rPr>
      </w:pPr>
      <w:r w:rsidRPr="00ED67CE">
        <w:rPr>
          <w:i/>
          <w:iCs/>
          <w:lang w:val="vi-VN"/>
        </w:rPr>
        <w:t>name v50</w:t>
      </w:r>
    </w:p>
    <w:p w14:paraId="2451E5B4" w14:textId="77777777" w:rsidR="00CE7245" w:rsidRPr="00ED67CE" w:rsidRDefault="00CE7245" w:rsidP="00CE7245">
      <w:pPr>
        <w:pStyle w:val="Nidungvnbn"/>
        <w:rPr>
          <w:i/>
          <w:iCs/>
          <w:lang w:val="vi-VN"/>
        </w:rPr>
      </w:pPr>
      <w:r w:rsidRPr="00ED67CE">
        <w:rPr>
          <w:i/>
          <w:iCs/>
          <w:lang w:val="vi-VN"/>
        </w:rPr>
        <w:t>vlan 60</w:t>
      </w:r>
    </w:p>
    <w:p w14:paraId="74E5E2BC" w14:textId="77777777" w:rsidR="00CE7245" w:rsidRPr="00ED67CE" w:rsidRDefault="00CE7245" w:rsidP="00CE7245">
      <w:pPr>
        <w:pStyle w:val="Nidungvnbn"/>
        <w:rPr>
          <w:i/>
          <w:iCs/>
          <w:lang w:val="vi-VN"/>
        </w:rPr>
      </w:pPr>
      <w:r w:rsidRPr="00ED67CE">
        <w:rPr>
          <w:i/>
          <w:iCs/>
          <w:lang w:val="vi-VN"/>
        </w:rPr>
        <w:t>name v60</w:t>
      </w:r>
    </w:p>
    <w:p w14:paraId="323836EA" w14:textId="77777777" w:rsidR="00CE7245" w:rsidRPr="00ED67CE" w:rsidRDefault="00CE7245" w:rsidP="00CE7245">
      <w:pPr>
        <w:pStyle w:val="Nidungvnbn"/>
        <w:rPr>
          <w:i/>
          <w:iCs/>
          <w:lang w:val="vi-VN"/>
        </w:rPr>
      </w:pPr>
      <w:r w:rsidRPr="00ED67CE">
        <w:rPr>
          <w:i/>
          <w:iCs/>
          <w:lang w:val="vi-VN"/>
        </w:rPr>
        <w:t>vlan 999</w:t>
      </w:r>
    </w:p>
    <w:p w14:paraId="319F8926" w14:textId="77777777" w:rsidR="00CE7245" w:rsidRPr="00ED67CE" w:rsidRDefault="00CE7245" w:rsidP="00CE7245">
      <w:pPr>
        <w:pStyle w:val="Nidungvnbn"/>
        <w:rPr>
          <w:i/>
          <w:iCs/>
          <w:lang w:val="vi-VN"/>
        </w:rPr>
      </w:pPr>
      <w:r w:rsidRPr="00ED67CE">
        <w:rPr>
          <w:i/>
          <w:iCs/>
          <w:lang w:val="vi-VN"/>
        </w:rPr>
        <w:t>name v999</w:t>
      </w:r>
    </w:p>
    <w:p w14:paraId="23CF3E25" w14:textId="512EFB53" w:rsidR="00CE7245" w:rsidRPr="00ED67CE" w:rsidRDefault="00CE7245" w:rsidP="00CE7245">
      <w:pPr>
        <w:pStyle w:val="Nidungvnbn"/>
        <w:rPr>
          <w:i/>
          <w:iCs/>
          <w:lang w:val="vi-VN"/>
        </w:rPr>
      </w:pPr>
      <w:r w:rsidRPr="00ED67CE">
        <w:rPr>
          <w:i/>
          <w:iCs/>
          <w:lang w:val="vi-VN"/>
        </w:rPr>
        <w:t>interface FastEthernet0/1</w:t>
      </w:r>
    </w:p>
    <w:p w14:paraId="630A8C50" w14:textId="77777777" w:rsidR="00CE7245" w:rsidRPr="00ED67CE" w:rsidRDefault="00CE7245" w:rsidP="00CE7245">
      <w:pPr>
        <w:pStyle w:val="Nidungvnbn"/>
        <w:rPr>
          <w:i/>
          <w:iCs/>
          <w:lang w:val="vi-VN"/>
        </w:rPr>
      </w:pPr>
      <w:r w:rsidRPr="00ED67CE">
        <w:rPr>
          <w:i/>
          <w:iCs/>
          <w:lang w:val="vi-VN"/>
        </w:rPr>
        <w:t>switchport mode trunk</w:t>
      </w:r>
    </w:p>
    <w:p w14:paraId="26B5CD81" w14:textId="77777777" w:rsidR="00CE7245" w:rsidRPr="00ED67CE" w:rsidRDefault="00CE7245" w:rsidP="00CE7245">
      <w:pPr>
        <w:pStyle w:val="Nidungvnbn"/>
        <w:rPr>
          <w:i/>
          <w:iCs/>
          <w:lang w:val="vi-VN"/>
        </w:rPr>
      </w:pPr>
      <w:r w:rsidRPr="00ED67CE">
        <w:rPr>
          <w:i/>
          <w:iCs/>
          <w:lang w:val="vi-VN"/>
        </w:rPr>
        <w:t>interface FastEthernet1/1</w:t>
      </w:r>
    </w:p>
    <w:p w14:paraId="27998BAE" w14:textId="77777777" w:rsidR="00CE7245" w:rsidRPr="00ED67CE" w:rsidRDefault="00CE7245" w:rsidP="00CE7245">
      <w:pPr>
        <w:pStyle w:val="Nidungvnbn"/>
        <w:rPr>
          <w:i/>
          <w:iCs/>
          <w:lang w:val="vi-VN"/>
        </w:rPr>
      </w:pPr>
      <w:r w:rsidRPr="00ED67CE">
        <w:rPr>
          <w:i/>
          <w:iCs/>
          <w:lang w:val="vi-VN"/>
        </w:rPr>
        <w:t>switchport mode access</w:t>
      </w:r>
    </w:p>
    <w:p w14:paraId="4890666E" w14:textId="77777777" w:rsidR="00CE7245" w:rsidRPr="00ED67CE" w:rsidRDefault="00CE7245" w:rsidP="00CE7245">
      <w:pPr>
        <w:pStyle w:val="Nidungvnbn"/>
        <w:rPr>
          <w:i/>
          <w:iCs/>
          <w:lang w:val="vi-VN"/>
        </w:rPr>
      </w:pPr>
      <w:r w:rsidRPr="00ED67CE">
        <w:rPr>
          <w:i/>
          <w:iCs/>
          <w:lang w:val="vi-VN"/>
        </w:rPr>
        <w:t>switchport access vlan 60</w:t>
      </w:r>
    </w:p>
    <w:p w14:paraId="66B66A18" w14:textId="77777777" w:rsidR="00CE7245" w:rsidRPr="00ED67CE" w:rsidRDefault="00CE7245" w:rsidP="00CE7245">
      <w:pPr>
        <w:pStyle w:val="Nidungvnbn"/>
        <w:rPr>
          <w:i/>
          <w:iCs/>
          <w:lang w:val="vi-VN"/>
        </w:rPr>
      </w:pPr>
      <w:r w:rsidRPr="00ED67CE">
        <w:rPr>
          <w:i/>
          <w:iCs/>
          <w:lang w:val="vi-VN"/>
        </w:rPr>
        <w:t>interface FastEthernet2/1</w:t>
      </w:r>
    </w:p>
    <w:p w14:paraId="7F10F647" w14:textId="77777777" w:rsidR="00CE7245" w:rsidRPr="00ED67CE" w:rsidRDefault="00CE7245" w:rsidP="00CE7245">
      <w:pPr>
        <w:pStyle w:val="Nidungvnbn"/>
        <w:rPr>
          <w:i/>
          <w:iCs/>
          <w:lang w:val="vi-VN"/>
        </w:rPr>
      </w:pPr>
      <w:r w:rsidRPr="00ED67CE">
        <w:rPr>
          <w:i/>
          <w:iCs/>
          <w:lang w:val="vi-VN"/>
        </w:rPr>
        <w:t>switchport mode access</w:t>
      </w:r>
    </w:p>
    <w:p w14:paraId="48C500A5" w14:textId="77777777" w:rsidR="00CE7245" w:rsidRPr="00ED67CE" w:rsidRDefault="00CE7245" w:rsidP="00CE7245">
      <w:pPr>
        <w:pStyle w:val="Nidungvnbn"/>
        <w:rPr>
          <w:i/>
          <w:iCs/>
          <w:lang w:val="vi-VN"/>
        </w:rPr>
      </w:pPr>
      <w:r w:rsidRPr="00ED67CE">
        <w:rPr>
          <w:i/>
          <w:iCs/>
          <w:lang w:val="vi-VN"/>
        </w:rPr>
        <w:t>switchport access vlan 60</w:t>
      </w:r>
    </w:p>
    <w:p w14:paraId="48B6A7B6" w14:textId="77777777" w:rsidR="00CE7245" w:rsidRPr="00ED67CE" w:rsidRDefault="00CE7245" w:rsidP="00CE7245">
      <w:pPr>
        <w:pStyle w:val="Nidungvnbn"/>
        <w:rPr>
          <w:i/>
          <w:iCs/>
          <w:lang w:val="vi-VN"/>
        </w:rPr>
      </w:pPr>
      <w:r w:rsidRPr="00ED67CE">
        <w:rPr>
          <w:i/>
          <w:iCs/>
          <w:lang w:val="vi-VN"/>
        </w:rPr>
        <w:t>interface FastEthernet3/1</w:t>
      </w:r>
    </w:p>
    <w:p w14:paraId="224CCEEE" w14:textId="77777777" w:rsidR="00CE7245" w:rsidRPr="00ED67CE" w:rsidRDefault="00CE7245" w:rsidP="00CE7245">
      <w:pPr>
        <w:pStyle w:val="Nidungvnbn"/>
        <w:rPr>
          <w:i/>
          <w:iCs/>
          <w:lang w:val="vi-VN"/>
        </w:rPr>
      </w:pPr>
      <w:r w:rsidRPr="00ED67CE">
        <w:rPr>
          <w:i/>
          <w:iCs/>
          <w:lang w:val="vi-VN"/>
        </w:rPr>
        <w:t>switchport mode access</w:t>
      </w:r>
    </w:p>
    <w:p w14:paraId="126C911F" w14:textId="22598E03" w:rsidR="00CE7245" w:rsidRPr="00ED67CE" w:rsidRDefault="00CE7245" w:rsidP="00CE7245">
      <w:pPr>
        <w:pStyle w:val="Nidungvnbn"/>
        <w:rPr>
          <w:i/>
          <w:iCs/>
          <w:lang w:val="vi-VN"/>
        </w:rPr>
      </w:pPr>
      <w:r w:rsidRPr="00ED67CE">
        <w:rPr>
          <w:i/>
          <w:iCs/>
          <w:lang w:val="vi-VN"/>
        </w:rPr>
        <w:t>switchport access vlan 60</w:t>
      </w:r>
    </w:p>
    <w:p w14:paraId="6F9E6C3A" w14:textId="3E579146" w:rsidR="00CE7245" w:rsidRDefault="00CE7245" w:rsidP="00CE7245">
      <w:pPr>
        <w:pStyle w:val="Tiumccp2"/>
        <w:rPr>
          <w:lang w:val="vi-VN"/>
        </w:rPr>
      </w:pPr>
      <w:bookmarkStart w:id="55" w:name="_Toc132895635"/>
      <w:r>
        <w:rPr>
          <w:lang w:val="vi-VN"/>
        </w:rPr>
        <w:t>5.1.3 Chi nhánh 3</w:t>
      </w:r>
      <w:bookmarkEnd w:id="55"/>
    </w:p>
    <w:p w14:paraId="406D0ED5" w14:textId="1E4CE033" w:rsidR="00CE7245" w:rsidRDefault="00CE7245" w:rsidP="00CE7245">
      <w:pPr>
        <w:pStyle w:val="Nidungvnbn"/>
        <w:rPr>
          <w:lang w:val="vi-VN"/>
        </w:rPr>
      </w:pPr>
      <w:r>
        <w:rPr>
          <w:lang w:val="vi-VN"/>
        </w:rPr>
        <w:t>Chi nhánh 3 bao gồm các VLAN 70, 80, 90</w:t>
      </w:r>
    </w:p>
    <w:p w14:paraId="56ECE772" w14:textId="77777777" w:rsidR="00ED67CE" w:rsidRPr="00E4141D" w:rsidRDefault="00ED67CE" w:rsidP="00DC00A3">
      <w:pPr>
        <w:pStyle w:val="Nidungvnbn"/>
        <w:rPr>
          <w:b/>
        </w:rPr>
      </w:pPr>
      <w:r w:rsidRPr="00E4141D">
        <w:t>Tại đây nhóm chúng em chia Vlan như sau:</w:t>
      </w:r>
    </w:p>
    <w:p w14:paraId="5977D7B4" w14:textId="144811B7" w:rsidR="00ED67CE" w:rsidRPr="00E4141D" w:rsidRDefault="00ED67CE" w:rsidP="00DC00A3">
      <w:pPr>
        <w:pStyle w:val="Nidungvnbn"/>
        <w:rPr>
          <w:b/>
        </w:rPr>
      </w:pPr>
      <w:r w:rsidRPr="00E4141D">
        <w:t xml:space="preserve">Chia ra 3 Vlan là Vlan </w:t>
      </w:r>
      <w:r>
        <w:t>7</w:t>
      </w:r>
      <w:r w:rsidRPr="00E4141D">
        <w:t xml:space="preserve">0,Vlan </w:t>
      </w:r>
      <w:r>
        <w:t>8</w:t>
      </w:r>
      <w:r w:rsidRPr="00E4141D">
        <w:t xml:space="preserve">0,Vlan </w:t>
      </w:r>
      <w:r>
        <w:t>9</w:t>
      </w:r>
      <w:r w:rsidRPr="00E4141D">
        <w:t>0</w:t>
      </w:r>
    </w:p>
    <w:p w14:paraId="659B05AE" w14:textId="3A072791" w:rsidR="00ED67CE" w:rsidRDefault="00ED67CE" w:rsidP="00DC00A3">
      <w:pPr>
        <w:pStyle w:val="Nidungvnbn"/>
        <w:numPr>
          <w:ilvl w:val="0"/>
          <w:numId w:val="40"/>
        </w:numPr>
        <w:rPr>
          <w:b/>
        </w:rPr>
      </w:pPr>
      <w:r w:rsidRPr="00E4141D">
        <w:t>Tại Switch Tầng 1 Phòng</w:t>
      </w:r>
      <w:r>
        <w:t xml:space="preserve"> </w:t>
      </w:r>
      <w:r w:rsidR="00C40F47">
        <w:t>B101</w:t>
      </w:r>
      <w:r>
        <w:t xml:space="preserve"> và Switch Tầng 2 </w:t>
      </w:r>
      <w:r w:rsidR="00C40F47">
        <w:t>B</w:t>
      </w:r>
      <w:r>
        <w:t>2</w:t>
      </w:r>
      <w:r w:rsidR="00C40F47">
        <w:t>0</w:t>
      </w:r>
      <w:r>
        <w:t xml:space="preserve">1: Vlan </w:t>
      </w:r>
      <w:r w:rsidR="00C40F47">
        <w:t>7</w:t>
      </w:r>
      <w:r>
        <w:t>0</w:t>
      </w:r>
    </w:p>
    <w:p w14:paraId="0735D6A1" w14:textId="062E3DDE" w:rsidR="00ED67CE" w:rsidRDefault="00ED67CE" w:rsidP="00DC00A3">
      <w:pPr>
        <w:pStyle w:val="Nidungvnbn"/>
        <w:numPr>
          <w:ilvl w:val="0"/>
          <w:numId w:val="40"/>
        </w:numPr>
        <w:rPr>
          <w:b/>
        </w:rPr>
      </w:pPr>
      <w:r w:rsidRPr="00E4141D">
        <w:t>Tại Switch Tầng 1 Phòng</w:t>
      </w:r>
      <w:r>
        <w:t xml:space="preserve"> </w:t>
      </w:r>
      <w:r w:rsidR="00C40F47">
        <w:t>B</w:t>
      </w:r>
      <w:r>
        <w:t>1</w:t>
      </w:r>
      <w:r w:rsidR="00C40F47">
        <w:t>0</w:t>
      </w:r>
      <w:r>
        <w:t xml:space="preserve">2 và Switch Tầng 2 </w:t>
      </w:r>
      <w:r w:rsidR="00C40F47">
        <w:t>B</w:t>
      </w:r>
      <w:r>
        <w:t>2</w:t>
      </w:r>
      <w:r w:rsidR="00C40F47">
        <w:t>0</w:t>
      </w:r>
      <w:r>
        <w:t xml:space="preserve">2: Vlan </w:t>
      </w:r>
      <w:r w:rsidR="00C40F47">
        <w:t>8</w:t>
      </w:r>
      <w:r>
        <w:t>0</w:t>
      </w:r>
    </w:p>
    <w:p w14:paraId="37779FFA" w14:textId="4B989511" w:rsidR="00ED67CE" w:rsidRDefault="00ED67CE" w:rsidP="00DC00A3">
      <w:pPr>
        <w:pStyle w:val="Nidungvnbn"/>
        <w:numPr>
          <w:ilvl w:val="0"/>
          <w:numId w:val="40"/>
        </w:numPr>
        <w:rPr>
          <w:b/>
        </w:rPr>
      </w:pPr>
      <w:r w:rsidRPr="00E4141D">
        <w:t>Tại Switch Tầng 1 Phòng</w:t>
      </w:r>
      <w:r>
        <w:t xml:space="preserve"> </w:t>
      </w:r>
      <w:r w:rsidR="00C40F47">
        <w:t>B</w:t>
      </w:r>
      <w:r>
        <w:t>1</w:t>
      </w:r>
      <w:r w:rsidR="00C40F47">
        <w:t>0</w:t>
      </w:r>
      <w:r>
        <w:t xml:space="preserve">3 và Switch Tầng 2 </w:t>
      </w:r>
      <w:r w:rsidR="00C40F47">
        <w:t>B</w:t>
      </w:r>
      <w:r>
        <w:t>2</w:t>
      </w:r>
      <w:r w:rsidR="00C40F47">
        <w:t>0</w:t>
      </w:r>
      <w:r>
        <w:t xml:space="preserve">3: Vlan </w:t>
      </w:r>
      <w:r w:rsidR="00C40F47">
        <w:t>9</w:t>
      </w:r>
      <w:r>
        <w:t>0</w:t>
      </w:r>
    </w:p>
    <w:p w14:paraId="03410A39" w14:textId="77777777" w:rsidR="00ED67CE" w:rsidRDefault="00ED67CE" w:rsidP="00DC00A3">
      <w:pPr>
        <w:pStyle w:val="Nidungvnbn"/>
        <w:rPr>
          <w:b/>
        </w:rPr>
      </w:pPr>
      <w:r>
        <w:t>-VLAN 999 là vlan dự phòng dành cho các mutilayer Switch</w:t>
      </w:r>
    </w:p>
    <w:p w14:paraId="7131DC5C" w14:textId="3EF9B3BC" w:rsidR="00ED67CE" w:rsidRDefault="00ED67CE" w:rsidP="00DC00A3">
      <w:pPr>
        <w:pStyle w:val="Nidungvnbn"/>
        <w:rPr>
          <w:b/>
        </w:rPr>
      </w:pPr>
      <w:r>
        <w:t>*Lưu ý: Để có thể cấu hình song song ipv4 và ipv6.Tại Multilayer Switch CS3 ta cấu hình như sau:</w:t>
      </w:r>
    </w:p>
    <w:p w14:paraId="20DFA359" w14:textId="77777777" w:rsidR="00ED67CE" w:rsidRPr="00DC00A3" w:rsidRDefault="00ED67CE" w:rsidP="00DC00A3">
      <w:pPr>
        <w:pStyle w:val="Nidungvnbn"/>
        <w:rPr>
          <w:b/>
        </w:rPr>
      </w:pPr>
      <w:r w:rsidRPr="00DC00A3">
        <w:rPr>
          <w:b/>
        </w:rPr>
        <w:lastRenderedPageBreak/>
        <w:t>Sdm prefer dual-ipv4-and-ipv6 def</w:t>
      </w:r>
    </w:p>
    <w:p w14:paraId="0641D95A" w14:textId="156F714D" w:rsidR="00B03BAF" w:rsidRPr="009465AE" w:rsidRDefault="00ED67CE" w:rsidP="00DC00A3">
      <w:pPr>
        <w:pStyle w:val="Nidungvnbn"/>
      </w:pPr>
      <w:r w:rsidRPr="002C468F">
        <w:t>Và sau đó Reload lại</w:t>
      </w:r>
    </w:p>
    <w:p w14:paraId="08C603BD" w14:textId="77777777" w:rsidR="00B03BAF" w:rsidRDefault="00B03BAF" w:rsidP="00CE7245">
      <w:pPr>
        <w:pStyle w:val="Nidungvnbn"/>
        <w:rPr>
          <w:lang w:val="vi-VN"/>
        </w:rPr>
      </w:pPr>
    </w:p>
    <w:p w14:paraId="2D2425CB" w14:textId="5D727479" w:rsidR="00B03BAF" w:rsidRPr="00B03BAF" w:rsidRDefault="00B03BAF" w:rsidP="00B03BAF">
      <w:pPr>
        <w:pStyle w:val="Tiumccp3"/>
        <w:rPr>
          <w:lang w:val="vi-VN"/>
        </w:rPr>
      </w:pPr>
      <w:bookmarkStart w:id="56" w:name="_Toc132895636"/>
      <w:r>
        <w:rPr>
          <w:lang w:val="vi-VN"/>
        </w:rPr>
        <w:t xml:space="preserve">5.1.3.1 </w:t>
      </w:r>
      <w:r w:rsidRPr="00B03BAF">
        <w:rPr>
          <w:lang w:val="vi-VN"/>
        </w:rPr>
        <w:t>Multilayer Switch CN3-2:</w:t>
      </w:r>
      <w:bookmarkEnd w:id="56"/>
    </w:p>
    <w:p w14:paraId="5ECABA8E" w14:textId="77777777" w:rsidR="00B03BAF" w:rsidRPr="009465AE" w:rsidRDefault="00B03BAF" w:rsidP="00B03BAF">
      <w:pPr>
        <w:pStyle w:val="Nidungvnbn"/>
        <w:rPr>
          <w:i/>
          <w:iCs/>
          <w:lang w:val="vi-VN"/>
        </w:rPr>
      </w:pPr>
      <w:r w:rsidRPr="009465AE">
        <w:rPr>
          <w:i/>
          <w:iCs/>
          <w:lang w:val="vi-VN"/>
        </w:rPr>
        <w:t>conf ter</w:t>
      </w:r>
    </w:p>
    <w:p w14:paraId="2263C350" w14:textId="77777777" w:rsidR="00B03BAF" w:rsidRPr="009465AE" w:rsidRDefault="00B03BAF" w:rsidP="00B03BAF">
      <w:pPr>
        <w:pStyle w:val="Nidungvnbn"/>
        <w:rPr>
          <w:i/>
          <w:iCs/>
          <w:lang w:val="vi-VN"/>
        </w:rPr>
      </w:pPr>
      <w:r w:rsidRPr="009465AE">
        <w:rPr>
          <w:i/>
          <w:iCs/>
          <w:lang w:val="vi-VN"/>
        </w:rPr>
        <w:t>vlan 70</w:t>
      </w:r>
    </w:p>
    <w:p w14:paraId="684892DA" w14:textId="77777777" w:rsidR="00B03BAF" w:rsidRPr="009465AE" w:rsidRDefault="00B03BAF" w:rsidP="00B03BAF">
      <w:pPr>
        <w:pStyle w:val="Nidungvnbn"/>
        <w:rPr>
          <w:i/>
          <w:iCs/>
          <w:lang w:val="vi-VN"/>
        </w:rPr>
      </w:pPr>
      <w:r w:rsidRPr="009465AE">
        <w:rPr>
          <w:i/>
          <w:iCs/>
          <w:lang w:val="vi-VN"/>
        </w:rPr>
        <w:t>name v70</w:t>
      </w:r>
    </w:p>
    <w:p w14:paraId="43369747" w14:textId="77777777" w:rsidR="00B03BAF" w:rsidRPr="009465AE" w:rsidRDefault="00B03BAF" w:rsidP="00B03BAF">
      <w:pPr>
        <w:pStyle w:val="Nidungvnbn"/>
        <w:rPr>
          <w:i/>
          <w:iCs/>
          <w:lang w:val="vi-VN"/>
        </w:rPr>
      </w:pPr>
      <w:r w:rsidRPr="009465AE">
        <w:rPr>
          <w:i/>
          <w:iCs/>
          <w:lang w:val="vi-VN"/>
        </w:rPr>
        <w:t>vlan 80</w:t>
      </w:r>
    </w:p>
    <w:p w14:paraId="20564FB8" w14:textId="77777777" w:rsidR="00B03BAF" w:rsidRPr="009465AE" w:rsidRDefault="00B03BAF" w:rsidP="00B03BAF">
      <w:pPr>
        <w:pStyle w:val="Nidungvnbn"/>
        <w:rPr>
          <w:i/>
          <w:iCs/>
          <w:lang w:val="vi-VN"/>
        </w:rPr>
      </w:pPr>
      <w:r w:rsidRPr="009465AE">
        <w:rPr>
          <w:i/>
          <w:iCs/>
          <w:lang w:val="vi-VN"/>
        </w:rPr>
        <w:t>name v80</w:t>
      </w:r>
    </w:p>
    <w:p w14:paraId="2A3CFFEA" w14:textId="77777777" w:rsidR="00B03BAF" w:rsidRPr="009465AE" w:rsidRDefault="00B03BAF" w:rsidP="00B03BAF">
      <w:pPr>
        <w:pStyle w:val="Nidungvnbn"/>
        <w:rPr>
          <w:i/>
          <w:iCs/>
          <w:lang w:val="vi-VN"/>
        </w:rPr>
      </w:pPr>
      <w:r w:rsidRPr="009465AE">
        <w:rPr>
          <w:i/>
          <w:iCs/>
          <w:lang w:val="vi-VN"/>
        </w:rPr>
        <w:t>vlan 90</w:t>
      </w:r>
    </w:p>
    <w:p w14:paraId="01328516" w14:textId="77777777" w:rsidR="00B03BAF" w:rsidRPr="009465AE" w:rsidRDefault="00B03BAF" w:rsidP="00B03BAF">
      <w:pPr>
        <w:pStyle w:val="Nidungvnbn"/>
        <w:rPr>
          <w:i/>
          <w:iCs/>
          <w:lang w:val="vi-VN"/>
        </w:rPr>
      </w:pPr>
      <w:r w:rsidRPr="009465AE">
        <w:rPr>
          <w:i/>
          <w:iCs/>
          <w:lang w:val="vi-VN"/>
        </w:rPr>
        <w:t>name v90</w:t>
      </w:r>
    </w:p>
    <w:p w14:paraId="0A283EA3" w14:textId="77777777" w:rsidR="00B03BAF" w:rsidRPr="009465AE" w:rsidRDefault="00B03BAF" w:rsidP="00B03BAF">
      <w:pPr>
        <w:pStyle w:val="Nidungvnbn"/>
        <w:rPr>
          <w:i/>
          <w:iCs/>
          <w:lang w:val="vi-VN"/>
        </w:rPr>
      </w:pPr>
      <w:r w:rsidRPr="009465AE">
        <w:rPr>
          <w:i/>
          <w:iCs/>
          <w:lang w:val="vi-VN"/>
        </w:rPr>
        <w:t>vlan 999</w:t>
      </w:r>
    </w:p>
    <w:p w14:paraId="44F7BC0C" w14:textId="77777777" w:rsidR="00B03BAF" w:rsidRPr="009465AE" w:rsidRDefault="00B03BAF" w:rsidP="00B03BAF">
      <w:pPr>
        <w:pStyle w:val="Nidungvnbn"/>
        <w:rPr>
          <w:i/>
          <w:iCs/>
          <w:lang w:val="vi-VN"/>
        </w:rPr>
      </w:pPr>
      <w:r w:rsidRPr="009465AE">
        <w:rPr>
          <w:i/>
          <w:iCs/>
          <w:lang w:val="vi-VN"/>
        </w:rPr>
        <w:t>name v999</w:t>
      </w:r>
    </w:p>
    <w:p w14:paraId="6EF5EC9D" w14:textId="77777777" w:rsidR="00B03BAF" w:rsidRPr="009465AE" w:rsidRDefault="00B03BAF" w:rsidP="00B03BAF">
      <w:pPr>
        <w:pStyle w:val="Nidungvnbn"/>
        <w:rPr>
          <w:i/>
          <w:iCs/>
          <w:lang w:val="vi-VN"/>
        </w:rPr>
      </w:pPr>
      <w:r w:rsidRPr="009465AE">
        <w:rPr>
          <w:i/>
          <w:iCs/>
          <w:lang w:val="vi-VN"/>
        </w:rPr>
        <w:t>ipv6 unicast-routing</w:t>
      </w:r>
    </w:p>
    <w:p w14:paraId="6B8339DE" w14:textId="77777777" w:rsidR="00B03BAF" w:rsidRPr="009465AE" w:rsidRDefault="00B03BAF" w:rsidP="00B03BAF">
      <w:pPr>
        <w:pStyle w:val="Nidungvnbn"/>
        <w:rPr>
          <w:i/>
          <w:iCs/>
          <w:lang w:val="vi-VN"/>
        </w:rPr>
      </w:pPr>
      <w:r w:rsidRPr="009465AE">
        <w:rPr>
          <w:i/>
          <w:iCs/>
          <w:lang w:val="vi-VN"/>
        </w:rPr>
        <w:t>interface Vlan70</w:t>
      </w:r>
    </w:p>
    <w:p w14:paraId="244FFD26" w14:textId="77777777" w:rsidR="00B03BAF" w:rsidRPr="009465AE" w:rsidRDefault="00B03BAF" w:rsidP="00B03BAF">
      <w:pPr>
        <w:pStyle w:val="Nidungvnbn"/>
        <w:rPr>
          <w:i/>
          <w:iCs/>
          <w:lang w:val="vi-VN"/>
        </w:rPr>
      </w:pPr>
      <w:r w:rsidRPr="009465AE">
        <w:rPr>
          <w:i/>
          <w:iCs/>
          <w:lang w:val="vi-VN"/>
        </w:rPr>
        <w:t>ip address 192.168.70.1 255.255.255.0</w:t>
      </w:r>
    </w:p>
    <w:p w14:paraId="2BAF6C41" w14:textId="77777777" w:rsidR="00B03BAF" w:rsidRPr="009465AE" w:rsidRDefault="00B03BAF" w:rsidP="00B03BAF">
      <w:pPr>
        <w:pStyle w:val="Nidungvnbn"/>
        <w:rPr>
          <w:i/>
          <w:iCs/>
          <w:lang w:val="vi-VN"/>
        </w:rPr>
      </w:pPr>
      <w:r w:rsidRPr="009465AE">
        <w:rPr>
          <w:i/>
          <w:iCs/>
          <w:lang w:val="vi-VN"/>
        </w:rPr>
        <w:t>ip helper-address 192.168.3.5</w:t>
      </w:r>
    </w:p>
    <w:p w14:paraId="03D8BE1A" w14:textId="77777777" w:rsidR="00B03BAF" w:rsidRPr="009465AE" w:rsidRDefault="00B03BAF" w:rsidP="00B03BAF">
      <w:pPr>
        <w:pStyle w:val="Nidungvnbn"/>
        <w:rPr>
          <w:i/>
          <w:iCs/>
          <w:lang w:val="vi-VN"/>
        </w:rPr>
      </w:pPr>
      <w:r w:rsidRPr="009465AE">
        <w:rPr>
          <w:i/>
          <w:iCs/>
          <w:lang w:val="vi-VN"/>
        </w:rPr>
        <w:t>ipv6 enable</w:t>
      </w:r>
    </w:p>
    <w:p w14:paraId="2D019FAC" w14:textId="77777777" w:rsidR="00B03BAF" w:rsidRPr="009465AE" w:rsidRDefault="00B03BAF" w:rsidP="00B03BAF">
      <w:pPr>
        <w:pStyle w:val="Nidungvnbn"/>
        <w:rPr>
          <w:i/>
          <w:iCs/>
          <w:lang w:val="vi-VN"/>
        </w:rPr>
      </w:pPr>
      <w:r w:rsidRPr="009465AE">
        <w:rPr>
          <w:i/>
          <w:iCs/>
          <w:lang w:val="vi-VN"/>
        </w:rPr>
        <w:t>ipv6 address 2001:DB8:CAFE:A70::1/64</w:t>
      </w:r>
    </w:p>
    <w:p w14:paraId="3257541D" w14:textId="77777777" w:rsidR="00B03BAF" w:rsidRPr="009465AE" w:rsidRDefault="00B03BAF" w:rsidP="00B03BAF">
      <w:pPr>
        <w:pStyle w:val="Nidungvnbn"/>
        <w:rPr>
          <w:i/>
          <w:iCs/>
          <w:lang w:val="vi-VN"/>
        </w:rPr>
      </w:pPr>
      <w:r w:rsidRPr="009465AE">
        <w:rPr>
          <w:i/>
          <w:iCs/>
          <w:lang w:val="vi-VN"/>
        </w:rPr>
        <w:t>interface Vlan80</w:t>
      </w:r>
    </w:p>
    <w:p w14:paraId="5B42B313" w14:textId="77777777" w:rsidR="00B03BAF" w:rsidRPr="009465AE" w:rsidRDefault="00B03BAF" w:rsidP="00B03BAF">
      <w:pPr>
        <w:pStyle w:val="Nidungvnbn"/>
        <w:rPr>
          <w:i/>
          <w:iCs/>
          <w:lang w:val="vi-VN"/>
        </w:rPr>
      </w:pPr>
      <w:r w:rsidRPr="009465AE">
        <w:rPr>
          <w:i/>
          <w:iCs/>
          <w:lang w:val="vi-VN"/>
        </w:rPr>
        <w:t>ip address 192.168.80.1 255.255.255.0</w:t>
      </w:r>
    </w:p>
    <w:p w14:paraId="28DCD83D" w14:textId="77777777" w:rsidR="00B03BAF" w:rsidRPr="009465AE" w:rsidRDefault="00B03BAF" w:rsidP="00B03BAF">
      <w:pPr>
        <w:pStyle w:val="Nidungvnbn"/>
        <w:rPr>
          <w:i/>
          <w:iCs/>
          <w:lang w:val="vi-VN"/>
        </w:rPr>
      </w:pPr>
      <w:r w:rsidRPr="009465AE">
        <w:rPr>
          <w:i/>
          <w:iCs/>
          <w:lang w:val="vi-VN"/>
        </w:rPr>
        <w:t>ip helper-address 192.168.3.5</w:t>
      </w:r>
    </w:p>
    <w:p w14:paraId="3B606B0F" w14:textId="77777777" w:rsidR="00B03BAF" w:rsidRPr="009465AE" w:rsidRDefault="00B03BAF" w:rsidP="00B03BAF">
      <w:pPr>
        <w:pStyle w:val="Nidungvnbn"/>
        <w:rPr>
          <w:i/>
          <w:iCs/>
          <w:lang w:val="vi-VN"/>
        </w:rPr>
      </w:pPr>
      <w:r w:rsidRPr="009465AE">
        <w:rPr>
          <w:i/>
          <w:iCs/>
          <w:lang w:val="vi-VN"/>
        </w:rPr>
        <w:t>ipv6 enable</w:t>
      </w:r>
    </w:p>
    <w:p w14:paraId="7CF8028D" w14:textId="77777777" w:rsidR="00B03BAF" w:rsidRPr="009465AE" w:rsidRDefault="00B03BAF" w:rsidP="00B03BAF">
      <w:pPr>
        <w:pStyle w:val="Nidungvnbn"/>
        <w:rPr>
          <w:i/>
          <w:iCs/>
          <w:lang w:val="vi-VN"/>
        </w:rPr>
      </w:pPr>
      <w:r w:rsidRPr="009465AE">
        <w:rPr>
          <w:i/>
          <w:iCs/>
          <w:lang w:val="vi-VN"/>
        </w:rPr>
        <w:t>ipv6 address 2001:DB8:CAFE:A80::1/64</w:t>
      </w:r>
    </w:p>
    <w:p w14:paraId="5186CED6" w14:textId="77777777" w:rsidR="00B03BAF" w:rsidRPr="009465AE" w:rsidRDefault="00B03BAF" w:rsidP="00B03BAF">
      <w:pPr>
        <w:pStyle w:val="Nidungvnbn"/>
        <w:rPr>
          <w:i/>
          <w:iCs/>
          <w:lang w:val="vi-VN"/>
        </w:rPr>
      </w:pPr>
      <w:r w:rsidRPr="009465AE">
        <w:rPr>
          <w:i/>
          <w:iCs/>
          <w:lang w:val="vi-VN"/>
        </w:rPr>
        <w:t>interface Vlan90</w:t>
      </w:r>
    </w:p>
    <w:p w14:paraId="3BB9CC12" w14:textId="77777777" w:rsidR="00B03BAF" w:rsidRPr="009465AE" w:rsidRDefault="00B03BAF" w:rsidP="00B03BAF">
      <w:pPr>
        <w:pStyle w:val="Nidungvnbn"/>
        <w:rPr>
          <w:i/>
          <w:iCs/>
          <w:lang w:val="vi-VN"/>
        </w:rPr>
      </w:pPr>
      <w:r w:rsidRPr="009465AE">
        <w:rPr>
          <w:i/>
          <w:iCs/>
          <w:lang w:val="vi-VN"/>
        </w:rPr>
        <w:t>ip address 192.168.90.1 255.255.255.0</w:t>
      </w:r>
    </w:p>
    <w:p w14:paraId="61D6B0B2" w14:textId="77777777" w:rsidR="00B03BAF" w:rsidRPr="009465AE" w:rsidRDefault="00B03BAF" w:rsidP="00B03BAF">
      <w:pPr>
        <w:pStyle w:val="Nidungvnbn"/>
        <w:rPr>
          <w:i/>
          <w:iCs/>
          <w:lang w:val="vi-VN"/>
        </w:rPr>
      </w:pPr>
      <w:r w:rsidRPr="009465AE">
        <w:rPr>
          <w:i/>
          <w:iCs/>
          <w:lang w:val="vi-VN"/>
        </w:rPr>
        <w:t>ip helper-address 192.168.3.5</w:t>
      </w:r>
    </w:p>
    <w:p w14:paraId="0445748F" w14:textId="77777777" w:rsidR="00B03BAF" w:rsidRPr="009465AE" w:rsidRDefault="00B03BAF" w:rsidP="00B03BAF">
      <w:pPr>
        <w:pStyle w:val="Nidungvnbn"/>
        <w:rPr>
          <w:i/>
          <w:iCs/>
          <w:lang w:val="vi-VN"/>
        </w:rPr>
      </w:pPr>
      <w:r w:rsidRPr="009465AE">
        <w:rPr>
          <w:i/>
          <w:iCs/>
          <w:lang w:val="vi-VN"/>
        </w:rPr>
        <w:lastRenderedPageBreak/>
        <w:t>ipv6 enable</w:t>
      </w:r>
    </w:p>
    <w:p w14:paraId="779547E5" w14:textId="77777777" w:rsidR="00B03BAF" w:rsidRPr="009465AE" w:rsidRDefault="00B03BAF" w:rsidP="00B03BAF">
      <w:pPr>
        <w:pStyle w:val="Nidungvnbn"/>
        <w:rPr>
          <w:i/>
          <w:iCs/>
          <w:lang w:val="vi-VN"/>
        </w:rPr>
      </w:pPr>
      <w:r w:rsidRPr="009465AE">
        <w:rPr>
          <w:i/>
          <w:iCs/>
          <w:lang w:val="vi-VN"/>
        </w:rPr>
        <w:t>ipv6 address 2001:DB8:CAFE:A90::1/64</w:t>
      </w:r>
    </w:p>
    <w:p w14:paraId="34F41401" w14:textId="77777777" w:rsidR="00B03BAF" w:rsidRPr="009465AE" w:rsidRDefault="00B03BAF" w:rsidP="00B03BAF">
      <w:pPr>
        <w:pStyle w:val="Nidungvnbn"/>
        <w:rPr>
          <w:i/>
          <w:iCs/>
          <w:lang w:val="vi-VN"/>
        </w:rPr>
      </w:pPr>
      <w:r w:rsidRPr="009465AE">
        <w:rPr>
          <w:i/>
          <w:iCs/>
          <w:lang w:val="vi-VN"/>
        </w:rPr>
        <w:t>interface Vlan999</w:t>
      </w:r>
    </w:p>
    <w:p w14:paraId="12B02EED" w14:textId="77777777" w:rsidR="00B03BAF" w:rsidRPr="009465AE" w:rsidRDefault="00B03BAF" w:rsidP="00B03BAF">
      <w:pPr>
        <w:pStyle w:val="Nidungvnbn"/>
        <w:rPr>
          <w:i/>
          <w:iCs/>
          <w:lang w:val="vi-VN"/>
        </w:rPr>
      </w:pPr>
      <w:r w:rsidRPr="009465AE">
        <w:rPr>
          <w:i/>
          <w:iCs/>
          <w:lang w:val="vi-VN"/>
        </w:rPr>
        <w:t>ip address 192.168.3.2 255.255.255.0</w:t>
      </w:r>
    </w:p>
    <w:p w14:paraId="0C04F54B" w14:textId="77777777" w:rsidR="00B03BAF" w:rsidRPr="009465AE" w:rsidRDefault="00B03BAF" w:rsidP="00B03BAF">
      <w:pPr>
        <w:pStyle w:val="Nidungvnbn"/>
        <w:rPr>
          <w:i/>
          <w:iCs/>
          <w:lang w:val="vi-VN"/>
        </w:rPr>
      </w:pPr>
      <w:r w:rsidRPr="009465AE">
        <w:rPr>
          <w:i/>
          <w:iCs/>
          <w:lang w:val="vi-VN"/>
        </w:rPr>
        <w:t>interface FastEthernet0/1</w:t>
      </w:r>
    </w:p>
    <w:p w14:paraId="354304C1" w14:textId="77777777" w:rsidR="00B03BAF" w:rsidRPr="009465AE" w:rsidRDefault="00B03BAF" w:rsidP="00B03BAF">
      <w:pPr>
        <w:pStyle w:val="Nidungvnbn"/>
        <w:rPr>
          <w:i/>
          <w:iCs/>
          <w:lang w:val="vi-VN"/>
        </w:rPr>
      </w:pPr>
      <w:r w:rsidRPr="009465AE">
        <w:rPr>
          <w:i/>
          <w:iCs/>
          <w:lang w:val="vi-VN"/>
        </w:rPr>
        <w:t>no switchport</w:t>
      </w:r>
    </w:p>
    <w:p w14:paraId="671A3707" w14:textId="77777777" w:rsidR="00B03BAF" w:rsidRPr="009465AE" w:rsidRDefault="00B03BAF" w:rsidP="00B03BAF">
      <w:pPr>
        <w:pStyle w:val="Nidungvnbn"/>
        <w:rPr>
          <w:i/>
          <w:iCs/>
          <w:lang w:val="vi-VN"/>
        </w:rPr>
      </w:pPr>
      <w:r w:rsidRPr="009465AE">
        <w:rPr>
          <w:i/>
          <w:iCs/>
          <w:lang w:val="vi-VN"/>
        </w:rPr>
        <w:t>ip address 192.168.140.2 255.255.255.0</w:t>
      </w:r>
    </w:p>
    <w:p w14:paraId="73BDFC5A" w14:textId="77777777" w:rsidR="00B03BAF" w:rsidRPr="009465AE" w:rsidRDefault="00B03BAF" w:rsidP="00B03BAF">
      <w:pPr>
        <w:pStyle w:val="Nidungvnbn"/>
        <w:rPr>
          <w:i/>
          <w:iCs/>
          <w:lang w:val="vi-VN"/>
        </w:rPr>
      </w:pPr>
      <w:r w:rsidRPr="009465AE">
        <w:rPr>
          <w:i/>
          <w:iCs/>
          <w:lang w:val="vi-VN"/>
        </w:rPr>
        <w:t>ipv6 address 2001:DB8:CAFE:C2::2/64</w:t>
      </w:r>
    </w:p>
    <w:p w14:paraId="2DE96B46" w14:textId="61FBF153" w:rsidR="00CE7245" w:rsidRPr="009465AE" w:rsidRDefault="00B03BAF" w:rsidP="00B03BAF">
      <w:pPr>
        <w:pStyle w:val="Nidungvnbn"/>
        <w:rPr>
          <w:i/>
          <w:iCs/>
          <w:lang w:val="vi-VN"/>
        </w:rPr>
      </w:pPr>
      <w:r w:rsidRPr="009465AE">
        <w:rPr>
          <w:i/>
          <w:iCs/>
          <w:lang w:val="vi-VN"/>
        </w:rPr>
        <w:t>interface FastEthernet0/2</w:t>
      </w:r>
    </w:p>
    <w:p w14:paraId="746AE12C" w14:textId="77777777" w:rsidR="00B03BAF" w:rsidRPr="009465AE" w:rsidRDefault="00B03BAF" w:rsidP="00B03BAF">
      <w:pPr>
        <w:pStyle w:val="Nidungvnbn"/>
        <w:rPr>
          <w:i/>
          <w:iCs/>
          <w:lang w:val="vi-VN"/>
        </w:rPr>
      </w:pPr>
      <w:r w:rsidRPr="009465AE">
        <w:rPr>
          <w:i/>
          <w:iCs/>
          <w:lang w:val="vi-VN"/>
        </w:rPr>
        <w:t>switchport trunk encapsulation dot1q</w:t>
      </w:r>
    </w:p>
    <w:p w14:paraId="434D4E71" w14:textId="77777777" w:rsidR="00B03BAF" w:rsidRPr="009465AE" w:rsidRDefault="00B03BAF" w:rsidP="00B03BAF">
      <w:pPr>
        <w:pStyle w:val="Nidungvnbn"/>
        <w:rPr>
          <w:i/>
          <w:iCs/>
          <w:lang w:val="vi-VN"/>
        </w:rPr>
      </w:pPr>
      <w:r w:rsidRPr="009465AE">
        <w:rPr>
          <w:i/>
          <w:iCs/>
          <w:lang w:val="vi-VN"/>
        </w:rPr>
        <w:t>switchport mode trunk</w:t>
      </w:r>
    </w:p>
    <w:p w14:paraId="07C72FD4" w14:textId="77777777" w:rsidR="00B03BAF" w:rsidRPr="009465AE" w:rsidRDefault="00B03BAF" w:rsidP="00B03BAF">
      <w:pPr>
        <w:pStyle w:val="Nidungvnbn"/>
        <w:rPr>
          <w:i/>
          <w:iCs/>
          <w:lang w:val="vi-VN"/>
        </w:rPr>
      </w:pPr>
      <w:r w:rsidRPr="009465AE">
        <w:rPr>
          <w:i/>
          <w:iCs/>
          <w:lang w:val="vi-VN"/>
        </w:rPr>
        <w:t>interface FastEthernet0/3</w:t>
      </w:r>
    </w:p>
    <w:p w14:paraId="7F828545" w14:textId="77777777" w:rsidR="00B03BAF" w:rsidRPr="009465AE" w:rsidRDefault="00B03BAF" w:rsidP="00B03BAF">
      <w:pPr>
        <w:pStyle w:val="Nidungvnbn"/>
        <w:rPr>
          <w:i/>
          <w:iCs/>
          <w:lang w:val="vi-VN"/>
        </w:rPr>
      </w:pPr>
      <w:r w:rsidRPr="009465AE">
        <w:rPr>
          <w:i/>
          <w:iCs/>
          <w:lang w:val="vi-VN"/>
        </w:rPr>
        <w:t>switchport trunk encapsulation dot1q</w:t>
      </w:r>
    </w:p>
    <w:p w14:paraId="4D3F9D2E" w14:textId="77777777" w:rsidR="00B03BAF" w:rsidRPr="009465AE" w:rsidRDefault="00B03BAF" w:rsidP="00B03BAF">
      <w:pPr>
        <w:pStyle w:val="Nidungvnbn"/>
        <w:rPr>
          <w:i/>
          <w:iCs/>
          <w:lang w:val="vi-VN"/>
        </w:rPr>
      </w:pPr>
      <w:r w:rsidRPr="009465AE">
        <w:rPr>
          <w:i/>
          <w:iCs/>
          <w:lang w:val="vi-VN"/>
        </w:rPr>
        <w:t>switchport mode trunk</w:t>
      </w:r>
    </w:p>
    <w:p w14:paraId="1C7DC3F5" w14:textId="77777777" w:rsidR="00B03BAF" w:rsidRPr="009465AE" w:rsidRDefault="00B03BAF" w:rsidP="00B03BAF">
      <w:pPr>
        <w:pStyle w:val="Nidungvnbn"/>
        <w:rPr>
          <w:i/>
          <w:iCs/>
          <w:lang w:val="vi-VN"/>
        </w:rPr>
      </w:pPr>
      <w:r w:rsidRPr="009465AE">
        <w:rPr>
          <w:i/>
          <w:iCs/>
          <w:lang w:val="vi-VN"/>
        </w:rPr>
        <w:t>interface FastEthernet0/4</w:t>
      </w:r>
    </w:p>
    <w:p w14:paraId="1FD3441B" w14:textId="77777777" w:rsidR="00B03BAF" w:rsidRPr="009465AE" w:rsidRDefault="00B03BAF" w:rsidP="00B03BAF">
      <w:pPr>
        <w:pStyle w:val="Nidungvnbn"/>
        <w:rPr>
          <w:i/>
          <w:iCs/>
          <w:lang w:val="vi-VN"/>
        </w:rPr>
      </w:pPr>
      <w:r w:rsidRPr="009465AE">
        <w:rPr>
          <w:i/>
          <w:iCs/>
          <w:lang w:val="vi-VN"/>
        </w:rPr>
        <w:t>switchport trunk encapsulation dot1q</w:t>
      </w:r>
    </w:p>
    <w:p w14:paraId="06E878D5" w14:textId="77777777" w:rsidR="00B03BAF" w:rsidRPr="009465AE" w:rsidRDefault="00B03BAF" w:rsidP="00B03BAF">
      <w:pPr>
        <w:pStyle w:val="Nidungvnbn"/>
        <w:rPr>
          <w:i/>
          <w:iCs/>
          <w:lang w:val="vi-VN"/>
        </w:rPr>
      </w:pPr>
      <w:r w:rsidRPr="009465AE">
        <w:rPr>
          <w:i/>
          <w:iCs/>
          <w:lang w:val="vi-VN"/>
        </w:rPr>
        <w:t>switchport mode trunk</w:t>
      </w:r>
    </w:p>
    <w:p w14:paraId="69B84518" w14:textId="3D7AC8CF" w:rsidR="00B03BAF" w:rsidRDefault="00B03BAF" w:rsidP="00B03BAF">
      <w:pPr>
        <w:pStyle w:val="Nidungvnbn"/>
        <w:rPr>
          <w:lang w:val="vi-VN"/>
        </w:rPr>
      </w:pPr>
      <w:r w:rsidRPr="009465AE">
        <w:rPr>
          <w:i/>
          <w:iCs/>
          <w:lang w:val="vi-VN"/>
        </w:rPr>
        <w:t>ip routing</w:t>
      </w:r>
    </w:p>
    <w:p w14:paraId="2A76761B" w14:textId="555BDF5E" w:rsidR="00B03BAF" w:rsidRDefault="00B03BAF" w:rsidP="00B03BAF">
      <w:pPr>
        <w:pStyle w:val="Nidungvnbn"/>
        <w:rPr>
          <w:lang w:val="vi-VN"/>
        </w:rPr>
      </w:pPr>
    </w:p>
    <w:p w14:paraId="5248DB6E" w14:textId="1D75BFFB" w:rsidR="00B03BAF" w:rsidRPr="00B03BAF" w:rsidRDefault="00B03BAF" w:rsidP="00B03BAF">
      <w:pPr>
        <w:pStyle w:val="Tiumccp3"/>
      </w:pPr>
      <w:bookmarkStart w:id="57" w:name="_Toc132895637"/>
      <w:r>
        <w:rPr>
          <w:lang w:val="vi-VN"/>
        </w:rPr>
        <w:t xml:space="preserve">5.1.3.2 </w:t>
      </w:r>
      <w:r w:rsidRPr="00B03BAF">
        <w:t>Switch Tầng 1:</w:t>
      </w:r>
      <w:bookmarkEnd w:id="57"/>
    </w:p>
    <w:p w14:paraId="5016EBC5" w14:textId="77777777" w:rsidR="00B03BAF" w:rsidRPr="00D01AB2" w:rsidRDefault="00B03BAF" w:rsidP="00B03BAF">
      <w:pPr>
        <w:pStyle w:val="Nidungvnbn"/>
        <w:rPr>
          <w:i/>
          <w:iCs/>
          <w:lang w:val="vi-VN"/>
        </w:rPr>
      </w:pPr>
      <w:r w:rsidRPr="00D01AB2">
        <w:rPr>
          <w:i/>
          <w:iCs/>
          <w:lang w:val="vi-VN"/>
        </w:rPr>
        <w:t>conf ter</w:t>
      </w:r>
    </w:p>
    <w:p w14:paraId="1A5FB21F" w14:textId="77777777" w:rsidR="00B03BAF" w:rsidRPr="00D01AB2" w:rsidRDefault="00B03BAF" w:rsidP="00B03BAF">
      <w:pPr>
        <w:pStyle w:val="Nidungvnbn"/>
        <w:rPr>
          <w:i/>
          <w:iCs/>
          <w:lang w:val="vi-VN"/>
        </w:rPr>
      </w:pPr>
      <w:r w:rsidRPr="00D01AB2">
        <w:rPr>
          <w:i/>
          <w:iCs/>
          <w:lang w:val="vi-VN"/>
        </w:rPr>
        <w:t>vlan 70</w:t>
      </w:r>
    </w:p>
    <w:p w14:paraId="644102A9" w14:textId="77777777" w:rsidR="00B03BAF" w:rsidRPr="00D01AB2" w:rsidRDefault="00B03BAF" w:rsidP="00B03BAF">
      <w:pPr>
        <w:pStyle w:val="Nidungvnbn"/>
        <w:rPr>
          <w:i/>
          <w:iCs/>
          <w:lang w:val="vi-VN"/>
        </w:rPr>
      </w:pPr>
      <w:r w:rsidRPr="00D01AB2">
        <w:rPr>
          <w:i/>
          <w:iCs/>
          <w:lang w:val="vi-VN"/>
        </w:rPr>
        <w:t>name v70</w:t>
      </w:r>
    </w:p>
    <w:p w14:paraId="2D0FFE76" w14:textId="77777777" w:rsidR="00B03BAF" w:rsidRPr="00D01AB2" w:rsidRDefault="00B03BAF" w:rsidP="00B03BAF">
      <w:pPr>
        <w:pStyle w:val="Nidungvnbn"/>
        <w:rPr>
          <w:i/>
          <w:iCs/>
          <w:lang w:val="vi-VN"/>
        </w:rPr>
      </w:pPr>
      <w:r w:rsidRPr="00D01AB2">
        <w:rPr>
          <w:i/>
          <w:iCs/>
          <w:lang w:val="vi-VN"/>
        </w:rPr>
        <w:t>vlan 80</w:t>
      </w:r>
    </w:p>
    <w:p w14:paraId="59A1D260" w14:textId="77777777" w:rsidR="00B03BAF" w:rsidRPr="00D01AB2" w:rsidRDefault="00B03BAF" w:rsidP="00B03BAF">
      <w:pPr>
        <w:pStyle w:val="Nidungvnbn"/>
        <w:rPr>
          <w:i/>
          <w:iCs/>
          <w:lang w:val="vi-VN"/>
        </w:rPr>
      </w:pPr>
      <w:r w:rsidRPr="00D01AB2">
        <w:rPr>
          <w:i/>
          <w:iCs/>
          <w:lang w:val="vi-VN"/>
        </w:rPr>
        <w:t>name v80</w:t>
      </w:r>
    </w:p>
    <w:p w14:paraId="3010A117" w14:textId="77777777" w:rsidR="00B03BAF" w:rsidRPr="00D01AB2" w:rsidRDefault="00B03BAF" w:rsidP="00B03BAF">
      <w:pPr>
        <w:pStyle w:val="Nidungvnbn"/>
        <w:rPr>
          <w:i/>
          <w:iCs/>
          <w:lang w:val="vi-VN"/>
        </w:rPr>
      </w:pPr>
      <w:r w:rsidRPr="00D01AB2">
        <w:rPr>
          <w:i/>
          <w:iCs/>
          <w:lang w:val="vi-VN"/>
        </w:rPr>
        <w:t>vlan 90</w:t>
      </w:r>
    </w:p>
    <w:p w14:paraId="0900BEA2" w14:textId="77777777" w:rsidR="00B03BAF" w:rsidRPr="00D01AB2" w:rsidRDefault="00B03BAF" w:rsidP="00B03BAF">
      <w:pPr>
        <w:pStyle w:val="Nidungvnbn"/>
        <w:rPr>
          <w:i/>
          <w:iCs/>
          <w:lang w:val="vi-VN"/>
        </w:rPr>
      </w:pPr>
      <w:r w:rsidRPr="00D01AB2">
        <w:rPr>
          <w:i/>
          <w:iCs/>
          <w:lang w:val="vi-VN"/>
        </w:rPr>
        <w:t>name v90</w:t>
      </w:r>
    </w:p>
    <w:p w14:paraId="7C9E0711" w14:textId="77777777" w:rsidR="00B03BAF" w:rsidRPr="00D01AB2" w:rsidRDefault="00B03BAF" w:rsidP="00B03BAF">
      <w:pPr>
        <w:pStyle w:val="Nidungvnbn"/>
        <w:rPr>
          <w:i/>
          <w:iCs/>
          <w:lang w:val="vi-VN"/>
        </w:rPr>
      </w:pPr>
      <w:r w:rsidRPr="00D01AB2">
        <w:rPr>
          <w:i/>
          <w:iCs/>
          <w:lang w:val="vi-VN"/>
        </w:rPr>
        <w:lastRenderedPageBreak/>
        <w:t>vlan 999</w:t>
      </w:r>
    </w:p>
    <w:p w14:paraId="55821C8C" w14:textId="77777777" w:rsidR="00B03BAF" w:rsidRPr="00D01AB2" w:rsidRDefault="00B03BAF" w:rsidP="00B03BAF">
      <w:pPr>
        <w:pStyle w:val="Nidungvnbn"/>
        <w:rPr>
          <w:i/>
          <w:iCs/>
          <w:lang w:val="vi-VN"/>
        </w:rPr>
      </w:pPr>
      <w:r w:rsidRPr="00D01AB2">
        <w:rPr>
          <w:i/>
          <w:iCs/>
          <w:lang w:val="vi-VN"/>
        </w:rPr>
        <w:t>name v999</w:t>
      </w:r>
    </w:p>
    <w:p w14:paraId="7B8E0CFC" w14:textId="77777777" w:rsidR="00B03BAF" w:rsidRPr="00D01AB2" w:rsidRDefault="00B03BAF" w:rsidP="00B03BAF">
      <w:pPr>
        <w:pStyle w:val="Nidungvnbn"/>
        <w:rPr>
          <w:i/>
          <w:iCs/>
          <w:lang w:val="vi-VN"/>
        </w:rPr>
      </w:pPr>
      <w:r w:rsidRPr="00D01AB2">
        <w:rPr>
          <w:i/>
          <w:iCs/>
          <w:lang w:val="vi-VN"/>
        </w:rPr>
        <w:t>interface FastEthernet0/1</w:t>
      </w:r>
    </w:p>
    <w:p w14:paraId="13950F7E" w14:textId="77777777" w:rsidR="00B03BAF" w:rsidRPr="00D01AB2" w:rsidRDefault="00B03BAF" w:rsidP="00B03BAF">
      <w:pPr>
        <w:pStyle w:val="Nidungvnbn"/>
        <w:rPr>
          <w:i/>
          <w:iCs/>
          <w:lang w:val="vi-VN"/>
        </w:rPr>
      </w:pPr>
      <w:r w:rsidRPr="00D01AB2">
        <w:rPr>
          <w:i/>
          <w:iCs/>
          <w:lang w:val="vi-VN"/>
        </w:rPr>
        <w:t>switchport mode trunk</w:t>
      </w:r>
    </w:p>
    <w:p w14:paraId="588016A2" w14:textId="77777777" w:rsidR="00B03BAF" w:rsidRPr="00D01AB2" w:rsidRDefault="00B03BAF" w:rsidP="00B03BAF">
      <w:pPr>
        <w:pStyle w:val="Nidungvnbn"/>
        <w:rPr>
          <w:i/>
          <w:iCs/>
          <w:lang w:val="vi-VN"/>
        </w:rPr>
      </w:pPr>
      <w:r w:rsidRPr="00D01AB2">
        <w:rPr>
          <w:i/>
          <w:iCs/>
          <w:lang w:val="vi-VN"/>
        </w:rPr>
        <w:t>interface FastEthernet0/2</w:t>
      </w:r>
    </w:p>
    <w:p w14:paraId="44F13817" w14:textId="77777777" w:rsidR="00B03BAF" w:rsidRPr="00D01AB2" w:rsidRDefault="00B03BAF" w:rsidP="00B03BAF">
      <w:pPr>
        <w:pStyle w:val="Nidungvnbn"/>
        <w:rPr>
          <w:i/>
          <w:iCs/>
          <w:lang w:val="vi-VN"/>
        </w:rPr>
      </w:pPr>
      <w:r w:rsidRPr="00D01AB2">
        <w:rPr>
          <w:i/>
          <w:iCs/>
          <w:lang w:val="vi-VN"/>
        </w:rPr>
        <w:t>switchport mode trunk</w:t>
      </w:r>
    </w:p>
    <w:p w14:paraId="7501B221" w14:textId="77777777" w:rsidR="00B03BAF" w:rsidRPr="00D01AB2" w:rsidRDefault="00B03BAF" w:rsidP="00B03BAF">
      <w:pPr>
        <w:pStyle w:val="Nidungvnbn"/>
        <w:rPr>
          <w:i/>
          <w:iCs/>
          <w:lang w:val="vi-VN"/>
        </w:rPr>
      </w:pPr>
      <w:r w:rsidRPr="00D01AB2">
        <w:rPr>
          <w:i/>
          <w:iCs/>
          <w:lang w:val="vi-VN"/>
        </w:rPr>
        <w:t>interface FastEthernet0/3</w:t>
      </w:r>
    </w:p>
    <w:p w14:paraId="5D1B8BC8" w14:textId="77777777" w:rsidR="00B03BAF" w:rsidRPr="00D01AB2" w:rsidRDefault="00B03BAF" w:rsidP="00B03BAF">
      <w:pPr>
        <w:pStyle w:val="Nidungvnbn"/>
        <w:rPr>
          <w:i/>
          <w:iCs/>
          <w:lang w:val="vi-VN"/>
        </w:rPr>
      </w:pPr>
      <w:r w:rsidRPr="00D01AB2">
        <w:rPr>
          <w:i/>
          <w:iCs/>
          <w:lang w:val="vi-VN"/>
        </w:rPr>
        <w:t>switchport mode trunk</w:t>
      </w:r>
    </w:p>
    <w:p w14:paraId="04CE51CD" w14:textId="77777777" w:rsidR="00B03BAF" w:rsidRPr="00D01AB2" w:rsidRDefault="00B03BAF" w:rsidP="00B03BAF">
      <w:pPr>
        <w:pStyle w:val="Nidungvnbn"/>
        <w:rPr>
          <w:i/>
          <w:iCs/>
          <w:lang w:val="vi-VN"/>
        </w:rPr>
      </w:pPr>
      <w:r w:rsidRPr="00D01AB2">
        <w:rPr>
          <w:i/>
          <w:iCs/>
          <w:lang w:val="vi-VN"/>
        </w:rPr>
        <w:t>interface FastEthernet0/4</w:t>
      </w:r>
    </w:p>
    <w:p w14:paraId="409507F8" w14:textId="17442AD8" w:rsidR="00B03BAF" w:rsidRPr="00D01AB2" w:rsidRDefault="00B03BAF" w:rsidP="00B03BAF">
      <w:pPr>
        <w:pStyle w:val="Nidungvnbn"/>
        <w:rPr>
          <w:i/>
          <w:iCs/>
          <w:lang w:val="vi-VN"/>
        </w:rPr>
      </w:pPr>
      <w:r w:rsidRPr="00D01AB2">
        <w:rPr>
          <w:i/>
          <w:iCs/>
          <w:lang w:val="vi-VN"/>
        </w:rPr>
        <w:t>switchport mode trunk</w:t>
      </w:r>
    </w:p>
    <w:p w14:paraId="2D2C6D32" w14:textId="6EAEF848" w:rsidR="00B03BAF" w:rsidRDefault="00B03BAF" w:rsidP="00B03BAF">
      <w:pPr>
        <w:pStyle w:val="Nidungvnbn"/>
        <w:rPr>
          <w:lang w:val="vi-VN"/>
        </w:rPr>
      </w:pPr>
    </w:p>
    <w:p w14:paraId="6F924F51" w14:textId="77777777" w:rsidR="00B03BAF" w:rsidRPr="00B03BAF" w:rsidRDefault="00B03BAF" w:rsidP="00B03BAF">
      <w:pPr>
        <w:pStyle w:val="Nidungvnbn"/>
        <w:rPr>
          <w:lang w:val="vi-VN"/>
        </w:rPr>
      </w:pPr>
    </w:p>
    <w:p w14:paraId="6EB26D0D" w14:textId="24887262" w:rsidR="00B03BAF" w:rsidRPr="00B03BAF" w:rsidRDefault="00B03BAF" w:rsidP="00B03BAF">
      <w:pPr>
        <w:pStyle w:val="Tiumccp3"/>
        <w:rPr>
          <w:lang w:val="vi-VN"/>
        </w:rPr>
      </w:pPr>
      <w:bookmarkStart w:id="58" w:name="_Toc132895638"/>
      <w:r>
        <w:rPr>
          <w:lang w:val="vi-VN"/>
        </w:rPr>
        <w:t xml:space="preserve">5.1.3.4 </w:t>
      </w:r>
      <w:r w:rsidRPr="00B03BAF">
        <w:rPr>
          <w:lang w:val="vi-VN"/>
        </w:rPr>
        <w:t>Switch Phòng B101:</w:t>
      </w:r>
      <w:bookmarkEnd w:id="58"/>
    </w:p>
    <w:p w14:paraId="4E0E8448" w14:textId="77777777" w:rsidR="00B03BAF" w:rsidRPr="00D01AB2" w:rsidRDefault="00B03BAF" w:rsidP="00B03BAF">
      <w:pPr>
        <w:pStyle w:val="Nidungvnbn"/>
        <w:rPr>
          <w:i/>
          <w:iCs/>
          <w:lang w:val="vi-VN"/>
        </w:rPr>
      </w:pPr>
      <w:r w:rsidRPr="00D01AB2">
        <w:rPr>
          <w:i/>
          <w:iCs/>
          <w:lang w:val="vi-VN"/>
        </w:rPr>
        <w:t>conf ter</w:t>
      </w:r>
    </w:p>
    <w:p w14:paraId="1DF5A20A" w14:textId="77777777" w:rsidR="00B03BAF" w:rsidRPr="00D01AB2" w:rsidRDefault="00B03BAF" w:rsidP="00B03BAF">
      <w:pPr>
        <w:pStyle w:val="Nidungvnbn"/>
        <w:rPr>
          <w:i/>
          <w:iCs/>
          <w:lang w:val="vi-VN"/>
        </w:rPr>
      </w:pPr>
      <w:r w:rsidRPr="00D01AB2">
        <w:rPr>
          <w:i/>
          <w:iCs/>
          <w:lang w:val="vi-VN"/>
        </w:rPr>
        <w:t>vlan 70</w:t>
      </w:r>
    </w:p>
    <w:p w14:paraId="735611FA" w14:textId="77777777" w:rsidR="00B03BAF" w:rsidRPr="00D01AB2" w:rsidRDefault="00B03BAF" w:rsidP="00B03BAF">
      <w:pPr>
        <w:pStyle w:val="Nidungvnbn"/>
        <w:rPr>
          <w:i/>
          <w:iCs/>
          <w:lang w:val="vi-VN"/>
        </w:rPr>
      </w:pPr>
      <w:r w:rsidRPr="00D01AB2">
        <w:rPr>
          <w:i/>
          <w:iCs/>
          <w:lang w:val="vi-VN"/>
        </w:rPr>
        <w:t>name v70</w:t>
      </w:r>
    </w:p>
    <w:p w14:paraId="47FC9470" w14:textId="77777777" w:rsidR="00B03BAF" w:rsidRPr="00D01AB2" w:rsidRDefault="00B03BAF" w:rsidP="00B03BAF">
      <w:pPr>
        <w:pStyle w:val="Nidungvnbn"/>
        <w:rPr>
          <w:i/>
          <w:iCs/>
          <w:lang w:val="vi-VN"/>
        </w:rPr>
      </w:pPr>
      <w:r w:rsidRPr="00D01AB2">
        <w:rPr>
          <w:i/>
          <w:iCs/>
          <w:lang w:val="vi-VN"/>
        </w:rPr>
        <w:t>vlan 80</w:t>
      </w:r>
    </w:p>
    <w:p w14:paraId="3FD766D4" w14:textId="77777777" w:rsidR="00B03BAF" w:rsidRPr="00D01AB2" w:rsidRDefault="00B03BAF" w:rsidP="00B03BAF">
      <w:pPr>
        <w:pStyle w:val="Nidungvnbn"/>
        <w:rPr>
          <w:i/>
          <w:iCs/>
          <w:lang w:val="vi-VN"/>
        </w:rPr>
      </w:pPr>
      <w:r w:rsidRPr="00D01AB2">
        <w:rPr>
          <w:i/>
          <w:iCs/>
          <w:lang w:val="vi-VN"/>
        </w:rPr>
        <w:t>name v80</w:t>
      </w:r>
    </w:p>
    <w:p w14:paraId="45909A33" w14:textId="77777777" w:rsidR="00B03BAF" w:rsidRPr="00D01AB2" w:rsidRDefault="00B03BAF" w:rsidP="00B03BAF">
      <w:pPr>
        <w:pStyle w:val="Nidungvnbn"/>
        <w:rPr>
          <w:i/>
          <w:iCs/>
          <w:lang w:val="vi-VN"/>
        </w:rPr>
      </w:pPr>
      <w:r w:rsidRPr="00D01AB2">
        <w:rPr>
          <w:i/>
          <w:iCs/>
          <w:lang w:val="vi-VN"/>
        </w:rPr>
        <w:t>vlan 90</w:t>
      </w:r>
    </w:p>
    <w:p w14:paraId="57785F6E" w14:textId="77777777" w:rsidR="00B03BAF" w:rsidRPr="00D01AB2" w:rsidRDefault="00B03BAF" w:rsidP="00B03BAF">
      <w:pPr>
        <w:pStyle w:val="Nidungvnbn"/>
        <w:rPr>
          <w:i/>
          <w:iCs/>
          <w:lang w:val="vi-VN"/>
        </w:rPr>
      </w:pPr>
      <w:r w:rsidRPr="00D01AB2">
        <w:rPr>
          <w:i/>
          <w:iCs/>
          <w:lang w:val="vi-VN"/>
        </w:rPr>
        <w:t>name v90</w:t>
      </w:r>
    </w:p>
    <w:p w14:paraId="3FF1F50C" w14:textId="77777777" w:rsidR="00B03BAF" w:rsidRPr="00D01AB2" w:rsidRDefault="00B03BAF" w:rsidP="00B03BAF">
      <w:pPr>
        <w:pStyle w:val="Nidungvnbn"/>
        <w:rPr>
          <w:i/>
          <w:iCs/>
          <w:lang w:val="vi-VN"/>
        </w:rPr>
      </w:pPr>
      <w:r w:rsidRPr="00D01AB2">
        <w:rPr>
          <w:i/>
          <w:iCs/>
          <w:lang w:val="vi-VN"/>
        </w:rPr>
        <w:t>vlan 999</w:t>
      </w:r>
    </w:p>
    <w:p w14:paraId="4052B164" w14:textId="77777777" w:rsidR="00B03BAF" w:rsidRPr="00D01AB2" w:rsidRDefault="00B03BAF" w:rsidP="00B03BAF">
      <w:pPr>
        <w:pStyle w:val="Nidungvnbn"/>
        <w:rPr>
          <w:i/>
          <w:iCs/>
          <w:lang w:val="vi-VN"/>
        </w:rPr>
      </w:pPr>
      <w:r w:rsidRPr="00D01AB2">
        <w:rPr>
          <w:i/>
          <w:iCs/>
          <w:lang w:val="vi-VN"/>
        </w:rPr>
        <w:t>name v999</w:t>
      </w:r>
    </w:p>
    <w:p w14:paraId="3F6C0F9C" w14:textId="77777777" w:rsidR="00B03BAF" w:rsidRPr="00D01AB2" w:rsidRDefault="00B03BAF" w:rsidP="00B03BAF">
      <w:pPr>
        <w:pStyle w:val="Nidungvnbn"/>
        <w:rPr>
          <w:i/>
          <w:iCs/>
          <w:lang w:val="vi-VN"/>
        </w:rPr>
      </w:pPr>
      <w:r w:rsidRPr="00D01AB2">
        <w:rPr>
          <w:i/>
          <w:iCs/>
          <w:lang w:val="vi-VN"/>
        </w:rPr>
        <w:t>interface FastEthernet0/1</w:t>
      </w:r>
    </w:p>
    <w:p w14:paraId="2F9FBC0C" w14:textId="77777777" w:rsidR="00B03BAF" w:rsidRPr="00D01AB2" w:rsidRDefault="00B03BAF" w:rsidP="00B03BAF">
      <w:pPr>
        <w:pStyle w:val="Nidungvnbn"/>
        <w:rPr>
          <w:i/>
          <w:iCs/>
          <w:lang w:val="vi-VN"/>
        </w:rPr>
      </w:pPr>
      <w:r w:rsidRPr="00D01AB2">
        <w:rPr>
          <w:i/>
          <w:iCs/>
          <w:lang w:val="vi-VN"/>
        </w:rPr>
        <w:t>switchport mode trunk</w:t>
      </w:r>
    </w:p>
    <w:p w14:paraId="1DFDF32D" w14:textId="77777777" w:rsidR="00B03BAF" w:rsidRPr="00D01AB2" w:rsidRDefault="00B03BAF" w:rsidP="00B03BAF">
      <w:pPr>
        <w:pStyle w:val="Nidungvnbn"/>
        <w:rPr>
          <w:i/>
          <w:iCs/>
          <w:lang w:val="vi-VN"/>
        </w:rPr>
      </w:pPr>
      <w:r w:rsidRPr="00D01AB2">
        <w:rPr>
          <w:i/>
          <w:iCs/>
          <w:lang w:val="vi-VN"/>
        </w:rPr>
        <w:t>interface FastEthernet0/2</w:t>
      </w:r>
    </w:p>
    <w:p w14:paraId="3266BE85" w14:textId="77777777" w:rsidR="00B03BAF" w:rsidRPr="00D01AB2" w:rsidRDefault="00B03BAF" w:rsidP="00B03BAF">
      <w:pPr>
        <w:pStyle w:val="Nidungvnbn"/>
        <w:rPr>
          <w:i/>
          <w:iCs/>
          <w:lang w:val="vi-VN"/>
        </w:rPr>
      </w:pPr>
      <w:r w:rsidRPr="00D01AB2">
        <w:rPr>
          <w:i/>
          <w:iCs/>
          <w:lang w:val="vi-VN"/>
        </w:rPr>
        <w:t>switchport mode access</w:t>
      </w:r>
    </w:p>
    <w:p w14:paraId="2AA7BE7F" w14:textId="77777777" w:rsidR="00B03BAF" w:rsidRPr="00D01AB2" w:rsidRDefault="00B03BAF" w:rsidP="00B03BAF">
      <w:pPr>
        <w:pStyle w:val="Nidungvnbn"/>
        <w:rPr>
          <w:i/>
          <w:iCs/>
          <w:lang w:val="vi-VN"/>
        </w:rPr>
      </w:pPr>
      <w:r w:rsidRPr="00D01AB2">
        <w:rPr>
          <w:i/>
          <w:iCs/>
          <w:lang w:val="vi-VN"/>
        </w:rPr>
        <w:t>switchport access vlan 70</w:t>
      </w:r>
    </w:p>
    <w:p w14:paraId="0043E13D" w14:textId="77777777" w:rsidR="00B03BAF" w:rsidRPr="00D01AB2" w:rsidRDefault="00B03BAF" w:rsidP="00B03BAF">
      <w:pPr>
        <w:pStyle w:val="Nidungvnbn"/>
        <w:rPr>
          <w:i/>
          <w:iCs/>
          <w:lang w:val="vi-VN"/>
        </w:rPr>
      </w:pPr>
      <w:r w:rsidRPr="00D01AB2">
        <w:rPr>
          <w:i/>
          <w:iCs/>
          <w:lang w:val="vi-VN"/>
        </w:rPr>
        <w:lastRenderedPageBreak/>
        <w:t>interface FastEthernet0/3</w:t>
      </w:r>
    </w:p>
    <w:p w14:paraId="47247F22" w14:textId="77777777" w:rsidR="00B03BAF" w:rsidRPr="00D01AB2" w:rsidRDefault="00B03BAF" w:rsidP="00B03BAF">
      <w:pPr>
        <w:pStyle w:val="Nidungvnbn"/>
        <w:rPr>
          <w:i/>
          <w:iCs/>
          <w:lang w:val="vi-VN"/>
        </w:rPr>
      </w:pPr>
      <w:r w:rsidRPr="00D01AB2">
        <w:rPr>
          <w:i/>
          <w:iCs/>
          <w:lang w:val="vi-VN"/>
        </w:rPr>
        <w:t>switchport mode access</w:t>
      </w:r>
    </w:p>
    <w:p w14:paraId="5E2E0801" w14:textId="77777777" w:rsidR="00B03BAF" w:rsidRPr="00D01AB2" w:rsidRDefault="00B03BAF" w:rsidP="00B03BAF">
      <w:pPr>
        <w:pStyle w:val="Nidungvnbn"/>
        <w:rPr>
          <w:i/>
          <w:iCs/>
          <w:lang w:val="vi-VN"/>
        </w:rPr>
      </w:pPr>
      <w:r w:rsidRPr="00D01AB2">
        <w:rPr>
          <w:i/>
          <w:iCs/>
          <w:lang w:val="vi-VN"/>
        </w:rPr>
        <w:t>switchport access vlan 70</w:t>
      </w:r>
    </w:p>
    <w:p w14:paraId="1917275D" w14:textId="5FC95832" w:rsidR="00087B82" w:rsidRDefault="00087B82" w:rsidP="00DC00A3">
      <w:pPr>
        <w:pStyle w:val="Nidungvnbn"/>
        <w:ind w:firstLine="0"/>
        <w:rPr>
          <w:lang w:val="vi-VN"/>
        </w:rPr>
      </w:pPr>
    </w:p>
    <w:p w14:paraId="7F4778F4" w14:textId="38B79253" w:rsidR="00087B82" w:rsidRPr="00087B82" w:rsidRDefault="00DC00A3" w:rsidP="00DC00A3">
      <w:pPr>
        <w:pStyle w:val="Tiumccp3"/>
      </w:pPr>
      <w:bookmarkStart w:id="59" w:name="_Toc132895639"/>
      <w:r>
        <w:t xml:space="preserve">5.1.3.5 </w:t>
      </w:r>
      <w:r w:rsidR="00087B82" w:rsidRPr="00B03BAF">
        <w:rPr>
          <w:lang w:val="vi-VN"/>
        </w:rPr>
        <w:t>Switch Phòng B10</w:t>
      </w:r>
      <w:r w:rsidR="00087B82">
        <w:t>2</w:t>
      </w:r>
      <w:bookmarkEnd w:id="59"/>
    </w:p>
    <w:p w14:paraId="26F5EF9F" w14:textId="6F5A8905" w:rsidR="00B03BAF" w:rsidRPr="00D01AB2" w:rsidRDefault="00B03BAF" w:rsidP="00B03BAF">
      <w:pPr>
        <w:pStyle w:val="Nidungvnbn"/>
        <w:rPr>
          <w:i/>
          <w:iCs/>
          <w:lang w:val="vi-VN"/>
        </w:rPr>
      </w:pPr>
      <w:r w:rsidRPr="00D01AB2">
        <w:rPr>
          <w:i/>
          <w:iCs/>
          <w:lang w:val="vi-VN"/>
        </w:rPr>
        <w:t>conf ter</w:t>
      </w:r>
    </w:p>
    <w:p w14:paraId="43F677C2" w14:textId="77777777" w:rsidR="00B03BAF" w:rsidRPr="00D01AB2" w:rsidRDefault="00B03BAF" w:rsidP="00B03BAF">
      <w:pPr>
        <w:pStyle w:val="Nidungvnbn"/>
        <w:rPr>
          <w:i/>
          <w:iCs/>
          <w:lang w:val="vi-VN"/>
        </w:rPr>
      </w:pPr>
      <w:r w:rsidRPr="00D01AB2">
        <w:rPr>
          <w:i/>
          <w:iCs/>
          <w:lang w:val="vi-VN"/>
        </w:rPr>
        <w:t>vlan 70</w:t>
      </w:r>
    </w:p>
    <w:p w14:paraId="615D34E0" w14:textId="77777777" w:rsidR="00B03BAF" w:rsidRPr="00D01AB2" w:rsidRDefault="00B03BAF" w:rsidP="00B03BAF">
      <w:pPr>
        <w:pStyle w:val="Nidungvnbn"/>
        <w:rPr>
          <w:i/>
          <w:iCs/>
          <w:lang w:val="vi-VN"/>
        </w:rPr>
      </w:pPr>
      <w:r w:rsidRPr="00D01AB2">
        <w:rPr>
          <w:i/>
          <w:iCs/>
          <w:lang w:val="vi-VN"/>
        </w:rPr>
        <w:t>name v70</w:t>
      </w:r>
    </w:p>
    <w:p w14:paraId="4FC268B0" w14:textId="77777777" w:rsidR="00B03BAF" w:rsidRPr="00D01AB2" w:rsidRDefault="00B03BAF" w:rsidP="00B03BAF">
      <w:pPr>
        <w:pStyle w:val="Nidungvnbn"/>
        <w:rPr>
          <w:i/>
          <w:iCs/>
          <w:lang w:val="vi-VN"/>
        </w:rPr>
      </w:pPr>
      <w:r w:rsidRPr="00D01AB2">
        <w:rPr>
          <w:i/>
          <w:iCs/>
          <w:lang w:val="vi-VN"/>
        </w:rPr>
        <w:t>vlan 80</w:t>
      </w:r>
    </w:p>
    <w:p w14:paraId="703716AE" w14:textId="77777777" w:rsidR="00B03BAF" w:rsidRPr="00D01AB2" w:rsidRDefault="00B03BAF" w:rsidP="00B03BAF">
      <w:pPr>
        <w:pStyle w:val="Nidungvnbn"/>
        <w:rPr>
          <w:i/>
          <w:iCs/>
          <w:lang w:val="vi-VN"/>
        </w:rPr>
      </w:pPr>
      <w:r w:rsidRPr="00D01AB2">
        <w:rPr>
          <w:i/>
          <w:iCs/>
          <w:lang w:val="vi-VN"/>
        </w:rPr>
        <w:t>name v80</w:t>
      </w:r>
    </w:p>
    <w:p w14:paraId="0C6DFCE3" w14:textId="77777777" w:rsidR="00B03BAF" w:rsidRPr="00D01AB2" w:rsidRDefault="00B03BAF" w:rsidP="00B03BAF">
      <w:pPr>
        <w:pStyle w:val="Nidungvnbn"/>
        <w:rPr>
          <w:i/>
          <w:iCs/>
          <w:lang w:val="vi-VN"/>
        </w:rPr>
      </w:pPr>
      <w:r w:rsidRPr="00D01AB2">
        <w:rPr>
          <w:i/>
          <w:iCs/>
          <w:lang w:val="vi-VN"/>
        </w:rPr>
        <w:t>vlan 90</w:t>
      </w:r>
    </w:p>
    <w:p w14:paraId="728B44B0" w14:textId="77777777" w:rsidR="00B03BAF" w:rsidRPr="00D01AB2" w:rsidRDefault="00B03BAF" w:rsidP="00B03BAF">
      <w:pPr>
        <w:pStyle w:val="Nidungvnbn"/>
        <w:rPr>
          <w:i/>
          <w:iCs/>
          <w:lang w:val="vi-VN"/>
        </w:rPr>
      </w:pPr>
      <w:r w:rsidRPr="00D01AB2">
        <w:rPr>
          <w:i/>
          <w:iCs/>
          <w:lang w:val="vi-VN"/>
        </w:rPr>
        <w:t>name v90</w:t>
      </w:r>
    </w:p>
    <w:p w14:paraId="63D704ED" w14:textId="77777777" w:rsidR="00B03BAF" w:rsidRPr="00D01AB2" w:rsidRDefault="00B03BAF" w:rsidP="00B03BAF">
      <w:pPr>
        <w:pStyle w:val="Nidungvnbn"/>
        <w:rPr>
          <w:i/>
          <w:iCs/>
          <w:lang w:val="vi-VN"/>
        </w:rPr>
      </w:pPr>
      <w:r w:rsidRPr="00D01AB2">
        <w:rPr>
          <w:i/>
          <w:iCs/>
          <w:lang w:val="vi-VN"/>
        </w:rPr>
        <w:t>vlan 999</w:t>
      </w:r>
    </w:p>
    <w:p w14:paraId="4AE4F501" w14:textId="77777777" w:rsidR="00B03BAF" w:rsidRPr="00D01AB2" w:rsidRDefault="00B03BAF" w:rsidP="00B03BAF">
      <w:pPr>
        <w:pStyle w:val="Nidungvnbn"/>
        <w:rPr>
          <w:i/>
          <w:iCs/>
          <w:lang w:val="vi-VN"/>
        </w:rPr>
      </w:pPr>
      <w:r w:rsidRPr="00D01AB2">
        <w:rPr>
          <w:i/>
          <w:iCs/>
          <w:lang w:val="vi-VN"/>
        </w:rPr>
        <w:t>name v999</w:t>
      </w:r>
    </w:p>
    <w:p w14:paraId="4C97F956" w14:textId="77777777" w:rsidR="00B03BAF" w:rsidRPr="00D01AB2" w:rsidRDefault="00B03BAF" w:rsidP="00B03BAF">
      <w:pPr>
        <w:pStyle w:val="Nidungvnbn"/>
        <w:rPr>
          <w:i/>
          <w:iCs/>
          <w:lang w:val="vi-VN"/>
        </w:rPr>
      </w:pPr>
      <w:r w:rsidRPr="00D01AB2">
        <w:rPr>
          <w:i/>
          <w:iCs/>
          <w:lang w:val="vi-VN"/>
        </w:rPr>
        <w:t>interface FastEthernet0/1</w:t>
      </w:r>
    </w:p>
    <w:p w14:paraId="7D452723" w14:textId="77777777" w:rsidR="00B03BAF" w:rsidRPr="00D01AB2" w:rsidRDefault="00B03BAF" w:rsidP="00B03BAF">
      <w:pPr>
        <w:pStyle w:val="Nidungvnbn"/>
        <w:rPr>
          <w:i/>
          <w:iCs/>
          <w:lang w:val="vi-VN"/>
        </w:rPr>
      </w:pPr>
      <w:r w:rsidRPr="00D01AB2">
        <w:rPr>
          <w:i/>
          <w:iCs/>
          <w:lang w:val="vi-VN"/>
        </w:rPr>
        <w:t>switchport mode trunk</w:t>
      </w:r>
    </w:p>
    <w:p w14:paraId="60FB742E" w14:textId="77777777" w:rsidR="00B03BAF" w:rsidRPr="00D01AB2" w:rsidRDefault="00B03BAF" w:rsidP="00B03BAF">
      <w:pPr>
        <w:pStyle w:val="Nidungvnbn"/>
        <w:rPr>
          <w:i/>
          <w:iCs/>
          <w:lang w:val="vi-VN"/>
        </w:rPr>
      </w:pPr>
      <w:r w:rsidRPr="00D01AB2">
        <w:rPr>
          <w:i/>
          <w:iCs/>
          <w:lang w:val="vi-VN"/>
        </w:rPr>
        <w:t>interface FastEthernet1/1</w:t>
      </w:r>
    </w:p>
    <w:p w14:paraId="29A4FC54" w14:textId="77777777" w:rsidR="00B03BAF" w:rsidRPr="00D01AB2" w:rsidRDefault="00B03BAF" w:rsidP="00B03BAF">
      <w:pPr>
        <w:pStyle w:val="Nidungvnbn"/>
        <w:rPr>
          <w:i/>
          <w:iCs/>
          <w:lang w:val="vi-VN"/>
        </w:rPr>
      </w:pPr>
      <w:r w:rsidRPr="00D01AB2">
        <w:rPr>
          <w:i/>
          <w:iCs/>
          <w:lang w:val="vi-VN"/>
        </w:rPr>
        <w:t>switchport mode access</w:t>
      </w:r>
    </w:p>
    <w:p w14:paraId="3970E068" w14:textId="54ACCE0D" w:rsidR="00B03BAF" w:rsidRPr="00D01AB2" w:rsidRDefault="00B03BAF" w:rsidP="00B03BAF">
      <w:pPr>
        <w:pStyle w:val="Nidungvnbn"/>
        <w:rPr>
          <w:i/>
          <w:iCs/>
          <w:lang w:val="vi-VN"/>
        </w:rPr>
      </w:pPr>
      <w:r w:rsidRPr="00D01AB2">
        <w:rPr>
          <w:i/>
          <w:iCs/>
          <w:lang w:val="vi-VN"/>
        </w:rPr>
        <w:t xml:space="preserve">switchport access vlan </w:t>
      </w:r>
      <w:r w:rsidR="00707FDE" w:rsidRPr="00D01AB2">
        <w:rPr>
          <w:i/>
          <w:iCs/>
        </w:rPr>
        <w:t>8</w:t>
      </w:r>
      <w:r w:rsidRPr="00D01AB2">
        <w:rPr>
          <w:i/>
          <w:iCs/>
          <w:lang w:val="vi-VN"/>
        </w:rPr>
        <w:t>0</w:t>
      </w:r>
    </w:p>
    <w:p w14:paraId="3A5DD0F8" w14:textId="77777777" w:rsidR="00B03BAF" w:rsidRPr="00D01AB2" w:rsidRDefault="00B03BAF" w:rsidP="00B03BAF">
      <w:pPr>
        <w:pStyle w:val="Nidungvnbn"/>
        <w:rPr>
          <w:i/>
          <w:iCs/>
          <w:lang w:val="vi-VN"/>
        </w:rPr>
      </w:pPr>
      <w:r w:rsidRPr="00D01AB2">
        <w:rPr>
          <w:i/>
          <w:iCs/>
          <w:lang w:val="vi-VN"/>
        </w:rPr>
        <w:t>interface FastEthernet2/1</w:t>
      </w:r>
    </w:p>
    <w:p w14:paraId="3C26961B" w14:textId="77777777" w:rsidR="00B03BAF" w:rsidRPr="00D01AB2" w:rsidRDefault="00B03BAF" w:rsidP="00B03BAF">
      <w:pPr>
        <w:pStyle w:val="Nidungvnbn"/>
        <w:rPr>
          <w:i/>
          <w:iCs/>
          <w:lang w:val="vi-VN"/>
        </w:rPr>
      </w:pPr>
      <w:r w:rsidRPr="00D01AB2">
        <w:rPr>
          <w:i/>
          <w:iCs/>
          <w:lang w:val="vi-VN"/>
        </w:rPr>
        <w:t>switchport mode access</w:t>
      </w:r>
    </w:p>
    <w:p w14:paraId="2F5965BF" w14:textId="63186549" w:rsidR="00B03BAF" w:rsidRPr="00D01AB2" w:rsidRDefault="00B03BAF" w:rsidP="00B03BAF">
      <w:pPr>
        <w:pStyle w:val="Nidungvnbn"/>
        <w:rPr>
          <w:i/>
          <w:iCs/>
          <w:lang w:val="vi-VN"/>
        </w:rPr>
      </w:pPr>
      <w:r w:rsidRPr="00D01AB2">
        <w:rPr>
          <w:i/>
          <w:iCs/>
          <w:lang w:val="vi-VN"/>
        </w:rPr>
        <w:t xml:space="preserve">switchport access vlan </w:t>
      </w:r>
      <w:r w:rsidR="00707FDE" w:rsidRPr="00D01AB2">
        <w:rPr>
          <w:i/>
          <w:iCs/>
        </w:rPr>
        <w:t>8</w:t>
      </w:r>
      <w:r w:rsidRPr="00D01AB2">
        <w:rPr>
          <w:i/>
          <w:iCs/>
          <w:lang w:val="vi-VN"/>
        </w:rPr>
        <w:t>0</w:t>
      </w:r>
    </w:p>
    <w:p w14:paraId="13A1255C" w14:textId="77777777" w:rsidR="00B03BAF" w:rsidRPr="00D01AB2" w:rsidRDefault="00B03BAF" w:rsidP="00B03BAF">
      <w:pPr>
        <w:pStyle w:val="Nidungvnbn"/>
        <w:rPr>
          <w:i/>
          <w:iCs/>
          <w:lang w:val="vi-VN"/>
        </w:rPr>
      </w:pPr>
      <w:r w:rsidRPr="00D01AB2">
        <w:rPr>
          <w:i/>
          <w:iCs/>
          <w:lang w:val="vi-VN"/>
        </w:rPr>
        <w:t>interface FastEthernet3/1</w:t>
      </w:r>
    </w:p>
    <w:p w14:paraId="2822ED26" w14:textId="77777777" w:rsidR="00B03BAF" w:rsidRPr="00D01AB2" w:rsidRDefault="00B03BAF" w:rsidP="00B03BAF">
      <w:pPr>
        <w:pStyle w:val="Nidungvnbn"/>
        <w:rPr>
          <w:i/>
          <w:iCs/>
          <w:lang w:val="vi-VN"/>
        </w:rPr>
      </w:pPr>
      <w:r w:rsidRPr="00D01AB2">
        <w:rPr>
          <w:i/>
          <w:iCs/>
          <w:lang w:val="vi-VN"/>
        </w:rPr>
        <w:t>switchport mode access</w:t>
      </w:r>
    </w:p>
    <w:p w14:paraId="169891D0" w14:textId="4288DE84" w:rsidR="00DC00A3" w:rsidRDefault="00B03BAF" w:rsidP="00B03BAF">
      <w:pPr>
        <w:pStyle w:val="Nidungvnbn"/>
        <w:rPr>
          <w:i/>
          <w:iCs/>
          <w:lang w:val="vi-VN"/>
        </w:rPr>
      </w:pPr>
      <w:r w:rsidRPr="00D01AB2">
        <w:rPr>
          <w:i/>
          <w:iCs/>
          <w:lang w:val="vi-VN"/>
        </w:rPr>
        <w:t xml:space="preserve">switchport access vlan </w:t>
      </w:r>
      <w:r w:rsidR="00707FDE" w:rsidRPr="00D01AB2">
        <w:rPr>
          <w:i/>
          <w:iCs/>
        </w:rPr>
        <w:t>8</w:t>
      </w:r>
      <w:r w:rsidRPr="00D01AB2">
        <w:rPr>
          <w:i/>
          <w:iCs/>
          <w:lang w:val="vi-VN"/>
        </w:rPr>
        <w:t>0</w:t>
      </w:r>
    </w:p>
    <w:p w14:paraId="6C3B85CC" w14:textId="07EB7B35" w:rsidR="00B03BAF" w:rsidRPr="00DC00A3" w:rsidRDefault="00DC00A3" w:rsidP="00DC00A3">
      <w:pPr>
        <w:spacing w:after="200" w:line="276" w:lineRule="auto"/>
        <w:rPr>
          <w:i/>
          <w:iCs/>
          <w:sz w:val="26"/>
          <w:szCs w:val="26"/>
          <w:lang w:val="vi-VN"/>
        </w:rPr>
      </w:pPr>
      <w:r>
        <w:rPr>
          <w:i/>
          <w:iCs/>
          <w:lang w:val="vi-VN"/>
        </w:rPr>
        <w:br w:type="page"/>
      </w:r>
    </w:p>
    <w:p w14:paraId="3CAF7BC8" w14:textId="77777777" w:rsidR="00087B82" w:rsidRDefault="00087B82" w:rsidP="00B03BAF">
      <w:pPr>
        <w:pStyle w:val="Nidungvnbn"/>
        <w:rPr>
          <w:lang w:val="vi-VN"/>
        </w:rPr>
      </w:pPr>
    </w:p>
    <w:p w14:paraId="0835B1BE" w14:textId="0EEC847D" w:rsidR="00087B82" w:rsidRPr="00087B82" w:rsidRDefault="00DC00A3" w:rsidP="00DC00A3">
      <w:pPr>
        <w:pStyle w:val="Tiumccp3"/>
      </w:pPr>
      <w:bookmarkStart w:id="60" w:name="_Toc132895640"/>
      <w:r>
        <w:t xml:space="preserve">5.1.3.6 </w:t>
      </w:r>
      <w:r w:rsidR="00087B82" w:rsidRPr="00B03BAF">
        <w:rPr>
          <w:lang w:val="vi-VN"/>
        </w:rPr>
        <w:t>Switch Phòng B10</w:t>
      </w:r>
      <w:r w:rsidR="00087B82">
        <w:t>3</w:t>
      </w:r>
      <w:bookmarkEnd w:id="60"/>
    </w:p>
    <w:p w14:paraId="3CF14B70" w14:textId="77777777" w:rsidR="00707FDE" w:rsidRPr="00D01AB2" w:rsidRDefault="00707FDE" w:rsidP="00707FDE">
      <w:pPr>
        <w:pStyle w:val="Nidungvnbn"/>
        <w:rPr>
          <w:i/>
          <w:iCs/>
          <w:lang w:val="vi-VN"/>
        </w:rPr>
      </w:pPr>
      <w:r w:rsidRPr="00D01AB2">
        <w:rPr>
          <w:i/>
          <w:iCs/>
          <w:lang w:val="vi-VN"/>
        </w:rPr>
        <w:t>conf ter</w:t>
      </w:r>
    </w:p>
    <w:p w14:paraId="0FE7CE7F" w14:textId="77777777" w:rsidR="00707FDE" w:rsidRPr="00D01AB2" w:rsidRDefault="00707FDE" w:rsidP="00707FDE">
      <w:pPr>
        <w:pStyle w:val="Nidungvnbn"/>
        <w:rPr>
          <w:i/>
          <w:iCs/>
          <w:lang w:val="vi-VN"/>
        </w:rPr>
      </w:pPr>
      <w:r w:rsidRPr="00D01AB2">
        <w:rPr>
          <w:i/>
          <w:iCs/>
          <w:lang w:val="vi-VN"/>
        </w:rPr>
        <w:t>vlan 70</w:t>
      </w:r>
    </w:p>
    <w:p w14:paraId="4AE9AA90" w14:textId="77777777" w:rsidR="00707FDE" w:rsidRPr="00D01AB2" w:rsidRDefault="00707FDE" w:rsidP="00707FDE">
      <w:pPr>
        <w:pStyle w:val="Nidungvnbn"/>
        <w:rPr>
          <w:i/>
          <w:iCs/>
          <w:lang w:val="vi-VN"/>
        </w:rPr>
      </w:pPr>
      <w:r w:rsidRPr="00D01AB2">
        <w:rPr>
          <w:i/>
          <w:iCs/>
          <w:lang w:val="vi-VN"/>
        </w:rPr>
        <w:t>name v70</w:t>
      </w:r>
    </w:p>
    <w:p w14:paraId="01413AA5" w14:textId="77777777" w:rsidR="00707FDE" w:rsidRPr="00D01AB2" w:rsidRDefault="00707FDE" w:rsidP="00707FDE">
      <w:pPr>
        <w:pStyle w:val="Nidungvnbn"/>
        <w:rPr>
          <w:i/>
          <w:iCs/>
          <w:lang w:val="vi-VN"/>
        </w:rPr>
      </w:pPr>
      <w:r w:rsidRPr="00D01AB2">
        <w:rPr>
          <w:i/>
          <w:iCs/>
          <w:lang w:val="vi-VN"/>
        </w:rPr>
        <w:t>vlan 80</w:t>
      </w:r>
    </w:p>
    <w:p w14:paraId="3E7387BC" w14:textId="77777777" w:rsidR="00707FDE" w:rsidRPr="00D01AB2" w:rsidRDefault="00707FDE" w:rsidP="00707FDE">
      <w:pPr>
        <w:pStyle w:val="Nidungvnbn"/>
        <w:rPr>
          <w:i/>
          <w:iCs/>
          <w:lang w:val="vi-VN"/>
        </w:rPr>
      </w:pPr>
      <w:r w:rsidRPr="00D01AB2">
        <w:rPr>
          <w:i/>
          <w:iCs/>
          <w:lang w:val="vi-VN"/>
        </w:rPr>
        <w:t>name v80</w:t>
      </w:r>
    </w:p>
    <w:p w14:paraId="712B0F30" w14:textId="77777777" w:rsidR="00707FDE" w:rsidRPr="00D01AB2" w:rsidRDefault="00707FDE" w:rsidP="00707FDE">
      <w:pPr>
        <w:pStyle w:val="Nidungvnbn"/>
        <w:rPr>
          <w:i/>
          <w:iCs/>
          <w:lang w:val="vi-VN"/>
        </w:rPr>
      </w:pPr>
      <w:r w:rsidRPr="00D01AB2">
        <w:rPr>
          <w:i/>
          <w:iCs/>
          <w:lang w:val="vi-VN"/>
        </w:rPr>
        <w:t>vlan 90</w:t>
      </w:r>
    </w:p>
    <w:p w14:paraId="1BF28C37" w14:textId="77777777" w:rsidR="00707FDE" w:rsidRPr="00D01AB2" w:rsidRDefault="00707FDE" w:rsidP="00707FDE">
      <w:pPr>
        <w:pStyle w:val="Nidungvnbn"/>
        <w:rPr>
          <w:i/>
          <w:iCs/>
          <w:lang w:val="vi-VN"/>
        </w:rPr>
      </w:pPr>
      <w:r w:rsidRPr="00D01AB2">
        <w:rPr>
          <w:i/>
          <w:iCs/>
          <w:lang w:val="vi-VN"/>
        </w:rPr>
        <w:t>name v90</w:t>
      </w:r>
    </w:p>
    <w:p w14:paraId="42F9E37C" w14:textId="77777777" w:rsidR="00707FDE" w:rsidRPr="00D01AB2" w:rsidRDefault="00707FDE" w:rsidP="00707FDE">
      <w:pPr>
        <w:pStyle w:val="Nidungvnbn"/>
        <w:rPr>
          <w:i/>
          <w:iCs/>
          <w:lang w:val="vi-VN"/>
        </w:rPr>
      </w:pPr>
      <w:r w:rsidRPr="00D01AB2">
        <w:rPr>
          <w:i/>
          <w:iCs/>
          <w:lang w:val="vi-VN"/>
        </w:rPr>
        <w:t>vlan 999</w:t>
      </w:r>
    </w:p>
    <w:p w14:paraId="0798ED28" w14:textId="77777777" w:rsidR="00707FDE" w:rsidRPr="00D01AB2" w:rsidRDefault="00707FDE" w:rsidP="00707FDE">
      <w:pPr>
        <w:pStyle w:val="Nidungvnbn"/>
        <w:rPr>
          <w:i/>
          <w:iCs/>
          <w:lang w:val="vi-VN"/>
        </w:rPr>
      </w:pPr>
      <w:r w:rsidRPr="00D01AB2">
        <w:rPr>
          <w:i/>
          <w:iCs/>
          <w:lang w:val="vi-VN"/>
        </w:rPr>
        <w:t>name v999</w:t>
      </w:r>
    </w:p>
    <w:p w14:paraId="10CEDA98" w14:textId="77777777" w:rsidR="00707FDE" w:rsidRPr="00D01AB2" w:rsidRDefault="00707FDE" w:rsidP="00707FDE">
      <w:pPr>
        <w:pStyle w:val="Nidungvnbn"/>
        <w:rPr>
          <w:i/>
          <w:iCs/>
          <w:lang w:val="vi-VN"/>
        </w:rPr>
      </w:pPr>
      <w:r w:rsidRPr="00D01AB2">
        <w:rPr>
          <w:i/>
          <w:iCs/>
          <w:lang w:val="vi-VN"/>
        </w:rPr>
        <w:t>interface FastEthernet0/1</w:t>
      </w:r>
    </w:p>
    <w:p w14:paraId="6AA4C27F" w14:textId="77777777" w:rsidR="00707FDE" w:rsidRPr="00D01AB2" w:rsidRDefault="00707FDE" w:rsidP="00707FDE">
      <w:pPr>
        <w:pStyle w:val="Nidungvnbn"/>
        <w:rPr>
          <w:i/>
          <w:iCs/>
          <w:lang w:val="vi-VN"/>
        </w:rPr>
      </w:pPr>
      <w:r w:rsidRPr="00D01AB2">
        <w:rPr>
          <w:i/>
          <w:iCs/>
          <w:lang w:val="vi-VN"/>
        </w:rPr>
        <w:t>switchport mode trunk</w:t>
      </w:r>
    </w:p>
    <w:p w14:paraId="4DC674B4" w14:textId="77777777" w:rsidR="00707FDE" w:rsidRPr="00D01AB2" w:rsidRDefault="00707FDE" w:rsidP="00707FDE">
      <w:pPr>
        <w:pStyle w:val="Nidungvnbn"/>
        <w:rPr>
          <w:i/>
          <w:iCs/>
          <w:lang w:val="vi-VN"/>
        </w:rPr>
      </w:pPr>
      <w:r w:rsidRPr="00D01AB2">
        <w:rPr>
          <w:i/>
          <w:iCs/>
          <w:lang w:val="vi-VN"/>
        </w:rPr>
        <w:t>interface FastEthernet1/1</w:t>
      </w:r>
    </w:p>
    <w:p w14:paraId="5177ECD0" w14:textId="77777777" w:rsidR="00707FDE" w:rsidRPr="00D01AB2" w:rsidRDefault="00707FDE" w:rsidP="00707FDE">
      <w:pPr>
        <w:pStyle w:val="Nidungvnbn"/>
        <w:rPr>
          <w:i/>
          <w:iCs/>
          <w:lang w:val="vi-VN"/>
        </w:rPr>
      </w:pPr>
      <w:r w:rsidRPr="00D01AB2">
        <w:rPr>
          <w:i/>
          <w:iCs/>
          <w:lang w:val="vi-VN"/>
        </w:rPr>
        <w:t>switchport mode access</w:t>
      </w:r>
    </w:p>
    <w:p w14:paraId="00C4D616" w14:textId="4CEEC0DB" w:rsidR="00707FDE" w:rsidRPr="00D01AB2" w:rsidRDefault="00707FDE" w:rsidP="00707FDE">
      <w:pPr>
        <w:pStyle w:val="Nidungvnbn"/>
        <w:rPr>
          <w:i/>
          <w:iCs/>
          <w:lang w:val="vi-VN"/>
        </w:rPr>
      </w:pPr>
      <w:r w:rsidRPr="00D01AB2">
        <w:rPr>
          <w:i/>
          <w:iCs/>
          <w:lang w:val="vi-VN"/>
        </w:rPr>
        <w:t xml:space="preserve">switchport access vlan </w:t>
      </w:r>
      <w:r w:rsidRPr="00D01AB2">
        <w:rPr>
          <w:i/>
          <w:iCs/>
        </w:rPr>
        <w:t>9</w:t>
      </w:r>
      <w:r w:rsidRPr="00D01AB2">
        <w:rPr>
          <w:i/>
          <w:iCs/>
          <w:lang w:val="vi-VN"/>
        </w:rPr>
        <w:t>0</w:t>
      </w:r>
    </w:p>
    <w:p w14:paraId="1A55BA66" w14:textId="77777777" w:rsidR="00707FDE" w:rsidRPr="00D01AB2" w:rsidRDefault="00707FDE" w:rsidP="00707FDE">
      <w:pPr>
        <w:pStyle w:val="Nidungvnbn"/>
        <w:rPr>
          <w:i/>
          <w:iCs/>
          <w:lang w:val="vi-VN"/>
        </w:rPr>
      </w:pPr>
      <w:r w:rsidRPr="00D01AB2">
        <w:rPr>
          <w:i/>
          <w:iCs/>
          <w:lang w:val="vi-VN"/>
        </w:rPr>
        <w:t>interface FastEthernet2/1</w:t>
      </w:r>
    </w:p>
    <w:p w14:paraId="65DC9B91" w14:textId="77777777" w:rsidR="00707FDE" w:rsidRPr="00D01AB2" w:rsidRDefault="00707FDE" w:rsidP="00707FDE">
      <w:pPr>
        <w:pStyle w:val="Nidungvnbn"/>
        <w:rPr>
          <w:i/>
          <w:iCs/>
          <w:lang w:val="vi-VN"/>
        </w:rPr>
      </w:pPr>
      <w:r w:rsidRPr="00D01AB2">
        <w:rPr>
          <w:i/>
          <w:iCs/>
          <w:lang w:val="vi-VN"/>
        </w:rPr>
        <w:t>switchport mode access</w:t>
      </w:r>
    </w:p>
    <w:p w14:paraId="5B48FE13" w14:textId="2ED0E824" w:rsidR="00707FDE" w:rsidRPr="00D01AB2" w:rsidRDefault="00707FDE" w:rsidP="00707FDE">
      <w:pPr>
        <w:pStyle w:val="Nidungvnbn"/>
        <w:rPr>
          <w:i/>
          <w:iCs/>
          <w:lang w:val="vi-VN"/>
        </w:rPr>
      </w:pPr>
      <w:r w:rsidRPr="00D01AB2">
        <w:rPr>
          <w:i/>
          <w:iCs/>
          <w:lang w:val="vi-VN"/>
        </w:rPr>
        <w:t xml:space="preserve">switchport access vlan </w:t>
      </w:r>
      <w:r w:rsidRPr="00D01AB2">
        <w:rPr>
          <w:i/>
          <w:iCs/>
        </w:rPr>
        <w:t>9</w:t>
      </w:r>
      <w:r w:rsidRPr="00D01AB2">
        <w:rPr>
          <w:i/>
          <w:iCs/>
          <w:lang w:val="vi-VN"/>
        </w:rPr>
        <w:t>0</w:t>
      </w:r>
    </w:p>
    <w:p w14:paraId="1A4812BE" w14:textId="77777777" w:rsidR="00707FDE" w:rsidRPr="00D01AB2" w:rsidRDefault="00707FDE" w:rsidP="00707FDE">
      <w:pPr>
        <w:pStyle w:val="Nidungvnbn"/>
        <w:rPr>
          <w:i/>
          <w:iCs/>
          <w:lang w:val="vi-VN"/>
        </w:rPr>
      </w:pPr>
      <w:r w:rsidRPr="00D01AB2">
        <w:rPr>
          <w:i/>
          <w:iCs/>
          <w:lang w:val="vi-VN"/>
        </w:rPr>
        <w:t>interface FastEthernet3/1</w:t>
      </w:r>
    </w:p>
    <w:p w14:paraId="5A03D5D1" w14:textId="77777777" w:rsidR="00707FDE" w:rsidRPr="00D01AB2" w:rsidRDefault="00707FDE" w:rsidP="00707FDE">
      <w:pPr>
        <w:pStyle w:val="Nidungvnbn"/>
        <w:rPr>
          <w:i/>
          <w:iCs/>
          <w:lang w:val="vi-VN"/>
        </w:rPr>
      </w:pPr>
      <w:r w:rsidRPr="00D01AB2">
        <w:rPr>
          <w:i/>
          <w:iCs/>
          <w:lang w:val="vi-VN"/>
        </w:rPr>
        <w:t>switchport mode access</w:t>
      </w:r>
    </w:p>
    <w:p w14:paraId="71578536" w14:textId="48AB1A27" w:rsidR="00B03BAF" w:rsidRDefault="00707FDE" w:rsidP="00DC00A3">
      <w:pPr>
        <w:pStyle w:val="Nidungvnbn"/>
        <w:rPr>
          <w:lang w:val="vi-VN"/>
        </w:rPr>
      </w:pPr>
      <w:r w:rsidRPr="00D01AB2">
        <w:rPr>
          <w:i/>
          <w:iCs/>
          <w:lang w:val="vi-VN"/>
        </w:rPr>
        <w:t xml:space="preserve">switchport access vlan </w:t>
      </w:r>
      <w:r w:rsidRPr="00D01AB2">
        <w:rPr>
          <w:i/>
          <w:iCs/>
        </w:rPr>
        <w:t>9</w:t>
      </w:r>
      <w:r w:rsidRPr="00D01AB2">
        <w:rPr>
          <w:i/>
          <w:iCs/>
          <w:lang w:val="vi-VN"/>
        </w:rPr>
        <w:t>0</w:t>
      </w:r>
    </w:p>
    <w:p w14:paraId="6717250E" w14:textId="77777777" w:rsidR="00DC00A3" w:rsidRDefault="00DC00A3" w:rsidP="00DC00A3">
      <w:pPr>
        <w:pStyle w:val="Nidungvnbn"/>
        <w:rPr>
          <w:lang w:val="vi-VN"/>
        </w:rPr>
      </w:pPr>
    </w:p>
    <w:p w14:paraId="0D49EDCF" w14:textId="2ADDBA97" w:rsidR="00B03BAF" w:rsidRPr="00B03BAF" w:rsidRDefault="00DC00A3" w:rsidP="00B03BAF">
      <w:pPr>
        <w:pStyle w:val="Tiumccp3"/>
        <w:rPr>
          <w:lang w:val="vi-VN"/>
        </w:rPr>
      </w:pPr>
      <w:bookmarkStart w:id="61" w:name="_Toc132895641"/>
      <w:r>
        <w:rPr>
          <w:lang w:val="vi-VN"/>
        </w:rPr>
        <w:t>5.1.3.</w:t>
      </w:r>
      <w:r>
        <w:t>7</w:t>
      </w:r>
      <w:r w:rsidR="00B03BAF">
        <w:rPr>
          <w:lang w:val="vi-VN"/>
        </w:rPr>
        <w:t xml:space="preserve"> </w:t>
      </w:r>
      <w:r w:rsidR="00B03BAF" w:rsidRPr="00B03BAF">
        <w:rPr>
          <w:lang w:val="vi-VN"/>
        </w:rPr>
        <w:t>Switch Tầng 2:</w:t>
      </w:r>
      <w:bookmarkEnd w:id="61"/>
    </w:p>
    <w:p w14:paraId="6834CE60" w14:textId="77777777" w:rsidR="00B03BAF" w:rsidRPr="00D01AB2" w:rsidRDefault="00B03BAF" w:rsidP="00B03BAF">
      <w:pPr>
        <w:pStyle w:val="Nidungvnbn"/>
        <w:rPr>
          <w:i/>
          <w:iCs/>
          <w:lang w:val="vi-VN"/>
        </w:rPr>
      </w:pPr>
      <w:r w:rsidRPr="00D01AB2">
        <w:rPr>
          <w:i/>
          <w:iCs/>
          <w:lang w:val="vi-VN"/>
        </w:rPr>
        <w:t>conf ter</w:t>
      </w:r>
    </w:p>
    <w:p w14:paraId="4CDE3136" w14:textId="77777777" w:rsidR="00B03BAF" w:rsidRPr="00D01AB2" w:rsidRDefault="00B03BAF" w:rsidP="00B03BAF">
      <w:pPr>
        <w:pStyle w:val="Nidungvnbn"/>
        <w:rPr>
          <w:i/>
          <w:iCs/>
          <w:lang w:val="vi-VN"/>
        </w:rPr>
      </w:pPr>
      <w:r w:rsidRPr="00D01AB2">
        <w:rPr>
          <w:i/>
          <w:iCs/>
          <w:lang w:val="vi-VN"/>
        </w:rPr>
        <w:t>vlan 70</w:t>
      </w:r>
    </w:p>
    <w:p w14:paraId="0312B385" w14:textId="77777777" w:rsidR="00B03BAF" w:rsidRPr="00D01AB2" w:rsidRDefault="00B03BAF" w:rsidP="00B03BAF">
      <w:pPr>
        <w:pStyle w:val="Nidungvnbn"/>
        <w:rPr>
          <w:i/>
          <w:iCs/>
          <w:lang w:val="vi-VN"/>
        </w:rPr>
      </w:pPr>
      <w:r w:rsidRPr="00D01AB2">
        <w:rPr>
          <w:i/>
          <w:iCs/>
          <w:lang w:val="vi-VN"/>
        </w:rPr>
        <w:t>name v70</w:t>
      </w:r>
    </w:p>
    <w:p w14:paraId="7F7DB30E" w14:textId="77777777" w:rsidR="00B03BAF" w:rsidRPr="00D01AB2" w:rsidRDefault="00B03BAF" w:rsidP="00B03BAF">
      <w:pPr>
        <w:pStyle w:val="Nidungvnbn"/>
        <w:rPr>
          <w:i/>
          <w:iCs/>
          <w:lang w:val="vi-VN"/>
        </w:rPr>
      </w:pPr>
      <w:r w:rsidRPr="00D01AB2">
        <w:rPr>
          <w:i/>
          <w:iCs/>
          <w:lang w:val="vi-VN"/>
        </w:rPr>
        <w:lastRenderedPageBreak/>
        <w:t>vlan 80</w:t>
      </w:r>
    </w:p>
    <w:p w14:paraId="144B13B5" w14:textId="77777777" w:rsidR="00B03BAF" w:rsidRPr="00D01AB2" w:rsidRDefault="00B03BAF" w:rsidP="00B03BAF">
      <w:pPr>
        <w:pStyle w:val="Nidungvnbn"/>
        <w:rPr>
          <w:i/>
          <w:iCs/>
          <w:lang w:val="vi-VN"/>
        </w:rPr>
      </w:pPr>
      <w:r w:rsidRPr="00D01AB2">
        <w:rPr>
          <w:i/>
          <w:iCs/>
          <w:lang w:val="vi-VN"/>
        </w:rPr>
        <w:t>name v80</w:t>
      </w:r>
    </w:p>
    <w:p w14:paraId="1F3FB549" w14:textId="77777777" w:rsidR="00B03BAF" w:rsidRPr="00D01AB2" w:rsidRDefault="00B03BAF" w:rsidP="00B03BAF">
      <w:pPr>
        <w:pStyle w:val="Nidungvnbn"/>
        <w:rPr>
          <w:i/>
          <w:iCs/>
          <w:lang w:val="vi-VN"/>
        </w:rPr>
      </w:pPr>
      <w:r w:rsidRPr="00D01AB2">
        <w:rPr>
          <w:i/>
          <w:iCs/>
          <w:lang w:val="vi-VN"/>
        </w:rPr>
        <w:t>vlan 90</w:t>
      </w:r>
    </w:p>
    <w:p w14:paraId="6A1A83A4" w14:textId="77777777" w:rsidR="00B03BAF" w:rsidRPr="00D01AB2" w:rsidRDefault="00B03BAF" w:rsidP="00B03BAF">
      <w:pPr>
        <w:pStyle w:val="Nidungvnbn"/>
        <w:rPr>
          <w:i/>
          <w:iCs/>
          <w:lang w:val="vi-VN"/>
        </w:rPr>
      </w:pPr>
      <w:r w:rsidRPr="00D01AB2">
        <w:rPr>
          <w:i/>
          <w:iCs/>
          <w:lang w:val="vi-VN"/>
        </w:rPr>
        <w:t>name v90</w:t>
      </w:r>
    </w:p>
    <w:p w14:paraId="1639076B" w14:textId="77777777" w:rsidR="00B03BAF" w:rsidRPr="00D01AB2" w:rsidRDefault="00B03BAF" w:rsidP="00B03BAF">
      <w:pPr>
        <w:pStyle w:val="Nidungvnbn"/>
        <w:rPr>
          <w:i/>
          <w:iCs/>
          <w:lang w:val="vi-VN"/>
        </w:rPr>
      </w:pPr>
      <w:r w:rsidRPr="00D01AB2">
        <w:rPr>
          <w:i/>
          <w:iCs/>
          <w:lang w:val="vi-VN"/>
        </w:rPr>
        <w:t>vlan 999</w:t>
      </w:r>
    </w:p>
    <w:p w14:paraId="24DE495F" w14:textId="77777777" w:rsidR="00B03BAF" w:rsidRPr="00D01AB2" w:rsidRDefault="00B03BAF" w:rsidP="00B03BAF">
      <w:pPr>
        <w:pStyle w:val="Nidungvnbn"/>
        <w:rPr>
          <w:i/>
          <w:iCs/>
          <w:lang w:val="vi-VN"/>
        </w:rPr>
      </w:pPr>
      <w:r w:rsidRPr="00D01AB2">
        <w:rPr>
          <w:i/>
          <w:iCs/>
          <w:lang w:val="vi-VN"/>
        </w:rPr>
        <w:t>name v999</w:t>
      </w:r>
    </w:p>
    <w:p w14:paraId="7EB18F82" w14:textId="77777777" w:rsidR="00B03BAF" w:rsidRPr="00D01AB2" w:rsidRDefault="00B03BAF" w:rsidP="00B03BAF">
      <w:pPr>
        <w:pStyle w:val="Nidungvnbn"/>
        <w:rPr>
          <w:i/>
          <w:iCs/>
          <w:lang w:val="vi-VN"/>
        </w:rPr>
      </w:pPr>
      <w:r w:rsidRPr="00D01AB2">
        <w:rPr>
          <w:i/>
          <w:iCs/>
          <w:lang w:val="vi-VN"/>
        </w:rPr>
        <w:t>interface FastEthernet0/1</w:t>
      </w:r>
    </w:p>
    <w:p w14:paraId="7CDB71CC" w14:textId="77777777" w:rsidR="00B03BAF" w:rsidRPr="00D01AB2" w:rsidRDefault="00B03BAF" w:rsidP="00B03BAF">
      <w:pPr>
        <w:pStyle w:val="Nidungvnbn"/>
        <w:rPr>
          <w:i/>
          <w:iCs/>
          <w:lang w:val="vi-VN"/>
        </w:rPr>
      </w:pPr>
      <w:r w:rsidRPr="00D01AB2">
        <w:rPr>
          <w:i/>
          <w:iCs/>
          <w:lang w:val="vi-VN"/>
        </w:rPr>
        <w:t>switchport mode trunk</w:t>
      </w:r>
    </w:p>
    <w:p w14:paraId="09A99DD1" w14:textId="77777777" w:rsidR="00B03BAF" w:rsidRPr="00D01AB2" w:rsidRDefault="00B03BAF" w:rsidP="00B03BAF">
      <w:pPr>
        <w:pStyle w:val="Nidungvnbn"/>
        <w:rPr>
          <w:i/>
          <w:iCs/>
          <w:lang w:val="vi-VN"/>
        </w:rPr>
      </w:pPr>
      <w:r w:rsidRPr="00D01AB2">
        <w:rPr>
          <w:i/>
          <w:iCs/>
          <w:lang w:val="vi-VN"/>
        </w:rPr>
        <w:t>interface FastEthernet1/1</w:t>
      </w:r>
    </w:p>
    <w:p w14:paraId="4B181465" w14:textId="77777777" w:rsidR="00B03BAF" w:rsidRPr="00D01AB2" w:rsidRDefault="00B03BAF" w:rsidP="00B03BAF">
      <w:pPr>
        <w:pStyle w:val="Nidungvnbn"/>
        <w:rPr>
          <w:i/>
          <w:iCs/>
          <w:lang w:val="vi-VN"/>
        </w:rPr>
      </w:pPr>
      <w:r w:rsidRPr="00D01AB2">
        <w:rPr>
          <w:i/>
          <w:iCs/>
          <w:lang w:val="vi-VN"/>
        </w:rPr>
        <w:t>switchport mode access</w:t>
      </w:r>
    </w:p>
    <w:p w14:paraId="75D34CBE" w14:textId="77777777" w:rsidR="00B03BAF" w:rsidRPr="00D01AB2" w:rsidRDefault="00B03BAF" w:rsidP="00B03BAF">
      <w:pPr>
        <w:pStyle w:val="Nidungvnbn"/>
        <w:rPr>
          <w:i/>
          <w:iCs/>
          <w:lang w:val="vi-VN"/>
        </w:rPr>
      </w:pPr>
      <w:r w:rsidRPr="00D01AB2">
        <w:rPr>
          <w:i/>
          <w:iCs/>
          <w:lang w:val="vi-VN"/>
        </w:rPr>
        <w:t>switchport access vlan 80</w:t>
      </w:r>
    </w:p>
    <w:p w14:paraId="4633FDFF" w14:textId="77777777" w:rsidR="00B03BAF" w:rsidRPr="00D01AB2" w:rsidRDefault="00B03BAF" w:rsidP="00B03BAF">
      <w:pPr>
        <w:pStyle w:val="Nidungvnbn"/>
        <w:rPr>
          <w:i/>
          <w:iCs/>
          <w:lang w:val="vi-VN"/>
        </w:rPr>
      </w:pPr>
      <w:r w:rsidRPr="00D01AB2">
        <w:rPr>
          <w:i/>
          <w:iCs/>
          <w:lang w:val="vi-VN"/>
        </w:rPr>
        <w:t>interface FastEthernet2/1</w:t>
      </w:r>
    </w:p>
    <w:p w14:paraId="53A40BE8" w14:textId="77777777" w:rsidR="00B03BAF" w:rsidRPr="00D01AB2" w:rsidRDefault="00B03BAF" w:rsidP="00B03BAF">
      <w:pPr>
        <w:pStyle w:val="Nidungvnbn"/>
        <w:rPr>
          <w:i/>
          <w:iCs/>
          <w:lang w:val="vi-VN"/>
        </w:rPr>
      </w:pPr>
      <w:r w:rsidRPr="00D01AB2">
        <w:rPr>
          <w:i/>
          <w:iCs/>
          <w:lang w:val="vi-VN"/>
        </w:rPr>
        <w:t>switchport mode access</w:t>
      </w:r>
    </w:p>
    <w:p w14:paraId="5769AF2D" w14:textId="77777777" w:rsidR="00B03BAF" w:rsidRPr="00D01AB2" w:rsidRDefault="00B03BAF" w:rsidP="00B03BAF">
      <w:pPr>
        <w:pStyle w:val="Nidungvnbn"/>
        <w:rPr>
          <w:i/>
          <w:iCs/>
          <w:lang w:val="vi-VN"/>
        </w:rPr>
      </w:pPr>
      <w:r w:rsidRPr="00D01AB2">
        <w:rPr>
          <w:i/>
          <w:iCs/>
          <w:lang w:val="vi-VN"/>
        </w:rPr>
        <w:t>switchport access vlan 80</w:t>
      </w:r>
    </w:p>
    <w:p w14:paraId="0C7240C5" w14:textId="77777777" w:rsidR="00B03BAF" w:rsidRPr="00D01AB2" w:rsidRDefault="00B03BAF" w:rsidP="00B03BAF">
      <w:pPr>
        <w:pStyle w:val="Nidungvnbn"/>
        <w:rPr>
          <w:i/>
          <w:iCs/>
          <w:lang w:val="vi-VN"/>
        </w:rPr>
      </w:pPr>
      <w:r w:rsidRPr="00D01AB2">
        <w:rPr>
          <w:i/>
          <w:iCs/>
          <w:lang w:val="vi-VN"/>
        </w:rPr>
        <w:t>interface FastEthernet3/1</w:t>
      </w:r>
    </w:p>
    <w:p w14:paraId="162B7CDE" w14:textId="77777777" w:rsidR="00B03BAF" w:rsidRPr="00D01AB2" w:rsidRDefault="00B03BAF" w:rsidP="00B03BAF">
      <w:pPr>
        <w:pStyle w:val="Nidungvnbn"/>
        <w:rPr>
          <w:i/>
          <w:iCs/>
          <w:lang w:val="vi-VN"/>
        </w:rPr>
      </w:pPr>
      <w:r w:rsidRPr="00D01AB2">
        <w:rPr>
          <w:i/>
          <w:iCs/>
          <w:lang w:val="vi-VN"/>
        </w:rPr>
        <w:t>switchport mode access</w:t>
      </w:r>
    </w:p>
    <w:p w14:paraId="1D620613" w14:textId="74FBEC3E" w:rsidR="00B03BAF" w:rsidRPr="00D01AB2" w:rsidRDefault="00B03BAF" w:rsidP="00B03BAF">
      <w:pPr>
        <w:pStyle w:val="Nidungvnbn"/>
        <w:rPr>
          <w:i/>
          <w:iCs/>
          <w:lang w:val="vi-VN"/>
        </w:rPr>
      </w:pPr>
      <w:r w:rsidRPr="00D01AB2">
        <w:rPr>
          <w:i/>
          <w:iCs/>
          <w:lang w:val="vi-VN"/>
        </w:rPr>
        <w:t>switchport access vlan 80</w:t>
      </w:r>
    </w:p>
    <w:p w14:paraId="7FA2F830" w14:textId="77777777" w:rsidR="00B03BAF" w:rsidRPr="00D01AB2" w:rsidRDefault="00B03BAF" w:rsidP="00B03BAF">
      <w:pPr>
        <w:pStyle w:val="Nidungvnbn"/>
        <w:rPr>
          <w:i/>
          <w:iCs/>
          <w:lang w:val="vi-VN"/>
        </w:rPr>
      </w:pPr>
    </w:p>
    <w:p w14:paraId="548FCDEF" w14:textId="49B72083" w:rsidR="00B03BAF" w:rsidRPr="00B03BAF" w:rsidRDefault="00DC00A3" w:rsidP="00B03BAF">
      <w:pPr>
        <w:pStyle w:val="Tiumccp3"/>
        <w:rPr>
          <w:lang w:val="vi-VN"/>
        </w:rPr>
      </w:pPr>
      <w:bookmarkStart w:id="62" w:name="_Toc132895642"/>
      <w:r>
        <w:rPr>
          <w:lang w:val="vi-VN"/>
        </w:rPr>
        <w:t>5.1.3.</w:t>
      </w:r>
      <w:r>
        <w:t>8</w:t>
      </w:r>
      <w:r w:rsidR="00B03BAF">
        <w:rPr>
          <w:lang w:val="vi-VN"/>
        </w:rPr>
        <w:t xml:space="preserve"> </w:t>
      </w:r>
      <w:r w:rsidR="00B03BAF" w:rsidRPr="00B03BAF">
        <w:rPr>
          <w:lang w:val="vi-VN"/>
        </w:rPr>
        <w:t>Switch Phòng B211:</w:t>
      </w:r>
      <w:bookmarkEnd w:id="62"/>
    </w:p>
    <w:p w14:paraId="2BDC2B28" w14:textId="77777777" w:rsidR="00B03BAF" w:rsidRPr="00D01AB2" w:rsidRDefault="00B03BAF" w:rsidP="00B03BAF">
      <w:pPr>
        <w:pStyle w:val="Nidungvnbn"/>
        <w:rPr>
          <w:i/>
          <w:iCs/>
          <w:lang w:val="vi-VN"/>
        </w:rPr>
      </w:pPr>
      <w:r w:rsidRPr="00D01AB2">
        <w:rPr>
          <w:i/>
          <w:iCs/>
          <w:lang w:val="vi-VN"/>
        </w:rPr>
        <w:t>conf ter</w:t>
      </w:r>
    </w:p>
    <w:p w14:paraId="3870757F" w14:textId="77777777" w:rsidR="00B03BAF" w:rsidRPr="00D01AB2" w:rsidRDefault="00B03BAF" w:rsidP="00B03BAF">
      <w:pPr>
        <w:pStyle w:val="Nidungvnbn"/>
        <w:rPr>
          <w:i/>
          <w:iCs/>
          <w:lang w:val="vi-VN"/>
        </w:rPr>
      </w:pPr>
      <w:r w:rsidRPr="00D01AB2">
        <w:rPr>
          <w:i/>
          <w:iCs/>
          <w:lang w:val="vi-VN"/>
        </w:rPr>
        <w:t>vlan 70</w:t>
      </w:r>
    </w:p>
    <w:p w14:paraId="4D586C6B" w14:textId="77777777" w:rsidR="00B03BAF" w:rsidRPr="00D01AB2" w:rsidRDefault="00B03BAF" w:rsidP="00B03BAF">
      <w:pPr>
        <w:pStyle w:val="Nidungvnbn"/>
        <w:rPr>
          <w:i/>
          <w:iCs/>
          <w:lang w:val="vi-VN"/>
        </w:rPr>
      </w:pPr>
      <w:r w:rsidRPr="00D01AB2">
        <w:rPr>
          <w:i/>
          <w:iCs/>
          <w:lang w:val="vi-VN"/>
        </w:rPr>
        <w:t>name v70</w:t>
      </w:r>
    </w:p>
    <w:p w14:paraId="54441232" w14:textId="77777777" w:rsidR="00B03BAF" w:rsidRPr="00D01AB2" w:rsidRDefault="00B03BAF" w:rsidP="00B03BAF">
      <w:pPr>
        <w:pStyle w:val="Nidungvnbn"/>
        <w:rPr>
          <w:i/>
          <w:iCs/>
          <w:lang w:val="vi-VN"/>
        </w:rPr>
      </w:pPr>
      <w:r w:rsidRPr="00D01AB2">
        <w:rPr>
          <w:i/>
          <w:iCs/>
          <w:lang w:val="vi-VN"/>
        </w:rPr>
        <w:t>vlan 80</w:t>
      </w:r>
    </w:p>
    <w:p w14:paraId="527AF363" w14:textId="77777777" w:rsidR="00B03BAF" w:rsidRPr="00D01AB2" w:rsidRDefault="00B03BAF" w:rsidP="00B03BAF">
      <w:pPr>
        <w:pStyle w:val="Nidungvnbn"/>
        <w:rPr>
          <w:i/>
          <w:iCs/>
          <w:lang w:val="vi-VN"/>
        </w:rPr>
      </w:pPr>
      <w:r w:rsidRPr="00D01AB2">
        <w:rPr>
          <w:i/>
          <w:iCs/>
          <w:lang w:val="vi-VN"/>
        </w:rPr>
        <w:t>name v80</w:t>
      </w:r>
    </w:p>
    <w:p w14:paraId="51D7F408" w14:textId="77777777" w:rsidR="00B03BAF" w:rsidRPr="00D01AB2" w:rsidRDefault="00B03BAF" w:rsidP="00B03BAF">
      <w:pPr>
        <w:pStyle w:val="Nidungvnbn"/>
        <w:rPr>
          <w:i/>
          <w:iCs/>
          <w:lang w:val="vi-VN"/>
        </w:rPr>
      </w:pPr>
      <w:r w:rsidRPr="00D01AB2">
        <w:rPr>
          <w:i/>
          <w:iCs/>
          <w:lang w:val="vi-VN"/>
        </w:rPr>
        <w:t>vlan 90</w:t>
      </w:r>
    </w:p>
    <w:p w14:paraId="64B9B34A" w14:textId="77777777" w:rsidR="00B03BAF" w:rsidRPr="00D01AB2" w:rsidRDefault="00B03BAF" w:rsidP="00B03BAF">
      <w:pPr>
        <w:pStyle w:val="Nidungvnbn"/>
        <w:rPr>
          <w:i/>
          <w:iCs/>
          <w:lang w:val="vi-VN"/>
        </w:rPr>
      </w:pPr>
      <w:r w:rsidRPr="00D01AB2">
        <w:rPr>
          <w:i/>
          <w:iCs/>
          <w:lang w:val="vi-VN"/>
        </w:rPr>
        <w:t>name v90</w:t>
      </w:r>
    </w:p>
    <w:p w14:paraId="43201CA9" w14:textId="77777777" w:rsidR="00B03BAF" w:rsidRPr="00D01AB2" w:rsidRDefault="00B03BAF" w:rsidP="00B03BAF">
      <w:pPr>
        <w:pStyle w:val="Nidungvnbn"/>
        <w:rPr>
          <w:i/>
          <w:iCs/>
          <w:lang w:val="vi-VN"/>
        </w:rPr>
      </w:pPr>
      <w:r w:rsidRPr="00D01AB2">
        <w:rPr>
          <w:i/>
          <w:iCs/>
          <w:lang w:val="vi-VN"/>
        </w:rPr>
        <w:t>vlan 999</w:t>
      </w:r>
    </w:p>
    <w:p w14:paraId="41F8661F" w14:textId="77777777" w:rsidR="00B03BAF" w:rsidRPr="00D01AB2" w:rsidRDefault="00B03BAF" w:rsidP="00B03BAF">
      <w:pPr>
        <w:pStyle w:val="Nidungvnbn"/>
        <w:rPr>
          <w:i/>
          <w:iCs/>
          <w:lang w:val="vi-VN"/>
        </w:rPr>
      </w:pPr>
      <w:r w:rsidRPr="00D01AB2">
        <w:rPr>
          <w:i/>
          <w:iCs/>
          <w:lang w:val="vi-VN"/>
        </w:rPr>
        <w:lastRenderedPageBreak/>
        <w:t>name v999</w:t>
      </w:r>
    </w:p>
    <w:p w14:paraId="71728E39" w14:textId="77777777" w:rsidR="00B03BAF" w:rsidRPr="00D01AB2" w:rsidRDefault="00B03BAF" w:rsidP="00B03BAF">
      <w:pPr>
        <w:pStyle w:val="Nidungvnbn"/>
        <w:rPr>
          <w:i/>
          <w:iCs/>
          <w:lang w:val="vi-VN"/>
        </w:rPr>
      </w:pPr>
      <w:r w:rsidRPr="00D01AB2">
        <w:rPr>
          <w:i/>
          <w:iCs/>
          <w:lang w:val="vi-VN"/>
        </w:rPr>
        <w:t>interface FastEthernet0/1</w:t>
      </w:r>
    </w:p>
    <w:p w14:paraId="52C70E2D" w14:textId="77777777" w:rsidR="00B03BAF" w:rsidRPr="00D01AB2" w:rsidRDefault="00B03BAF" w:rsidP="00B03BAF">
      <w:pPr>
        <w:pStyle w:val="Nidungvnbn"/>
        <w:rPr>
          <w:i/>
          <w:iCs/>
          <w:lang w:val="vi-VN"/>
        </w:rPr>
      </w:pPr>
      <w:r w:rsidRPr="00D01AB2">
        <w:rPr>
          <w:i/>
          <w:iCs/>
          <w:lang w:val="vi-VN"/>
        </w:rPr>
        <w:t>switchport mode trunk</w:t>
      </w:r>
    </w:p>
    <w:p w14:paraId="3977BCB9" w14:textId="77777777" w:rsidR="00B03BAF" w:rsidRPr="00D01AB2" w:rsidRDefault="00B03BAF" w:rsidP="00B03BAF">
      <w:pPr>
        <w:pStyle w:val="Nidungvnbn"/>
        <w:rPr>
          <w:i/>
          <w:iCs/>
          <w:lang w:val="vi-VN"/>
        </w:rPr>
      </w:pPr>
      <w:r w:rsidRPr="00D01AB2">
        <w:rPr>
          <w:i/>
          <w:iCs/>
          <w:lang w:val="vi-VN"/>
        </w:rPr>
        <w:t>interface FastEthernet1/1</w:t>
      </w:r>
    </w:p>
    <w:p w14:paraId="418FE005" w14:textId="77777777" w:rsidR="00B03BAF" w:rsidRPr="00D01AB2" w:rsidRDefault="00B03BAF" w:rsidP="00B03BAF">
      <w:pPr>
        <w:pStyle w:val="Nidungvnbn"/>
        <w:rPr>
          <w:i/>
          <w:iCs/>
          <w:lang w:val="vi-VN"/>
        </w:rPr>
      </w:pPr>
      <w:r w:rsidRPr="00D01AB2">
        <w:rPr>
          <w:i/>
          <w:iCs/>
          <w:lang w:val="vi-VN"/>
        </w:rPr>
        <w:t>switchport mode access</w:t>
      </w:r>
    </w:p>
    <w:p w14:paraId="4791FF5A" w14:textId="77777777" w:rsidR="00B03BAF" w:rsidRPr="00D01AB2" w:rsidRDefault="00B03BAF" w:rsidP="00B03BAF">
      <w:pPr>
        <w:pStyle w:val="Nidungvnbn"/>
        <w:rPr>
          <w:i/>
          <w:iCs/>
          <w:lang w:val="vi-VN"/>
        </w:rPr>
      </w:pPr>
      <w:r w:rsidRPr="00D01AB2">
        <w:rPr>
          <w:i/>
          <w:iCs/>
          <w:lang w:val="vi-VN"/>
        </w:rPr>
        <w:t>switchport access vlan 70</w:t>
      </w:r>
    </w:p>
    <w:p w14:paraId="46FDE9E0" w14:textId="77777777" w:rsidR="00B03BAF" w:rsidRPr="00D01AB2" w:rsidRDefault="00B03BAF" w:rsidP="00B03BAF">
      <w:pPr>
        <w:pStyle w:val="Nidungvnbn"/>
        <w:rPr>
          <w:i/>
          <w:iCs/>
          <w:lang w:val="vi-VN"/>
        </w:rPr>
      </w:pPr>
      <w:r w:rsidRPr="00D01AB2">
        <w:rPr>
          <w:i/>
          <w:iCs/>
          <w:lang w:val="vi-VN"/>
        </w:rPr>
        <w:t>interface FastEthernet2/1</w:t>
      </w:r>
    </w:p>
    <w:p w14:paraId="16020979" w14:textId="77777777" w:rsidR="00B03BAF" w:rsidRPr="00D01AB2" w:rsidRDefault="00B03BAF" w:rsidP="00B03BAF">
      <w:pPr>
        <w:pStyle w:val="Nidungvnbn"/>
        <w:rPr>
          <w:i/>
          <w:iCs/>
          <w:lang w:val="vi-VN"/>
        </w:rPr>
      </w:pPr>
      <w:r w:rsidRPr="00D01AB2">
        <w:rPr>
          <w:i/>
          <w:iCs/>
          <w:lang w:val="vi-VN"/>
        </w:rPr>
        <w:t>switchport mode access</w:t>
      </w:r>
    </w:p>
    <w:p w14:paraId="67322B4A" w14:textId="77777777" w:rsidR="00B03BAF" w:rsidRPr="00D01AB2" w:rsidRDefault="00B03BAF" w:rsidP="00B03BAF">
      <w:pPr>
        <w:pStyle w:val="Nidungvnbn"/>
        <w:rPr>
          <w:i/>
          <w:iCs/>
          <w:lang w:val="vi-VN"/>
        </w:rPr>
      </w:pPr>
      <w:r w:rsidRPr="00D01AB2">
        <w:rPr>
          <w:i/>
          <w:iCs/>
          <w:lang w:val="vi-VN"/>
        </w:rPr>
        <w:t>switchport access vlan 70</w:t>
      </w:r>
    </w:p>
    <w:p w14:paraId="0AB3A8E7" w14:textId="77777777" w:rsidR="00B03BAF" w:rsidRPr="00D01AB2" w:rsidRDefault="00B03BAF" w:rsidP="00B03BAF">
      <w:pPr>
        <w:pStyle w:val="Nidungvnbn"/>
        <w:rPr>
          <w:i/>
          <w:iCs/>
          <w:lang w:val="vi-VN"/>
        </w:rPr>
      </w:pPr>
      <w:r w:rsidRPr="00D01AB2">
        <w:rPr>
          <w:i/>
          <w:iCs/>
          <w:lang w:val="vi-VN"/>
        </w:rPr>
        <w:t>interface FastEthernet3/1</w:t>
      </w:r>
    </w:p>
    <w:p w14:paraId="2963526D" w14:textId="77777777" w:rsidR="00B03BAF" w:rsidRPr="00D01AB2" w:rsidRDefault="00B03BAF" w:rsidP="00B03BAF">
      <w:pPr>
        <w:pStyle w:val="Nidungvnbn"/>
        <w:rPr>
          <w:i/>
          <w:iCs/>
          <w:lang w:val="vi-VN"/>
        </w:rPr>
      </w:pPr>
      <w:r w:rsidRPr="00D01AB2">
        <w:rPr>
          <w:i/>
          <w:iCs/>
          <w:lang w:val="vi-VN"/>
        </w:rPr>
        <w:t>switchport mode access</w:t>
      </w:r>
    </w:p>
    <w:p w14:paraId="4EDD0AFD" w14:textId="65F1CC33" w:rsidR="00B03BAF" w:rsidRPr="00D01AB2" w:rsidRDefault="00B03BAF" w:rsidP="00B03BAF">
      <w:pPr>
        <w:pStyle w:val="Nidungvnbn"/>
        <w:rPr>
          <w:i/>
          <w:iCs/>
          <w:lang w:val="vi-VN"/>
        </w:rPr>
      </w:pPr>
      <w:r w:rsidRPr="00D01AB2">
        <w:rPr>
          <w:i/>
          <w:iCs/>
          <w:lang w:val="vi-VN"/>
        </w:rPr>
        <w:t>switchport access vlan 70</w:t>
      </w:r>
    </w:p>
    <w:p w14:paraId="08339DE4" w14:textId="4D75F7D7" w:rsidR="00B03BAF" w:rsidRDefault="00B03BAF" w:rsidP="00B03BAF">
      <w:pPr>
        <w:pStyle w:val="Nidungvnbn"/>
        <w:rPr>
          <w:lang w:val="vi-VN"/>
        </w:rPr>
      </w:pPr>
    </w:p>
    <w:p w14:paraId="78FC19BA" w14:textId="535F90FA" w:rsidR="00B03BAF" w:rsidRPr="00B03BAF" w:rsidRDefault="00DC00A3" w:rsidP="00B03BAF">
      <w:pPr>
        <w:pStyle w:val="Tiumccp3"/>
        <w:rPr>
          <w:lang w:val="vi-VN"/>
        </w:rPr>
      </w:pPr>
      <w:bookmarkStart w:id="63" w:name="_Toc132895643"/>
      <w:r>
        <w:rPr>
          <w:lang w:val="vi-VN"/>
        </w:rPr>
        <w:t>5.1.3.</w:t>
      </w:r>
      <w:r>
        <w:t>9</w:t>
      </w:r>
      <w:r w:rsidR="00B03BAF">
        <w:rPr>
          <w:lang w:val="vi-VN"/>
        </w:rPr>
        <w:t xml:space="preserve"> </w:t>
      </w:r>
      <w:r w:rsidR="00B03BAF" w:rsidRPr="00B03BAF">
        <w:rPr>
          <w:lang w:val="vi-VN"/>
        </w:rPr>
        <w:t>Switch Phòng B212:</w:t>
      </w:r>
      <w:bookmarkEnd w:id="63"/>
    </w:p>
    <w:p w14:paraId="7A73F166" w14:textId="77777777" w:rsidR="00B03BAF" w:rsidRPr="00D01AB2" w:rsidRDefault="00B03BAF" w:rsidP="00B03BAF">
      <w:pPr>
        <w:pStyle w:val="Nidungvnbn"/>
        <w:rPr>
          <w:i/>
          <w:iCs/>
          <w:lang w:val="vi-VN"/>
        </w:rPr>
      </w:pPr>
      <w:r w:rsidRPr="00D01AB2">
        <w:rPr>
          <w:i/>
          <w:iCs/>
          <w:lang w:val="vi-VN"/>
        </w:rPr>
        <w:t>conf ter</w:t>
      </w:r>
    </w:p>
    <w:p w14:paraId="4D00C792" w14:textId="77777777" w:rsidR="00B03BAF" w:rsidRPr="00D01AB2" w:rsidRDefault="00B03BAF" w:rsidP="00B03BAF">
      <w:pPr>
        <w:pStyle w:val="Nidungvnbn"/>
        <w:rPr>
          <w:i/>
          <w:iCs/>
          <w:lang w:val="vi-VN"/>
        </w:rPr>
      </w:pPr>
      <w:r w:rsidRPr="00D01AB2">
        <w:rPr>
          <w:i/>
          <w:iCs/>
          <w:lang w:val="vi-VN"/>
        </w:rPr>
        <w:t>vlan 70</w:t>
      </w:r>
    </w:p>
    <w:p w14:paraId="31F50D13" w14:textId="77777777" w:rsidR="00B03BAF" w:rsidRPr="00D01AB2" w:rsidRDefault="00B03BAF" w:rsidP="00B03BAF">
      <w:pPr>
        <w:pStyle w:val="Nidungvnbn"/>
        <w:rPr>
          <w:i/>
          <w:iCs/>
          <w:lang w:val="vi-VN"/>
        </w:rPr>
      </w:pPr>
      <w:r w:rsidRPr="00D01AB2">
        <w:rPr>
          <w:i/>
          <w:iCs/>
          <w:lang w:val="vi-VN"/>
        </w:rPr>
        <w:t>name v70</w:t>
      </w:r>
    </w:p>
    <w:p w14:paraId="21034DFF" w14:textId="77777777" w:rsidR="00B03BAF" w:rsidRPr="00D01AB2" w:rsidRDefault="00B03BAF" w:rsidP="00B03BAF">
      <w:pPr>
        <w:pStyle w:val="Nidungvnbn"/>
        <w:rPr>
          <w:i/>
          <w:iCs/>
          <w:lang w:val="vi-VN"/>
        </w:rPr>
      </w:pPr>
      <w:r w:rsidRPr="00D01AB2">
        <w:rPr>
          <w:i/>
          <w:iCs/>
          <w:lang w:val="vi-VN"/>
        </w:rPr>
        <w:t>vlan 80</w:t>
      </w:r>
    </w:p>
    <w:p w14:paraId="16D3FD0A" w14:textId="77777777" w:rsidR="00B03BAF" w:rsidRPr="00D01AB2" w:rsidRDefault="00B03BAF" w:rsidP="00B03BAF">
      <w:pPr>
        <w:pStyle w:val="Nidungvnbn"/>
        <w:rPr>
          <w:i/>
          <w:iCs/>
          <w:lang w:val="vi-VN"/>
        </w:rPr>
      </w:pPr>
      <w:r w:rsidRPr="00D01AB2">
        <w:rPr>
          <w:i/>
          <w:iCs/>
          <w:lang w:val="vi-VN"/>
        </w:rPr>
        <w:t>name v80</w:t>
      </w:r>
    </w:p>
    <w:p w14:paraId="5D9F3475" w14:textId="77777777" w:rsidR="00B03BAF" w:rsidRPr="00D01AB2" w:rsidRDefault="00B03BAF" w:rsidP="00B03BAF">
      <w:pPr>
        <w:pStyle w:val="Nidungvnbn"/>
        <w:rPr>
          <w:i/>
          <w:iCs/>
          <w:lang w:val="vi-VN"/>
        </w:rPr>
      </w:pPr>
      <w:r w:rsidRPr="00D01AB2">
        <w:rPr>
          <w:i/>
          <w:iCs/>
          <w:lang w:val="vi-VN"/>
        </w:rPr>
        <w:t>vlan 90</w:t>
      </w:r>
    </w:p>
    <w:p w14:paraId="3FAC65D0" w14:textId="77777777" w:rsidR="00B03BAF" w:rsidRPr="00D01AB2" w:rsidRDefault="00B03BAF" w:rsidP="00B03BAF">
      <w:pPr>
        <w:pStyle w:val="Nidungvnbn"/>
        <w:rPr>
          <w:i/>
          <w:iCs/>
          <w:lang w:val="vi-VN"/>
        </w:rPr>
      </w:pPr>
      <w:r w:rsidRPr="00D01AB2">
        <w:rPr>
          <w:i/>
          <w:iCs/>
          <w:lang w:val="vi-VN"/>
        </w:rPr>
        <w:t>name v90</w:t>
      </w:r>
    </w:p>
    <w:p w14:paraId="53CAB953" w14:textId="77777777" w:rsidR="00B03BAF" w:rsidRPr="00D01AB2" w:rsidRDefault="00B03BAF" w:rsidP="00B03BAF">
      <w:pPr>
        <w:pStyle w:val="Nidungvnbn"/>
        <w:rPr>
          <w:i/>
          <w:iCs/>
          <w:lang w:val="vi-VN"/>
        </w:rPr>
      </w:pPr>
      <w:r w:rsidRPr="00D01AB2">
        <w:rPr>
          <w:i/>
          <w:iCs/>
          <w:lang w:val="vi-VN"/>
        </w:rPr>
        <w:t>vlan 999</w:t>
      </w:r>
    </w:p>
    <w:p w14:paraId="23347A0C" w14:textId="77777777" w:rsidR="00B03BAF" w:rsidRPr="00D01AB2" w:rsidRDefault="00B03BAF" w:rsidP="00B03BAF">
      <w:pPr>
        <w:pStyle w:val="Nidungvnbn"/>
        <w:rPr>
          <w:i/>
          <w:iCs/>
          <w:lang w:val="vi-VN"/>
        </w:rPr>
      </w:pPr>
      <w:r w:rsidRPr="00D01AB2">
        <w:rPr>
          <w:i/>
          <w:iCs/>
          <w:lang w:val="vi-VN"/>
        </w:rPr>
        <w:t>name v999</w:t>
      </w:r>
    </w:p>
    <w:p w14:paraId="2F3AF07B" w14:textId="77777777" w:rsidR="00B03BAF" w:rsidRPr="00D01AB2" w:rsidRDefault="00B03BAF" w:rsidP="00B03BAF">
      <w:pPr>
        <w:pStyle w:val="Nidungvnbn"/>
        <w:rPr>
          <w:i/>
          <w:iCs/>
          <w:lang w:val="vi-VN"/>
        </w:rPr>
      </w:pPr>
      <w:r w:rsidRPr="00D01AB2">
        <w:rPr>
          <w:i/>
          <w:iCs/>
          <w:lang w:val="vi-VN"/>
        </w:rPr>
        <w:t>interface FastEthernet0/1</w:t>
      </w:r>
    </w:p>
    <w:p w14:paraId="03287B86" w14:textId="77777777" w:rsidR="00B03BAF" w:rsidRPr="00D01AB2" w:rsidRDefault="00B03BAF" w:rsidP="00B03BAF">
      <w:pPr>
        <w:pStyle w:val="Nidungvnbn"/>
        <w:rPr>
          <w:i/>
          <w:iCs/>
          <w:lang w:val="vi-VN"/>
        </w:rPr>
      </w:pPr>
      <w:r w:rsidRPr="00D01AB2">
        <w:rPr>
          <w:i/>
          <w:iCs/>
          <w:lang w:val="vi-VN"/>
        </w:rPr>
        <w:t>switchport mode trunk</w:t>
      </w:r>
    </w:p>
    <w:p w14:paraId="4317792E" w14:textId="77777777" w:rsidR="00B03BAF" w:rsidRPr="00D01AB2" w:rsidRDefault="00B03BAF" w:rsidP="00B03BAF">
      <w:pPr>
        <w:pStyle w:val="Nidungvnbn"/>
        <w:rPr>
          <w:i/>
          <w:iCs/>
          <w:lang w:val="vi-VN"/>
        </w:rPr>
      </w:pPr>
      <w:r w:rsidRPr="00D01AB2">
        <w:rPr>
          <w:i/>
          <w:iCs/>
          <w:lang w:val="vi-VN"/>
        </w:rPr>
        <w:t>interface FastEthernet1/1</w:t>
      </w:r>
    </w:p>
    <w:p w14:paraId="7690A7B6" w14:textId="77777777" w:rsidR="00B03BAF" w:rsidRPr="00D01AB2" w:rsidRDefault="00B03BAF" w:rsidP="00B03BAF">
      <w:pPr>
        <w:pStyle w:val="Nidungvnbn"/>
        <w:rPr>
          <w:i/>
          <w:iCs/>
          <w:lang w:val="vi-VN"/>
        </w:rPr>
      </w:pPr>
      <w:r w:rsidRPr="00D01AB2">
        <w:rPr>
          <w:i/>
          <w:iCs/>
          <w:lang w:val="vi-VN"/>
        </w:rPr>
        <w:t>switchport mode access</w:t>
      </w:r>
    </w:p>
    <w:p w14:paraId="267EE555" w14:textId="77777777" w:rsidR="00B03BAF" w:rsidRPr="00D01AB2" w:rsidRDefault="00B03BAF" w:rsidP="00B03BAF">
      <w:pPr>
        <w:pStyle w:val="Nidungvnbn"/>
        <w:rPr>
          <w:i/>
          <w:iCs/>
          <w:lang w:val="vi-VN"/>
        </w:rPr>
      </w:pPr>
      <w:r w:rsidRPr="00D01AB2">
        <w:rPr>
          <w:i/>
          <w:iCs/>
          <w:lang w:val="vi-VN"/>
        </w:rPr>
        <w:lastRenderedPageBreak/>
        <w:t>switchport access vlan 80</w:t>
      </w:r>
    </w:p>
    <w:p w14:paraId="6D30BD3A" w14:textId="77777777" w:rsidR="00B03BAF" w:rsidRPr="00D01AB2" w:rsidRDefault="00B03BAF" w:rsidP="00B03BAF">
      <w:pPr>
        <w:pStyle w:val="Nidungvnbn"/>
        <w:rPr>
          <w:i/>
          <w:iCs/>
          <w:lang w:val="vi-VN"/>
        </w:rPr>
      </w:pPr>
      <w:r w:rsidRPr="00D01AB2">
        <w:rPr>
          <w:i/>
          <w:iCs/>
          <w:lang w:val="vi-VN"/>
        </w:rPr>
        <w:t>interface FastEthernet2/1</w:t>
      </w:r>
    </w:p>
    <w:p w14:paraId="01D841A0" w14:textId="77777777" w:rsidR="00B03BAF" w:rsidRPr="00D01AB2" w:rsidRDefault="00B03BAF" w:rsidP="00B03BAF">
      <w:pPr>
        <w:pStyle w:val="Nidungvnbn"/>
        <w:rPr>
          <w:i/>
          <w:iCs/>
          <w:lang w:val="vi-VN"/>
        </w:rPr>
      </w:pPr>
      <w:r w:rsidRPr="00D01AB2">
        <w:rPr>
          <w:i/>
          <w:iCs/>
          <w:lang w:val="vi-VN"/>
        </w:rPr>
        <w:t>switchport mode access</w:t>
      </w:r>
    </w:p>
    <w:p w14:paraId="605A4BCC" w14:textId="77777777" w:rsidR="00B03BAF" w:rsidRPr="00D01AB2" w:rsidRDefault="00B03BAF" w:rsidP="00B03BAF">
      <w:pPr>
        <w:pStyle w:val="Nidungvnbn"/>
        <w:rPr>
          <w:i/>
          <w:iCs/>
          <w:lang w:val="vi-VN"/>
        </w:rPr>
      </w:pPr>
      <w:r w:rsidRPr="00D01AB2">
        <w:rPr>
          <w:i/>
          <w:iCs/>
          <w:lang w:val="vi-VN"/>
        </w:rPr>
        <w:t>switchport access vlan 80</w:t>
      </w:r>
    </w:p>
    <w:p w14:paraId="031AC58E" w14:textId="77777777" w:rsidR="00B03BAF" w:rsidRPr="00D01AB2" w:rsidRDefault="00B03BAF" w:rsidP="00B03BAF">
      <w:pPr>
        <w:pStyle w:val="Nidungvnbn"/>
        <w:rPr>
          <w:i/>
          <w:iCs/>
          <w:lang w:val="vi-VN"/>
        </w:rPr>
      </w:pPr>
      <w:r w:rsidRPr="00D01AB2">
        <w:rPr>
          <w:i/>
          <w:iCs/>
          <w:lang w:val="vi-VN"/>
        </w:rPr>
        <w:t>interface FastEthernet3/1</w:t>
      </w:r>
    </w:p>
    <w:p w14:paraId="3519870B" w14:textId="77777777" w:rsidR="00B03BAF" w:rsidRPr="00D01AB2" w:rsidRDefault="00B03BAF" w:rsidP="00B03BAF">
      <w:pPr>
        <w:pStyle w:val="Nidungvnbn"/>
        <w:rPr>
          <w:i/>
          <w:iCs/>
          <w:lang w:val="vi-VN"/>
        </w:rPr>
      </w:pPr>
      <w:r w:rsidRPr="00D01AB2">
        <w:rPr>
          <w:i/>
          <w:iCs/>
          <w:lang w:val="vi-VN"/>
        </w:rPr>
        <w:t>switchport mode access</w:t>
      </w:r>
    </w:p>
    <w:p w14:paraId="2F5E7C27" w14:textId="012C75D1" w:rsidR="00B03BAF" w:rsidRPr="00D01AB2" w:rsidRDefault="00B03BAF" w:rsidP="00B03BAF">
      <w:pPr>
        <w:pStyle w:val="Nidungvnbn"/>
        <w:rPr>
          <w:i/>
          <w:iCs/>
          <w:lang w:val="vi-VN"/>
        </w:rPr>
      </w:pPr>
      <w:r w:rsidRPr="00D01AB2">
        <w:rPr>
          <w:i/>
          <w:iCs/>
          <w:lang w:val="vi-VN"/>
        </w:rPr>
        <w:t>switchport access vlan 80</w:t>
      </w:r>
    </w:p>
    <w:p w14:paraId="21B09264" w14:textId="77777777" w:rsidR="00B03BAF" w:rsidRPr="00B03BAF" w:rsidRDefault="00B03BAF" w:rsidP="00B03BAF">
      <w:pPr>
        <w:pStyle w:val="Nidungvnbn"/>
        <w:rPr>
          <w:lang w:val="vi-VN"/>
        </w:rPr>
      </w:pPr>
    </w:p>
    <w:p w14:paraId="56CDB5C4" w14:textId="21DD4D85" w:rsidR="00B03BAF" w:rsidRPr="00B03BAF" w:rsidRDefault="00DC00A3" w:rsidP="00B03BAF">
      <w:pPr>
        <w:pStyle w:val="Tiumccp3"/>
        <w:rPr>
          <w:lang w:val="vi-VN"/>
        </w:rPr>
      </w:pPr>
      <w:bookmarkStart w:id="64" w:name="_Toc132895644"/>
      <w:r>
        <w:rPr>
          <w:lang w:val="vi-VN"/>
        </w:rPr>
        <w:t>5.1.3.</w:t>
      </w:r>
      <w:r>
        <w:t>10</w:t>
      </w:r>
      <w:r w:rsidR="00B03BAF">
        <w:rPr>
          <w:lang w:val="vi-VN"/>
        </w:rPr>
        <w:t xml:space="preserve"> </w:t>
      </w:r>
      <w:r w:rsidR="00B03BAF" w:rsidRPr="00B03BAF">
        <w:rPr>
          <w:lang w:val="vi-VN"/>
        </w:rPr>
        <w:t>Switch Phòng B213:</w:t>
      </w:r>
      <w:bookmarkEnd w:id="64"/>
    </w:p>
    <w:p w14:paraId="2CC2F2A0" w14:textId="77777777" w:rsidR="00B03BAF" w:rsidRPr="00D01AB2" w:rsidRDefault="00B03BAF" w:rsidP="00B03BAF">
      <w:pPr>
        <w:pStyle w:val="Nidungvnbn"/>
        <w:rPr>
          <w:i/>
          <w:iCs/>
          <w:lang w:val="vi-VN"/>
        </w:rPr>
      </w:pPr>
      <w:r w:rsidRPr="00D01AB2">
        <w:rPr>
          <w:i/>
          <w:iCs/>
          <w:lang w:val="vi-VN"/>
        </w:rPr>
        <w:t>conf ter</w:t>
      </w:r>
    </w:p>
    <w:p w14:paraId="4DE2B678" w14:textId="77777777" w:rsidR="00B03BAF" w:rsidRPr="00D01AB2" w:rsidRDefault="00B03BAF" w:rsidP="00B03BAF">
      <w:pPr>
        <w:pStyle w:val="Nidungvnbn"/>
        <w:rPr>
          <w:i/>
          <w:iCs/>
          <w:lang w:val="vi-VN"/>
        </w:rPr>
      </w:pPr>
      <w:r w:rsidRPr="00D01AB2">
        <w:rPr>
          <w:i/>
          <w:iCs/>
          <w:lang w:val="vi-VN"/>
        </w:rPr>
        <w:t>vlan 70</w:t>
      </w:r>
    </w:p>
    <w:p w14:paraId="0D7F0B57" w14:textId="77777777" w:rsidR="00B03BAF" w:rsidRPr="00D01AB2" w:rsidRDefault="00B03BAF" w:rsidP="00B03BAF">
      <w:pPr>
        <w:pStyle w:val="Nidungvnbn"/>
        <w:rPr>
          <w:i/>
          <w:iCs/>
          <w:lang w:val="vi-VN"/>
        </w:rPr>
      </w:pPr>
      <w:r w:rsidRPr="00D01AB2">
        <w:rPr>
          <w:i/>
          <w:iCs/>
          <w:lang w:val="vi-VN"/>
        </w:rPr>
        <w:t>name v70</w:t>
      </w:r>
    </w:p>
    <w:p w14:paraId="5DE2B1BD" w14:textId="77777777" w:rsidR="00B03BAF" w:rsidRPr="00D01AB2" w:rsidRDefault="00B03BAF" w:rsidP="00B03BAF">
      <w:pPr>
        <w:pStyle w:val="Nidungvnbn"/>
        <w:rPr>
          <w:i/>
          <w:iCs/>
          <w:lang w:val="vi-VN"/>
        </w:rPr>
      </w:pPr>
      <w:r w:rsidRPr="00D01AB2">
        <w:rPr>
          <w:i/>
          <w:iCs/>
          <w:lang w:val="vi-VN"/>
        </w:rPr>
        <w:t>vlan 80</w:t>
      </w:r>
    </w:p>
    <w:p w14:paraId="5CC99525" w14:textId="77777777" w:rsidR="00B03BAF" w:rsidRPr="00D01AB2" w:rsidRDefault="00B03BAF" w:rsidP="00B03BAF">
      <w:pPr>
        <w:pStyle w:val="Nidungvnbn"/>
        <w:rPr>
          <w:i/>
          <w:iCs/>
          <w:lang w:val="vi-VN"/>
        </w:rPr>
      </w:pPr>
      <w:r w:rsidRPr="00D01AB2">
        <w:rPr>
          <w:i/>
          <w:iCs/>
          <w:lang w:val="vi-VN"/>
        </w:rPr>
        <w:t>name v80</w:t>
      </w:r>
    </w:p>
    <w:p w14:paraId="3C6BA573" w14:textId="77777777" w:rsidR="00B03BAF" w:rsidRPr="00D01AB2" w:rsidRDefault="00B03BAF" w:rsidP="00B03BAF">
      <w:pPr>
        <w:pStyle w:val="Nidungvnbn"/>
        <w:rPr>
          <w:i/>
          <w:iCs/>
          <w:lang w:val="vi-VN"/>
        </w:rPr>
      </w:pPr>
      <w:r w:rsidRPr="00D01AB2">
        <w:rPr>
          <w:i/>
          <w:iCs/>
          <w:lang w:val="vi-VN"/>
        </w:rPr>
        <w:t>vlan 90</w:t>
      </w:r>
    </w:p>
    <w:p w14:paraId="08B71408" w14:textId="77777777" w:rsidR="00B03BAF" w:rsidRPr="00D01AB2" w:rsidRDefault="00B03BAF" w:rsidP="00B03BAF">
      <w:pPr>
        <w:pStyle w:val="Nidungvnbn"/>
        <w:rPr>
          <w:i/>
          <w:iCs/>
          <w:lang w:val="vi-VN"/>
        </w:rPr>
      </w:pPr>
      <w:r w:rsidRPr="00D01AB2">
        <w:rPr>
          <w:i/>
          <w:iCs/>
          <w:lang w:val="vi-VN"/>
        </w:rPr>
        <w:t>name v90</w:t>
      </w:r>
    </w:p>
    <w:p w14:paraId="728835EB" w14:textId="77777777" w:rsidR="00B03BAF" w:rsidRPr="00D01AB2" w:rsidRDefault="00B03BAF" w:rsidP="00B03BAF">
      <w:pPr>
        <w:pStyle w:val="Nidungvnbn"/>
        <w:rPr>
          <w:i/>
          <w:iCs/>
          <w:lang w:val="vi-VN"/>
        </w:rPr>
      </w:pPr>
      <w:r w:rsidRPr="00D01AB2">
        <w:rPr>
          <w:i/>
          <w:iCs/>
          <w:lang w:val="vi-VN"/>
        </w:rPr>
        <w:t>vlan 999</w:t>
      </w:r>
    </w:p>
    <w:p w14:paraId="6E896F5B" w14:textId="77777777" w:rsidR="00B03BAF" w:rsidRPr="00D01AB2" w:rsidRDefault="00B03BAF" w:rsidP="00B03BAF">
      <w:pPr>
        <w:pStyle w:val="Nidungvnbn"/>
        <w:rPr>
          <w:i/>
          <w:iCs/>
          <w:lang w:val="vi-VN"/>
        </w:rPr>
      </w:pPr>
      <w:r w:rsidRPr="00D01AB2">
        <w:rPr>
          <w:i/>
          <w:iCs/>
          <w:lang w:val="vi-VN"/>
        </w:rPr>
        <w:t>name v999</w:t>
      </w:r>
    </w:p>
    <w:p w14:paraId="2981E0FC" w14:textId="77777777" w:rsidR="00B03BAF" w:rsidRPr="00D01AB2" w:rsidRDefault="00B03BAF" w:rsidP="00B03BAF">
      <w:pPr>
        <w:pStyle w:val="Nidungvnbn"/>
        <w:rPr>
          <w:i/>
          <w:iCs/>
          <w:lang w:val="vi-VN"/>
        </w:rPr>
      </w:pPr>
      <w:r w:rsidRPr="00D01AB2">
        <w:rPr>
          <w:i/>
          <w:iCs/>
          <w:lang w:val="vi-VN"/>
        </w:rPr>
        <w:t>interface FastEthernet0/1</w:t>
      </w:r>
    </w:p>
    <w:p w14:paraId="76A0DED0" w14:textId="77777777" w:rsidR="00B03BAF" w:rsidRPr="00D01AB2" w:rsidRDefault="00B03BAF" w:rsidP="00B03BAF">
      <w:pPr>
        <w:pStyle w:val="Nidungvnbn"/>
        <w:rPr>
          <w:i/>
          <w:iCs/>
          <w:lang w:val="vi-VN"/>
        </w:rPr>
      </w:pPr>
      <w:r w:rsidRPr="00D01AB2">
        <w:rPr>
          <w:i/>
          <w:iCs/>
          <w:lang w:val="vi-VN"/>
        </w:rPr>
        <w:t>switchport mode trunk</w:t>
      </w:r>
    </w:p>
    <w:p w14:paraId="1490C568" w14:textId="77777777" w:rsidR="00B03BAF" w:rsidRPr="00D01AB2" w:rsidRDefault="00B03BAF" w:rsidP="00B03BAF">
      <w:pPr>
        <w:pStyle w:val="Nidungvnbn"/>
        <w:rPr>
          <w:i/>
          <w:iCs/>
          <w:lang w:val="vi-VN"/>
        </w:rPr>
      </w:pPr>
      <w:r w:rsidRPr="00D01AB2">
        <w:rPr>
          <w:i/>
          <w:iCs/>
          <w:lang w:val="vi-VN"/>
        </w:rPr>
        <w:t>interface FastEthernet1/1</w:t>
      </w:r>
    </w:p>
    <w:p w14:paraId="10F1D35E" w14:textId="77777777" w:rsidR="00B03BAF" w:rsidRPr="00D01AB2" w:rsidRDefault="00B03BAF" w:rsidP="00B03BAF">
      <w:pPr>
        <w:pStyle w:val="Nidungvnbn"/>
        <w:rPr>
          <w:i/>
          <w:iCs/>
          <w:lang w:val="vi-VN"/>
        </w:rPr>
      </w:pPr>
      <w:r w:rsidRPr="00D01AB2">
        <w:rPr>
          <w:i/>
          <w:iCs/>
          <w:lang w:val="vi-VN"/>
        </w:rPr>
        <w:t>switchport mode access</w:t>
      </w:r>
    </w:p>
    <w:p w14:paraId="2846738C" w14:textId="77777777" w:rsidR="00B03BAF" w:rsidRPr="00D01AB2" w:rsidRDefault="00B03BAF" w:rsidP="00B03BAF">
      <w:pPr>
        <w:pStyle w:val="Nidungvnbn"/>
        <w:rPr>
          <w:i/>
          <w:iCs/>
          <w:lang w:val="vi-VN"/>
        </w:rPr>
      </w:pPr>
      <w:r w:rsidRPr="00D01AB2">
        <w:rPr>
          <w:i/>
          <w:iCs/>
          <w:lang w:val="vi-VN"/>
        </w:rPr>
        <w:t>switchport access vlan 90</w:t>
      </w:r>
    </w:p>
    <w:p w14:paraId="31CB96C1" w14:textId="77777777" w:rsidR="00B03BAF" w:rsidRPr="00D01AB2" w:rsidRDefault="00B03BAF" w:rsidP="00B03BAF">
      <w:pPr>
        <w:pStyle w:val="Nidungvnbn"/>
        <w:rPr>
          <w:i/>
          <w:iCs/>
          <w:lang w:val="vi-VN"/>
        </w:rPr>
      </w:pPr>
      <w:r w:rsidRPr="00D01AB2">
        <w:rPr>
          <w:i/>
          <w:iCs/>
          <w:lang w:val="vi-VN"/>
        </w:rPr>
        <w:t>interface FastEthernet2/1</w:t>
      </w:r>
    </w:p>
    <w:p w14:paraId="6A633C3C" w14:textId="77777777" w:rsidR="00B03BAF" w:rsidRPr="00D01AB2" w:rsidRDefault="00B03BAF" w:rsidP="00B03BAF">
      <w:pPr>
        <w:pStyle w:val="Nidungvnbn"/>
        <w:rPr>
          <w:i/>
          <w:iCs/>
          <w:lang w:val="vi-VN"/>
        </w:rPr>
      </w:pPr>
      <w:r w:rsidRPr="00D01AB2">
        <w:rPr>
          <w:i/>
          <w:iCs/>
          <w:lang w:val="vi-VN"/>
        </w:rPr>
        <w:t>switchport mode access</w:t>
      </w:r>
    </w:p>
    <w:p w14:paraId="7C0AA6A1" w14:textId="77777777" w:rsidR="00B03BAF" w:rsidRPr="00D01AB2" w:rsidRDefault="00B03BAF" w:rsidP="00B03BAF">
      <w:pPr>
        <w:pStyle w:val="Nidungvnbn"/>
        <w:rPr>
          <w:i/>
          <w:iCs/>
          <w:lang w:val="vi-VN"/>
        </w:rPr>
      </w:pPr>
      <w:r w:rsidRPr="00D01AB2">
        <w:rPr>
          <w:i/>
          <w:iCs/>
          <w:lang w:val="vi-VN"/>
        </w:rPr>
        <w:t>switchport access vlan 90</w:t>
      </w:r>
    </w:p>
    <w:p w14:paraId="3FA770B7" w14:textId="77777777" w:rsidR="00B03BAF" w:rsidRPr="00D01AB2" w:rsidRDefault="00B03BAF" w:rsidP="00B03BAF">
      <w:pPr>
        <w:pStyle w:val="Nidungvnbn"/>
        <w:rPr>
          <w:i/>
          <w:iCs/>
          <w:lang w:val="vi-VN"/>
        </w:rPr>
      </w:pPr>
      <w:r w:rsidRPr="00D01AB2">
        <w:rPr>
          <w:i/>
          <w:iCs/>
          <w:lang w:val="vi-VN"/>
        </w:rPr>
        <w:t>interface FastEthernet3/1</w:t>
      </w:r>
    </w:p>
    <w:p w14:paraId="159BEAA2" w14:textId="77777777" w:rsidR="00B03BAF" w:rsidRPr="00D01AB2" w:rsidRDefault="00B03BAF" w:rsidP="00B03BAF">
      <w:pPr>
        <w:pStyle w:val="Nidungvnbn"/>
        <w:rPr>
          <w:i/>
          <w:iCs/>
          <w:lang w:val="vi-VN"/>
        </w:rPr>
      </w:pPr>
      <w:r w:rsidRPr="00D01AB2">
        <w:rPr>
          <w:i/>
          <w:iCs/>
          <w:lang w:val="vi-VN"/>
        </w:rPr>
        <w:lastRenderedPageBreak/>
        <w:t>switchport mode access</w:t>
      </w:r>
    </w:p>
    <w:p w14:paraId="41B1D38A" w14:textId="5C94A089" w:rsidR="00B03BAF" w:rsidRPr="00D01AB2" w:rsidRDefault="00B03BAF" w:rsidP="00B03BAF">
      <w:pPr>
        <w:pStyle w:val="Nidungvnbn"/>
        <w:rPr>
          <w:i/>
          <w:iCs/>
          <w:lang w:val="vi-VN"/>
        </w:rPr>
      </w:pPr>
      <w:r w:rsidRPr="00D01AB2">
        <w:rPr>
          <w:i/>
          <w:iCs/>
          <w:lang w:val="vi-VN"/>
        </w:rPr>
        <w:t>switchport access vlan 90</w:t>
      </w:r>
    </w:p>
    <w:p w14:paraId="4CDF9910" w14:textId="77777777" w:rsidR="00B03BAF" w:rsidRPr="00D01AB2" w:rsidRDefault="00B03BAF" w:rsidP="00B03BAF">
      <w:pPr>
        <w:pStyle w:val="Nidungvnbn"/>
        <w:rPr>
          <w:i/>
          <w:iCs/>
          <w:lang w:val="vi-VN"/>
        </w:rPr>
      </w:pPr>
    </w:p>
    <w:p w14:paraId="1242375A" w14:textId="43C62536" w:rsidR="00B03BAF" w:rsidRDefault="00B03BAF" w:rsidP="00B03BAF">
      <w:pPr>
        <w:pStyle w:val="Tiumccp1"/>
        <w:rPr>
          <w:lang w:val="vi-VN"/>
        </w:rPr>
      </w:pPr>
      <w:bookmarkStart w:id="65" w:name="_Toc132895645"/>
      <w:r>
        <w:rPr>
          <w:lang w:val="vi-VN"/>
        </w:rPr>
        <w:t>5.2 Cấu hình router</w:t>
      </w:r>
      <w:bookmarkEnd w:id="65"/>
    </w:p>
    <w:p w14:paraId="12A1322B" w14:textId="241D424F" w:rsidR="00B03BAF" w:rsidRPr="00B03BAF" w:rsidRDefault="00B03BAF" w:rsidP="00B03BAF">
      <w:pPr>
        <w:pStyle w:val="Tiumccp2"/>
        <w:rPr>
          <w:lang w:val="vi-VN"/>
        </w:rPr>
      </w:pPr>
      <w:bookmarkStart w:id="66" w:name="_Toc132895646"/>
      <w:r>
        <w:rPr>
          <w:lang w:val="vi-VN"/>
        </w:rPr>
        <w:t xml:space="preserve">5.2.1 </w:t>
      </w:r>
      <w:r w:rsidRPr="00B03BAF">
        <w:rPr>
          <w:lang w:val="vi-VN"/>
        </w:rPr>
        <w:t xml:space="preserve">Router </w:t>
      </w:r>
      <w:r w:rsidR="00D01AB2">
        <w:t>cơ sở</w:t>
      </w:r>
      <w:r w:rsidRPr="00B03BAF">
        <w:rPr>
          <w:lang w:val="vi-VN"/>
        </w:rPr>
        <w:t xml:space="preserve"> 1</w:t>
      </w:r>
      <w:bookmarkEnd w:id="66"/>
    </w:p>
    <w:p w14:paraId="4D0E55FD" w14:textId="77777777" w:rsidR="00B03BAF" w:rsidRPr="00D01AB2" w:rsidRDefault="00B03BAF" w:rsidP="00B03BAF">
      <w:pPr>
        <w:pStyle w:val="Nidungvnbn"/>
        <w:rPr>
          <w:i/>
          <w:iCs/>
          <w:lang w:val="vi-VN"/>
        </w:rPr>
      </w:pPr>
      <w:r w:rsidRPr="00D01AB2">
        <w:rPr>
          <w:i/>
          <w:iCs/>
          <w:lang w:val="vi-VN"/>
        </w:rPr>
        <w:t>ip uncast-routing</w:t>
      </w:r>
    </w:p>
    <w:p w14:paraId="3A05B7DB" w14:textId="77777777" w:rsidR="00B03BAF" w:rsidRPr="00D01AB2" w:rsidRDefault="00B03BAF" w:rsidP="00B03BAF">
      <w:pPr>
        <w:pStyle w:val="Nidungvnbn"/>
        <w:rPr>
          <w:i/>
          <w:iCs/>
          <w:lang w:val="vi-VN"/>
        </w:rPr>
      </w:pPr>
      <w:r w:rsidRPr="00D01AB2">
        <w:rPr>
          <w:i/>
          <w:iCs/>
          <w:lang w:val="vi-VN"/>
        </w:rPr>
        <w:t>interface FastEthernet0/0</w:t>
      </w:r>
    </w:p>
    <w:p w14:paraId="086B2A73" w14:textId="77777777" w:rsidR="00B03BAF" w:rsidRPr="00D01AB2" w:rsidRDefault="00B03BAF" w:rsidP="00B03BAF">
      <w:pPr>
        <w:pStyle w:val="Nidungvnbn"/>
        <w:rPr>
          <w:i/>
          <w:iCs/>
          <w:lang w:val="vi-VN"/>
        </w:rPr>
      </w:pPr>
      <w:r w:rsidRPr="00D01AB2">
        <w:rPr>
          <w:i/>
          <w:iCs/>
          <w:lang w:val="vi-VN"/>
        </w:rPr>
        <w:t>ip address 192.168.123.1 255.255.255.0</w:t>
      </w:r>
    </w:p>
    <w:p w14:paraId="124821BF" w14:textId="77777777" w:rsidR="00B03BAF" w:rsidRPr="00D01AB2" w:rsidRDefault="00B03BAF" w:rsidP="00B03BAF">
      <w:pPr>
        <w:pStyle w:val="Nidungvnbn"/>
        <w:rPr>
          <w:i/>
          <w:iCs/>
          <w:lang w:val="vi-VN"/>
        </w:rPr>
      </w:pPr>
      <w:r w:rsidRPr="00D01AB2">
        <w:rPr>
          <w:i/>
          <w:iCs/>
          <w:lang w:val="vi-VN"/>
        </w:rPr>
        <w:t>interface FastEthernet0/1</w:t>
      </w:r>
    </w:p>
    <w:p w14:paraId="7443570D" w14:textId="77777777" w:rsidR="00B03BAF" w:rsidRPr="00D01AB2" w:rsidRDefault="00B03BAF" w:rsidP="00B03BAF">
      <w:pPr>
        <w:pStyle w:val="Nidungvnbn"/>
        <w:rPr>
          <w:i/>
          <w:iCs/>
          <w:lang w:val="vi-VN"/>
        </w:rPr>
      </w:pPr>
      <w:r w:rsidRPr="00D01AB2">
        <w:rPr>
          <w:i/>
          <w:iCs/>
          <w:lang w:val="vi-VN"/>
        </w:rPr>
        <w:t>ip address 192.168.110.1 255.255.255.0</w:t>
      </w:r>
    </w:p>
    <w:p w14:paraId="566F968A" w14:textId="77777777" w:rsidR="00B03BAF" w:rsidRPr="00D01AB2" w:rsidRDefault="00B03BAF" w:rsidP="00B03BAF">
      <w:pPr>
        <w:pStyle w:val="Nidungvnbn"/>
        <w:rPr>
          <w:i/>
          <w:iCs/>
          <w:lang w:val="vi-VN"/>
        </w:rPr>
      </w:pPr>
      <w:r w:rsidRPr="00D01AB2">
        <w:rPr>
          <w:i/>
          <w:iCs/>
          <w:lang w:val="vi-VN"/>
        </w:rPr>
        <w:t>ipv6 address FE80::1 link-local</w:t>
      </w:r>
    </w:p>
    <w:p w14:paraId="11EF200D" w14:textId="77777777" w:rsidR="00B03BAF" w:rsidRPr="00D01AB2" w:rsidRDefault="00B03BAF" w:rsidP="00B03BAF">
      <w:pPr>
        <w:pStyle w:val="Nidungvnbn"/>
        <w:rPr>
          <w:i/>
          <w:iCs/>
          <w:lang w:val="vi-VN"/>
        </w:rPr>
      </w:pPr>
      <w:r w:rsidRPr="00D01AB2">
        <w:rPr>
          <w:i/>
          <w:iCs/>
          <w:lang w:val="vi-VN"/>
        </w:rPr>
        <w:t>ipv6 address 2001:DB8:CAFE:A1::1/64</w:t>
      </w:r>
    </w:p>
    <w:p w14:paraId="1DAD4620" w14:textId="77777777" w:rsidR="00B03BAF" w:rsidRPr="00D01AB2" w:rsidRDefault="00B03BAF" w:rsidP="00B03BAF">
      <w:pPr>
        <w:pStyle w:val="Nidungvnbn"/>
        <w:rPr>
          <w:i/>
          <w:iCs/>
          <w:lang w:val="vi-VN"/>
        </w:rPr>
      </w:pPr>
      <w:r w:rsidRPr="00D01AB2">
        <w:rPr>
          <w:i/>
          <w:iCs/>
          <w:lang w:val="vi-VN"/>
        </w:rPr>
        <w:t>interface Serial1/0</w:t>
      </w:r>
    </w:p>
    <w:p w14:paraId="1B680455" w14:textId="77777777" w:rsidR="00B03BAF" w:rsidRPr="00D01AB2" w:rsidRDefault="00B03BAF" w:rsidP="00B03BAF">
      <w:pPr>
        <w:pStyle w:val="Nidungvnbn"/>
        <w:rPr>
          <w:i/>
          <w:iCs/>
          <w:lang w:val="vi-VN"/>
        </w:rPr>
      </w:pPr>
      <w:r w:rsidRPr="00D01AB2">
        <w:rPr>
          <w:i/>
          <w:iCs/>
          <w:lang w:val="vi-VN"/>
        </w:rPr>
        <w:t>ip address 10.0.0.1 255.0.0.0</w:t>
      </w:r>
    </w:p>
    <w:p w14:paraId="007AE808" w14:textId="77777777" w:rsidR="00B03BAF" w:rsidRPr="00D01AB2" w:rsidRDefault="00B03BAF" w:rsidP="00B03BAF">
      <w:pPr>
        <w:pStyle w:val="Nidungvnbn"/>
        <w:rPr>
          <w:i/>
          <w:iCs/>
          <w:lang w:val="vi-VN"/>
        </w:rPr>
      </w:pPr>
      <w:r w:rsidRPr="00D01AB2">
        <w:rPr>
          <w:i/>
          <w:iCs/>
          <w:lang w:val="vi-VN"/>
        </w:rPr>
        <w:t>ipv6 address 2001:DB8:ACAD:D1::1/64</w:t>
      </w:r>
    </w:p>
    <w:p w14:paraId="06242266" w14:textId="77777777" w:rsidR="00B03BAF" w:rsidRPr="00D01AB2" w:rsidRDefault="00B03BAF" w:rsidP="00B03BAF">
      <w:pPr>
        <w:pStyle w:val="Nidungvnbn"/>
        <w:rPr>
          <w:i/>
          <w:iCs/>
          <w:lang w:val="vi-VN"/>
        </w:rPr>
      </w:pPr>
      <w:r w:rsidRPr="00D01AB2">
        <w:rPr>
          <w:i/>
          <w:iCs/>
          <w:lang w:val="vi-VN"/>
        </w:rPr>
        <w:t>interface Serial1/1</w:t>
      </w:r>
    </w:p>
    <w:p w14:paraId="33484BF8" w14:textId="77777777" w:rsidR="00B03BAF" w:rsidRPr="00D01AB2" w:rsidRDefault="00B03BAF" w:rsidP="00B03BAF">
      <w:pPr>
        <w:pStyle w:val="Nidungvnbn"/>
        <w:rPr>
          <w:i/>
          <w:iCs/>
          <w:lang w:val="vi-VN"/>
        </w:rPr>
      </w:pPr>
      <w:r w:rsidRPr="00D01AB2">
        <w:rPr>
          <w:i/>
          <w:iCs/>
          <w:lang w:val="vi-VN"/>
        </w:rPr>
        <w:t>ip address 8.0.0.1 255.0.0.0</w:t>
      </w:r>
    </w:p>
    <w:p w14:paraId="77972ECF" w14:textId="77777777" w:rsidR="00B03BAF" w:rsidRPr="00D01AB2" w:rsidRDefault="00B03BAF" w:rsidP="00B03BAF">
      <w:pPr>
        <w:pStyle w:val="Nidungvnbn"/>
        <w:rPr>
          <w:i/>
          <w:iCs/>
          <w:lang w:val="vi-VN"/>
        </w:rPr>
      </w:pPr>
      <w:r w:rsidRPr="00D01AB2">
        <w:rPr>
          <w:i/>
          <w:iCs/>
          <w:lang w:val="vi-VN"/>
        </w:rPr>
        <w:t>ipv6 address 2001:DB8:ACAD:D2::1/64</w:t>
      </w:r>
    </w:p>
    <w:p w14:paraId="7DEBA136" w14:textId="0B7CE69A" w:rsidR="00B03BAF" w:rsidRPr="00B03BAF" w:rsidRDefault="00B03BAF" w:rsidP="00B03BAF">
      <w:pPr>
        <w:pStyle w:val="Tiumccp2"/>
        <w:rPr>
          <w:lang w:val="vi-VN"/>
        </w:rPr>
      </w:pPr>
      <w:bookmarkStart w:id="67" w:name="_Toc132895647"/>
      <w:r>
        <w:rPr>
          <w:lang w:val="vi-VN"/>
        </w:rPr>
        <w:t xml:space="preserve">5.2.2 </w:t>
      </w:r>
      <w:r w:rsidRPr="00B03BAF">
        <w:rPr>
          <w:lang w:val="vi-VN"/>
        </w:rPr>
        <w:t>Router c</w:t>
      </w:r>
      <w:r w:rsidR="00D01AB2">
        <w:t>ơ sở</w:t>
      </w:r>
      <w:r w:rsidRPr="00B03BAF">
        <w:rPr>
          <w:lang w:val="vi-VN"/>
        </w:rPr>
        <w:t xml:space="preserve"> 2</w:t>
      </w:r>
      <w:bookmarkEnd w:id="67"/>
    </w:p>
    <w:p w14:paraId="53948D53" w14:textId="77777777" w:rsidR="00B03BAF" w:rsidRPr="00D01AB2" w:rsidRDefault="00B03BAF" w:rsidP="00B03BAF">
      <w:pPr>
        <w:pStyle w:val="Nidungvnbn"/>
        <w:rPr>
          <w:i/>
          <w:iCs/>
          <w:lang w:val="vi-VN"/>
        </w:rPr>
      </w:pPr>
      <w:r w:rsidRPr="00D01AB2">
        <w:rPr>
          <w:i/>
          <w:iCs/>
          <w:lang w:val="vi-VN"/>
        </w:rPr>
        <w:t>ip uncast-routing</w:t>
      </w:r>
    </w:p>
    <w:p w14:paraId="04FE9AF9" w14:textId="77777777" w:rsidR="00B03BAF" w:rsidRPr="00D01AB2" w:rsidRDefault="00B03BAF" w:rsidP="00B03BAF">
      <w:pPr>
        <w:pStyle w:val="Nidungvnbn"/>
        <w:rPr>
          <w:i/>
          <w:iCs/>
          <w:lang w:val="vi-VN"/>
        </w:rPr>
      </w:pPr>
      <w:r w:rsidRPr="00D01AB2">
        <w:rPr>
          <w:i/>
          <w:iCs/>
          <w:lang w:val="vi-VN"/>
        </w:rPr>
        <w:t>interface FastEthernet0/1</w:t>
      </w:r>
    </w:p>
    <w:p w14:paraId="368BF290" w14:textId="77777777" w:rsidR="00B03BAF" w:rsidRPr="00D01AB2" w:rsidRDefault="00B03BAF" w:rsidP="00B03BAF">
      <w:pPr>
        <w:pStyle w:val="Nidungvnbn"/>
        <w:rPr>
          <w:i/>
          <w:iCs/>
          <w:lang w:val="vi-VN"/>
        </w:rPr>
      </w:pPr>
      <w:r w:rsidRPr="00D01AB2">
        <w:rPr>
          <w:i/>
          <w:iCs/>
          <w:lang w:val="vi-VN"/>
        </w:rPr>
        <w:t>ip address 192.168.120.1 255.255.255.0 ipv6 address FE80::1 link-local</w:t>
      </w:r>
    </w:p>
    <w:p w14:paraId="31E54951" w14:textId="77777777" w:rsidR="00B03BAF" w:rsidRPr="00D01AB2" w:rsidRDefault="00B03BAF" w:rsidP="00B03BAF">
      <w:pPr>
        <w:pStyle w:val="Nidungvnbn"/>
        <w:rPr>
          <w:i/>
          <w:iCs/>
          <w:lang w:val="vi-VN"/>
        </w:rPr>
      </w:pPr>
      <w:r w:rsidRPr="00D01AB2">
        <w:rPr>
          <w:i/>
          <w:iCs/>
          <w:lang w:val="vi-VN"/>
        </w:rPr>
        <w:t>ipv6 address 2001:DB8:CAFE:B1::1/64</w:t>
      </w:r>
    </w:p>
    <w:p w14:paraId="443A7B72" w14:textId="77777777" w:rsidR="00B03BAF" w:rsidRPr="00D01AB2" w:rsidRDefault="00B03BAF" w:rsidP="00B03BAF">
      <w:pPr>
        <w:pStyle w:val="Nidungvnbn"/>
        <w:rPr>
          <w:i/>
          <w:iCs/>
          <w:lang w:val="vi-VN"/>
        </w:rPr>
      </w:pPr>
      <w:r w:rsidRPr="00D01AB2">
        <w:rPr>
          <w:i/>
          <w:iCs/>
          <w:lang w:val="vi-VN"/>
        </w:rPr>
        <w:t>interface Serial1/0</w:t>
      </w:r>
    </w:p>
    <w:p w14:paraId="129EA826" w14:textId="77777777" w:rsidR="00B03BAF" w:rsidRPr="00D01AB2" w:rsidRDefault="00B03BAF" w:rsidP="00B03BAF">
      <w:pPr>
        <w:pStyle w:val="Nidungvnbn"/>
        <w:rPr>
          <w:i/>
          <w:iCs/>
          <w:lang w:val="vi-VN"/>
        </w:rPr>
      </w:pPr>
      <w:r w:rsidRPr="00D01AB2">
        <w:rPr>
          <w:i/>
          <w:iCs/>
          <w:lang w:val="vi-VN"/>
        </w:rPr>
        <w:t>ip address 10.0.0.2 255.0.0.0</w:t>
      </w:r>
    </w:p>
    <w:p w14:paraId="6BA56436" w14:textId="77777777" w:rsidR="00B03BAF" w:rsidRPr="00D01AB2" w:rsidRDefault="00B03BAF" w:rsidP="00B03BAF">
      <w:pPr>
        <w:pStyle w:val="Nidungvnbn"/>
        <w:rPr>
          <w:i/>
          <w:iCs/>
          <w:lang w:val="vi-VN"/>
        </w:rPr>
      </w:pPr>
      <w:r w:rsidRPr="00D01AB2">
        <w:rPr>
          <w:i/>
          <w:iCs/>
          <w:lang w:val="vi-VN"/>
        </w:rPr>
        <w:t>ipv6 address 2001:DB8:ACAD:D1::2/64</w:t>
      </w:r>
    </w:p>
    <w:p w14:paraId="4302647A" w14:textId="77777777" w:rsidR="00B03BAF" w:rsidRPr="00D01AB2" w:rsidRDefault="00B03BAF" w:rsidP="00B03BAF">
      <w:pPr>
        <w:pStyle w:val="Nidungvnbn"/>
        <w:rPr>
          <w:i/>
          <w:iCs/>
          <w:lang w:val="vi-VN"/>
        </w:rPr>
      </w:pPr>
      <w:r w:rsidRPr="00D01AB2">
        <w:rPr>
          <w:i/>
          <w:iCs/>
          <w:lang w:val="vi-VN"/>
        </w:rPr>
        <w:t>interface Serial1/1</w:t>
      </w:r>
    </w:p>
    <w:p w14:paraId="4DD575B6" w14:textId="77777777" w:rsidR="00B03BAF" w:rsidRPr="00D01AB2" w:rsidRDefault="00B03BAF" w:rsidP="00B03BAF">
      <w:pPr>
        <w:pStyle w:val="Nidungvnbn"/>
        <w:rPr>
          <w:i/>
          <w:iCs/>
          <w:lang w:val="vi-VN"/>
        </w:rPr>
      </w:pPr>
      <w:r w:rsidRPr="00D01AB2">
        <w:rPr>
          <w:i/>
          <w:iCs/>
          <w:lang w:val="vi-VN"/>
        </w:rPr>
        <w:lastRenderedPageBreak/>
        <w:t>ip address 9.0.0.1 255.0.0.0</w:t>
      </w:r>
    </w:p>
    <w:p w14:paraId="11119558" w14:textId="77777777" w:rsidR="00B03BAF" w:rsidRPr="00D01AB2" w:rsidRDefault="00B03BAF" w:rsidP="00B03BAF">
      <w:pPr>
        <w:pStyle w:val="Nidungvnbn"/>
        <w:rPr>
          <w:i/>
          <w:iCs/>
          <w:lang w:val="vi-VN"/>
        </w:rPr>
      </w:pPr>
      <w:r w:rsidRPr="00D01AB2">
        <w:rPr>
          <w:i/>
          <w:iCs/>
          <w:lang w:val="vi-VN"/>
        </w:rPr>
        <w:t>ipv6 address 2001:DB8:ACAD:D3::1/64</w:t>
      </w:r>
    </w:p>
    <w:p w14:paraId="6A9B1CB8" w14:textId="58FD5383" w:rsidR="00B03BAF" w:rsidRPr="00B03BAF" w:rsidRDefault="00B03BAF" w:rsidP="00B03BAF">
      <w:pPr>
        <w:pStyle w:val="Tiumccp2"/>
        <w:rPr>
          <w:lang w:val="vi-VN"/>
        </w:rPr>
      </w:pPr>
      <w:bookmarkStart w:id="68" w:name="_Toc132895648"/>
      <w:r>
        <w:rPr>
          <w:lang w:val="vi-VN"/>
        </w:rPr>
        <w:t xml:space="preserve">5.2.3 </w:t>
      </w:r>
      <w:r w:rsidRPr="00B03BAF">
        <w:rPr>
          <w:lang w:val="vi-VN"/>
        </w:rPr>
        <w:t>Router c</w:t>
      </w:r>
      <w:r w:rsidR="00D01AB2">
        <w:t>ơ sở</w:t>
      </w:r>
      <w:r w:rsidRPr="00B03BAF">
        <w:rPr>
          <w:lang w:val="vi-VN"/>
        </w:rPr>
        <w:t xml:space="preserve"> 3</w:t>
      </w:r>
      <w:bookmarkEnd w:id="68"/>
    </w:p>
    <w:p w14:paraId="5BA9B12F" w14:textId="77777777" w:rsidR="00B03BAF" w:rsidRPr="00D01AB2" w:rsidRDefault="00B03BAF" w:rsidP="00B03BAF">
      <w:pPr>
        <w:pStyle w:val="Nidungvnbn"/>
        <w:rPr>
          <w:i/>
          <w:iCs/>
          <w:lang w:val="vi-VN"/>
        </w:rPr>
      </w:pPr>
      <w:r w:rsidRPr="00D01AB2">
        <w:rPr>
          <w:i/>
          <w:iCs/>
          <w:lang w:val="vi-VN"/>
        </w:rPr>
        <w:t>ip uncast-routing</w:t>
      </w:r>
    </w:p>
    <w:p w14:paraId="17FF38F6" w14:textId="77777777" w:rsidR="00B03BAF" w:rsidRPr="00D01AB2" w:rsidRDefault="00B03BAF" w:rsidP="00B03BAF">
      <w:pPr>
        <w:pStyle w:val="Nidungvnbn"/>
        <w:rPr>
          <w:i/>
          <w:iCs/>
          <w:lang w:val="vi-VN"/>
        </w:rPr>
      </w:pPr>
      <w:r w:rsidRPr="00D01AB2">
        <w:rPr>
          <w:i/>
          <w:iCs/>
          <w:lang w:val="vi-VN"/>
        </w:rPr>
        <w:t>interface FastEthernet0/0</w:t>
      </w:r>
    </w:p>
    <w:p w14:paraId="3538E386" w14:textId="77777777" w:rsidR="00B03BAF" w:rsidRPr="00D01AB2" w:rsidRDefault="00B03BAF" w:rsidP="00B03BAF">
      <w:pPr>
        <w:pStyle w:val="Nidungvnbn"/>
        <w:rPr>
          <w:i/>
          <w:iCs/>
          <w:lang w:val="vi-VN"/>
        </w:rPr>
      </w:pPr>
      <w:r w:rsidRPr="00D01AB2">
        <w:rPr>
          <w:i/>
          <w:iCs/>
          <w:lang w:val="vi-VN"/>
        </w:rPr>
        <w:t>ip address 192.168.140.1 255.255.255.0</w:t>
      </w:r>
    </w:p>
    <w:p w14:paraId="627D6152" w14:textId="77777777" w:rsidR="00B03BAF" w:rsidRPr="00D01AB2" w:rsidRDefault="00B03BAF" w:rsidP="00B03BAF">
      <w:pPr>
        <w:pStyle w:val="Nidungvnbn"/>
        <w:rPr>
          <w:i/>
          <w:iCs/>
          <w:lang w:val="vi-VN"/>
        </w:rPr>
      </w:pPr>
      <w:r w:rsidRPr="00D01AB2">
        <w:rPr>
          <w:i/>
          <w:iCs/>
          <w:lang w:val="vi-VN"/>
        </w:rPr>
        <w:t>ipv6 address FE80::1 link-local</w:t>
      </w:r>
    </w:p>
    <w:p w14:paraId="7F0B783A" w14:textId="77777777" w:rsidR="00B03BAF" w:rsidRPr="00D01AB2" w:rsidRDefault="00B03BAF" w:rsidP="00B03BAF">
      <w:pPr>
        <w:pStyle w:val="Nidungvnbn"/>
        <w:rPr>
          <w:i/>
          <w:iCs/>
          <w:lang w:val="vi-VN"/>
        </w:rPr>
      </w:pPr>
      <w:r w:rsidRPr="00D01AB2">
        <w:rPr>
          <w:i/>
          <w:iCs/>
          <w:lang w:val="vi-VN"/>
        </w:rPr>
        <w:t>ipv6 address 2001:DB8:CAFE:C2::1/64</w:t>
      </w:r>
    </w:p>
    <w:p w14:paraId="7610496B" w14:textId="77777777" w:rsidR="00B03BAF" w:rsidRPr="00D01AB2" w:rsidRDefault="00B03BAF" w:rsidP="00B03BAF">
      <w:pPr>
        <w:pStyle w:val="Nidungvnbn"/>
        <w:rPr>
          <w:i/>
          <w:iCs/>
          <w:lang w:val="vi-VN"/>
        </w:rPr>
      </w:pPr>
      <w:r w:rsidRPr="00D01AB2">
        <w:rPr>
          <w:i/>
          <w:iCs/>
          <w:lang w:val="vi-VN"/>
        </w:rPr>
        <w:t>interface FastEthernet0/1</w:t>
      </w:r>
    </w:p>
    <w:p w14:paraId="69DD93EA" w14:textId="77777777" w:rsidR="00B03BAF" w:rsidRPr="00D01AB2" w:rsidRDefault="00B03BAF" w:rsidP="00B03BAF">
      <w:pPr>
        <w:pStyle w:val="Nidungvnbn"/>
        <w:rPr>
          <w:i/>
          <w:iCs/>
          <w:lang w:val="vi-VN"/>
        </w:rPr>
      </w:pPr>
      <w:r w:rsidRPr="00D01AB2">
        <w:rPr>
          <w:i/>
          <w:iCs/>
          <w:lang w:val="vi-VN"/>
        </w:rPr>
        <w:t>ip address 192.168.130.1 255.255.255.0</w:t>
      </w:r>
    </w:p>
    <w:p w14:paraId="7480768F" w14:textId="77777777" w:rsidR="00B03BAF" w:rsidRPr="00D01AB2" w:rsidRDefault="00B03BAF" w:rsidP="00B03BAF">
      <w:pPr>
        <w:pStyle w:val="Nidungvnbn"/>
        <w:rPr>
          <w:i/>
          <w:iCs/>
          <w:lang w:val="vi-VN"/>
        </w:rPr>
      </w:pPr>
      <w:r w:rsidRPr="00D01AB2">
        <w:rPr>
          <w:i/>
          <w:iCs/>
          <w:lang w:val="vi-VN"/>
        </w:rPr>
        <w:t>ipv6 address FE80::1 link-local</w:t>
      </w:r>
    </w:p>
    <w:p w14:paraId="7F514421" w14:textId="77777777" w:rsidR="00B03BAF" w:rsidRPr="00D01AB2" w:rsidRDefault="00B03BAF" w:rsidP="00B03BAF">
      <w:pPr>
        <w:pStyle w:val="Nidungvnbn"/>
        <w:rPr>
          <w:i/>
          <w:iCs/>
          <w:lang w:val="vi-VN"/>
        </w:rPr>
      </w:pPr>
      <w:r w:rsidRPr="00D01AB2">
        <w:rPr>
          <w:i/>
          <w:iCs/>
          <w:lang w:val="vi-VN"/>
        </w:rPr>
        <w:t>ipv6 address 2001:DB8:CAFE:C1::1/64</w:t>
      </w:r>
    </w:p>
    <w:p w14:paraId="6BAFB3AD" w14:textId="77777777" w:rsidR="00B03BAF" w:rsidRPr="00D01AB2" w:rsidRDefault="00B03BAF" w:rsidP="00B03BAF">
      <w:pPr>
        <w:pStyle w:val="Nidungvnbn"/>
        <w:rPr>
          <w:i/>
          <w:iCs/>
          <w:lang w:val="vi-VN"/>
        </w:rPr>
      </w:pPr>
      <w:r w:rsidRPr="00D01AB2">
        <w:rPr>
          <w:i/>
          <w:iCs/>
          <w:lang w:val="vi-VN"/>
        </w:rPr>
        <w:t>interface Serial1/0</w:t>
      </w:r>
    </w:p>
    <w:p w14:paraId="4E8CE045" w14:textId="77777777" w:rsidR="00B03BAF" w:rsidRPr="00D01AB2" w:rsidRDefault="00B03BAF" w:rsidP="00B03BAF">
      <w:pPr>
        <w:pStyle w:val="Nidungvnbn"/>
        <w:rPr>
          <w:i/>
          <w:iCs/>
          <w:lang w:val="vi-VN"/>
        </w:rPr>
      </w:pPr>
      <w:r w:rsidRPr="00D01AB2">
        <w:rPr>
          <w:i/>
          <w:iCs/>
          <w:lang w:val="vi-VN"/>
        </w:rPr>
        <w:t>ip address 8.0.0.2 255.0.0.0</w:t>
      </w:r>
    </w:p>
    <w:p w14:paraId="0D848A9D" w14:textId="77777777" w:rsidR="00B03BAF" w:rsidRPr="00D01AB2" w:rsidRDefault="00B03BAF" w:rsidP="00B03BAF">
      <w:pPr>
        <w:pStyle w:val="Nidungvnbn"/>
        <w:rPr>
          <w:i/>
          <w:iCs/>
          <w:lang w:val="vi-VN"/>
        </w:rPr>
      </w:pPr>
      <w:r w:rsidRPr="00D01AB2">
        <w:rPr>
          <w:i/>
          <w:iCs/>
          <w:lang w:val="vi-VN"/>
        </w:rPr>
        <w:t>ipv6 address 2001:DB8:ACAD:D2::2/64</w:t>
      </w:r>
    </w:p>
    <w:p w14:paraId="30C670D1" w14:textId="77777777" w:rsidR="00B03BAF" w:rsidRPr="00D01AB2" w:rsidRDefault="00B03BAF" w:rsidP="00B03BAF">
      <w:pPr>
        <w:pStyle w:val="Nidungvnbn"/>
        <w:rPr>
          <w:i/>
          <w:iCs/>
          <w:lang w:val="vi-VN"/>
        </w:rPr>
      </w:pPr>
      <w:r w:rsidRPr="00D01AB2">
        <w:rPr>
          <w:i/>
          <w:iCs/>
          <w:lang w:val="vi-VN"/>
        </w:rPr>
        <w:t>interface Serial1/1</w:t>
      </w:r>
    </w:p>
    <w:p w14:paraId="47E2DC37" w14:textId="77777777" w:rsidR="00B03BAF" w:rsidRPr="00D01AB2" w:rsidRDefault="00B03BAF" w:rsidP="00B03BAF">
      <w:pPr>
        <w:pStyle w:val="Nidungvnbn"/>
        <w:rPr>
          <w:i/>
          <w:iCs/>
          <w:lang w:val="vi-VN"/>
        </w:rPr>
      </w:pPr>
      <w:r w:rsidRPr="00D01AB2">
        <w:rPr>
          <w:i/>
          <w:iCs/>
          <w:lang w:val="vi-VN"/>
        </w:rPr>
        <w:t>ip address 9.0.0.2 255.0.0.0</w:t>
      </w:r>
    </w:p>
    <w:p w14:paraId="238E715E" w14:textId="4874B47D" w:rsidR="00B03BAF" w:rsidRPr="00D01AB2" w:rsidRDefault="00B03BAF" w:rsidP="00B03BAF">
      <w:pPr>
        <w:pStyle w:val="Nidungvnbn"/>
        <w:rPr>
          <w:i/>
          <w:iCs/>
          <w:lang w:val="vi-VN"/>
        </w:rPr>
      </w:pPr>
      <w:r w:rsidRPr="00D01AB2">
        <w:rPr>
          <w:i/>
          <w:iCs/>
          <w:lang w:val="vi-VN"/>
        </w:rPr>
        <w:t>ipv6 address 2001:DB8:ACAD:D3::2/64</w:t>
      </w:r>
    </w:p>
    <w:p w14:paraId="403CFBB9" w14:textId="45D4035A" w:rsidR="00B03BAF" w:rsidRDefault="00B03BAF" w:rsidP="00B03BAF">
      <w:pPr>
        <w:pStyle w:val="Nidungvnbn"/>
        <w:rPr>
          <w:lang w:val="vi-VN"/>
        </w:rPr>
      </w:pPr>
    </w:p>
    <w:p w14:paraId="71916E48" w14:textId="6DE0CD80" w:rsidR="00B03BAF" w:rsidRDefault="00B03BAF" w:rsidP="00B03BAF">
      <w:pPr>
        <w:pStyle w:val="Chng"/>
        <w:rPr>
          <w:lang w:val="vi-VN"/>
        </w:rPr>
      </w:pPr>
      <w:bookmarkStart w:id="69" w:name="_Toc132895649"/>
      <w:r>
        <w:rPr>
          <w:lang w:val="vi-VN"/>
        </w:rPr>
        <w:t xml:space="preserve">CHƯƠNG </w:t>
      </w:r>
      <w:r w:rsidR="00E4141D">
        <w:t>6</w:t>
      </w:r>
      <w:r>
        <w:rPr>
          <w:lang w:val="vi-VN"/>
        </w:rPr>
        <w:t>: CẤU HÌNH SERVER</w:t>
      </w:r>
      <w:bookmarkEnd w:id="69"/>
    </w:p>
    <w:p w14:paraId="0820D5BA" w14:textId="1691D89D" w:rsidR="00B03BAF" w:rsidRDefault="00D01AB2" w:rsidP="00B03BAF">
      <w:pPr>
        <w:pStyle w:val="Tiumccp1"/>
      </w:pPr>
      <w:bookmarkStart w:id="70" w:name="_Toc132895650"/>
      <w:r>
        <w:t>6.1 Cấu hình DHCP server:</w:t>
      </w:r>
      <w:bookmarkEnd w:id="70"/>
    </w:p>
    <w:p w14:paraId="1FFD0893" w14:textId="77777777" w:rsidR="00DC00A3" w:rsidRDefault="00DC00A3" w:rsidP="00DC00A3">
      <w:pPr>
        <w:pStyle w:val="Tiumccp2"/>
      </w:pPr>
      <w:bookmarkStart w:id="71" w:name="_Toc132895651"/>
      <w:r>
        <w:t xml:space="preserve">6.1.1 </w:t>
      </w:r>
      <w:r w:rsidR="00ED7EE6" w:rsidRPr="00DC00A3">
        <w:t>Tại Cơ sở 1:</w:t>
      </w:r>
      <w:bookmarkEnd w:id="71"/>
      <w:r w:rsidR="00ED7EE6" w:rsidRPr="00DC00A3">
        <w:t xml:space="preserve"> </w:t>
      </w:r>
    </w:p>
    <w:p w14:paraId="06B26C1A" w14:textId="5FF39DE3" w:rsidR="00ED7EE6" w:rsidRPr="00DC00A3" w:rsidRDefault="00ED7EE6" w:rsidP="00DC00A3">
      <w:pPr>
        <w:pStyle w:val="Nidungvnbn"/>
      </w:pPr>
      <w:r w:rsidRPr="00DC00A3">
        <w:t>DHCP Server 1:</w:t>
      </w:r>
    </w:p>
    <w:p w14:paraId="6863D4C8" w14:textId="41247CA9" w:rsidR="00D01AB2" w:rsidRDefault="00ED7EE6" w:rsidP="00AD23E0">
      <w:pPr>
        <w:pStyle w:val="Nidungvnbn"/>
        <w:jc w:val="center"/>
      </w:pPr>
      <w:r w:rsidRPr="00ED7EE6">
        <w:rPr>
          <w:noProof/>
        </w:rPr>
        <w:lastRenderedPageBreak/>
        <w:drawing>
          <wp:inline distT="0" distB="0" distL="0" distR="0" wp14:anchorId="691CCF17" wp14:editId="50F308F5">
            <wp:extent cx="5626598" cy="3165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3530" cy="3174756"/>
                    </a:xfrm>
                    <a:prstGeom prst="rect">
                      <a:avLst/>
                    </a:prstGeom>
                  </pic:spPr>
                </pic:pic>
              </a:graphicData>
            </a:graphic>
          </wp:inline>
        </w:drawing>
      </w:r>
    </w:p>
    <w:p w14:paraId="2FCF2F58" w14:textId="7AD3A5E5" w:rsidR="00DA6995" w:rsidRDefault="00DA6995" w:rsidP="00DA6995">
      <w:pPr>
        <w:pStyle w:val="Caption"/>
      </w:pPr>
      <w:bookmarkStart w:id="72" w:name="_Toc132896294"/>
      <w:r>
        <w:t>Hình 6.1 DHCP Server 1</w:t>
      </w:r>
      <w:bookmarkEnd w:id="72"/>
    </w:p>
    <w:p w14:paraId="69BF6B84" w14:textId="2EF9AC88" w:rsidR="00AD23E0" w:rsidRPr="00DA6995" w:rsidRDefault="00AD23E0" w:rsidP="00DA6995">
      <w:pPr>
        <w:pStyle w:val="Tiumccp2"/>
      </w:pPr>
      <w:bookmarkStart w:id="73" w:name="_Toc132895652"/>
      <w:r w:rsidRPr="00DA6995">
        <w:rPr>
          <w:rStyle w:val="Tiumccp2Char"/>
          <w:b/>
          <w:i/>
        </w:rPr>
        <w:t xml:space="preserve">6.1.2 </w:t>
      </w:r>
      <w:r w:rsidR="00ED7EE6" w:rsidRPr="00DA6995">
        <w:rPr>
          <w:rStyle w:val="Tiumccp2Char"/>
          <w:b/>
          <w:i/>
        </w:rPr>
        <w:t>Tại Cơ sở 2:</w:t>
      </w:r>
      <w:bookmarkEnd w:id="73"/>
      <w:r w:rsidR="00ED7EE6" w:rsidRPr="00DA6995">
        <w:t xml:space="preserve"> </w:t>
      </w:r>
    </w:p>
    <w:p w14:paraId="44702545" w14:textId="77CAB4BF" w:rsidR="00ED7EE6" w:rsidRDefault="00ED7EE6" w:rsidP="00AD23E0">
      <w:pPr>
        <w:pStyle w:val="Nidungvnbn"/>
      </w:pPr>
      <w:r>
        <w:t>DHCP Server 2</w:t>
      </w:r>
      <w:r w:rsidR="00AD23E0">
        <w:t>:</w:t>
      </w:r>
    </w:p>
    <w:p w14:paraId="1CAC6663" w14:textId="5DB1BF71" w:rsidR="00ED7EE6" w:rsidRDefault="00ED7EE6" w:rsidP="00AD23E0">
      <w:pPr>
        <w:pStyle w:val="Nidungvnbn"/>
      </w:pPr>
      <w:r w:rsidRPr="00ED7EE6">
        <w:rPr>
          <w:noProof/>
        </w:rPr>
        <w:drawing>
          <wp:inline distT="0" distB="0" distL="0" distR="0" wp14:anchorId="0B2916C3" wp14:editId="507B0D65">
            <wp:extent cx="5539154" cy="3116040"/>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0042" cy="3122165"/>
                    </a:xfrm>
                    <a:prstGeom prst="rect">
                      <a:avLst/>
                    </a:prstGeom>
                  </pic:spPr>
                </pic:pic>
              </a:graphicData>
            </a:graphic>
          </wp:inline>
        </w:drawing>
      </w:r>
    </w:p>
    <w:p w14:paraId="326BF792" w14:textId="5B2A5D21" w:rsidR="00DA6995" w:rsidRDefault="00DA6995" w:rsidP="00DA6995">
      <w:pPr>
        <w:pStyle w:val="Caption"/>
      </w:pPr>
      <w:bookmarkStart w:id="74" w:name="_Toc132896295"/>
      <w:r>
        <w:t>Hình 6.2 DHCP Server 2</w:t>
      </w:r>
      <w:bookmarkEnd w:id="74"/>
    </w:p>
    <w:p w14:paraId="070A291F" w14:textId="77777777" w:rsidR="00AD23E0" w:rsidRDefault="00AD23E0" w:rsidP="00B03BAF">
      <w:pPr>
        <w:pStyle w:val="Tiumccp1"/>
      </w:pPr>
    </w:p>
    <w:p w14:paraId="3B5A858D" w14:textId="0E8B0138" w:rsidR="00AD23E0" w:rsidRDefault="00AD23E0" w:rsidP="00AD23E0">
      <w:pPr>
        <w:pStyle w:val="Tiumccp2"/>
      </w:pPr>
      <w:bookmarkStart w:id="75" w:name="_Toc132895653"/>
      <w:r>
        <w:t xml:space="preserve">6.1.3 </w:t>
      </w:r>
      <w:r w:rsidR="00ED7EE6">
        <w:t>Tại Cơ sở 3:</w:t>
      </w:r>
      <w:bookmarkEnd w:id="75"/>
      <w:r w:rsidR="00ED7EE6">
        <w:t xml:space="preserve"> </w:t>
      </w:r>
    </w:p>
    <w:p w14:paraId="1D98265F" w14:textId="1D5C934C" w:rsidR="00ED7EE6" w:rsidRDefault="00ED7EE6" w:rsidP="00AD23E0">
      <w:pPr>
        <w:pStyle w:val="Nidungvnbn"/>
      </w:pPr>
      <w:r>
        <w:t>DHCP Server 3</w:t>
      </w:r>
      <w:r w:rsidR="00AD23E0">
        <w:t>:</w:t>
      </w:r>
    </w:p>
    <w:p w14:paraId="13E4526B" w14:textId="76DC26D0" w:rsidR="00ED7EE6" w:rsidRDefault="00810DE3" w:rsidP="00AD23E0">
      <w:pPr>
        <w:pStyle w:val="Nidungvnbn"/>
      </w:pPr>
      <w:r w:rsidRPr="00810DE3">
        <w:rPr>
          <w:noProof/>
        </w:rPr>
        <w:drawing>
          <wp:inline distT="0" distB="0" distL="0" distR="0" wp14:anchorId="0364BD08" wp14:editId="71E4F246">
            <wp:extent cx="5791835" cy="3258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258185"/>
                    </a:xfrm>
                    <a:prstGeom prst="rect">
                      <a:avLst/>
                    </a:prstGeom>
                  </pic:spPr>
                </pic:pic>
              </a:graphicData>
            </a:graphic>
          </wp:inline>
        </w:drawing>
      </w:r>
    </w:p>
    <w:p w14:paraId="76C9E78E" w14:textId="022C8B11" w:rsidR="00DA6995" w:rsidRDefault="00DA6995" w:rsidP="00DA6995">
      <w:pPr>
        <w:pStyle w:val="Caption"/>
      </w:pPr>
      <w:bookmarkStart w:id="76" w:name="_Toc132896296"/>
      <w:r>
        <w:t>Hình 6.3 DHCP Server 3</w:t>
      </w:r>
      <w:bookmarkEnd w:id="76"/>
    </w:p>
    <w:p w14:paraId="70F5202E" w14:textId="66272876" w:rsidR="00810DE3" w:rsidRDefault="00810DE3" w:rsidP="00B03BAF">
      <w:pPr>
        <w:pStyle w:val="Tiumccp1"/>
      </w:pPr>
      <w:bookmarkStart w:id="77" w:name="_Toc132895654"/>
      <w:r>
        <w:t>6.2 Cấu hình các dịch vụ</w:t>
      </w:r>
      <w:bookmarkEnd w:id="77"/>
    </w:p>
    <w:p w14:paraId="74C6A9A0" w14:textId="3F79F1C3" w:rsidR="00810DE3" w:rsidRDefault="00810DE3" w:rsidP="00AD23E0">
      <w:pPr>
        <w:pStyle w:val="Tiumccp2"/>
      </w:pPr>
      <w:bookmarkStart w:id="78" w:name="_Toc132895655"/>
      <w:r>
        <w:t>6.2.1 Cấu hình DNS server:</w:t>
      </w:r>
      <w:bookmarkEnd w:id="78"/>
    </w:p>
    <w:p w14:paraId="64EC0633" w14:textId="761A446F" w:rsidR="00810DE3" w:rsidRDefault="00810DE3" w:rsidP="00AD23E0">
      <w:pPr>
        <w:pStyle w:val="Nidungvnbn"/>
      </w:pPr>
      <w:r>
        <w:rPr>
          <w:noProof/>
        </w:rPr>
        <w:lastRenderedPageBreak/>
        <w:drawing>
          <wp:inline distT="0" distB="0" distL="0" distR="0" wp14:anchorId="08DD8295" wp14:editId="2AE5425D">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258185"/>
                    </a:xfrm>
                    <a:prstGeom prst="rect">
                      <a:avLst/>
                    </a:prstGeom>
                  </pic:spPr>
                </pic:pic>
              </a:graphicData>
            </a:graphic>
          </wp:inline>
        </w:drawing>
      </w:r>
    </w:p>
    <w:p w14:paraId="68C04272" w14:textId="6151A897" w:rsidR="00DA6995" w:rsidRDefault="00DA6995" w:rsidP="00DA6995">
      <w:pPr>
        <w:pStyle w:val="Caption"/>
      </w:pPr>
      <w:bookmarkStart w:id="79" w:name="_Toc132896297"/>
      <w:r>
        <w:t>Hình 6.4 Cấu hình DNS Server</w:t>
      </w:r>
      <w:bookmarkEnd w:id="79"/>
    </w:p>
    <w:p w14:paraId="281DB9BF" w14:textId="77777777" w:rsidR="00810DE3" w:rsidRPr="00231B9E" w:rsidRDefault="00810DE3" w:rsidP="00AD23E0">
      <w:pPr>
        <w:pStyle w:val="Nidungvnbn"/>
        <w:numPr>
          <w:ilvl w:val="0"/>
          <w:numId w:val="42"/>
        </w:numPr>
      </w:pPr>
      <w:r w:rsidRPr="00231B9E">
        <w:t xml:space="preserve">Tạo tên Miền truy cập là </w:t>
      </w:r>
      <w:r w:rsidRPr="00231B9E">
        <w:rPr>
          <w:color w:val="4F81BD" w:themeColor="accent1"/>
          <w:u w:val="single"/>
        </w:rPr>
        <w:t>tdtu.com</w:t>
      </w:r>
    </w:p>
    <w:p w14:paraId="176BAF0E" w14:textId="72A50D23" w:rsidR="00810DE3" w:rsidRDefault="00810DE3" w:rsidP="00AD23E0">
      <w:pPr>
        <w:pStyle w:val="Nidungvnbn"/>
      </w:pPr>
      <w:r>
        <w:rPr>
          <w:noProof/>
        </w:rPr>
        <w:drawing>
          <wp:inline distT="0" distB="0" distL="0" distR="0" wp14:anchorId="19275752" wp14:editId="154DB737">
            <wp:extent cx="5791835" cy="325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58185"/>
                    </a:xfrm>
                    <a:prstGeom prst="rect">
                      <a:avLst/>
                    </a:prstGeom>
                  </pic:spPr>
                </pic:pic>
              </a:graphicData>
            </a:graphic>
          </wp:inline>
        </w:drawing>
      </w:r>
    </w:p>
    <w:p w14:paraId="4F0C02D5" w14:textId="1B232DDD" w:rsidR="00DA6995" w:rsidRDefault="00DA6995" w:rsidP="00DA6995">
      <w:pPr>
        <w:pStyle w:val="Caption"/>
      </w:pPr>
      <w:bookmarkStart w:id="80" w:name="_Toc132896298"/>
      <w:r>
        <w:t>Hình 6.5 Cấu hình DNS Server</w:t>
      </w:r>
      <w:bookmarkEnd w:id="80"/>
    </w:p>
    <w:p w14:paraId="40F5E676" w14:textId="77777777" w:rsidR="00AD23E0" w:rsidRPr="00D01AB2" w:rsidRDefault="00AD23E0" w:rsidP="00AD23E0">
      <w:pPr>
        <w:pStyle w:val="Nidungvnbn"/>
      </w:pPr>
    </w:p>
    <w:p w14:paraId="5D465A28" w14:textId="77777777" w:rsidR="00810DE3" w:rsidRDefault="00810DE3" w:rsidP="00B03BAF">
      <w:pPr>
        <w:pStyle w:val="Tiumccp1"/>
      </w:pPr>
    </w:p>
    <w:p w14:paraId="19263D2F" w14:textId="0F8D0FAB" w:rsidR="00810DE3" w:rsidRDefault="00810DE3" w:rsidP="00AD23E0">
      <w:pPr>
        <w:pStyle w:val="Tiumccp2"/>
      </w:pPr>
      <w:bookmarkStart w:id="81" w:name="_Toc132895656"/>
      <w:r>
        <w:t>6.2.2 Cấu hình Web Server và các dịch vụ của WebServer:</w:t>
      </w:r>
      <w:bookmarkEnd w:id="81"/>
    </w:p>
    <w:p w14:paraId="4D0E84F2" w14:textId="7982A6E1" w:rsidR="00810DE3" w:rsidRPr="00231B9E" w:rsidRDefault="00810DE3" w:rsidP="00AD23E0">
      <w:pPr>
        <w:pStyle w:val="Nidungvnbn"/>
        <w:numPr>
          <w:ilvl w:val="0"/>
          <w:numId w:val="42"/>
        </w:numPr>
      </w:pPr>
      <w:r w:rsidRPr="00231B9E">
        <w:t>Cấu hình ip cho Web Server</w:t>
      </w:r>
    </w:p>
    <w:p w14:paraId="35FBAD50" w14:textId="06D62595" w:rsidR="00810DE3" w:rsidRDefault="00810DE3" w:rsidP="00AD23E0">
      <w:pPr>
        <w:pStyle w:val="Nidungvnbn"/>
      </w:pPr>
      <w:r w:rsidRPr="00810DE3">
        <w:rPr>
          <w:noProof/>
        </w:rPr>
        <w:drawing>
          <wp:inline distT="0" distB="0" distL="0" distR="0" wp14:anchorId="606C8A23" wp14:editId="64DBC0D5">
            <wp:extent cx="5791835"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2172B4EB" w14:textId="79A6FD10" w:rsidR="00810DE3" w:rsidRDefault="00DA6995" w:rsidP="00DA6995">
      <w:pPr>
        <w:pStyle w:val="Caption"/>
      </w:pPr>
      <w:bookmarkStart w:id="82" w:name="_Toc132896299"/>
      <w:r>
        <w:t>Hình 6.6 Cấu hình Web Server</w:t>
      </w:r>
      <w:bookmarkEnd w:id="82"/>
    </w:p>
    <w:p w14:paraId="5A639D0A" w14:textId="57D72FDA" w:rsidR="00810DE3" w:rsidRPr="00231B9E" w:rsidRDefault="00810DE3" w:rsidP="00AD23E0">
      <w:pPr>
        <w:pStyle w:val="Nidungvnbn"/>
        <w:numPr>
          <w:ilvl w:val="0"/>
          <w:numId w:val="42"/>
        </w:numPr>
      </w:pPr>
      <w:r w:rsidRPr="00231B9E">
        <w:t>Cấu hình dịch vụ cho WebServer</w:t>
      </w:r>
    </w:p>
    <w:p w14:paraId="25EAA130" w14:textId="3E705852" w:rsidR="00810DE3" w:rsidRDefault="00810DE3" w:rsidP="00AD23E0">
      <w:pPr>
        <w:pStyle w:val="Nidungvnbn"/>
      </w:pPr>
      <w:r w:rsidRPr="00810DE3">
        <w:rPr>
          <w:noProof/>
        </w:rPr>
        <w:lastRenderedPageBreak/>
        <w:drawing>
          <wp:inline distT="0" distB="0" distL="0" distR="0" wp14:anchorId="6562546F" wp14:editId="7987A9FB">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8185"/>
                    </a:xfrm>
                    <a:prstGeom prst="rect">
                      <a:avLst/>
                    </a:prstGeom>
                  </pic:spPr>
                </pic:pic>
              </a:graphicData>
            </a:graphic>
          </wp:inline>
        </w:drawing>
      </w:r>
    </w:p>
    <w:p w14:paraId="76F9213F" w14:textId="09E30D9F" w:rsidR="00DA6995" w:rsidRDefault="00DA6995" w:rsidP="00DA6995">
      <w:pPr>
        <w:pStyle w:val="Caption"/>
      </w:pPr>
      <w:bookmarkStart w:id="83" w:name="_Toc132896300"/>
      <w:r>
        <w:t>Hình 6.7 Cấu hình Web Server</w:t>
      </w:r>
      <w:bookmarkEnd w:id="83"/>
    </w:p>
    <w:p w14:paraId="281E5845" w14:textId="7B64BC46" w:rsidR="00810DE3" w:rsidRDefault="00810DE3" w:rsidP="00AD23E0">
      <w:pPr>
        <w:pStyle w:val="Nidungvnbn"/>
      </w:pPr>
      <w:r>
        <w:rPr>
          <w:noProof/>
        </w:rPr>
        <w:drawing>
          <wp:inline distT="0" distB="0" distL="0" distR="0" wp14:anchorId="04E06454" wp14:editId="712BECC4">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8185"/>
                    </a:xfrm>
                    <a:prstGeom prst="rect">
                      <a:avLst/>
                    </a:prstGeom>
                  </pic:spPr>
                </pic:pic>
              </a:graphicData>
            </a:graphic>
          </wp:inline>
        </w:drawing>
      </w:r>
    </w:p>
    <w:p w14:paraId="6297C3F0" w14:textId="1298AB76" w:rsidR="00DA6995" w:rsidRDefault="00DA6995" w:rsidP="00DA6995">
      <w:pPr>
        <w:pStyle w:val="Caption"/>
      </w:pPr>
      <w:bookmarkStart w:id="84" w:name="_Toc132896301"/>
      <w:r>
        <w:t>Hình 6.8 Cấu hình Web Server</w:t>
      </w:r>
      <w:bookmarkEnd w:id="84"/>
    </w:p>
    <w:p w14:paraId="1E39AEA4" w14:textId="77777777" w:rsidR="00810DE3" w:rsidRDefault="00810DE3" w:rsidP="00B03BAF">
      <w:pPr>
        <w:pStyle w:val="Tiumccp1"/>
      </w:pPr>
    </w:p>
    <w:p w14:paraId="0E9D8299" w14:textId="4D73D560" w:rsidR="00810DE3" w:rsidRDefault="003527EB" w:rsidP="00AD23E0">
      <w:pPr>
        <w:pStyle w:val="Tiumccp2"/>
      </w:pPr>
      <w:bookmarkStart w:id="85" w:name="_Toc132895657"/>
      <w:r>
        <w:lastRenderedPageBreak/>
        <w:t>6.2.3 Cấu hình dịch vụ FTP Server:</w:t>
      </w:r>
      <w:bookmarkEnd w:id="85"/>
    </w:p>
    <w:p w14:paraId="3FC63488" w14:textId="662BD783" w:rsidR="003527EB" w:rsidRPr="00231B9E" w:rsidRDefault="003527EB" w:rsidP="00AD23E0">
      <w:pPr>
        <w:pStyle w:val="Nidungvnbn"/>
        <w:numPr>
          <w:ilvl w:val="0"/>
          <w:numId w:val="42"/>
        </w:numPr>
      </w:pPr>
      <w:r w:rsidRPr="00231B9E">
        <w:t>Cấu hình IP cho FTP Server:</w:t>
      </w:r>
    </w:p>
    <w:p w14:paraId="28BBF594" w14:textId="52C8FE3D" w:rsidR="003527EB" w:rsidRDefault="003527EB" w:rsidP="00AD23E0">
      <w:pPr>
        <w:pStyle w:val="Nidungvnbn"/>
      </w:pPr>
      <w:r>
        <w:rPr>
          <w:noProof/>
        </w:rPr>
        <w:drawing>
          <wp:inline distT="0" distB="0" distL="0" distR="0" wp14:anchorId="6CDD4B5F" wp14:editId="3D8C741A">
            <wp:extent cx="5407269" cy="3041848"/>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8257" cy="3048029"/>
                    </a:xfrm>
                    <a:prstGeom prst="rect">
                      <a:avLst/>
                    </a:prstGeom>
                  </pic:spPr>
                </pic:pic>
              </a:graphicData>
            </a:graphic>
          </wp:inline>
        </w:drawing>
      </w:r>
    </w:p>
    <w:p w14:paraId="03CE3ED5" w14:textId="5350EBA9" w:rsidR="00DA6995" w:rsidRDefault="00DA6995" w:rsidP="00DA6995">
      <w:pPr>
        <w:pStyle w:val="Caption"/>
      </w:pPr>
      <w:bookmarkStart w:id="86" w:name="_Toc132896302"/>
      <w:r>
        <w:t>Hình 6.9 Cấu hình FTP Server</w:t>
      </w:r>
      <w:bookmarkEnd w:id="86"/>
    </w:p>
    <w:p w14:paraId="1A3E4101" w14:textId="15A75DE4" w:rsidR="003527EB" w:rsidRPr="00231B9E" w:rsidRDefault="003527EB" w:rsidP="00AD23E0">
      <w:pPr>
        <w:pStyle w:val="Nidungvnbn"/>
        <w:numPr>
          <w:ilvl w:val="0"/>
          <w:numId w:val="42"/>
        </w:numPr>
      </w:pPr>
      <w:r w:rsidRPr="00231B9E">
        <w:t>Cài đặt User và Password cho dịch vụ FTP Server:</w:t>
      </w:r>
    </w:p>
    <w:p w14:paraId="745C1136" w14:textId="3B2250DB" w:rsidR="003527EB" w:rsidRDefault="003527EB" w:rsidP="00AD23E0">
      <w:pPr>
        <w:pStyle w:val="Nidungvnbn"/>
      </w:pPr>
      <w:r>
        <w:rPr>
          <w:noProof/>
        </w:rPr>
        <w:drawing>
          <wp:inline distT="0" distB="0" distL="0" distR="0" wp14:anchorId="575005BC" wp14:editId="7D425A87">
            <wp:extent cx="5380892" cy="3027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7777" cy="3036509"/>
                    </a:xfrm>
                    <a:prstGeom prst="rect">
                      <a:avLst/>
                    </a:prstGeom>
                  </pic:spPr>
                </pic:pic>
              </a:graphicData>
            </a:graphic>
          </wp:inline>
        </w:drawing>
      </w:r>
    </w:p>
    <w:p w14:paraId="58F20775" w14:textId="134282EA" w:rsidR="00AD23E0" w:rsidRPr="00AD23E0" w:rsidRDefault="00DA6995" w:rsidP="00DA6995">
      <w:pPr>
        <w:pStyle w:val="Caption"/>
      </w:pPr>
      <w:bookmarkStart w:id="87" w:name="_Toc132896303"/>
      <w:r>
        <w:t>Hình 6.10 Cấu hình FTP Server</w:t>
      </w:r>
      <w:bookmarkEnd w:id="87"/>
    </w:p>
    <w:p w14:paraId="0AE8541A" w14:textId="01CEAEE0" w:rsidR="003527EB" w:rsidRDefault="003527EB" w:rsidP="00AD23E0">
      <w:pPr>
        <w:pStyle w:val="Nidungvnbn"/>
      </w:pPr>
      <w:r>
        <w:lastRenderedPageBreak/>
        <w:t>Tạo File và thực hiện gửi File.Tại đây dùng PC11 và PC 27 để minh họa:</w:t>
      </w:r>
    </w:p>
    <w:p w14:paraId="54C7B7E0" w14:textId="24E15B15" w:rsidR="001939DD" w:rsidRPr="00231B9E" w:rsidRDefault="001939DD" w:rsidP="00AD23E0">
      <w:pPr>
        <w:pStyle w:val="Nidungvnbn"/>
        <w:numPr>
          <w:ilvl w:val="0"/>
          <w:numId w:val="42"/>
        </w:numPr>
      </w:pPr>
      <w:r w:rsidRPr="00231B9E">
        <w:t>Dùng PC11 làm PC nguồn để gửi File</w:t>
      </w:r>
    </w:p>
    <w:p w14:paraId="51DC92CA" w14:textId="025B320C" w:rsidR="003527EB" w:rsidRDefault="003527EB" w:rsidP="00AD23E0">
      <w:pPr>
        <w:pStyle w:val="Nidungvnbn"/>
      </w:pPr>
      <w:r>
        <w:rPr>
          <w:noProof/>
        </w:rPr>
        <w:drawing>
          <wp:inline distT="0" distB="0" distL="0" distR="0" wp14:anchorId="6F6F062F" wp14:editId="2ACD09FB">
            <wp:extent cx="5354515" cy="30121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2692" cy="3022397"/>
                    </a:xfrm>
                    <a:prstGeom prst="rect">
                      <a:avLst/>
                    </a:prstGeom>
                  </pic:spPr>
                </pic:pic>
              </a:graphicData>
            </a:graphic>
          </wp:inline>
        </w:drawing>
      </w:r>
    </w:p>
    <w:p w14:paraId="7F9BA5DC" w14:textId="77C5324D" w:rsidR="00DA6995" w:rsidRDefault="00DA6995" w:rsidP="00DA6995">
      <w:pPr>
        <w:pStyle w:val="Caption"/>
      </w:pPr>
      <w:bookmarkStart w:id="88" w:name="_Toc132896304"/>
      <w:r>
        <w:t>Hình 6.11 Cấu hình FTP Server</w:t>
      </w:r>
      <w:bookmarkEnd w:id="88"/>
    </w:p>
    <w:p w14:paraId="24F620DA" w14:textId="52A5D579" w:rsidR="001939DD" w:rsidRDefault="001939DD" w:rsidP="00B03BAF">
      <w:pPr>
        <w:pStyle w:val="Nidungvnbn"/>
        <w:numPr>
          <w:ilvl w:val="0"/>
          <w:numId w:val="42"/>
        </w:numPr>
      </w:pPr>
      <w:r w:rsidRPr="00231B9E">
        <w:t>Vào Command Prompt và put file theo địa chỉ IP mong muốn:</w:t>
      </w:r>
    </w:p>
    <w:p w14:paraId="1331F155" w14:textId="11301B74" w:rsidR="00DA6995" w:rsidRDefault="001939DD" w:rsidP="00DA6995">
      <w:pPr>
        <w:pStyle w:val="Nidungvnbn"/>
      </w:pPr>
      <w:r>
        <w:rPr>
          <w:noProof/>
        </w:rPr>
        <w:drawing>
          <wp:inline distT="0" distB="0" distL="0" distR="0" wp14:anchorId="5AD28808" wp14:editId="5743A171">
            <wp:extent cx="5376525" cy="302455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2565" cy="3033577"/>
                    </a:xfrm>
                    <a:prstGeom prst="rect">
                      <a:avLst/>
                    </a:prstGeom>
                  </pic:spPr>
                </pic:pic>
              </a:graphicData>
            </a:graphic>
          </wp:inline>
        </w:drawing>
      </w:r>
    </w:p>
    <w:p w14:paraId="7D99E463" w14:textId="471B0D07" w:rsidR="00DA6995" w:rsidRDefault="00DA6995" w:rsidP="00DA6995">
      <w:pPr>
        <w:pStyle w:val="Caption"/>
      </w:pPr>
      <w:bookmarkStart w:id="89" w:name="_Toc132896305"/>
      <w:r>
        <w:t>Hình 6.12 Cấu hình FTP Server</w:t>
      </w:r>
      <w:bookmarkEnd w:id="89"/>
    </w:p>
    <w:p w14:paraId="61BF3695" w14:textId="3931A6A9" w:rsidR="001939DD" w:rsidRPr="00AD23E0" w:rsidRDefault="001939DD" w:rsidP="00AD23E0">
      <w:pPr>
        <w:pStyle w:val="Nidungvnbn"/>
        <w:rPr>
          <w:b/>
        </w:rPr>
      </w:pPr>
      <w:r w:rsidRPr="00AD23E0">
        <w:rPr>
          <w:b/>
        </w:rPr>
        <w:lastRenderedPageBreak/>
        <w:t>Tại đây:</w:t>
      </w:r>
    </w:p>
    <w:p w14:paraId="6D9E9CA8" w14:textId="0F5AC0AC" w:rsidR="001939DD" w:rsidRPr="00AD23E0" w:rsidRDefault="001939DD" w:rsidP="00AD23E0">
      <w:pPr>
        <w:pStyle w:val="Nidungvnbn"/>
        <w:rPr>
          <w:bCs/>
        </w:rPr>
      </w:pPr>
      <w:r w:rsidRPr="00AD23E0">
        <w:rPr>
          <w:bCs/>
        </w:rPr>
        <w:t>Username:thanhdanh(đã tạo trước đó)</w:t>
      </w:r>
    </w:p>
    <w:p w14:paraId="7F8C3CB8" w14:textId="0B01361B" w:rsidR="001939DD" w:rsidRPr="00AD23E0" w:rsidRDefault="001939DD" w:rsidP="00AD23E0">
      <w:pPr>
        <w:pStyle w:val="Nidungvnbn"/>
        <w:rPr>
          <w:bCs/>
        </w:rPr>
      </w:pPr>
      <w:r w:rsidRPr="00AD23E0">
        <w:rPr>
          <w:bCs/>
        </w:rPr>
        <w:t>Password:teedee</w:t>
      </w:r>
    </w:p>
    <w:p w14:paraId="40D9B9DD" w14:textId="23DC5B64" w:rsidR="001939DD" w:rsidRPr="00AD23E0" w:rsidRDefault="001939DD" w:rsidP="00AD23E0">
      <w:pPr>
        <w:pStyle w:val="Nidungvnbn"/>
        <w:rPr>
          <w:bCs/>
        </w:rPr>
      </w:pPr>
      <w:r w:rsidRPr="00AD23E0">
        <w:rPr>
          <w:bCs/>
        </w:rPr>
        <w:t>File cần gửi: nhom22.txt</w:t>
      </w:r>
    </w:p>
    <w:p w14:paraId="07F3B9C6" w14:textId="77777777" w:rsidR="001939DD" w:rsidRDefault="001939DD" w:rsidP="00AD23E0">
      <w:pPr>
        <w:pStyle w:val="Nidungvnbn"/>
      </w:pPr>
    </w:p>
    <w:p w14:paraId="7A44BE65" w14:textId="1851F1C8" w:rsidR="001939DD" w:rsidRDefault="001939DD" w:rsidP="00AD23E0">
      <w:pPr>
        <w:pStyle w:val="Nidungvnbn"/>
      </w:pPr>
      <w:r>
        <w:t>Dùng PC27 làm PC đích để nhận file:</w:t>
      </w:r>
    </w:p>
    <w:p w14:paraId="2B36F153" w14:textId="02D4552F" w:rsidR="001939DD" w:rsidRDefault="001939DD" w:rsidP="00AD23E0">
      <w:pPr>
        <w:pStyle w:val="Nidungvnbn"/>
      </w:pPr>
      <w:r w:rsidRPr="001939DD">
        <w:rPr>
          <w:noProof/>
        </w:rPr>
        <w:drawing>
          <wp:inline distT="0" distB="0" distL="0" distR="0" wp14:anchorId="2C722C51" wp14:editId="3873CB54">
            <wp:extent cx="5791835" cy="3258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258185"/>
                    </a:xfrm>
                    <a:prstGeom prst="rect">
                      <a:avLst/>
                    </a:prstGeom>
                  </pic:spPr>
                </pic:pic>
              </a:graphicData>
            </a:graphic>
          </wp:inline>
        </w:drawing>
      </w:r>
    </w:p>
    <w:p w14:paraId="26D4986F" w14:textId="0CBFE854" w:rsidR="00DA6995" w:rsidRDefault="00DA6995" w:rsidP="00DA6995">
      <w:pPr>
        <w:pStyle w:val="Caption"/>
      </w:pPr>
      <w:bookmarkStart w:id="90" w:name="_Toc132896306"/>
      <w:r>
        <w:t>Hình 6.13 Cấu hình FTP Server</w:t>
      </w:r>
      <w:bookmarkEnd w:id="90"/>
    </w:p>
    <w:p w14:paraId="223A9C1D" w14:textId="77777777" w:rsidR="001939DD" w:rsidRPr="00AD23E0" w:rsidRDefault="001939DD" w:rsidP="00AD23E0">
      <w:pPr>
        <w:pStyle w:val="Nidungvnbn"/>
        <w:rPr>
          <w:b/>
        </w:rPr>
      </w:pPr>
      <w:r w:rsidRPr="00AD23E0">
        <w:rPr>
          <w:b/>
        </w:rPr>
        <w:t>Tại đây:</w:t>
      </w:r>
    </w:p>
    <w:p w14:paraId="3D83BA56" w14:textId="77777777" w:rsidR="001939DD" w:rsidRPr="00AD23E0" w:rsidRDefault="001939DD" w:rsidP="00AD23E0">
      <w:pPr>
        <w:pStyle w:val="Nidungvnbn"/>
        <w:rPr>
          <w:bCs/>
        </w:rPr>
      </w:pPr>
      <w:r w:rsidRPr="00AD23E0">
        <w:rPr>
          <w:bCs/>
        </w:rPr>
        <w:t>Username:phamtu(đã tạo trước đó)</w:t>
      </w:r>
    </w:p>
    <w:p w14:paraId="019038C2" w14:textId="77777777" w:rsidR="001939DD" w:rsidRPr="00AD23E0" w:rsidRDefault="001939DD" w:rsidP="00AD23E0">
      <w:pPr>
        <w:pStyle w:val="Nidungvnbn"/>
        <w:rPr>
          <w:bCs/>
        </w:rPr>
      </w:pPr>
      <w:r w:rsidRPr="00AD23E0">
        <w:rPr>
          <w:bCs/>
        </w:rPr>
        <w:t>Password:chio</w:t>
      </w:r>
    </w:p>
    <w:p w14:paraId="14DE10D8" w14:textId="77777777" w:rsidR="001939DD" w:rsidRPr="00AD23E0" w:rsidRDefault="001939DD" w:rsidP="00AD23E0">
      <w:pPr>
        <w:pStyle w:val="Nidungvnbn"/>
        <w:rPr>
          <w:bCs/>
        </w:rPr>
      </w:pPr>
      <w:r w:rsidRPr="00AD23E0">
        <w:rPr>
          <w:bCs/>
        </w:rPr>
        <w:t>File nhận được: nhom22.txt</w:t>
      </w:r>
    </w:p>
    <w:p w14:paraId="38153FBA" w14:textId="738ADD08" w:rsidR="001939DD" w:rsidRDefault="001939DD" w:rsidP="00AD23E0">
      <w:pPr>
        <w:pStyle w:val="Nidungvnbn"/>
      </w:pPr>
      <w:r>
        <w:rPr>
          <w:noProof/>
        </w:rPr>
        <w:lastRenderedPageBreak/>
        <w:drawing>
          <wp:inline distT="0" distB="0" distL="0" distR="0" wp14:anchorId="1C36DF06" wp14:editId="55CF1967">
            <wp:extent cx="5791835" cy="3258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314E7D9C" w14:textId="344E81A1" w:rsidR="00DA6995" w:rsidRDefault="00DA6995" w:rsidP="00DA6995">
      <w:pPr>
        <w:pStyle w:val="Caption"/>
      </w:pPr>
      <w:bookmarkStart w:id="91" w:name="_Toc132896307"/>
      <w:r>
        <w:t>Hình 6.14 Cấu hình FTP Server</w:t>
      </w:r>
      <w:bookmarkEnd w:id="91"/>
    </w:p>
    <w:p w14:paraId="1982D9E7" w14:textId="172E046C" w:rsidR="00F10CE2" w:rsidRDefault="00F10CE2" w:rsidP="00AD23E0">
      <w:pPr>
        <w:pStyle w:val="Tiumccp2"/>
      </w:pPr>
      <w:bookmarkStart w:id="92" w:name="_Toc132895658"/>
      <w:r>
        <w:t>6.2.4 Cấu hình dịch vụ Mail Server:</w:t>
      </w:r>
      <w:bookmarkEnd w:id="92"/>
    </w:p>
    <w:p w14:paraId="6949B321" w14:textId="079739B0" w:rsidR="00F10CE2" w:rsidRPr="00231B9E" w:rsidRDefault="00F10CE2" w:rsidP="00AD23E0">
      <w:pPr>
        <w:pStyle w:val="Nidungvnbn"/>
        <w:numPr>
          <w:ilvl w:val="0"/>
          <w:numId w:val="42"/>
        </w:numPr>
      </w:pPr>
      <w:r w:rsidRPr="00231B9E">
        <w:t>Cấu hình IP cho dịch vụ Mail Server:</w:t>
      </w:r>
    </w:p>
    <w:p w14:paraId="2C9935A8" w14:textId="14DEC2C9" w:rsidR="00DA6995" w:rsidRDefault="00F10CE2" w:rsidP="00DA6995">
      <w:pPr>
        <w:pStyle w:val="Nidungvnbn"/>
      </w:pPr>
      <w:r>
        <w:rPr>
          <w:noProof/>
        </w:rPr>
        <w:drawing>
          <wp:inline distT="0" distB="0" distL="0" distR="0" wp14:anchorId="0C7EE94F" wp14:editId="23A41E77">
            <wp:extent cx="5451231" cy="306658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0629" cy="3071867"/>
                    </a:xfrm>
                    <a:prstGeom prst="rect">
                      <a:avLst/>
                    </a:prstGeom>
                  </pic:spPr>
                </pic:pic>
              </a:graphicData>
            </a:graphic>
          </wp:inline>
        </w:drawing>
      </w:r>
    </w:p>
    <w:p w14:paraId="40E3508B" w14:textId="535D2FE6" w:rsidR="00DA6995" w:rsidRDefault="00DA6995" w:rsidP="00DA6995">
      <w:pPr>
        <w:pStyle w:val="Caption"/>
      </w:pPr>
      <w:bookmarkStart w:id="93" w:name="_Toc132896308"/>
      <w:r>
        <w:t>Hình 6.15 Cấu hình Mail Server</w:t>
      </w:r>
      <w:bookmarkEnd w:id="93"/>
    </w:p>
    <w:p w14:paraId="5AEA6C7F" w14:textId="361F5E03" w:rsidR="00F10CE2" w:rsidRPr="00231B9E" w:rsidRDefault="00F10CE2" w:rsidP="00AD23E0">
      <w:pPr>
        <w:pStyle w:val="Nidungvnbn"/>
        <w:numPr>
          <w:ilvl w:val="0"/>
          <w:numId w:val="42"/>
        </w:numPr>
      </w:pPr>
      <w:r w:rsidRPr="00231B9E">
        <w:lastRenderedPageBreak/>
        <w:t>Cài đặt Username và Password:</w:t>
      </w:r>
    </w:p>
    <w:p w14:paraId="6EB25C80" w14:textId="1A2482AA" w:rsidR="00F10CE2" w:rsidRDefault="00F10CE2" w:rsidP="00AD23E0">
      <w:pPr>
        <w:pStyle w:val="Nidungvnbn"/>
        <w:ind w:left="720" w:firstLine="0"/>
      </w:pPr>
      <w:r>
        <w:rPr>
          <w:noProof/>
        </w:rPr>
        <w:drawing>
          <wp:inline distT="0" distB="0" distL="0" distR="0" wp14:anchorId="0B1ED94A" wp14:editId="4259C73F">
            <wp:extent cx="5791835" cy="325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8185"/>
                    </a:xfrm>
                    <a:prstGeom prst="rect">
                      <a:avLst/>
                    </a:prstGeom>
                  </pic:spPr>
                </pic:pic>
              </a:graphicData>
            </a:graphic>
          </wp:inline>
        </w:drawing>
      </w:r>
    </w:p>
    <w:p w14:paraId="05B57E17" w14:textId="73C43FD5" w:rsidR="00DA6995" w:rsidRDefault="00DA6995" w:rsidP="00DA6995">
      <w:pPr>
        <w:pStyle w:val="Caption"/>
      </w:pPr>
      <w:bookmarkStart w:id="94" w:name="_Toc132896309"/>
      <w:r>
        <w:t>Hình 6.16 Cấu hình Mail Server</w:t>
      </w:r>
      <w:bookmarkEnd w:id="94"/>
    </w:p>
    <w:p w14:paraId="1C6BFDD0" w14:textId="3098A58C" w:rsidR="00F10CE2" w:rsidRPr="00AD23E0" w:rsidRDefault="00F10CE2" w:rsidP="00AD23E0">
      <w:pPr>
        <w:pStyle w:val="Nidungvnbn"/>
        <w:rPr>
          <w:b/>
        </w:rPr>
      </w:pPr>
      <w:r w:rsidRPr="00AD23E0">
        <w:rPr>
          <w:b/>
        </w:rPr>
        <w:t>Tiếp theo ta thực hiện gửi Mail qua lại giữa 2 User của 2 PC.Tại đây chúng em minh họa như sau:</w:t>
      </w:r>
    </w:p>
    <w:p w14:paraId="6BEE2B3D" w14:textId="0A3FE0FB" w:rsidR="00F10CE2" w:rsidRPr="00231B9E" w:rsidRDefault="00F10CE2" w:rsidP="00AD23E0">
      <w:pPr>
        <w:pStyle w:val="Nidungvnbn"/>
      </w:pPr>
      <w:r w:rsidRPr="00231B9E">
        <w:t>Username:thanhdanh.PC11</w:t>
      </w:r>
    </w:p>
    <w:p w14:paraId="4C1B0C4D" w14:textId="613300DB" w:rsidR="00F10CE2" w:rsidRPr="00231B9E" w:rsidRDefault="00F10CE2" w:rsidP="00AD23E0">
      <w:pPr>
        <w:pStyle w:val="Nidungvnbn"/>
      </w:pPr>
      <w:r w:rsidRPr="00231B9E">
        <w:t>Username:phamtu.PC61</w:t>
      </w:r>
    </w:p>
    <w:p w14:paraId="3EE5F9C4" w14:textId="6D8941F8" w:rsidR="00F10CE2" w:rsidRPr="00AD23E0" w:rsidRDefault="00F10CE2" w:rsidP="00AD23E0">
      <w:pPr>
        <w:pStyle w:val="Nidungvnbn"/>
        <w:rPr>
          <w:b/>
        </w:rPr>
      </w:pPr>
      <w:r w:rsidRPr="00AD23E0">
        <w:rPr>
          <w:b/>
        </w:rPr>
        <w:t>*Tại PC11:</w:t>
      </w:r>
    </w:p>
    <w:p w14:paraId="4355AFFF" w14:textId="1F01CEA1" w:rsidR="00F10CE2" w:rsidRDefault="00F10CE2" w:rsidP="00AD23E0">
      <w:pPr>
        <w:pStyle w:val="Nidungvnbn"/>
      </w:pPr>
      <w:r w:rsidRPr="00F10CE2">
        <w:rPr>
          <w:noProof/>
        </w:rPr>
        <w:lastRenderedPageBreak/>
        <w:drawing>
          <wp:inline distT="0" distB="0" distL="0" distR="0" wp14:anchorId="5613D61D" wp14:editId="4E3D3DE9">
            <wp:extent cx="5791835" cy="3258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2360BFB2" w14:textId="786C1923" w:rsidR="00DA6995" w:rsidRDefault="00DA6995" w:rsidP="00DA6995">
      <w:pPr>
        <w:pStyle w:val="Caption"/>
      </w:pPr>
      <w:bookmarkStart w:id="95" w:name="_Toc132896310"/>
      <w:r>
        <w:t>Hình 6.17 Cấu hình Mail Server</w:t>
      </w:r>
      <w:bookmarkEnd w:id="95"/>
    </w:p>
    <w:p w14:paraId="3CF9B9D4" w14:textId="19A7433D" w:rsidR="00F10CE2" w:rsidRPr="00231B9E" w:rsidRDefault="00F10CE2" w:rsidP="00AD23E0">
      <w:pPr>
        <w:pStyle w:val="Nidungvnbn"/>
      </w:pPr>
      <w:r w:rsidRPr="00231B9E">
        <w:t>Tại đây chúng ta có:</w:t>
      </w:r>
    </w:p>
    <w:p w14:paraId="4F360476" w14:textId="1219CDB7" w:rsidR="00F10CE2" w:rsidRPr="00231B9E" w:rsidRDefault="00F10CE2" w:rsidP="00AD23E0">
      <w:pPr>
        <w:pStyle w:val="Nidungvnbn"/>
      </w:pPr>
      <w:r w:rsidRPr="00231B9E">
        <w:t>Họ và tên người gửi: Nguyễn Thành Danh</w:t>
      </w:r>
    </w:p>
    <w:p w14:paraId="21D76DBD" w14:textId="29E01015" w:rsidR="00F10CE2" w:rsidRPr="00231B9E" w:rsidRDefault="00F10CE2" w:rsidP="00AD23E0">
      <w:pPr>
        <w:pStyle w:val="Nidungvnbn"/>
      </w:pPr>
      <w:r w:rsidRPr="00231B9E">
        <w:t xml:space="preserve">Email: </w:t>
      </w:r>
      <w:hyperlink r:id="rId33" w:history="1">
        <w:r w:rsidRPr="00231B9E">
          <w:rPr>
            <w:rStyle w:val="Hyperlink"/>
            <w:b/>
            <w:bCs/>
          </w:rPr>
          <w:t>thanhdanh@tdtu.com</w:t>
        </w:r>
      </w:hyperlink>
    </w:p>
    <w:p w14:paraId="36AF7C09" w14:textId="606B4F40" w:rsidR="00F10CE2" w:rsidRPr="00231B9E" w:rsidRDefault="00F10CE2" w:rsidP="00AD23E0">
      <w:pPr>
        <w:pStyle w:val="Nidungvnbn"/>
      </w:pPr>
      <w:r w:rsidRPr="00231B9E">
        <w:t>IP in và ip out của MailServer:192.168.123.4</w:t>
      </w:r>
    </w:p>
    <w:p w14:paraId="2A935E59" w14:textId="62A4383C" w:rsidR="00F10CE2" w:rsidRPr="00231B9E" w:rsidRDefault="00BA2B3F" w:rsidP="00AD23E0">
      <w:pPr>
        <w:pStyle w:val="Nidungvnbn"/>
      </w:pPr>
      <w:r w:rsidRPr="00231B9E">
        <w:t>Thông tin tài khoản:</w:t>
      </w:r>
    </w:p>
    <w:p w14:paraId="2C2EA4E2" w14:textId="258C4914" w:rsidR="00BA2B3F" w:rsidRPr="00231B9E" w:rsidRDefault="00BA2B3F" w:rsidP="00AD23E0">
      <w:pPr>
        <w:pStyle w:val="Nidungvnbn"/>
      </w:pPr>
      <w:r w:rsidRPr="00231B9E">
        <w:t>Username:thanhdanh</w:t>
      </w:r>
    </w:p>
    <w:p w14:paraId="4DDF45CF" w14:textId="3DD9D642" w:rsidR="00BA2B3F" w:rsidRPr="00231B9E" w:rsidRDefault="00BA2B3F" w:rsidP="00AD23E0">
      <w:pPr>
        <w:pStyle w:val="Nidungvnbn"/>
      </w:pPr>
      <w:r w:rsidRPr="00231B9E">
        <w:t>Password:teedee</w:t>
      </w:r>
    </w:p>
    <w:p w14:paraId="5C987439" w14:textId="6673005D" w:rsidR="00BA2B3F" w:rsidRPr="00231B9E" w:rsidRDefault="00BA2B3F" w:rsidP="00AD23E0">
      <w:pPr>
        <w:pStyle w:val="Nidungvnbn"/>
      </w:pPr>
      <w:r w:rsidRPr="00231B9E">
        <w:t>Thực hiện quá trình gửi Mail:</w:t>
      </w:r>
    </w:p>
    <w:p w14:paraId="48312C11" w14:textId="376711D0" w:rsidR="00BA2B3F" w:rsidRDefault="00BA2B3F" w:rsidP="00AD23E0">
      <w:pPr>
        <w:pStyle w:val="Nidungvnbn"/>
      </w:pPr>
      <w:r>
        <w:rPr>
          <w:noProof/>
        </w:rPr>
        <w:lastRenderedPageBreak/>
        <w:drawing>
          <wp:inline distT="0" distB="0" distL="0" distR="0" wp14:anchorId="2398B236" wp14:editId="7D3ED022">
            <wp:extent cx="5609492" cy="315560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4224" cy="3158270"/>
                    </a:xfrm>
                    <a:prstGeom prst="rect">
                      <a:avLst/>
                    </a:prstGeom>
                  </pic:spPr>
                </pic:pic>
              </a:graphicData>
            </a:graphic>
          </wp:inline>
        </w:drawing>
      </w:r>
    </w:p>
    <w:p w14:paraId="08231DCD" w14:textId="0384944D" w:rsidR="00DA6995" w:rsidRDefault="00DA6995" w:rsidP="00DA6995">
      <w:pPr>
        <w:pStyle w:val="Caption"/>
      </w:pPr>
      <w:bookmarkStart w:id="96" w:name="_Toc132896311"/>
      <w:r>
        <w:t>Hình 6.18 Cấu hình Mail Server</w:t>
      </w:r>
      <w:bookmarkEnd w:id="96"/>
    </w:p>
    <w:p w14:paraId="5F9B05CF" w14:textId="2369CFC7" w:rsidR="00F10CE2" w:rsidRPr="00AD23E0" w:rsidRDefault="00BA2B3F" w:rsidP="00AD23E0">
      <w:pPr>
        <w:pStyle w:val="Nidungvnbn"/>
        <w:rPr>
          <w:b/>
        </w:rPr>
      </w:pPr>
      <w:r w:rsidRPr="00AD23E0">
        <w:rPr>
          <w:b/>
        </w:rPr>
        <w:t>*Tại PC 61:</w:t>
      </w:r>
    </w:p>
    <w:p w14:paraId="26582E35" w14:textId="7D54237B" w:rsidR="00BA2B3F" w:rsidRPr="00231B9E" w:rsidRDefault="00BA2B3F" w:rsidP="00AD23E0">
      <w:pPr>
        <w:pStyle w:val="Nidungvnbn"/>
        <w:numPr>
          <w:ilvl w:val="0"/>
          <w:numId w:val="42"/>
        </w:numPr>
      </w:pPr>
      <w:r w:rsidRPr="00231B9E">
        <w:t>Thông tin người nhận Mail:</w:t>
      </w:r>
    </w:p>
    <w:p w14:paraId="41A64948" w14:textId="4469EB5B" w:rsidR="00BA2B3F" w:rsidRDefault="00BA2B3F" w:rsidP="00AD23E0">
      <w:pPr>
        <w:pStyle w:val="Nidungvnbn"/>
      </w:pPr>
      <w:r>
        <w:rPr>
          <w:noProof/>
        </w:rPr>
        <w:drawing>
          <wp:inline distT="0" distB="0" distL="0" distR="0" wp14:anchorId="21C4A368" wp14:editId="799EB883">
            <wp:extent cx="5635869" cy="317044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2497" cy="3174176"/>
                    </a:xfrm>
                    <a:prstGeom prst="rect">
                      <a:avLst/>
                    </a:prstGeom>
                  </pic:spPr>
                </pic:pic>
              </a:graphicData>
            </a:graphic>
          </wp:inline>
        </w:drawing>
      </w:r>
    </w:p>
    <w:p w14:paraId="2E76DD9F" w14:textId="6A5CCA7C" w:rsidR="00DA6995" w:rsidRDefault="00DA6995" w:rsidP="00DA6995">
      <w:pPr>
        <w:pStyle w:val="Caption"/>
      </w:pPr>
      <w:bookmarkStart w:id="97" w:name="_Toc132896312"/>
      <w:r>
        <w:t>Hình 6.18 Cấu hình Mail Server</w:t>
      </w:r>
      <w:bookmarkEnd w:id="97"/>
    </w:p>
    <w:p w14:paraId="625429D6" w14:textId="77777777" w:rsidR="00AD23E0" w:rsidRDefault="00AD23E0" w:rsidP="00AD23E0">
      <w:pPr>
        <w:pStyle w:val="Nidungvnbn"/>
      </w:pPr>
    </w:p>
    <w:p w14:paraId="052EF2D3" w14:textId="1A02A889" w:rsidR="00132990" w:rsidRDefault="00BA2B3F" w:rsidP="00B03BAF">
      <w:pPr>
        <w:pStyle w:val="Nidungvnbn"/>
        <w:numPr>
          <w:ilvl w:val="0"/>
          <w:numId w:val="42"/>
        </w:numPr>
      </w:pPr>
      <w:r w:rsidRPr="00231B9E">
        <w:t>Người nhận xem và rep mail:</w:t>
      </w:r>
    </w:p>
    <w:p w14:paraId="506B28C6" w14:textId="5B56FC60" w:rsidR="00BA2B3F" w:rsidRDefault="00BA2B3F" w:rsidP="00AD23E0">
      <w:pPr>
        <w:pStyle w:val="Nidungvnbn"/>
      </w:pPr>
      <w:r>
        <w:rPr>
          <w:noProof/>
        </w:rPr>
        <w:drawing>
          <wp:inline distT="0" distB="0" distL="0" distR="0" wp14:anchorId="16B6185F" wp14:editId="56CC4B72">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8185"/>
                    </a:xfrm>
                    <a:prstGeom prst="rect">
                      <a:avLst/>
                    </a:prstGeom>
                  </pic:spPr>
                </pic:pic>
              </a:graphicData>
            </a:graphic>
          </wp:inline>
        </w:drawing>
      </w:r>
    </w:p>
    <w:p w14:paraId="331CC3B2" w14:textId="5796F6FB" w:rsidR="00DA6995" w:rsidRDefault="00DA6995" w:rsidP="00DA6995">
      <w:pPr>
        <w:pStyle w:val="Caption"/>
      </w:pPr>
      <w:bookmarkStart w:id="98" w:name="_Toc132896313"/>
      <w:r>
        <w:t>Hình 6.19 Cấu hình Mail Server</w:t>
      </w:r>
      <w:bookmarkEnd w:id="98"/>
    </w:p>
    <w:p w14:paraId="543CEDEC" w14:textId="3DA1E724" w:rsidR="00132990" w:rsidRDefault="00132990" w:rsidP="00B03BAF">
      <w:pPr>
        <w:pStyle w:val="Tiumccp1"/>
      </w:pPr>
      <w:bookmarkStart w:id="99" w:name="_Toc132895659"/>
      <w:r>
        <w:t>6.3 Cấu hình định tuyến OSPF:</w:t>
      </w:r>
      <w:bookmarkEnd w:id="99"/>
    </w:p>
    <w:p w14:paraId="6C62DA62" w14:textId="7BF17E38" w:rsidR="00132990" w:rsidRPr="00AD23E0" w:rsidRDefault="00132990" w:rsidP="00AD23E0">
      <w:pPr>
        <w:pStyle w:val="Nidungvnbn"/>
        <w:rPr>
          <w:b/>
        </w:rPr>
      </w:pPr>
      <w:r w:rsidRPr="00AD23E0">
        <w:rPr>
          <w:b/>
        </w:rPr>
        <w:t>*CƠ SỞ 1:</w:t>
      </w:r>
    </w:p>
    <w:p w14:paraId="3C86416A" w14:textId="04A77D28" w:rsidR="00132990" w:rsidRPr="00AD23E0" w:rsidRDefault="00132990" w:rsidP="00AD23E0">
      <w:pPr>
        <w:pStyle w:val="Nidungvnbn"/>
        <w:rPr>
          <w:b/>
        </w:rPr>
      </w:pPr>
      <w:r w:rsidRPr="00AD23E0">
        <w:rPr>
          <w:b/>
        </w:rPr>
        <w:t>+Tại Router:</w:t>
      </w:r>
    </w:p>
    <w:p w14:paraId="49E583B3" w14:textId="4F39D025" w:rsidR="00132990" w:rsidRPr="00AD23E0" w:rsidRDefault="00132990" w:rsidP="00AD23E0">
      <w:pPr>
        <w:pStyle w:val="Nidungvnbn"/>
        <w:rPr>
          <w:b/>
        </w:rPr>
      </w:pPr>
      <w:r w:rsidRPr="00AD23E0">
        <w:rPr>
          <w:b/>
        </w:rPr>
        <w:t>-Cấu hình:</w:t>
      </w:r>
    </w:p>
    <w:p w14:paraId="357078DE" w14:textId="77777777" w:rsidR="00502370" w:rsidRPr="00231B9E" w:rsidRDefault="00502370" w:rsidP="00AD23E0">
      <w:pPr>
        <w:pStyle w:val="Nidungvnbn"/>
      </w:pPr>
      <w:r w:rsidRPr="00231B9E">
        <w:t>router ospf 1</w:t>
      </w:r>
    </w:p>
    <w:p w14:paraId="36D9A0D6" w14:textId="77777777" w:rsidR="00502370" w:rsidRPr="00231B9E" w:rsidRDefault="00502370" w:rsidP="00AD23E0">
      <w:pPr>
        <w:pStyle w:val="Nidungvnbn"/>
      </w:pPr>
      <w:r w:rsidRPr="00231B9E">
        <w:t>network 10.0.0.0 0.255.255.255 area 0</w:t>
      </w:r>
    </w:p>
    <w:p w14:paraId="55FBF075" w14:textId="77777777" w:rsidR="00502370" w:rsidRPr="00231B9E" w:rsidRDefault="00502370" w:rsidP="00AD23E0">
      <w:pPr>
        <w:pStyle w:val="Nidungvnbn"/>
      </w:pPr>
      <w:r w:rsidRPr="00231B9E">
        <w:t>network 8.0.0.0 0.255.255.255 area 0</w:t>
      </w:r>
    </w:p>
    <w:p w14:paraId="3D44939E" w14:textId="77777777" w:rsidR="00502370" w:rsidRPr="00231B9E" w:rsidRDefault="00502370" w:rsidP="00AD23E0">
      <w:pPr>
        <w:pStyle w:val="Nidungvnbn"/>
      </w:pPr>
      <w:r w:rsidRPr="00231B9E">
        <w:t>network 192.168.123.0 0.0.0.255 area 1</w:t>
      </w:r>
    </w:p>
    <w:p w14:paraId="1D5F5F90" w14:textId="77777777" w:rsidR="00502370" w:rsidRPr="00231B9E" w:rsidRDefault="00502370" w:rsidP="00AD23E0">
      <w:pPr>
        <w:pStyle w:val="Nidungvnbn"/>
        <w:ind w:left="720" w:firstLine="0"/>
      </w:pPr>
      <w:r w:rsidRPr="00231B9E">
        <w:t>network 192.168.110.0 0.0.0.255 area 1</w:t>
      </w:r>
      <w:r w:rsidRPr="00231B9E">
        <w:cr/>
        <w:t xml:space="preserve">ipv6 router ospf 1 router-id 1.1.1.1 </w:t>
      </w:r>
    </w:p>
    <w:p w14:paraId="6B048CD3" w14:textId="1B80D60F" w:rsidR="00502370" w:rsidRPr="00231B9E" w:rsidRDefault="00502370" w:rsidP="00AD23E0">
      <w:pPr>
        <w:pStyle w:val="Nidungvnbn"/>
      </w:pPr>
      <w:r w:rsidRPr="00231B9E">
        <w:t xml:space="preserve">int se1/0 </w:t>
      </w:r>
    </w:p>
    <w:p w14:paraId="7E799FA1" w14:textId="77777777" w:rsidR="00502370" w:rsidRPr="00231B9E" w:rsidRDefault="00502370" w:rsidP="00AD23E0">
      <w:pPr>
        <w:pStyle w:val="Nidungvnbn"/>
      </w:pPr>
      <w:r w:rsidRPr="00231B9E">
        <w:t xml:space="preserve">ipv6 ospf 1 area 0 </w:t>
      </w:r>
    </w:p>
    <w:p w14:paraId="3322509A" w14:textId="77777777" w:rsidR="00502370" w:rsidRPr="00231B9E" w:rsidRDefault="00502370" w:rsidP="00AD23E0">
      <w:pPr>
        <w:pStyle w:val="Nidungvnbn"/>
      </w:pPr>
      <w:r w:rsidRPr="00231B9E">
        <w:lastRenderedPageBreak/>
        <w:t xml:space="preserve">int s1/1 </w:t>
      </w:r>
    </w:p>
    <w:p w14:paraId="744A9D83" w14:textId="77777777" w:rsidR="00502370" w:rsidRPr="00231B9E" w:rsidRDefault="00502370" w:rsidP="00AD23E0">
      <w:pPr>
        <w:pStyle w:val="Nidungvnbn"/>
      </w:pPr>
      <w:r w:rsidRPr="00231B9E">
        <w:t xml:space="preserve">ipv6 ospf 1 area 0 </w:t>
      </w:r>
    </w:p>
    <w:p w14:paraId="53F1705C" w14:textId="77777777" w:rsidR="00502370" w:rsidRPr="00231B9E" w:rsidRDefault="00502370" w:rsidP="00AD23E0">
      <w:pPr>
        <w:pStyle w:val="Nidungvnbn"/>
      </w:pPr>
      <w:r w:rsidRPr="00231B9E">
        <w:t xml:space="preserve">int f0/1 </w:t>
      </w:r>
    </w:p>
    <w:p w14:paraId="3E00A51B" w14:textId="6D89A0F9" w:rsidR="00132990" w:rsidRPr="00231B9E" w:rsidRDefault="00502370" w:rsidP="00AD23E0">
      <w:pPr>
        <w:pStyle w:val="Nidungvnbn"/>
      </w:pPr>
      <w:r w:rsidRPr="00231B9E">
        <w:t xml:space="preserve">ipv6 ospf 1 area 0 </w:t>
      </w:r>
    </w:p>
    <w:p w14:paraId="2092FEE0" w14:textId="22683100" w:rsidR="00502370" w:rsidRPr="00AD23E0" w:rsidRDefault="00502370" w:rsidP="00AD23E0">
      <w:pPr>
        <w:pStyle w:val="Nidungvnbn"/>
        <w:rPr>
          <w:b/>
        </w:rPr>
      </w:pPr>
      <w:r w:rsidRPr="00AD23E0">
        <w:rPr>
          <w:b/>
        </w:rPr>
        <w:t>*Cài đặt:</w:t>
      </w:r>
    </w:p>
    <w:p w14:paraId="54F84410" w14:textId="1AB1C795" w:rsidR="00502370" w:rsidRDefault="00502370" w:rsidP="00AD23E0">
      <w:pPr>
        <w:pStyle w:val="Nidungvnbn"/>
      </w:pPr>
      <w:r>
        <w:rPr>
          <w:noProof/>
        </w:rPr>
        <w:drawing>
          <wp:inline distT="0" distB="0" distL="0" distR="0" wp14:anchorId="67EBC66F" wp14:editId="0E865230">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8185"/>
                    </a:xfrm>
                    <a:prstGeom prst="rect">
                      <a:avLst/>
                    </a:prstGeom>
                  </pic:spPr>
                </pic:pic>
              </a:graphicData>
            </a:graphic>
          </wp:inline>
        </w:drawing>
      </w:r>
    </w:p>
    <w:p w14:paraId="31426D21" w14:textId="1673F620" w:rsidR="00DA6995" w:rsidRDefault="00DA6995" w:rsidP="00DA6995">
      <w:pPr>
        <w:pStyle w:val="Caption"/>
      </w:pPr>
      <w:bookmarkStart w:id="100" w:name="_Toc132896314"/>
      <w:r>
        <w:t>Hình 6.20 Cấu hình OSPF</w:t>
      </w:r>
      <w:bookmarkEnd w:id="100"/>
    </w:p>
    <w:p w14:paraId="68B86033" w14:textId="709A11AA" w:rsidR="0082046C" w:rsidRPr="00AD23E0" w:rsidRDefault="0082046C" w:rsidP="00AD23E0">
      <w:pPr>
        <w:pStyle w:val="Nidungvnbn"/>
        <w:rPr>
          <w:b/>
        </w:rPr>
      </w:pPr>
      <w:r w:rsidRPr="00AD23E0">
        <w:rPr>
          <w:b/>
        </w:rPr>
        <w:t>*Tại Multiple Switch CS_1</w:t>
      </w:r>
    </w:p>
    <w:p w14:paraId="04837EAB" w14:textId="3476B953" w:rsidR="0082046C" w:rsidRPr="00AD23E0" w:rsidRDefault="0082046C" w:rsidP="00AD23E0">
      <w:pPr>
        <w:pStyle w:val="Nidungvnbn"/>
        <w:rPr>
          <w:b/>
        </w:rPr>
      </w:pPr>
      <w:r w:rsidRPr="00AD23E0">
        <w:rPr>
          <w:b/>
        </w:rPr>
        <w:t>-Cấu hình:</w:t>
      </w:r>
    </w:p>
    <w:p w14:paraId="21B0F911" w14:textId="77777777" w:rsidR="0082046C" w:rsidRPr="00231B9E" w:rsidRDefault="0082046C" w:rsidP="00AD23E0">
      <w:pPr>
        <w:pStyle w:val="Nidungvnbn"/>
      </w:pPr>
      <w:r w:rsidRPr="00231B9E">
        <w:t>ipv6 router ospf 1</w:t>
      </w:r>
    </w:p>
    <w:p w14:paraId="1D4FD53F" w14:textId="77777777" w:rsidR="0082046C" w:rsidRPr="00231B9E" w:rsidRDefault="0082046C" w:rsidP="00AD23E0">
      <w:pPr>
        <w:pStyle w:val="Nidungvnbn"/>
      </w:pPr>
      <w:r w:rsidRPr="00231B9E">
        <w:t>int f0/1</w:t>
      </w:r>
    </w:p>
    <w:p w14:paraId="1AB4A416" w14:textId="77777777" w:rsidR="0082046C" w:rsidRPr="00231B9E" w:rsidRDefault="0082046C" w:rsidP="00AD23E0">
      <w:pPr>
        <w:pStyle w:val="Nidungvnbn"/>
      </w:pPr>
      <w:r w:rsidRPr="00231B9E">
        <w:t>ipv6 ospf 1 area 0</w:t>
      </w:r>
    </w:p>
    <w:p w14:paraId="1F079D70" w14:textId="77777777" w:rsidR="0082046C" w:rsidRPr="00231B9E" w:rsidRDefault="0082046C" w:rsidP="00AD23E0">
      <w:pPr>
        <w:pStyle w:val="Nidungvnbn"/>
      </w:pPr>
      <w:r w:rsidRPr="00231B9E">
        <w:t>int vlan 10</w:t>
      </w:r>
    </w:p>
    <w:p w14:paraId="022F8312" w14:textId="77777777" w:rsidR="0082046C" w:rsidRPr="00231B9E" w:rsidRDefault="0082046C" w:rsidP="00AD23E0">
      <w:pPr>
        <w:pStyle w:val="Nidungvnbn"/>
      </w:pPr>
      <w:r w:rsidRPr="00231B9E">
        <w:t>ipv6 ospf 1 area 0</w:t>
      </w:r>
    </w:p>
    <w:p w14:paraId="3F1687EA" w14:textId="5EA277AA" w:rsidR="0082046C" w:rsidRPr="00231B9E" w:rsidRDefault="0082046C" w:rsidP="00AD23E0">
      <w:pPr>
        <w:pStyle w:val="Nidungvnbn"/>
      </w:pPr>
      <w:r w:rsidRPr="00231B9E">
        <w:t>int vlan 20</w:t>
      </w:r>
    </w:p>
    <w:p w14:paraId="5E68F6BF" w14:textId="77777777" w:rsidR="0082046C" w:rsidRPr="00231B9E" w:rsidRDefault="0082046C" w:rsidP="00AD23E0">
      <w:pPr>
        <w:pStyle w:val="Nidungvnbn"/>
      </w:pPr>
      <w:r w:rsidRPr="00231B9E">
        <w:t>ipv6 ospf 1 area 0</w:t>
      </w:r>
    </w:p>
    <w:p w14:paraId="7BCED5F3" w14:textId="77777777" w:rsidR="0082046C" w:rsidRPr="00231B9E" w:rsidRDefault="0082046C" w:rsidP="00AD23E0">
      <w:pPr>
        <w:pStyle w:val="Nidungvnbn"/>
      </w:pPr>
      <w:r w:rsidRPr="00231B9E">
        <w:lastRenderedPageBreak/>
        <w:t>int vlan 30</w:t>
      </w:r>
    </w:p>
    <w:p w14:paraId="7FA78922" w14:textId="48F2BFF1" w:rsidR="0082046C" w:rsidRPr="00231B9E" w:rsidRDefault="0082046C" w:rsidP="00AD23E0">
      <w:pPr>
        <w:pStyle w:val="Nidungvnbn"/>
      </w:pPr>
      <w:r w:rsidRPr="00231B9E">
        <w:t>ipv6 ospf 1 area 0</w:t>
      </w:r>
    </w:p>
    <w:p w14:paraId="11723A0E" w14:textId="722A5322" w:rsidR="0082046C" w:rsidRPr="00AD23E0" w:rsidRDefault="0082046C" w:rsidP="00AD23E0">
      <w:pPr>
        <w:pStyle w:val="Nidungvnbn"/>
        <w:rPr>
          <w:b/>
        </w:rPr>
      </w:pPr>
      <w:r w:rsidRPr="00AD23E0">
        <w:rPr>
          <w:b/>
        </w:rPr>
        <w:t>-Cài đặt:</w:t>
      </w:r>
    </w:p>
    <w:p w14:paraId="418CE6FD" w14:textId="714692A0" w:rsidR="0082046C" w:rsidRDefault="0082046C" w:rsidP="00AD23E0">
      <w:pPr>
        <w:pStyle w:val="Nidungvnbn"/>
      </w:pPr>
      <w:r>
        <w:rPr>
          <w:noProof/>
        </w:rPr>
        <w:drawing>
          <wp:inline distT="0" distB="0" distL="0" distR="0" wp14:anchorId="07233C56" wp14:editId="6D37F579">
            <wp:extent cx="5791835" cy="3258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8185"/>
                    </a:xfrm>
                    <a:prstGeom prst="rect">
                      <a:avLst/>
                    </a:prstGeom>
                  </pic:spPr>
                </pic:pic>
              </a:graphicData>
            </a:graphic>
          </wp:inline>
        </w:drawing>
      </w:r>
    </w:p>
    <w:p w14:paraId="3B73FDC6" w14:textId="187DB74A" w:rsidR="00DA6995" w:rsidRDefault="00DA6995" w:rsidP="00DA6995">
      <w:pPr>
        <w:pStyle w:val="Caption"/>
      </w:pPr>
      <w:bookmarkStart w:id="101" w:name="_Toc132896315"/>
      <w:r>
        <w:t>Hình 6.21 Cấu hình OSPF</w:t>
      </w:r>
      <w:bookmarkEnd w:id="101"/>
    </w:p>
    <w:p w14:paraId="4B063174" w14:textId="65C0C39D" w:rsidR="00231B9E" w:rsidRPr="00AD23E0" w:rsidRDefault="00231B9E" w:rsidP="00AD23E0">
      <w:pPr>
        <w:pStyle w:val="Nidungvnbn"/>
        <w:rPr>
          <w:b/>
        </w:rPr>
      </w:pPr>
      <w:r w:rsidRPr="00AD23E0">
        <w:rPr>
          <w:b/>
        </w:rPr>
        <w:t>*CƠ SỞ 2:</w:t>
      </w:r>
    </w:p>
    <w:p w14:paraId="10C1495C" w14:textId="5932EE40" w:rsidR="00231B9E" w:rsidRPr="00AD23E0" w:rsidRDefault="00231B9E" w:rsidP="00AD23E0">
      <w:pPr>
        <w:pStyle w:val="Nidungvnbn"/>
        <w:rPr>
          <w:b/>
        </w:rPr>
      </w:pPr>
      <w:r w:rsidRPr="00AD23E0">
        <w:rPr>
          <w:b/>
        </w:rPr>
        <w:t>+Tại Router:</w:t>
      </w:r>
    </w:p>
    <w:p w14:paraId="54F10AEF" w14:textId="77777777" w:rsidR="00231B9E" w:rsidRPr="00AD23E0" w:rsidRDefault="00231B9E" w:rsidP="00AD23E0">
      <w:pPr>
        <w:pStyle w:val="Nidungvnbn"/>
        <w:rPr>
          <w:i/>
        </w:rPr>
      </w:pPr>
      <w:r w:rsidRPr="00AD23E0">
        <w:rPr>
          <w:i/>
        </w:rPr>
        <w:t>router ospf 1</w:t>
      </w:r>
    </w:p>
    <w:p w14:paraId="3E3D556E" w14:textId="77777777" w:rsidR="00231B9E" w:rsidRPr="00AD23E0" w:rsidRDefault="00231B9E" w:rsidP="00AD23E0">
      <w:pPr>
        <w:pStyle w:val="Nidungvnbn"/>
        <w:rPr>
          <w:i/>
        </w:rPr>
      </w:pPr>
      <w:r w:rsidRPr="00AD23E0">
        <w:rPr>
          <w:i/>
        </w:rPr>
        <w:t>network 192.168.120.0 0.0.0.255 area 2</w:t>
      </w:r>
    </w:p>
    <w:p w14:paraId="5203384C" w14:textId="77777777" w:rsidR="00231B9E" w:rsidRPr="00AD23E0" w:rsidRDefault="00231B9E" w:rsidP="00AD23E0">
      <w:pPr>
        <w:pStyle w:val="Nidungvnbn"/>
        <w:rPr>
          <w:i/>
        </w:rPr>
      </w:pPr>
      <w:r w:rsidRPr="00AD23E0">
        <w:rPr>
          <w:i/>
        </w:rPr>
        <w:t>network 10.0.0.0 0.255.255.255 area 0</w:t>
      </w:r>
    </w:p>
    <w:p w14:paraId="380DA45E" w14:textId="6093A58E" w:rsidR="00231B9E" w:rsidRPr="00AD23E0" w:rsidRDefault="00231B9E" w:rsidP="00AD23E0">
      <w:pPr>
        <w:pStyle w:val="Nidungvnbn"/>
        <w:rPr>
          <w:i/>
        </w:rPr>
      </w:pPr>
      <w:r w:rsidRPr="00AD23E0">
        <w:rPr>
          <w:i/>
        </w:rPr>
        <w:t>network 9.0.0.0 0.255.255.255 area 0</w:t>
      </w:r>
    </w:p>
    <w:p w14:paraId="448D4741" w14:textId="77777777" w:rsidR="00231B9E" w:rsidRPr="00AD23E0" w:rsidRDefault="00231B9E" w:rsidP="00AD23E0">
      <w:pPr>
        <w:pStyle w:val="Nidungvnbn"/>
        <w:rPr>
          <w:i/>
        </w:rPr>
      </w:pPr>
      <w:r w:rsidRPr="00AD23E0">
        <w:rPr>
          <w:i/>
        </w:rPr>
        <w:t>ipv6 router ospf 1</w:t>
      </w:r>
    </w:p>
    <w:p w14:paraId="7AF36A17" w14:textId="77777777" w:rsidR="00231B9E" w:rsidRPr="00AD23E0" w:rsidRDefault="00231B9E" w:rsidP="00AD23E0">
      <w:pPr>
        <w:pStyle w:val="Nidungvnbn"/>
        <w:rPr>
          <w:i/>
        </w:rPr>
      </w:pPr>
      <w:r w:rsidRPr="00AD23E0">
        <w:rPr>
          <w:i/>
        </w:rPr>
        <w:t>router-id 2.2.2.2</w:t>
      </w:r>
    </w:p>
    <w:p w14:paraId="673A009F" w14:textId="77777777" w:rsidR="00231B9E" w:rsidRPr="00AD23E0" w:rsidRDefault="00231B9E" w:rsidP="00AD23E0">
      <w:pPr>
        <w:pStyle w:val="Nidungvnbn"/>
        <w:rPr>
          <w:i/>
        </w:rPr>
      </w:pPr>
      <w:r w:rsidRPr="00AD23E0">
        <w:rPr>
          <w:i/>
        </w:rPr>
        <w:t>int se1/0</w:t>
      </w:r>
    </w:p>
    <w:p w14:paraId="3736AECD" w14:textId="77777777" w:rsidR="00231B9E" w:rsidRPr="00AD23E0" w:rsidRDefault="00231B9E" w:rsidP="00AD23E0">
      <w:pPr>
        <w:pStyle w:val="Nidungvnbn"/>
        <w:rPr>
          <w:i/>
        </w:rPr>
      </w:pPr>
      <w:r w:rsidRPr="00AD23E0">
        <w:rPr>
          <w:i/>
        </w:rPr>
        <w:t>ipv6 ospf 1 area 0</w:t>
      </w:r>
    </w:p>
    <w:p w14:paraId="47DCBC8C" w14:textId="77777777" w:rsidR="00231B9E" w:rsidRPr="00AD23E0" w:rsidRDefault="00231B9E" w:rsidP="00AD23E0">
      <w:pPr>
        <w:pStyle w:val="Nidungvnbn"/>
        <w:rPr>
          <w:i/>
        </w:rPr>
      </w:pPr>
      <w:r w:rsidRPr="00AD23E0">
        <w:rPr>
          <w:i/>
        </w:rPr>
        <w:t>int s1/1</w:t>
      </w:r>
    </w:p>
    <w:p w14:paraId="7A3A2B09" w14:textId="77777777" w:rsidR="00231B9E" w:rsidRPr="00AD23E0" w:rsidRDefault="00231B9E" w:rsidP="00AD23E0">
      <w:pPr>
        <w:pStyle w:val="Nidungvnbn"/>
        <w:rPr>
          <w:i/>
        </w:rPr>
      </w:pPr>
      <w:r w:rsidRPr="00AD23E0">
        <w:rPr>
          <w:i/>
        </w:rPr>
        <w:lastRenderedPageBreak/>
        <w:t>ipv6 ospf 1 area 0</w:t>
      </w:r>
    </w:p>
    <w:p w14:paraId="2491F2DB" w14:textId="77777777" w:rsidR="00231B9E" w:rsidRPr="00AD23E0" w:rsidRDefault="00231B9E" w:rsidP="00AD23E0">
      <w:pPr>
        <w:pStyle w:val="Nidungvnbn"/>
        <w:rPr>
          <w:i/>
        </w:rPr>
      </w:pPr>
      <w:r w:rsidRPr="00AD23E0">
        <w:rPr>
          <w:i/>
        </w:rPr>
        <w:t>int fa0/1</w:t>
      </w:r>
    </w:p>
    <w:p w14:paraId="7BFAB9A8" w14:textId="0E1E7555" w:rsidR="00231B9E" w:rsidRPr="00AD23E0" w:rsidRDefault="00231B9E" w:rsidP="00AD23E0">
      <w:pPr>
        <w:pStyle w:val="Nidungvnbn"/>
        <w:rPr>
          <w:i/>
        </w:rPr>
      </w:pPr>
      <w:r w:rsidRPr="00AD23E0">
        <w:rPr>
          <w:i/>
        </w:rPr>
        <w:t>ipv6 ospf 1 area 0</w:t>
      </w:r>
    </w:p>
    <w:p w14:paraId="6B4DA309" w14:textId="4187F314" w:rsidR="00231B9E" w:rsidRPr="00AD23E0" w:rsidRDefault="00231B9E" w:rsidP="00AD23E0">
      <w:pPr>
        <w:pStyle w:val="Nidungvnbn"/>
        <w:rPr>
          <w:b/>
        </w:rPr>
      </w:pPr>
      <w:r w:rsidRPr="00AD23E0">
        <w:rPr>
          <w:b/>
        </w:rPr>
        <w:t>+Cài đặt:</w:t>
      </w:r>
    </w:p>
    <w:p w14:paraId="68F9BFCE" w14:textId="078EE24D" w:rsidR="00231B9E" w:rsidRDefault="00231B9E" w:rsidP="00AD23E0">
      <w:pPr>
        <w:pStyle w:val="Nidungvnbn"/>
      </w:pPr>
      <w:r>
        <w:rPr>
          <w:noProof/>
        </w:rPr>
        <w:drawing>
          <wp:inline distT="0" distB="0" distL="0" distR="0" wp14:anchorId="7E74E4BE" wp14:editId="189A1B91">
            <wp:extent cx="5791835" cy="3258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8185"/>
                    </a:xfrm>
                    <a:prstGeom prst="rect">
                      <a:avLst/>
                    </a:prstGeom>
                  </pic:spPr>
                </pic:pic>
              </a:graphicData>
            </a:graphic>
          </wp:inline>
        </w:drawing>
      </w:r>
    </w:p>
    <w:p w14:paraId="0F8C6B28" w14:textId="31F01F36" w:rsidR="00DA6995" w:rsidRDefault="00DA6995" w:rsidP="00DA6995">
      <w:pPr>
        <w:pStyle w:val="Caption"/>
      </w:pPr>
      <w:bookmarkStart w:id="102" w:name="_Toc132896316"/>
      <w:r>
        <w:t>Hình 6.22 Cấu hình OSPF</w:t>
      </w:r>
      <w:bookmarkEnd w:id="102"/>
    </w:p>
    <w:p w14:paraId="35F8E79D" w14:textId="6219C989" w:rsidR="00FC35D5" w:rsidRPr="00AD23E0" w:rsidRDefault="00FC35D5" w:rsidP="00AD23E0">
      <w:pPr>
        <w:pStyle w:val="Nidungvnbn"/>
        <w:rPr>
          <w:b/>
        </w:rPr>
      </w:pPr>
      <w:r w:rsidRPr="00AD23E0">
        <w:rPr>
          <w:b/>
        </w:rPr>
        <w:t>*Multilayer Switch CN2</w:t>
      </w:r>
    </w:p>
    <w:p w14:paraId="28DA5338" w14:textId="77777777" w:rsidR="00FC35D5" w:rsidRPr="00AD23E0" w:rsidRDefault="00FC35D5" w:rsidP="00AD23E0">
      <w:pPr>
        <w:pStyle w:val="Nidungvnbn"/>
        <w:rPr>
          <w:i/>
        </w:rPr>
      </w:pPr>
      <w:r w:rsidRPr="00AD23E0">
        <w:rPr>
          <w:i/>
        </w:rPr>
        <w:t>ipv6 router ospf 1</w:t>
      </w:r>
    </w:p>
    <w:p w14:paraId="5AB7555F" w14:textId="77777777" w:rsidR="00FC35D5" w:rsidRPr="00AD23E0" w:rsidRDefault="00FC35D5" w:rsidP="00AD23E0">
      <w:pPr>
        <w:pStyle w:val="Nidungvnbn"/>
        <w:rPr>
          <w:i/>
        </w:rPr>
      </w:pPr>
      <w:r w:rsidRPr="00AD23E0">
        <w:rPr>
          <w:i/>
        </w:rPr>
        <w:t>int f0/1</w:t>
      </w:r>
    </w:p>
    <w:p w14:paraId="46530909" w14:textId="77777777" w:rsidR="00FC35D5" w:rsidRPr="00AD23E0" w:rsidRDefault="00FC35D5" w:rsidP="00AD23E0">
      <w:pPr>
        <w:pStyle w:val="Nidungvnbn"/>
        <w:rPr>
          <w:i/>
        </w:rPr>
      </w:pPr>
      <w:r w:rsidRPr="00AD23E0">
        <w:rPr>
          <w:i/>
        </w:rPr>
        <w:t>ipv6 ospf 1 area 0</w:t>
      </w:r>
    </w:p>
    <w:p w14:paraId="7A8E6AD8" w14:textId="77777777" w:rsidR="00FC35D5" w:rsidRPr="00AD23E0" w:rsidRDefault="00FC35D5" w:rsidP="00AD23E0">
      <w:pPr>
        <w:pStyle w:val="Nidungvnbn"/>
        <w:rPr>
          <w:i/>
        </w:rPr>
      </w:pPr>
      <w:r w:rsidRPr="00AD23E0">
        <w:rPr>
          <w:i/>
        </w:rPr>
        <w:t>int vlan 40</w:t>
      </w:r>
    </w:p>
    <w:p w14:paraId="44A5D2BC" w14:textId="77777777" w:rsidR="00FC35D5" w:rsidRPr="00AD23E0" w:rsidRDefault="00FC35D5" w:rsidP="00AD23E0">
      <w:pPr>
        <w:pStyle w:val="Nidungvnbn"/>
        <w:rPr>
          <w:i/>
        </w:rPr>
      </w:pPr>
      <w:r w:rsidRPr="00AD23E0">
        <w:rPr>
          <w:i/>
        </w:rPr>
        <w:t>ipv6 ospf 1 area 0</w:t>
      </w:r>
    </w:p>
    <w:p w14:paraId="2892504A" w14:textId="77777777" w:rsidR="00FC35D5" w:rsidRPr="00AD23E0" w:rsidRDefault="00FC35D5" w:rsidP="00AD23E0">
      <w:pPr>
        <w:pStyle w:val="Nidungvnbn"/>
        <w:rPr>
          <w:i/>
        </w:rPr>
      </w:pPr>
      <w:r w:rsidRPr="00AD23E0">
        <w:rPr>
          <w:i/>
        </w:rPr>
        <w:t>int vlan 50</w:t>
      </w:r>
    </w:p>
    <w:p w14:paraId="101EE022" w14:textId="77777777" w:rsidR="00FC35D5" w:rsidRPr="00AD23E0" w:rsidRDefault="00FC35D5" w:rsidP="00AD23E0">
      <w:pPr>
        <w:pStyle w:val="Nidungvnbn"/>
        <w:rPr>
          <w:i/>
        </w:rPr>
      </w:pPr>
      <w:r w:rsidRPr="00AD23E0">
        <w:rPr>
          <w:i/>
        </w:rPr>
        <w:t>ipv6 ospf 1 area 0</w:t>
      </w:r>
    </w:p>
    <w:p w14:paraId="0B892324" w14:textId="77777777" w:rsidR="00FC35D5" w:rsidRPr="00AD23E0" w:rsidRDefault="00FC35D5" w:rsidP="00AD23E0">
      <w:pPr>
        <w:pStyle w:val="Nidungvnbn"/>
        <w:rPr>
          <w:i/>
        </w:rPr>
      </w:pPr>
      <w:r w:rsidRPr="00AD23E0">
        <w:rPr>
          <w:i/>
        </w:rPr>
        <w:t>int vlan 60</w:t>
      </w:r>
    </w:p>
    <w:p w14:paraId="6D4A53E1" w14:textId="2715C4B1" w:rsidR="00FC35D5" w:rsidRPr="00AD23E0" w:rsidRDefault="00FC35D5" w:rsidP="00AD23E0">
      <w:pPr>
        <w:pStyle w:val="Nidungvnbn"/>
        <w:rPr>
          <w:i/>
        </w:rPr>
      </w:pPr>
      <w:r w:rsidRPr="00AD23E0">
        <w:rPr>
          <w:i/>
        </w:rPr>
        <w:t>ipv6 ospf 1 area 0</w:t>
      </w:r>
    </w:p>
    <w:p w14:paraId="737067C5" w14:textId="69722B6A" w:rsidR="00FC35D5" w:rsidRPr="00AD23E0" w:rsidRDefault="00FC35D5" w:rsidP="00AD23E0">
      <w:pPr>
        <w:pStyle w:val="Nidungvnbn"/>
        <w:rPr>
          <w:b/>
        </w:rPr>
      </w:pPr>
      <w:r w:rsidRPr="00AD23E0">
        <w:rPr>
          <w:b/>
        </w:rPr>
        <w:lastRenderedPageBreak/>
        <w:t>*Cài đặt:</w:t>
      </w:r>
    </w:p>
    <w:p w14:paraId="634DC60F" w14:textId="3C84BF36" w:rsidR="00FC35D5" w:rsidRDefault="00FC35D5" w:rsidP="00AD23E0">
      <w:pPr>
        <w:pStyle w:val="Nidungvnbn"/>
      </w:pPr>
      <w:r>
        <w:rPr>
          <w:noProof/>
        </w:rPr>
        <w:drawing>
          <wp:inline distT="0" distB="0" distL="0" distR="0" wp14:anchorId="45F5A084" wp14:editId="7B9FD565">
            <wp:extent cx="5791835" cy="325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8185"/>
                    </a:xfrm>
                    <a:prstGeom prst="rect">
                      <a:avLst/>
                    </a:prstGeom>
                  </pic:spPr>
                </pic:pic>
              </a:graphicData>
            </a:graphic>
          </wp:inline>
        </w:drawing>
      </w:r>
    </w:p>
    <w:p w14:paraId="4BA8514F" w14:textId="55219D9D" w:rsidR="00DA6995" w:rsidRPr="00FC35D5" w:rsidRDefault="00DA6995" w:rsidP="00DA6995">
      <w:pPr>
        <w:pStyle w:val="Caption"/>
      </w:pPr>
      <w:bookmarkStart w:id="103" w:name="_Toc132896317"/>
      <w:r>
        <w:t>Hình 6.23 Cấu hình OSPF</w:t>
      </w:r>
      <w:bookmarkEnd w:id="103"/>
    </w:p>
    <w:p w14:paraId="4B405F38" w14:textId="77777777" w:rsidR="00FC35D5" w:rsidRPr="00FC35D5" w:rsidRDefault="00FC35D5" w:rsidP="00FC35D5">
      <w:pPr>
        <w:pStyle w:val="Tiumccp1"/>
        <w:rPr>
          <w:b w:val="0"/>
          <w:bCs/>
          <w:i/>
          <w:iCs/>
        </w:rPr>
      </w:pPr>
    </w:p>
    <w:p w14:paraId="5244BADB" w14:textId="357C7CB6" w:rsidR="00231B9E" w:rsidRPr="00AD23E0" w:rsidRDefault="00231B9E" w:rsidP="00AD23E0">
      <w:pPr>
        <w:pStyle w:val="Nidungvnbn"/>
        <w:rPr>
          <w:b/>
        </w:rPr>
      </w:pPr>
      <w:r w:rsidRPr="00AD23E0">
        <w:rPr>
          <w:b/>
        </w:rPr>
        <w:t>*CƠ SỞ 3:</w:t>
      </w:r>
    </w:p>
    <w:p w14:paraId="0FD34B14" w14:textId="77777777" w:rsidR="00231B9E" w:rsidRPr="00AD23E0" w:rsidRDefault="00231B9E" w:rsidP="00AD23E0">
      <w:pPr>
        <w:pStyle w:val="Nidungvnbn"/>
        <w:rPr>
          <w:b/>
        </w:rPr>
      </w:pPr>
      <w:r w:rsidRPr="00AD23E0">
        <w:rPr>
          <w:b/>
        </w:rPr>
        <w:t>+Tại Router:</w:t>
      </w:r>
    </w:p>
    <w:p w14:paraId="0F3C5FA2" w14:textId="77777777" w:rsidR="00FC35D5" w:rsidRPr="00AD23E0" w:rsidRDefault="00FC35D5" w:rsidP="00AD23E0">
      <w:pPr>
        <w:pStyle w:val="Nidungvnbn"/>
        <w:rPr>
          <w:i/>
        </w:rPr>
      </w:pPr>
      <w:r w:rsidRPr="00AD23E0">
        <w:rPr>
          <w:i/>
        </w:rPr>
        <w:t>ipv6 router ospf 1</w:t>
      </w:r>
    </w:p>
    <w:p w14:paraId="1A2D86C5" w14:textId="77777777" w:rsidR="00FC35D5" w:rsidRPr="00AD23E0" w:rsidRDefault="00FC35D5" w:rsidP="00AD23E0">
      <w:pPr>
        <w:pStyle w:val="Nidungvnbn"/>
        <w:rPr>
          <w:i/>
        </w:rPr>
      </w:pPr>
      <w:r w:rsidRPr="00AD23E0">
        <w:rPr>
          <w:i/>
        </w:rPr>
        <w:t>router-id 1.1.1.1</w:t>
      </w:r>
    </w:p>
    <w:p w14:paraId="5F9800E4" w14:textId="77777777" w:rsidR="00FC35D5" w:rsidRPr="00AD23E0" w:rsidRDefault="00FC35D5" w:rsidP="00AD23E0">
      <w:pPr>
        <w:pStyle w:val="Nidungvnbn"/>
        <w:rPr>
          <w:i/>
        </w:rPr>
      </w:pPr>
      <w:r w:rsidRPr="00AD23E0">
        <w:rPr>
          <w:i/>
        </w:rPr>
        <w:t>int se1/0</w:t>
      </w:r>
    </w:p>
    <w:p w14:paraId="6567160C" w14:textId="77777777" w:rsidR="00FC35D5" w:rsidRPr="00AD23E0" w:rsidRDefault="00FC35D5" w:rsidP="00AD23E0">
      <w:pPr>
        <w:pStyle w:val="Nidungvnbn"/>
        <w:rPr>
          <w:i/>
        </w:rPr>
      </w:pPr>
      <w:r w:rsidRPr="00AD23E0">
        <w:rPr>
          <w:i/>
        </w:rPr>
        <w:t>ipv6 ospf 1 area 0</w:t>
      </w:r>
    </w:p>
    <w:p w14:paraId="3EC5C7CA" w14:textId="77777777" w:rsidR="00FC35D5" w:rsidRPr="00AD23E0" w:rsidRDefault="00FC35D5" w:rsidP="00AD23E0">
      <w:pPr>
        <w:pStyle w:val="Nidungvnbn"/>
        <w:rPr>
          <w:i/>
        </w:rPr>
      </w:pPr>
      <w:r w:rsidRPr="00AD23E0">
        <w:rPr>
          <w:i/>
        </w:rPr>
        <w:t>int s1/1</w:t>
      </w:r>
    </w:p>
    <w:p w14:paraId="448E6CC5" w14:textId="77777777" w:rsidR="00FC35D5" w:rsidRPr="00AD23E0" w:rsidRDefault="00FC35D5" w:rsidP="00AD23E0">
      <w:pPr>
        <w:pStyle w:val="Nidungvnbn"/>
        <w:rPr>
          <w:i/>
        </w:rPr>
      </w:pPr>
      <w:r w:rsidRPr="00AD23E0">
        <w:rPr>
          <w:i/>
        </w:rPr>
        <w:t>ipv6 ospf 1 area 0</w:t>
      </w:r>
    </w:p>
    <w:p w14:paraId="26EF99FC" w14:textId="77777777" w:rsidR="00FC35D5" w:rsidRPr="00AD23E0" w:rsidRDefault="00FC35D5" w:rsidP="00AD23E0">
      <w:pPr>
        <w:pStyle w:val="Nidungvnbn"/>
        <w:rPr>
          <w:i/>
        </w:rPr>
      </w:pPr>
      <w:r w:rsidRPr="00AD23E0">
        <w:rPr>
          <w:i/>
        </w:rPr>
        <w:t>int f0/1</w:t>
      </w:r>
    </w:p>
    <w:p w14:paraId="50F318E9" w14:textId="77777777" w:rsidR="00FC35D5" w:rsidRPr="00AD23E0" w:rsidRDefault="00FC35D5" w:rsidP="00AD23E0">
      <w:pPr>
        <w:pStyle w:val="Nidungvnbn"/>
        <w:rPr>
          <w:i/>
        </w:rPr>
      </w:pPr>
      <w:r w:rsidRPr="00AD23E0">
        <w:rPr>
          <w:i/>
        </w:rPr>
        <w:t>ipv6 ospf 1 area 0</w:t>
      </w:r>
    </w:p>
    <w:p w14:paraId="190F7D9C" w14:textId="77777777" w:rsidR="00FC35D5" w:rsidRPr="00AD23E0" w:rsidRDefault="00FC35D5" w:rsidP="00AD23E0">
      <w:pPr>
        <w:pStyle w:val="Nidungvnbn"/>
        <w:rPr>
          <w:i/>
        </w:rPr>
      </w:pPr>
      <w:r w:rsidRPr="00AD23E0">
        <w:rPr>
          <w:i/>
        </w:rPr>
        <w:t>int f0/0</w:t>
      </w:r>
    </w:p>
    <w:p w14:paraId="1EEA8614" w14:textId="08683D12" w:rsidR="00FC35D5" w:rsidRPr="00AD23E0" w:rsidRDefault="00FC35D5" w:rsidP="00AD23E0">
      <w:pPr>
        <w:pStyle w:val="Nidungvnbn"/>
        <w:rPr>
          <w:i/>
        </w:rPr>
      </w:pPr>
      <w:r w:rsidRPr="00AD23E0">
        <w:rPr>
          <w:i/>
        </w:rPr>
        <w:t>ipv6 ospf 1 area 0</w:t>
      </w:r>
    </w:p>
    <w:p w14:paraId="2737190C" w14:textId="77777777" w:rsidR="00231B9E" w:rsidRPr="00AD23E0" w:rsidRDefault="00231B9E" w:rsidP="00AD23E0">
      <w:pPr>
        <w:pStyle w:val="Nidungvnbn"/>
        <w:rPr>
          <w:b/>
        </w:rPr>
      </w:pPr>
      <w:r w:rsidRPr="00AD23E0">
        <w:rPr>
          <w:b/>
        </w:rPr>
        <w:lastRenderedPageBreak/>
        <w:t>+Cài đặt</w:t>
      </w:r>
    </w:p>
    <w:p w14:paraId="49D5A7B2" w14:textId="7D9DE92A" w:rsidR="00FC35D5" w:rsidRDefault="00FC35D5" w:rsidP="00AD23E0">
      <w:pPr>
        <w:pStyle w:val="Nidungvnbn"/>
      </w:pPr>
      <w:r>
        <w:rPr>
          <w:noProof/>
        </w:rPr>
        <w:drawing>
          <wp:inline distT="0" distB="0" distL="0" distR="0" wp14:anchorId="071A0507" wp14:editId="4DA34577">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8185"/>
                    </a:xfrm>
                    <a:prstGeom prst="rect">
                      <a:avLst/>
                    </a:prstGeom>
                  </pic:spPr>
                </pic:pic>
              </a:graphicData>
            </a:graphic>
          </wp:inline>
        </w:drawing>
      </w:r>
    </w:p>
    <w:p w14:paraId="2E06E4EC" w14:textId="0E2040E1" w:rsidR="00DA6995" w:rsidRDefault="00DA6995" w:rsidP="00DA6995">
      <w:pPr>
        <w:pStyle w:val="Caption"/>
      </w:pPr>
      <w:bookmarkStart w:id="104" w:name="_Toc132896318"/>
      <w:r>
        <w:t>Hình 6.24 Cấu hình OSPF</w:t>
      </w:r>
      <w:bookmarkEnd w:id="104"/>
    </w:p>
    <w:p w14:paraId="55E7BBD9" w14:textId="77777777" w:rsidR="00231B9E" w:rsidRDefault="00231B9E" w:rsidP="00502370">
      <w:pPr>
        <w:pStyle w:val="Tiumccp1"/>
      </w:pPr>
    </w:p>
    <w:p w14:paraId="23F56050" w14:textId="77777777" w:rsidR="00FC35D5" w:rsidRPr="00AD23E0" w:rsidRDefault="00FC35D5" w:rsidP="00AD23E0">
      <w:pPr>
        <w:pStyle w:val="Nidungvnbn"/>
        <w:rPr>
          <w:b/>
        </w:rPr>
      </w:pPr>
      <w:r w:rsidRPr="00AD23E0">
        <w:rPr>
          <w:b/>
        </w:rPr>
        <w:t>*Multilayer Switch CN3-1</w:t>
      </w:r>
    </w:p>
    <w:p w14:paraId="177CA2F9" w14:textId="77777777" w:rsidR="00FC35D5" w:rsidRPr="00AD23E0" w:rsidRDefault="00FC35D5" w:rsidP="00AD23E0">
      <w:pPr>
        <w:pStyle w:val="Nidungvnbn"/>
        <w:rPr>
          <w:i/>
        </w:rPr>
      </w:pPr>
      <w:r w:rsidRPr="00AD23E0">
        <w:rPr>
          <w:i/>
        </w:rPr>
        <w:t>ipv6 router ospf 1</w:t>
      </w:r>
    </w:p>
    <w:p w14:paraId="2384EFFE" w14:textId="77777777" w:rsidR="00FC35D5" w:rsidRPr="00AD23E0" w:rsidRDefault="00FC35D5" w:rsidP="00AD23E0">
      <w:pPr>
        <w:pStyle w:val="Nidungvnbn"/>
        <w:rPr>
          <w:i/>
        </w:rPr>
      </w:pPr>
      <w:r w:rsidRPr="00AD23E0">
        <w:rPr>
          <w:i/>
        </w:rPr>
        <w:t>int f0/1</w:t>
      </w:r>
    </w:p>
    <w:p w14:paraId="3DF7AC54" w14:textId="77777777" w:rsidR="00FC35D5" w:rsidRPr="00AD23E0" w:rsidRDefault="00FC35D5" w:rsidP="00AD23E0">
      <w:pPr>
        <w:pStyle w:val="Nidungvnbn"/>
        <w:rPr>
          <w:i/>
        </w:rPr>
      </w:pPr>
      <w:r w:rsidRPr="00AD23E0">
        <w:rPr>
          <w:i/>
        </w:rPr>
        <w:t>ipv6 ospf 1 area 0</w:t>
      </w:r>
    </w:p>
    <w:p w14:paraId="619AF02D" w14:textId="77777777" w:rsidR="00FC35D5" w:rsidRPr="00AD23E0" w:rsidRDefault="00FC35D5" w:rsidP="00AD23E0">
      <w:pPr>
        <w:pStyle w:val="Nidungvnbn"/>
        <w:rPr>
          <w:i/>
        </w:rPr>
      </w:pPr>
      <w:r w:rsidRPr="00AD23E0">
        <w:rPr>
          <w:i/>
        </w:rPr>
        <w:t>int vlan 70</w:t>
      </w:r>
    </w:p>
    <w:p w14:paraId="0FFCCA23" w14:textId="77777777" w:rsidR="00FC35D5" w:rsidRPr="00AD23E0" w:rsidRDefault="00FC35D5" w:rsidP="00AD23E0">
      <w:pPr>
        <w:pStyle w:val="Nidungvnbn"/>
        <w:rPr>
          <w:i/>
        </w:rPr>
      </w:pPr>
      <w:r w:rsidRPr="00AD23E0">
        <w:rPr>
          <w:i/>
        </w:rPr>
        <w:t>ipv6 ospf 1 area 0</w:t>
      </w:r>
    </w:p>
    <w:p w14:paraId="6FE367BF" w14:textId="77777777" w:rsidR="00FC35D5" w:rsidRPr="00AD23E0" w:rsidRDefault="00FC35D5" w:rsidP="00AD23E0">
      <w:pPr>
        <w:pStyle w:val="Nidungvnbn"/>
        <w:rPr>
          <w:i/>
        </w:rPr>
      </w:pPr>
      <w:r w:rsidRPr="00AD23E0">
        <w:rPr>
          <w:i/>
        </w:rPr>
        <w:t>int vlan 80</w:t>
      </w:r>
    </w:p>
    <w:p w14:paraId="020FEBB9" w14:textId="77777777" w:rsidR="00FC35D5" w:rsidRPr="00AD23E0" w:rsidRDefault="00FC35D5" w:rsidP="00AD23E0">
      <w:pPr>
        <w:pStyle w:val="Nidungvnbn"/>
        <w:rPr>
          <w:i/>
        </w:rPr>
      </w:pPr>
      <w:r w:rsidRPr="00AD23E0">
        <w:rPr>
          <w:i/>
        </w:rPr>
        <w:t>ipv6 ospf 1 area 0</w:t>
      </w:r>
    </w:p>
    <w:p w14:paraId="2C97CD5B" w14:textId="63F6F282" w:rsidR="00FC35D5" w:rsidRPr="00AD23E0" w:rsidRDefault="00FC35D5" w:rsidP="00AD23E0">
      <w:pPr>
        <w:pStyle w:val="Nidungvnbn"/>
        <w:rPr>
          <w:i/>
        </w:rPr>
      </w:pPr>
      <w:r w:rsidRPr="00AD23E0">
        <w:rPr>
          <w:i/>
        </w:rPr>
        <w:t>int vlan 90</w:t>
      </w:r>
    </w:p>
    <w:p w14:paraId="70A4524C" w14:textId="56ADD5E7" w:rsidR="0082046C" w:rsidRPr="00AD23E0" w:rsidRDefault="00FC35D5" w:rsidP="00AD23E0">
      <w:pPr>
        <w:pStyle w:val="Nidungvnbn"/>
        <w:rPr>
          <w:i/>
        </w:rPr>
      </w:pPr>
      <w:r w:rsidRPr="00AD23E0">
        <w:rPr>
          <w:i/>
        </w:rPr>
        <w:t>ipv6 ospf 1 area 0</w:t>
      </w:r>
    </w:p>
    <w:p w14:paraId="22BFE9E3" w14:textId="48E29F4A" w:rsidR="00FC35D5" w:rsidRPr="00AD23E0" w:rsidRDefault="00FC35D5" w:rsidP="00AD23E0">
      <w:pPr>
        <w:pStyle w:val="Nidungvnbn"/>
        <w:rPr>
          <w:b/>
          <w:bCs/>
          <w:i/>
          <w:iCs/>
        </w:rPr>
      </w:pPr>
      <w:r w:rsidRPr="00AD23E0">
        <w:rPr>
          <w:b/>
          <w:bCs/>
          <w:i/>
          <w:iCs/>
        </w:rPr>
        <w:t>*</w:t>
      </w:r>
      <w:r w:rsidRPr="00AD23E0">
        <w:rPr>
          <w:b/>
        </w:rPr>
        <w:t>Cài Đặt</w:t>
      </w:r>
      <w:r w:rsidRPr="00AD23E0">
        <w:rPr>
          <w:b/>
          <w:bCs/>
          <w:i/>
          <w:iCs/>
        </w:rPr>
        <w:t>:</w:t>
      </w:r>
    </w:p>
    <w:p w14:paraId="2B64F5EA" w14:textId="1F03391A" w:rsidR="00FC35D5" w:rsidRDefault="00FC35D5" w:rsidP="00AD23E0">
      <w:pPr>
        <w:pStyle w:val="Nidungvnbn"/>
        <w:rPr>
          <w:b/>
          <w:bCs/>
          <w:i/>
          <w:iCs/>
        </w:rPr>
      </w:pPr>
      <w:r>
        <w:rPr>
          <w:noProof/>
        </w:rPr>
        <w:lastRenderedPageBreak/>
        <w:drawing>
          <wp:inline distT="0" distB="0" distL="0" distR="0" wp14:anchorId="1FF83A21" wp14:editId="55399B78">
            <wp:extent cx="5791835" cy="325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8185"/>
                    </a:xfrm>
                    <a:prstGeom prst="rect">
                      <a:avLst/>
                    </a:prstGeom>
                  </pic:spPr>
                </pic:pic>
              </a:graphicData>
            </a:graphic>
          </wp:inline>
        </w:drawing>
      </w:r>
    </w:p>
    <w:p w14:paraId="59B2606E" w14:textId="472BDC10" w:rsidR="00DA6995" w:rsidRDefault="00BE1AB2" w:rsidP="00DA6995">
      <w:pPr>
        <w:pStyle w:val="Caption"/>
      </w:pPr>
      <w:bookmarkStart w:id="105" w:name="_Toc132896319"/>
      <w:r>
        <w:t>Hình 6.25</w:t>
      </w:r>
      <w:r w:rsidR="00DA6995">
        <w:t xml:space="preserve"> Cấu hình OSPF</w:t>
      </w:r>
      <w:bookmarkEnd w:id="105"/>
    </w:p>
    <w:p w14:paraId="61A09F38" w14:textId="33F8AEBD" w:rsidR="00FC35D5" w:rsidRPr="00AD23E0" w:rsidRDefault="00FC35D5" w:rsidP="00AD23E0">
      <w:pPr>
        <w:pStyle w:val="Nidungvnbn"/>
        <w:rPr>
          <w:b/>
        </w:rPr>
      </w:pPr>
      <w:r w:rsidRPr="00AD23E0">
        <w:rPr>
          <w:b/>
          <w:bCs/>
          <w:i/>
          <w:iCs/>
        </w:rPr>
        <w:t>*</w:t>
      </w:r>
      <w:r w:rsidRPr="00AD23E0">
        <w:rPr>
          <w:b/>
        </w:rPr>
        <w:t xml:space="preserve"> Multilayer Switch CN3-2:</w:t>
      </w:r>
    </w:p>
    <w:p w14:paraId="3CDBF1F1" w14:textId="77777777" w:rsidR="00FC35D5" w:rsidRPr="00AD23E0" w:rsidRDefault="00FC35D5" w:rsidP="00AD23E0">
      <w:pPr>
        <w:pStyle w:val="Nidungvnbn"/>
        <w:rPr>
          <w:i/>
        </w:rPr>
      </w:pPr>
      <w:r w:rsidRPr="00AD23E0">
        <w:rPr>
          <w:i/>
        </w:rPr>
        <w:t>ipv6 router ospf 1</w:t>
      </w:r>
    </w:p>
    <w:p w14:paraId="5CDD6C1D" w14:textId="77777777" w:rsidR="00FC35D5" w:rsidRPr="00AD23E0" w:rsidRDefault="00FC35D5" w:rsidP="00AD23E0">
      <w:pPr>
        <w:pStyle w:val="Nidungvnbn"/>
        <w:rPr>
          <w:i/>
        </w:rPr>
      </w:pPr>
      <w:r w:rsidRPr="00AD23E0">
        <w:rPr>
          <w:i/>
        </w:rPr>
        <w:t>int f0/1</w:t>
      </w:r>
    </w:p>
    <w:p w14:paraId="35896BE7" w14:textId="77777777" w:rsidR="00FC35D5" w:rsidRPr="00AD23E0" w:rsidRDefault="00FC35D5" w:rsidP="00AD23E0">
      <w:pPr>
        <w:pStyle w:val="Nidungvnbn"/>
        <w:rPr>
          <w:i/>
        </w:rPr>
      </w:pPr>
      <w:r w:rsidRPr="00AD23E0">
        <w:rPr>
          <w:i/>
        </w:rPr>
        <w:t>ipv6 ospf 1 area 0</w:t>
      </w:r>
    </w:p>
    <w:p w14:paraId="73FD4ED0" w14:textId="77777777" w:rsidR="00FC35D5" w:rsidRPr="00AD23E0" w:rsidRDefault="00FC35D5" w:rsidP="00AD23E0">
      <w:pPr>
        <w:pStyle w:val="Nidungvnbn"/>
        <w:rPr>
          <w:i/>
        </w:rPr>
      </w:pPr>
      <w:r w:rsidRPr="00AD23E0">
        <w:rPr>
          <w:i/>
        </w:rPr>
        <w:t>int vlan 70</w:t>
      </w:r>
    </w:p>
    <w:p w14:paraId="57C56FDB" w14:textId="77777777" w:rsidR="00FC35D5" w:rsidRPr="00AD23E0" w:rsidRDefault="00FC35D5" w:rsidP="00AD23E0">
      <w:pPr>
        <w:pStyle w:val="Nidungvnbn"/>
        <w:rPr>
          <w:i/>
        </w:rPr>
      </w:pPr>
      <w:r w:rsidRPr="00AD23E0">
        <w:rPr>
          <w:i/>
        </w:rPr>
        <w:t>ipv6 ospf 1 area 0</w:t>
      </w:r>
    </w:p>
    <w:p w14:paraId="4C610CC9" w14:textId="77777777" w:rsidR="00FC35D5" w:rsidRPr="00AD23E0" w:rsidRDefault="00FC35D5" w:rsidP="00AD23E0">
      <w:pPr>
        <w:pStyle w:val="Nidungvnbn"/>
        <w:rPr>
          <w:i/>
        </w:rPr>
      </w:pPr>
      <w:r w:rsidRPr="00AD23E0">
        <w:rPr>
          <w:i/>
        </w:rPr>
        <w:t>int vlan 80</w:t>
      </w:r>
    </w:p>
    <w:p w14:paraId="423447E5" w14:textId="77777777" w:rsidR="00FC35D5" w:rsidRPr="00AD23E0" w:rsidRDefault="00FC35D5" w:rsidP="00AD23E0">
      <w:pPr>
        <w:pStyle w:val="Nidungvnbn"/>
        <w:rPr>
          <w:i/>
        </w:rPr>
      </w:pPr>
      <w:r w:rsidRPr="00AD23E0">
        <w:rPr>
          <w:i/>
        </w:rPr>
        <w:t>ipv6 ospf 1 area 0</w:t>
      </w:r>
    </w:p>
    <w:p w14:paraId="6AB703F7" w14:textId="77777777" w:rsidR="00FC35D5" w:rsidRPr="00AD23E0" w:rsidRDefault="00FC35D5" w:rsidP="00AD23E0">
      <w:pPr>
        <w:pStyle w:val="Nidungvnbn"/>
        <w:rPr>
          <w:i/>
        </w:rPr>
      </w:pPr>
      <w:r w:rsidRPr="00AD23E0">
        <w:rPr>
          <w:i/>
        </w:rPr>
        <w:t>int vlan 90</w:t>
      </w:r>
    </w:p>
    <w:p w14:paraId="7FFF680F" w14:textId="0A200A87" w:rsidR="00FC35D5" w:rsidRDefault="00FC35D5" w:rsidP="00AD23E0">
      <w:pPr>
        <w:pStyle w:val="Nidungvnbn"/>
      </w:pPr>
      <w:r w:rsidRPr="00AD23E0">
        <w:rPr>
          <w:i/>
        </w:rPr>
        <w:t>ipv6 ospf 1 area 0</w:t>
      </w:r>
      <w:r w:rsidRPr="00FC35D5">
        <w:cr/>
      </w:r>
    </w:p>
    <w:p w14:paraId="4E36DB77" w14:textId="1E0E239C" w:rsidR="00FC35D5" w:rsidRPr="00AD23E0" w:rsidRDefault="00FC35D5" w:rsidP="00AD23E0">
      <w:pPr>
        <w:pStyle w:val="Nidungvnbn"/>
        <w:rPr>
          <w:b/>
        </w:rPr>
      </w:pPr>
      <w:r w:rsidRPr="00AD23E0">
        <w:rPr>
          <w:b/>
        </w:rPr>
        <w:t>*Cài đặt:</w:t>
      </w:r>
    </w:p>
    <w:p w14:paraId="7C9F8E3A" w14:textId="644D0749" w:rsidR="00FC35D5" w:rsidRDefault="00FC35D5" w:rsidP="00AD23E0">
      <w:pPr>
        <w:pStyle w:val="Nidungvnbn"/>
      </w:pPr>
      <w:r>
        <w:rPr>
          <w:noProof/>
        </w:rPr>
        <w:lastRenderedPageBreak/>
        <w:drawing>
          <wp:inline distT="0" distB="0" distL="0" distR="0" wp14:anchorId="4CF23CB8" wp14:editId="7C1601E9">
            <wp:extent cx="5791835" cy="3258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8185"/>
                    </a:xfrm>
                    <a:prstGeom prst="rect">
                      <a:avLst/>
                    </a:prstGeom>
                  </pic:spPr>
                </pic:pic>
              </a:graphicData>
            </a:graphic>
          </wp:inline>
        </w:drawing>
      </w:r>
    </w:p>
    <w:p w14:paraId="7A1D5C66" w14:textId="7F1E409F" w:rsidR="00BE1AB2" w:rsidRDefault="00BE1AB2" w:rsidP="00BE1AB2">
      <w:pPr>
        <w:pStyle w:val="Caption"/>
      </w:pPr>
      <w:bookmarkStart w:id="106" w:name="_Toc132896320"/>
      <w:r>
        <w:t>Hình 6.26 Cấu hình OSPF</w:t>
      </w:r>
      <w:bookmarkEnd w:id="106"/>
    </w:p>
    <w:p w14:paraId="297C4103" w14:textId="53557AE3" w:rsidR="00FC35D5" w:rsidRDefault="00FC35D5" w:rsidP="00FC35D5">
      <w:pPr>
        <w:pStyle w:val="Tiumccp1"/>
      </w:pPr>
      <w:bookmarkStart w:id="107" w:name="_Toc132895660"/>
      <w:r>
        <w:t>6.4 Cấu hình STP và HSRP:</w:t>
      </w:r>
      <w:bookmarkEnd w:id="107"/>
    </w:p>
    <w:p w14:paraId="02416F7B" w14:textId="3A785768" w:rsidR="00FC35D5" w:rsidRDefault="00FC35D5" w:rsidP="00AD23E0">
      <w:pPr>
        <w:pStyle w:val="Nidungvnbn"/>
      </w:pPr>
      <w:r>
        <w:t>Do CƠ SỞ 3 có cài đặt dự phòng nên chúng ta sẽ cấu hình STP và HSRP cho chúng:</w:t>
      </w:r>
    </w:p>
    <w:p w14:paraId="37C519C8" w14:textId="77777777" w:rsidR="00FC35D5" w:rsidRPr="00AD23E0" w:rsidRDefault="00FC35D5" w:rsidP="00AD23E0">
      <w:pPr>
        <w:pStyle w:val="Nidungvnbn"/>
        <w:numPr>
          <w:ilvl w:val="0"/>
          <w:numId w:val="42"/>
        </w:numPr>
        <w:rPr>
          <w:b/>
        </w:rPr>
      </w:pPr>
      <w:r w:rsidRPr="00AD23E0">
        <w:rPr>
          <w:b/>
        </w:rPr>
        <w:t>Multilayer Switch CN3-2</w:t>
      </w:r>
    </w:p>
    <w:p w14:paraId="1F7AD9C9" w14:textId="77777777" w:rsidR="00FC35D5" w:rsidRPr="00AD23E0" w:rsidRDefault="00FC35D5" w:rsidP="00AD23E0">
      <w:pPr>
        <w:pStyle w:val="Nidungvnbn"/>
        <w:ind w:left="720"/>
        <w:rPr>
          <w:i/>
        </w:rPr>
      </w:pPr>
      <w:r w:rsidRPr="00AD23E0">
        <w:rPr>
          <w:i/>
        </w:rPr>
        <w:t>spanning-tree mode pvst</w:t>
      </w:r>
    </w:p>
    <w:p w14:paraId="4701BC7A" w14:textId="77777777" w:rsidR="00FC35D5" w:rsidRPr="00AD23E0" w:rsidRDefault="00FC35D5" w:rsidP="00AD23E0">
      <w:pPr>
        <w:pStyle w:val="Nidungvnbn"/>
        <w:ind w:left="720"/>
        <w:rPr>
          <w:i/>
        </w:rPr>
      </w:pPr>
      <w:r w:rsidRPr="00AD23E0">
        <w:rPr>
          <w:i/>
        </w:rPr>
        <w:t>interface vlan 70</w:t>
      </w:r>
    </w:p>
    <w:p w14:paraId="28A86099" w14:textId="77777777" w:rsidR="00FC35D5" w:rsidRPr="00AD23E0" w:rsidRDefault="00FC35D5" w:rsidP="00AD23E0">
      <w:pPr>
        <w:pStyle w:val="Nidungvnbn"/>
        <w:ind w:left="720"/>
        <w:rPr>
          <w:i/>
        </w:rPr>
      </w:pPr>
      <w:r w:rsidRPr="00AD23E0">
        <w:rPr>
          <w:i/>
        </w:rPr>
        <w:t>standby 1 ip 192.168.70.3</w:t>
      </w:r>
    </w:p>
    <w:p w14:paraId="5E8EA3F9" w14:textId="77777777" w:rsidR="00FC35D5" w:rsidRPr="00AD23E0" w:rsidRDefault="00FC35D5" w:rsidP="00AD23E0">
      <w:pPr>
        <w:pStyle w:val="Nidungvnbn"/>
        <w:ind w:left="720"/>
        <w:rPr>
          <w:i/>
        </w:rPr>
      </w:pPr>
      <w:r w:rsidRPr="00AD23E0">
        <w:rPr>
          <w:i/>
        </w:rPr>
        <w:t>standby 1 preempt</w:t>
      </w:r>
    </w:p>
    <w:p w14:paraId="213571DB" w14:textId="77777777" w:rsidR="00FC35D5" w:rsidRPr="00AD23E0" w:rsidRDefault="00FC35D5" w:rsidP="00AD23E0">
      <w:pPr>
        <w:pStyle w:val="Nidungvnbn"/>
        <w:ind w:left="720"/>
        <w:rPr>
          <w:i/>
        </w:rPr>
      </w:pPr>
      <w:r w:rsidRPr="00AD23E0">
        <w:rPr>
          <w:i/>
        </w:rPr>
        <w:t>standby version 2</w:t>
      </w:r>
    </w:p>
    <w:p w14:paraId="1A5DB5B4" w14:textId="77777777" w:rsidR="00FC35D5" w:rsidRPr="00AD23E0" w:rsidRDefault="00FC35D5" w:rsidP="00AD23E0">
      <w:pPr>
        <w:pStyle w:val="Nidungvnbn"/>
        <w:ind w:left="720"/>
        <w:rPr>
          <w:i/>
        </w:rPr>
      </w:pPr>
      <w:r w:rsidRPr="00AD23E0">
        <w:rPr>
          <w:i/>
        </w:rPr>
        <w:t>standby 2 ipv6 autoconfig</w:t>
      </w:r>
    </w:p>
    <w:p w14:paraId="18107763" w14:textId="77777777" w:rsidR="00FC35D5" w:rsidRPr="00AD23E0" w:rsidRDefault="00FC35D5" w:rsidP="00AD23E0">
      <w:pPr>
        <w:pStyle w:val="Nidungvnbn"/>
        <w:ind w:left="720"/>
        <w:rPr>
          <w:i/>
        </w:rPr>
      </w:pPr>
      <w:r w:rsidRPr="00AD23E0">
        <w:rPr>
          <w:i/>
        </w:rPr>
        <w:t>standby 2 priority 101</w:t>
      </w:r>
    </w:p>
    <w:p w14:paraId="4AC0BEE5" w14:textId="77777777" w:rsidR="00FC35D5" w:rsidRPr="00AD23E0" w:rsidRDefault="00FC35D5" w:rsidP="00AD23E0">
      <w:pPr>
        <w:pStyle w:val="Nidungvnbn"/>
        <w:ind w:left="720"/>
        <w:rPr>
          <w:i/>
        </w:rPr>
      </w:pPr>
      <w:r w:rsidRPr="00AD23E0">
        <w:rPr>
          <w:i/>
        </w:rPr>
        <w:t>standby 2 preempt</w:t>
      </w:r>
    </w:p>
    <w:p w14:paraId="5F683E4B" w14:textId="77777777" w:rsidR="00FC35D5" w:rsidRPr="00AD23E0" w:rsidRDefault="00FC35D5" w:rsidP="00AD23E0">
      <w:pPr>
        <w:pStyle w:val="Nidungvnbn"/>
        <w:ind w:left="720"/>
        <w:rPr>
          <w:i/>
        </w:rPr>
      </w:pPr>
      <w:r w:rsidRPr="00AD23E0">
        <w:rPr>
          <w:i/>
        </w:rPr>
        <w:t>interface vlan 80</w:t>
      </w:r>
    </w:p>
    <w:p w14:paraId="3D2A9AB0" w14:textId="77777777" w:rsidR="00FC35D5" w:rsidRPr="00AD23E0" w:rsidRDefault="00FC35D5" w:rsidP="00AD23E0">
      <w:pPr>
        <w:pStyle w:val="Nidungvnbn"/>
        <w:ind w:left="720"/>
        <w:rPr>
          <w:i/>
        </w:rPr>
      </w:pPr>
      <w:r w:rsidRPr="00AD23E0">
        <w:rPr>
          <w:i/>
        </w:rPr>
        <w:t>standby 1 ip 192.168.80.3</w:t>
      </w:r>
    </w:p>
    <w:p w14:paraId="267D2ACE" w14:textId="77777777" w:rsidR="00FC35D5" w:rsidRPr="00AD23E0" w:rsidRDefault="00FC35D5" w:rsidP="00AD23E0">
      <w:pPr>
        <w:pStyle w:val="Nidungvnbn"/>
        <w:ind w:left="720"/>
        <w:rPr>
          <w:i/>
        </w:rPr>
      </w:pPr>
      <w:r w:rsidRPr="00AD23E0">
        <w:rPr>
          <w:i/>
        </w:rPr>
        <w:lastRenderedPageBreak/>
        <w:t>standby 1 preempt</w:t>
      </w:r>
    </w:p>
    <w:p w14:paraId="2ADFE4A6" w14:textId="77777777" w:rsidR="00FC35D5" w:rsidRPr="00AD23E0" w:rsidRDefault="00FC35D5" w:rsidP="00AD23E0">
      <w:pPr>
        <w:pStyle w:val="Nidungvnbn"/>
        <w:ind w:left="720"/>
        <w:rPr>
          <w:i/>
        </w:rPr>
      </w:pPr>
      <w:r w:rsidRPr="00AD23E0">
        <w:rPr>
          <w:i/>
        </w:rPr>
        <w:t>standby version 2</w:t>
      </w:r>
    </w:p>
    <w:p w14:paraId="6A53768A" w14:textId="77777777" w:rsidR="00FC35D5" w:rsidRPr="00AD23E0" w:rsidRDefault="00FC35D5" w:rsidP="00AD23E0">
      <w:pPr>
        <w:pStyle w:val="Nidungvnbn"/>
        <w:ind w:left="720"/>
        <w:rPr>
          <w:i/>
        </w:rPr>
      </w:pPr>
      <w:r w:rsidRPr="00AD23E0">
        <w:rPr>
          <w:i/>
        </w:rPr>
        <w:t>standby 2 ipv6 autoconfig</w:t>
      </w:r>
    </w:p>
    <w:p w14:paraId="1EF77BDA" w14:textId="77777777" w:rsidR="00FC35D5" w:rsidRPr="00AD23E0" w:rsidRDefault="00FC35D5" w:rsidP="00AD23E0">
      <w:pPr>
        <w:pStyle w:val="Nidungvnbn"/>
        <w:ind w:left="720"/>
        <w:rPr>
          <w:i/>
        </w:rPr>
      </w:pPr>
      <w:r w:rsidRPr="00AD23E0">
        <w:rPr>
          <w:i/>
        </w:rPr>
        <w:t>standby 2 priority 101</w:t>
      </w:r>
    </w:p>
    <w:p w14:paraId="17572D5E" w14:textId="77777777" w:rsidR="00FC35D5" w:rsidRPr="00AD23E0" w:rsidRDefault="00FC35D5" w:rsidP="00AD23E0">
      <w:pPr>
        <w:pStyle w:val="Nidungvnbn"/>
        <w:ind w:left="720"/>
        <w:rPr>
          <w:i/>
        </w:rPr>
      </w:pPr>
      <w:r w:rsidRPr="00AD23E0">
        <w:rPr>
          <w:i/>
        </w:rPr>
        <w:t>standby 2 preempt</w:t>
      </w:r>
    </w:p>
    <w:p w14:paraId="06743A75" w14:textId="77777777" w:rsidR="00FC35D5" w:rsidRPr="00AD23E0" w:rsidRDefault="00FC35D5" w:rsidP="00AD23E0">
      <w:pPr>
        <w:pStyle w:val="Nidungvnbn"/>
        <w:ind w:left="720"/>
        <w:rPr>
          <w:i/>
        </w:rPr>
      </w:pPr>
      <w:r w:rsidRPr="00AD23E0">
        <w:rPr>
          <w:i/>
        </w:rPr>
        <w:t>interface vlan 90</w:t>
      </w:r>
    </w:p>
    <w:p w14:paraId="33F33CAC" w14:textId="77777777" w:rsidR="00FC35D5" w:rsidRPr="00AD23E0" w:rsidRDefault="00FC35D5" w:rsidP="00AD23E0">
      <w:pPr>
        <w:pStyle w:val="Nidungvnbn"/>
        <w:ind w:left="720"/>
        <w:rPr>
          <w:i/>
        </w:rPr>
      </w:pPr>
      <w:r w:rsidRPr="00AD23E0">
        <w:rPr>
          <w:i/>
        </w:rPr>
        <w:t>standby 1 ip 192.168.90.3</w:t>
      </w:r>
    </w:p>
    <w:p w14:paraId="156B65BC" w14:textId="77777777" w:rsidR="00FC35D5" w:rsidRPr="00AD23E0" w:rsidRDefault="00FC35D5" w:rsidP="00AD23E0">
      <w:pPr>
        <w:pStyle w:val="Nidungvnbn"/>
        <w:ind w:left="720"/>
        <w:rPr>
          <w:i/>
        </w:rPr>
      </w:pPr>
      <w:r w:rsidRPr="00AD23E0">
        <w:rPr>
          <w:i/>
        </w:rPr>
        <w:t>standby 1 preempt</w:t>
      </w:r>
    </w:p>
    <w:p w14:paraId="542A8934" w14:textId="77777777" w:rsidR="00FC35D5" w:rsidRPr="00AD23E0" w:rsidRDefault="00FC35D5" w:rsidP="00AD23E0">
      <w:pPr>
        <w:pStyle w:val="Nidungvnbn"/>
        <w:ind w:left="720"/>
        <w:rPr>
          <w:i/>
        </w:rPr>
      </w:pPr>
      <w:r w:rsidRPr="00AD23E0">
        <w:rPr>
          <w:i/>
        </w:rPr>
        <w:t>standby version 2</w:t>
      </w:r>
    </w:p>
    <w:p w14:paraId="7EDE7AA9" w14:textId="77777777" w:rsidR="00FC35D5" w:rsidRPr="00AD23E0" w:rsidRDefault="00FC35D5" w:rsidP="00AD23E0">
      <w:pPr>
        <w:pStyle w:val="Nidungvnbn"/>
        <w:ind w:left="720"/>
        <w:rPr>
          <w:i/>
        </w:rPr>
      </w:pPr>
      <w:r w:rsidRPr="00AD23E0">
        <w:rPr>
          <w:i/>
        </w:rPr>
        <w:t>standby 2 ipv6 autoconfig</w:t>
      </w:r>
    </w:p>
    <w:p w14:paraId="38149F61" w14:textId="77777777" w:rsidR="00FC35D5" w:rsidRPr="00AD23E0" w:rsidRDefault="00FC35D5" w:rsidP="00AD23E0">
      <w:pPr>
        <w:pStyle w:val="Nidungvnbn"/>
        <w:ind w:left="720"/>
        <w:rPr>
          <w:i/>
        </w:rPr>
      </w:pPr>
      <w:r w:rsidRPr="00AD23E0">
        <w:rPr>
          <w:i/>
        </w:rPr>
        <w:t>standby 2 priority 101</w:t>
      </w:r>
    </w:p>
    <w:p w14:paraId="0A331AFE" w14:textId="77777777" w:rsidR="00FC35D5" w:rsidRPr="00AD23E0" w:rsidRDefault="00FC35D5" w:rsidP="00AD23E0">
      <w:pPr>
        <w:pStyle w:val="Nidungvnbn"/>
        <w:ind w:left="720"/>
        <w:rPr>
          <w:i/>
        </w:rPr>
      </w:pPr>
      <w:r w:rsidRPr="00AD23E0">
        <w:rPr>
          <w:i/>
        </w:rPr>
        <w:t>standby 2 preempt</w:t>
      </w:r>
    </w:p>
    <w:p w14:paraId="659F3213" w14:textId="77777777" w:rsidR="00FC35D5" w:rsidRPr="00AD23E0" w:rsidRDefault="00FC35D5" w:rsidP="00AD23E0">
      <w:pPr>
        <w:pStyle w:val="Nidungvnbn"/>
        <w:numPr>
          <w:ilvl w:val="0"/>
          <w:numId w:val="42"/>
        </w:numPr>
        <w:rPr>
          <w:b/>
        </w:rPr>
      </w:pPr>
      <w:r w:rsidRPr="00AD23E0">
        <w:rPr>
          <w:b/>
        </w:rPr>
        <w:t>Multilayer Switch CN3-1</w:t>
      </w:r>
    </w:p>
    <w:p w14:paraId="2750FEC3" w14:textId="77777777" w:rsidR="00FC35D5" w:rsidRPr="00AD23E0" w:rsidRDefault="00FC35D5" w:rsidP="00AD23E0">
      <w:pPr>
        <w:pStyle w:val="Nidungvnbn"/>
        <w:ind w:left="720"/>
        <w:rPr>
          <w:i/>
        </w:rPr>
      </w:pPr>
      <w:r w:rsidRPr="00AD23E0">
        <w:rPr>
          <w:i/>
        </w:rPr>
        <w:t>spanning-tree mode pvst</w:t>
      </w:r>
    </w:p>
    <w:p w14:paraId="694A3BFB" w14:textId="77777777" w:rsidR="00FC35D5" w:rsidRPr="00AD23E0" w:rsidRDefault="00FC35D5" w:rsidP="00AD23E0">
      <w:pPr>
        <w:pStyle w:val="Nidungvnbn"/>
        <w:ind w:left="720"/>
        <w:rPr>
          <w:i/>
        </w:rPr>
      </w:pPr>
      <w:r w:rsidRPr="00AD23E0">
        <w:rPr>
          <w:i/>
        </w:rPr>
        <w:t>interface vlan 70</w:t>
      </w:r>
    </w:p>
    <w:p w14:paraId="5FEBEE6A" w14:textId="77777777" w:rsidR="00FC35D5" w:rsidRPr="00AD23E0" w:rsidRDefault="00FC35D5" w:rsidP="00AD23E0">
      <w:pPr>
        <w:pStyle w:val="Nidungvnbn"/>
        <w:ind w:left="720"/>
        <w:rPr>
          <w:i/>
        </w:rPr>
      </w:pPr>
      <w:r w:rsidRPr="00AD23E0">
        <w:rPr>
          <w:i/>
        </w:rPr>
        <w:t>standby 1 ip 192.168.70.3</w:t>
      </w:r>
    </w:p>
    <w:p w14:paraId="7926375D" w14:textId="77777777" w:rsidR="00FC35D5" w:rsidRPr="00AD23E0" w:rsidRDefault="00FC35D5" w:rsidP="00AD23E0">
      <w:pPr>
        <w:pStyle w:val="Nidungvnbn"/>
        <w:ind w:left="720"/>
        <w:rPr>
          <w:i/>
        </w:rPr>
      </w:pPr>
      <w:r w:rsidRPr="00AD23E0">
        <w:rPr>
          <w:i/>
        </w:rPr>
        <w:t>standby 1 priority 150</w:t>
      </w:r>
    </w:p>
    <w:p w14:paraId="4A26E957" w14:textId="77777777" w:rsidR="00FC35D5" w:rsidRPr="00AD23E0" w:rsidRDefault="00FC35D5" w:rsidP="00AD23E0">
      <w:pPr>
        <w:pStyle w:val="Nidungvnbn"/>
        <w:ind w:left="720"/>
        <w:rPr>
          <w:i/>
        </w:rPr>
      </w:pPr>
      <w:r w:rsidRPr="00AD23E0">
        <w:rPr>
          <w:i/>
        </w:rPr>
        <w:t>standby 1 preempt</w:t>
      </w:r>
    </w:p>
    <w:p w14:paraId="51D28080" w14:textId="77777777" w:rsidR="00FC35D5" w:rsidRPr="00AD23E0" w:rsidRDefault="00FC35D5" w:rsidP="00AD23E0">
      <w:pPr>
        <w:pStyle w:val="Nidungvnbn"/>
        <w:ind w:left="720"/>
        <w:rPr>
          <w:i/>
        </w:rPr>
      </w:pPr>
      <w:r w:rsidRPr="00AD23E0">
        <w:rPr>
          <w:i/>
        </w:rPr>
        <w:t>standby version 2</w:t>
      </w:r>
    </w:p>
    <w:p w14:paraId="13989CCC" w14:textId="77777777" w:rsidR="00FC35D5" w:rsidRPr="00AD23E0" w:rsidRDefault="00FC35D5" w:rsidP="00AD23E0">
      <w:pPr>
        <w:pStyle w:val="Nidungvnbn"/>
        <w:ind w:left="720"/>
        <w:rPr>
          <w:i/>
        </w:rPr>
      </w:pPr>
      <w:r w:rsidRPr="00AD23E0">
        <w:rPr>
          <w:i/>
        </w:rPr>
        <w:t>standby 2 ipv6 autoconfig</w:t>
      </w:r>
    </w:p>
    <w:p w14:paraId="60C3FFF8" w14:textId="77777777" w:rsidR="00FC35D5" w:rsidRPr="00AD23E0" w:rsidRDefault="00FC35D5" w:rsidP="00AD23E0">
      <w:pPr>
        <w:pStyle w:val="Nidungvnbn"/>
        <w:ind w:left="720"/>
        <w:rPr>
          <w:i/>
        </w:rPr>
      </w:pPr>
      <w:r w:rsidRPr="00AD23E0">
        <w:rPr>
          <w:i/>
        </w:rPr>
        <w:t>standby 2 priority 151</w:t>
      </w:r>
    </w:p>
    <w:p w14:paraId="5A3FC055" w14:textId="77777777" w:rsidR="00FC35D5" w:rsidRPr="00AD23E0" w:rsidRDefault="00FC35D5" w:rsidP="00AD23E0">
      <w:pPr>
        <w:pStyle w:val="Nidungvnbn"/>
        <w:ind w:left="720"/>
        <w:rPr>
          <w:i/>
        </w:rPr>
      </w:pPr>
      <w:r w:rsidRPr="00AD23E0">
        <w:rPr>
          <w:i/>
        </w:rPr>
        <w:t>standby 2 preempt</w:t>
      </w:r>
    </w:p>
    <w:p w14:paraId="5AC264A7" w14:textId="77777777" w:rsidR="00FC35D5" w:rsidRPr="00AD23E0" w:rsidRDefault="00FC35D5" w:rsidP="00AD23E0">
      <w:pPr>
        <w:pStyle w:val="Nidungvnbn"/>
        <w:ind w:left="720"/>
        <w:rPr>
          <w:i/>
        </w:rPr>
      </w:pPr>
      <w:r w:rsidRPr="00AD23E0">
        <w:rPr>
          <w:i/>
        </w:rPr>
        <w:t>interface vlan 80</w:t>
      </w:r>
    </w:p>
    <w:p w14:paraId="6E9C4A75" w14:textId="77777777" w:rsidR="00FC35D5" w:rsidRPr="00AD23E0" w:rsidRDefault="00FC35D5" w:rsidP="00AD23E0">
      <w:pPr>
        <w:pStyle w:val="Nidungvnbn"/>
        <w:ind w:left="720"/>
        <w:rPr>
          <w:i/>
        </w:rPr>
      </w:pPr>
      <w:r w:rsidRPr="00AD23E0">
        <w:rPr>
          <w:i/>
        </w:rPr>
        <w:t>standby 1 ip 192.168.80.3</w:t>
      </w:r>
    </w:p>
    <w:p w14:paraId="7CE16B01" w14:textId="77777777" w:rsidR="00FC35D5" w:rsidRPr="00AD23E0" w:rsidRDefault="00FC35D5" w:rsidP="00AD23E0">
      <w:pPr>
        <w:pStyle w:val="Nidungvnbn"/>
        <w:ind w:left="720"/>
        <w:rPr>
          <w:i/>
        </w:rPr>
      </w:pPr>
      <w:r w:rsidRPr="00AD23E0">
        <w:rPr>
          <w:i/>
        </w:rPr>
        <w:t>standby 1 priority 150</w:t>
      </w:r>
    </w:p>
    <w:p w14:paraId="6ED2F2FB" w14:textId="77777777" w:rsidR="00FC35D5" w:rsidRPr="00AD23E0" w:rsidRDefault="00FC35D5" w:rsidP="00AD23E0">
      <w:pPr>
        <w:pStyle w:val="Nidungvnbn"/>
        <w:ind w:left="720"/>
        <w:rPr>
          <w:i/>
        </w:rPr>
      </w:pPr>
      <w:r w:rsidRPr="00AD23E0">
        <w:rPr>
          <w:i/>
        </w:rPr>
        <w:t>standby 1 preempt</w:t>
      </w:r>
    </w:p>
    <w:p w14:paraId="2DC07D7F" w14:textId="77777777" w:rsidR="00FC35D5" w:rsidRPr="00AD23E0" w:rsidRDefault="00FC35D5" w:rsidP="00AD23E0">
      <w:pPr>
        <w:pStyle w:val="Nidungvnbn"/>
        <w:ind w:left="720"/>
        <w:rPr>
          <w:i/>
        </w:rPr>
      </w:pPr>
      <w:r w:rsidRPr="00AD23E0">
        <w:rPr>
          <w:i/>
        </w:rPr>
        <w:t>standby version 2</w:t>
      </w:r>
    </w:p>
    <w:p w14:paraId="4C9B43C8" w14:textId="77777777" w:rsidR="00FC35D5" w:rsidRPr="00AD23E0" w:rsidRDefault="00FC35D5" w:rsidP="00AD23E0">
      <w:pPr>
        <w:pStyle w:val="Nidungvnbn"/>
        <w:ind w:left="720"/>
        <w:rPr>
          <w:i/>
        </w:rPr>
      </w:pPr>
      <w:r w:rsidRPr="00AD23E0">
        <w:rPr>
          <w:i/>
        </w:rPr>
        <w:lastRenderedPageBreak/>
        <w:t>standby 2 ipv6 autoconfig</w:t>
      </w:r>
    </w:p>
    <w:p w14:paraId="7B8436E7" w14:textId="77777777" w:rsidR="00FC35D5" w:rsidRPr="00AD23E0" w:rsidRDefault="00FC35D5" w:rsidP="00AD23E0">
      <w:pPr>
        <w:pStyle w:val="Nidungvnbn"/>
        <w:ind w:left="720"/>
        <w:rPr>
          <w:i/>
        </w:rPr>
      </w:pPr>
      <w:r w:rsidRPr="00AD23E0">
        <w:rPr>
          <w:i/>
        </w:rPr>
        <w:t>standby 2 priority 151</w:t>
      </w:r>
    </w:p>
    <w:p w14:paraId="1A3B47A9" w14:textId="77777777" w:rsidR="00FC35D5" w:rsidRPr="00AD23E0" w:rsidRDefault="00FC35D5" w:rsidP="00AD23E0">
      <w:pPr>
        <w:pStyle w:val="Nidungvnbn"/>
        <w:ind w:left="720"/>
        <w:rPr>
          <w:i/>
        </w:rPr>
      </w:pPr>
      <w:r w:rsidRPr="00AD23E0">
        <w:rPr>
          <w:i/>
        </w:rPr>
        <w:t>standby 2 preempt</w:t>
      </w:r>
    </w:p>
    <w:p w14:paraId="545FE1D1" w14:textId="6F38EF17" w:rsidR="00FC35D5" w:rsidRPr="00AD23E0" w:rsidRDefault="00FC35D5" w:rsidP="00AD23E0">
      <w:pPr>
        <w:pStyle w:val="Nidungvnbn"/>
        <w:ind w:left="720"/>
        <w:rPr>
          <w:i/>
        </w:rPr>
      </w:pPr>
      <w:r w:rsidRPr="00AD23E0">
        <w:rPr>
          <w:i/>
        </w:rPr>
        <w:t>interface vlan 90</w:t>
      </w:r>
    </w:p>
    <w:p w14:paraId="53BDFCA7" w14:textId="77777777" w:rsidR="00FC35D5" w:rsidRPr="00AD23E0" w:rsidRDefault="00FC35D5" w:rsidP="00AD23E0">
      <w:pPr>
        <w:pStyle w:val="Nidungvnbn"/>
        <w:ind w:left="720"/>
        <w:rPr>
          <w:i/>
        </w:rPr>
      </w:pPr>
      <w:r w:rsidRPr="00AD23E0">
        <w:rPr>
          <w:i/>
        </w:rPr>
        <w:t>standby 1 ip 192.168.90.3</w:t>
      </w:r>
    </w:p>
    <w:p w14:paraId="3A927E6A" w14:textId="77777777" w:rsidR="00FC35D5" w:rsidRPr="00AD23E0" w:rsidRDefault="00FC35D5" w:rsidP="00AD23E0">
      <w:pPr>
        <w:pStyle w:val="Nidungvnbn"/>
        <w:ind w:left="720"/>
        <w:rPr>
          <w:i/>
        </w:rPr>
      </w:pPr>
      <w:r w:rsidRPr="00AD23E0">
        <w:rPr>
          <w:i/>
        </w:rPr>
        <w:t>standby 1 priority 150</w:t>
      </w:r>
    </w:p>
    <w:p w14:paraId="210889FE" w14:textId="77777777" w:rsidR="00FC35D5" w:rsidRPr="00AD23E0" w:rsidRDefault="00FC35D5" w:rsidP="00AD23E0">
      <w:pPr>
        <w:pStyle w:val="Nidungvnbn"/>
        <w:ind w:left="720"/>
        <w:rPr>
          <w:i/>
        </w:rPr>
      </w:pPr>
      <w:r w:rsidRPr="00AD23E0">
        <w:rPr>
          <w:i/>
        </w:rPr>
        <w:t>standby 1 preempt</w:t>
      </w:r>
    </w:p>
    <w:p w14:paraId="5FA294D0" w14:textId="77777777" w:rsidR="00FC35D5" w:rsidRPr="00AD23E0" w:rsidRDefault="00FC35D5" w:rsidP="00AD23E0">
      <w:pPr>
        <w:pStyle w:val="Nidungvnbn"/>
        <w:ind w:left="720"/>
        <w:rPr>
          <w:i/>
        </w:rPr>
      </w:pPr>
      <w:r w:rsidRPr="00AD23E0">
        <w:rPr>
          <w:i/>
        </w:rPr>
        <w:t>standby version 2</w:t>
      </w:r>
    </w:p>
    <w:p w14:paraId="7B33CA99" w14:textId="77777777" w:rsidR="00FC35D5" w:rsidRPr="00AD23E0" w:rsidRDefault="00FC35D5" w:rsidP="00AD23E0">
      <w:pPr>
        <w:pStyle w:val="Nidungvnbn"/>
        <w:ind w:left="720"/>
        <w:rPr>
          <w:i/>
        </w:rPr>
      </w:pPr>
      <w:r w:rsidRPr="00AD23E0">
        <w:rPr>
          <w:i/>
        </w:rPr>
        <w:t>standby 2 ipv6 autoconfig</w:t>
      </w:r>
    </w:p>
    <w:p w14:paraId="0CF04406" w14:textId="77777777" w:rsidR="00FC35D5" w:rsidRPr="00AD23E0" w:rsidRDefault="00FC35D5" w:rsidP="00AD23E0">
      <w:pPr>
        <w:pStyle w:val="Nidungvnbn"/>
        <w:ind w:left="720"/>
        <w:rPr>
          <w:i/>
        </w:rPr>
      </w:pPr>
      <w:r w:rsidRPr="00AD23E0">
        <w:rPr>
          <w:i/>
        </w:rPr>
        <w:t>standby 2 priority 151</w:t>
      </w:r>
    </w:p>
    <w:p w14:paraId="604D5359" w14:textId="786E5824" w:rsidR="00FC35D5" w:rsidRPr="00AD23E0" w:rsidRDefault="00FC35D5" w:rsidP="00AD23E0">
      <w:pPr>
        <w:pStyle w:val="Nidungvnbn"/>
        <w:ind w:left="720"/>
        <w:rPr>
          <w:i/>
        </w:rPr>
      </w:pPr>
      <w:r w:rsidRPr="00AD23E0">
        <w:rPr>
          <w:i/>
        </w:rPr>
        <w:t>standby 2 preempt</w:t>
      </w:r>
    </w:p>
    <w:p w14:paraId="5D5166F4" w14:textId="4B29B6AE" w:rsidR="00352293" w:rsidRDefault="00352293" w:rsidP="00FC35D5">
      <w:pPr>
        <w:pStyle w:val="Tiumccp1"/>
      </w:pPr>
      <w:bookmarkStart w:id="108" w:name="_Toc132895661"/>
      <w:r>
        <w:t>6.5 Cấu hình bảo mật cơ bản:</w:t>
      </w:r>
      <w:bookmarkEnd w:id="108"/>
    </w:p>
    <w:p w14:paraId="59B5356D" w14:textId="62791D4E" w:rsidR="00352293" w:rsidRDefault="00352293" w:rsidP="00AD23E0">
      <w:pPr>
        <w:pStyle w:val="Nidungvnbn"/>
      </w:pPr>
      <w:r>
        <w:t>Tại đây nhóm chúng em sử dụng giao thức bảo mật là DHCP Snooping cho hệ thống này.</w:t>
      </w:r>
    </w:p>
    <w:p w14:paraId="2D43E23E" w14:textId="364B9D4B" w:rsidR="00352293" w:rsidRPr="00AD23E0" w:rsidRDefault="00AD23E0" w:rsidP="00AD23E0">
      <w:pPr>
        <w:pStyle w:val="Tiumccp2"/>
      </w:pPr>
      <w:bookmarkStart w:id="109" w:name="_Toc132895662"/>
      <w:r>
        <w:t xml:space="preserve">6.5.1 </w:t>
      </w:r>
      <w:r w:rsidR="00352293" w:rsidRPr="00AD23E0">
        <w:t>CƠ SỞ 1</w:t>
      </w:r>
      <w:bookmarkEnd w:id="109"/>
    </w:p>
    <w:p w14:paraId="204B2DBB" w14:textId="77777777" w:rsidR="00352293" w:rsidRPr="00352293" w:rsidRDefault="00352293" w:rsidP="00AD23E0">
      <w:pPr>
        <w:pStyle w:val="Nidungvnbn"/>
      </w:pPr>
      <w:r w:rsidRPr="00AD23E0">
        <w:rPr>
          <w:b/>
        </w:rPr>
        <w:t>Switch DHCP1</w:t>
      </w:r>
    </w:p>
    <w:p w14:paraId="7F26242A" w14:textId="77777777" w:rsidR="00352293" w:rsidRPr="00AD23E0" w:rsidRDefault="00352293" w:rsidP="00AD23E0">
      <w:pPr>
        <w:pStyle w:val="Nidungvnbn"/>
        <w:rPr>
          <w:i/>
        </w:rPr>
      </w:pPr>
      <w:r w:rsidRPr="00AD23E0">
        <w:rPr>
          <w:i/>
        </w:rPr>
        <w:t>ip dhcp snooping</w:t>
      </w:r>
    </w:p>
    <w:p w14:paraId="7546592A" w14:textId="77777777" w:rsidR="00352293" w:rsidRPr="00AD23E0" w:rsidRDefault="00352293" w:rsidP="00AD23E0">
      <w:pPr>
        <w:pStyle w:val="Nidungvnbn"/>
        <w:rPr>
          <w:i/>
        </w:rPr>
      </w:pPr>
      <w:r w:rsidRPr="00AD23E0">
        <w:rPr>
          <w:i/>
        </w:rPr>
        <w:t>interface f0/1</w:t>
      </w:r>
    </w:p>
    <w:p w14:paraId="26D78E7B" w14:textId="77777777" w:rsidR="00352293" w:rsidRPr="00AD23E0" w:rsidRDefault="00352293" w:rsidP="00AD23E0">
      <w:pPr>
        <w:pStyle w:val="Nidungvnbn"/>
        <w:rPr>
          <w:i/>
        </w:rPr>
      </w:pPr>
      <w:r w:rsidRPr="00AD23E0">
        <w:rPr>
          <w:i/>
        </w:rPr>
        <w:t>switchport mode access</w:t>
      </w:r>
    </w:p>
    <w:p w14:paraId="3681BFA7" w14:textId="77777777" w:rsidR="00352293" w:rsidRPr="00AD23E0" w:rsidRDefault="00352293" w:rsidP="00AD23E0">
      <w:pPr>
        <w:pStyle w:val="Nidungvnbn"/>
        <w:rPr>
          <w:i/>
        </w:rPr>
      </w:pPr>
      <w:r w:rsidRPr="00AD23E0">
        <w:rPr>
          <w:i/>
        </w:rPr>
        <w:t>switchport access vlan 999</w:t>
      </w:r>
    </w:p>
    <w:p w14:paraId="2AA241A3" w14:textId="77777777" w:rsidR="00352293" w:rsidRPr="00AD23E0" w:rsidRDefault="00352293" w:rsidP="00AD23E0">
      <w:pPr>
        <w:pStyle w:val="Nidungvnbn"/>
        <w:rPr>
          <w:i/>
        </w:rPr>
      </w:pPr>
      <w:r w:rsidRPr="00AD23E0">
        <w:rPr>
          <w:i/>
        </w:rPr>
        <w:t>ip dhcp snooping trust</w:t>
      </w:r>
    </w:p>
    <w:p w14:paraId="2A59CCC6" w14:textId="77777777" w:rsidR="00352293" w:rsidRPr="00352293" w:rsidRDefault="00352293" w:rsidP="00352293">
      <w:pPr>
        <w:pStyle w:val="Tiumccp1"/>
        <w:rPr>
          <w:b w:val="0"/>
          <w:bCs/>
        </w:rPr>
      </w:pPr>
    </w:p>
    <w:p w14:paraId="2DBCC722" w14:textId="77777777" w:rsidR="00352293" w:rsidRPr="00AD23E0" w:rsidRDefault="00352293" w:rsidP="00AD23E0">
      <w:pPr>
        <w:pStyle w:val="Nidungvnbn"/>
        <w:rPr>
          <w:b/>
        </w:rPr>
      </w:pPr>
      <w:r w:rsidRPr="00AD23E0">
        <w:rPr>
          <w:b/>
        </w:rPr>
        <w:t>Multilayer Switch CN1</w:t>
      </w:r>
    </w:p>
    <w:p w14:paraId="3E3030AE" w14:textId="77777777" w:rsidR="00352293" w:rsidRPr="00AD23E0" w:rsidRDefault="00352293" w:rsidP="00AD23E0">
      <w:pPr>
        <w:pStyle w:val="Nidungvnbn"/>
        <w:rPr>
          <w:i/>
        </w:rPr>
      </w:pPr>
      <w:r w:rsidRPr="00AD23E0">
        <w:rPr>
          <w:i/>
        </w:rPr>
        <w:t>ip dhcp snooping</w:t>
      </w:r>
    </w:p>
    <w:p w14:paraId="59C84812" w14:textId="77777777" w:rsidR="00352293" w:rsidRPr="00AD23E0" w:rsidRDefault="00352293" w:rsidP="00AD23E0">
      <w:pPr>
        <w:pStyle w:val="Nidungvnbn"/>
        <w:rPr>
          <w:i/>
        </w:rPr>
      </w:pPr>
      <w:r w:rsidRPr="00AD23E0">
        <w:rPr>
          <w:i/>
        </w:rPr>
        <w:t>interface f0/2</w:t>
      </w:r>
    </w:p>
    <w:p w14:paraId="7381B19A" w14:textId="1493F2C9" w:rsidR="00AD23E0" w:rsidRDefault="00352293" w:rsidP="00AD23E0">
      <w:pPr>
        <w:pStyle w:val="Nidungvnbn"/>
        <w:rPr>
          <w:i/>
        </w:rPr>
      </w:pPr>
      <w:r w:rsidRPr="00AD23E0">
        <w:rPr>
          <w:i/>
        </w:rPr>
        <w:t>ip dhcp snooping trust</w:t>
      </w:r>
    </w:p>
    <w:p w14:paraId="4D74CAC6" w14:textId="4B1ECABE" w:rsidR="00352293" w:rsidRPr="00AD23E0" w:rsidRDefault="00AD23E0" w:rsidP="00AD23E0">
      <w:pPr>
        <w:spacing w:after="200" w:line="276" w:lineRule="auto"/>
        <w:rPr>
          <w:i/>
          <w:sz w:val="26"/>
          <w:szCs w:val="26"/>
        </w:rPr>
      </w:pPr>
      <w:r>
        <w:rPr>
          <w:i/>
        </w:rPr>
        <w:br w:type="page"/>
      </w:r>
    </w:p>
    <w:p w14:paraId="0680F662" w14:textId="77777777" w:rsidR="00352293" w:rsidRPr="00352293" w:rsidRDefault="00352293" w:rsidP="00352293">
      <w:pPr>
        <w:pStyle w:val="Tiumccp1"/>
        <w:rPr>
          <w:b w:val="0"/>
          <w:bCs/>
        </w:rPr>
      </w:pPr>
    </w:p>
    <w:p w14:paraId="518763B2" w14:textId="2CFE2F13" w:rsidR="00352293" w:rsidRPr="00352293" w:rsidRDefault="00AD23E0" w:rsidP="00AD23E0">
      <w:pPr>
        <w:pStyle w:val="Tiumccp2"/>
      </w:pPr>
      <w:bookmarkStart w:id="110" w:name="_Toc132895663"/>
      <w:r>
        <w:t xml:space="preserve">6.5.2 </w:t>
      </w:r>
      <w:r w:rsidR="00352293" w:rsidRPr="00352293">
        <w:t>CƠ SỞ 2</w:t>
      </w:r>
      <w:bookmarkEnd w:id="110"/>
    </w:p>
    <w:p w14:paraId="52087C27" w14:textId="77777777" w:rsidR="00352293" w:rsidRPr="00AD23E0" w:rsidRDefault="00352293" w:rsidP="00AD23E0">
      <w:pPr>
        <w:pStyle w:val="Nidungvnbn"/>
        <w:rPr>
          <w:b/>
        </w:rPr>
      </w:pPr>
      <w:r w:rsidRPr="00AD23E0">
        <w:rPr>
          <w:b/>
        </w:rPr>
        <w:t>Switch DHCP2</w:t>
      </w:r>
    </w:p>
    <w:p w14:paraId="2A8FD1DD" w14:textId="77777777" w:rsidR="00352293" w:rsidRPr="00AD23E0" w:rsidRDefault="00352293" w:rsidP="00AD23E0">
      <w:pPr>
        <w:pStyle w:val="Nidungvnbn"/>
        <w:rPr>
          <w:i/>
        </w:rPr>
      </w:pPr>
      <w:r w:rsidRPr="00AD23E0">
        <w:rPr>
          <w:i/>
        </w:rPr>
        <w:t>ip dhcp snooping</w:t>
      </w:r>
    </w:p>
    <w:p w14:paraId="6A72E220" w14:textId="77777777" w:rsidR="00352293" w:rsidRPr="00AD23E0" w:rsidRDefault="00352293" w:rsidP="00AD23E0">
      <w:pPr>
        <w:pStyle w:val="Nidungvnbn"/>
        <w:rPr>
          <w:i/>
        </w:rPr>
      </w:pPr>
      <w:r w:rsidRPr="00AD23E0">
        <w:rPr>
          <w:i/>
        </w:rPr>
        <w:t>interface f0/2</w:t>
      </w:r>
    </w:p>
    <w:p w14:paraId="5459D378" w14:textId="77777777" w:rsidR="00352293" w:rsidRPr="00AD23E0" w:rsidRDefault="00352293" w:rsidP="00AD23E0">
      <w:pPr>
        <w:pStyle w:val="Nidungvnbn"/>
        <w:rPr>
          <w:i/>
        </w:rPr>
      </w:pPr>
      <w:r w:rsidRPr="00AD23E0">
        <w:rPr>
          <w:i/>
        </w:rPr>
        <w:t>switchport mode access</w:t>
      </w:r>
    </w:p>
    <w:p w14:paraId="15128760" w14:textId="77777777" w:rsidR="00352293" w:rsidRPr="00AD23E0" w:rsidRDefault="00352293" w:rsidP="00AD23E0">
      <w:pPr>
        <w:pStyle w:val="Nidungvnbn"/>
        <w:rPr>
          <w:i/>
        </w:rPr>
      </w:pPr>
      <w:r w:rsidRPr="00AD23E0">
        <w:rPr>
          <w:i/>
        </w:rPr>
        <w:t>switchport access vlan 999</w:t>
      </w:r>
    </w:p>
    <w:p w14:paraId="0C086CAF" w14:textId="22D77852" w:rsidR="00352293" w:rsidRPr="00DA6995" w:rsidRDefault="00352293" w:rsidP="00DA6995">
      <w:pPr>
        <w:pStyle w:val="Nidungvnbn"/>
        <w:rPr>
          <w:i/>
        </w:rPr>
      </w:pPr>
      <w:r w:rsidRPr="00AD23E0">
        <w:rPr>
          <w:i/>
        </w:rPr>
        <w:t>ip dhcp snooping trust</w:t>
      </w:r>
    </w:p>
    <w:p w14:paraId="6D2F9710" w14:textId="77777777" w:rsidR="00352293" w:rsidRPr="00AD23E0" w:rsidRDefault="00352293" w:rsidP="00AD23E0">
      <w:pPr>
        <w:pStyle w:val="Nidungvnbn"/>
        <w:rPr>
          <w:b/>
        </w:rPr>
      </w:pPr>
      <w:r w:rsidRPr="00AD23E0">
        <w:rPr>
          <w:b/>
        </w:rPr>
        <w:t>Multilayer Switch CN2</w:t>
      </w:r>
    </w:p>
    <w:p w14:paraId="55C31F60" w14:textId="77777777" w:rsidR="00352293" w:rsidRPr="00AD23E0" w:rsidRDefault="00352293" w:rsidP="00AD23E0">
      <w:pPr>
        <w:pStyle w:val="Nidungvnbn"/>
        <w:rPr>
          <w:i/>
        </w:rPr>
      </w:pPr>
      <w:r w:rsidRPr="00AD23E0">
        <w:rPr>
          <w:i/>
        </w:rPr>
        <w:t>ip dhcp snooping</w:t>
      </w:r>
    </w:p>
    <w:p w14:paraId="39977945" w14:textId="77777777" w:rsidR="00352293" w:rsidRPr="00AD23E0" w:rsidRDefault="00352293" w:rsidP="00AD23E0">
      <w:pPr>
        <w:pStyle w:val="Nidungvnbn"/>
        <w:rPr>
          <w:i/>
        </w:rPr>
      </w:pPr>
      <w:r w:rsidRPr="00AD23E0">
        <w:rPr>
          <w:i/>
        </w:rPr>
        <w:t>interface f0/2</w:t>
      </w:r>
    </w:p>
    <w:p w14:paraId="7B91C239" w14:textId="6CD77203" w:rsidR="00352293" w:rsidRPr="00DA6995" w:rsidRDefault="00352293" w:rsidP="00DA6995">
      <w:pPr>
        <w:pStyle w:val="Nidungvnbn"/>
        <w:rPr>
          <w:i/>
        </w:rPr>
      </w:pPr>
      <w:r w:rsidRPr="00AD23E0">
        <w:rPr>
          <w:i/>
        </w:rPr>
        <w:t>ip dhcp snooping trust</w:t>
      </w:r>
    </w:p>
    <w:p w14:paraId="37F35BF6" w14:textId="027DB16C" w:rsidR="00352293" w:rsidRPr="00352293" w:rsidRDefault="00AD23E0" w:rsidP="00AD23E0">
      <w:pPr>
        <w:pStyle w:val="Tiumccp2"/>
      </w:pPr>
      <w:bookmarkStart w:id="111" w:name="_Toc132895664"/>
      <w:r>
        <w:t xml:space="preserve">6.5.3 </w:t>
      </w:r>
      <w:r w:rsidR="00352293" w:rsidRPr="00352293">
        <w:t>CƠ SỞ 3</w:t>
      </w:r>
      <w:bookmarkEnd w:id="111"/>
    </w:p>
    <w:p w14:paraId="0E1BC0BE" w14:textId="77777777" w:rsidR="00352293" w:rsidRPr="00AD23E0" w:rsidRDefault="00352293" w:rsidP="00AD23E0">
      <w:pPr>
        <w:pStyle w:val="Nidungvnbn"/>
        <w:rPr>
          <w:b/>
          <w:bCs/>
        </w:rPr>
      </w:pPr>
      <w:r w:rsidRPr="00AD23E0">
        <w:rPr>
          <w:b/>
        </w:rPr>
        <w:t>Switch DHCP3</w:t>
      </w:r>
    </w:p>
    <w:p w14:paraId="59BDF15E" w14:textId="77777777" w:rsidR="00352293" w:rsidRPr="00AD23E0" w:rsidRDefault="00352293" w:rsidP="00AD23E0">
      <w:pPr>
        <w:pStyle w:val="Nidungvnbn"/>
        <w:rPr>
          <w:i/>
        </w:rPr>
      </w:pPr>
      <w:r w:rsidRPr="00AD23E0">
        <w:rPr>
          <w:i/>
        </w:rPr>
        <w:t>ip dhcp snooping</w:t>
      </w:r>
    </w:p>
    <w:p w14:paraId="66E193C3" w14:textId="77777777" w:rsidR="00352293" w:rsidRPr="00AD23E0" w:rsidRDefault="00352293" w:rsidP="00AD23E0">
      <w:pPr>
        <w:pStyle w:val="Nidungvnbn"/>
        <w:rPr>
          <w:i/>
        </w:rPr>
      </w:pPr>
      <w:r w:rsidRPr="00AD23E0">
        <w:rPr>
          <w:i/>
        </w:rPr>
        <w:t>interface f0/2</w:t>
      </w:r>
    </w:p>
    <w:p w14:paraId="76EEA044" w14:textId="77777777" w:rsidR="00352293" w:rsidRPr="00AD23E0" w:rsidRDefault="00352293" w:rsidP="00AD23E0">
      <w:pPr>
        <w:pStyle w:val="Nidungvnbn"/>
        <w:rPr>
          <w:i/>
        </w:rPr>
      </w:pPr>
      <w:r w:rsidRPr="00AD23E0">
        <w:rPr>
          <w:i/>
        </w:rPr>
        <w:t>switchport mode access</w:t>
      </w:r>
    </w:p>
    <w:p w14:paraId="3B873748" w14:textId="77777777" w:rsidR="00352293" w:rsidRPr="00AD23E0" w:rsidRDefault="00352293" w:rsidP="00AD23E0">
      <w:pPr>
        <w:pStyle w:val="Nidungvnbn"/>
        <w:rPr>
          <w:i/>
        </w:rPr>
      </w:pPr>
      <w:r w:rsidRPr="00AD23E0">
        <w:rPr>
          <w:i/>
        </w:rPr>
        <w:t>switchport access vlan 999</w:t>
      </w:r>
    </w:p>
    <w:p w14:paraId="4D628496" w14:textId="0A34F110" w:rsidR="00352293" w:rsidRPr="00DA6995" w:rsidRDefault="00352293" w:rsidP="00DA6995">
      <w:pPr>
        <w:pStyle w:val="Nidungvnbn"/>
        <w:rPr>
          <w:i/>
        </w:rPr>
      </w:pPr>
      <w:r w:rsidRPr="00AD23E0">
        <w:rPr>
          <w:i/>
        </w:rPr>
        <w:t>ip dhcp snooping trust</w:t>
      </w:r>
    </w:p>
    <w:p w14:paraId="0CD7C44C" w14:textId="77777777" w:rsidR="00352293" w:rsidRPr="00AD23E0" w:rsidRDefault="00352293" w:rsidP="00AD23E0">
      <w:pPr>
        <w:pStyle w:val="Nidungvnbn"/>
        <w:rPr>
          <w:b/>
        </w:rPr>
      </w:pPr>
      <w:r w:rsidRPr="00AD23E0">
        <w:rPr>
          <w:b/>
        </w:rPr>
        <w:t>Multilayer Switch CN3-1</w:t>
      </w:r>
    </w:p>
    <w:p w14:paraId="4C9254AD" w14:textId="77777777" w:rsidR="00352293" w:rsidRPr="00AD23E0" w:rsidRDefault="00352293" w:rsidP="00AD23E0">
      <w:pPr>
        <w:pStyle w:val="Nidungvnbn"/>
        <w:rPr>
          <w:i/>
        </w:rPr>
      </w:pPr>
      <w:r w:rsidRPr="00AD23E0">
        <w:rPr>
          <w:i/>
        </w:rPr>
        <w:t>ip dhcp snooping</w:t>
      </w:r>
    </w:p>
    <w:p w14:paraId="24C74C1D" w14:textId="77777777" w:rsidR="00352293" w:rsidRPr="00AD23E0" w:rsidRDefault="00352293" w:rsidP="00AD23E0">
      <w:pPr>
        <w:pStyle w:val="Nidungvnbn"/>
        <w:rPr>
          <w:i/>
        </w:rPr>
      </w:pPr>
      <w:r w:rsidRPr="00AD23E0">
        <w:rPr>
          <w:i/>
        </w:rPr>
        <w:t>interface f0/2</w:t>
      </w:r>
    </w:p>
    <w:p w14:paraId="31A19A9E" w14:textId="39743EC7" w:rsidR="00352293" w:rsidRPr="00DA6995" w:rsidRDefault="00352293" w:rsidP="00DA6995">
      <w:pPr>
        <w:pStyle w:val="Nidungvnbn"/>
      </w:pPr>
      <w:r w:rsidRPr="00AD23E0">
        <w:rPr>
          <w:i/>
        </w:rPr>
        <w:t>ip dhcp snooping trust</w:t>
      </w:r>
    </w:p>
    <w:p w14:paraId="30FBFCFC" w14:textId="77777777" w:rsidR="00352293" w:rsidRPr="00AD23E0" w:rsidRDefault="00352293" w:rsidP="00AD23E0">
      <w:pPr>
        <w:pStyle w:val="Nidungvnbn"/>
        <w:rPr>
          <w:b/>
        </w:rPr>
      </w:pPr>
      <w:r w:rsidRPr="00AD23E0">
        <w:rPr>
          <w:b/>
        </w:rPr>
        <w:t>Multilayer Switch CN3-2</w:t>
      </w:r>
    </w:p>
    <w:p w14:paraId="4E2524E4" w14:textId="77777777" w:rsidR="00352293" w:rsidRPr="00AD23E0" w:rsidRDefault="00352293" w:rsidP="00AD23E0">
      <w:pPr>
        <w:pStyle w:val="Nidungvnbn"/>
        <w:rPr>
          <w:i/>
        </w:rPr>
      </w:pPr>
      <w:r w:rsidRPr="00AD23E0">
        <w:rPr>
          <w:i/>
        </w:rPr>
        <w:t>ip dhcp snooping</w:t>
      </w:r>
    </w:p>
    <w:p w14:paraId="02051466" w14:textId="77777777" w:rsidR="00352293" w:rsidRPr="00AD23E0" w:rsidRDefault="00352293" w:rsidP="00AD23E0">
      <w:pPr>
        <w:pStyle w:val="Nidungvnbn"/>
        <w:rPr>
          <w:i/>
        </w:rPr>
      </w:pPr>
      <w:r w:rsidRPr="00AD23E0">
        <w:rPr>
          <w:i/>
        </w:rPr>
        <w:t>interface f0/4</w:t>
      </w:r>
    </w:p>
    <w:p w14:paraId="50CC455F" w14:textId="1B2156CA" w:rsidR="00AD23E0" w:rsidRDefault="00352293" w:rsidP="00DA6995">
      <w:pPr>
        <w:pStyle w:val="Nidungvnbn"/>
        <w:rPr>
          <w:i/>
        </w:rPr>
      </w:pPr>
      <w:r w:rsidRPr="00AD23E0">
        <w:rPr>
          <w:i/>
        </w:rPr>
        <w:t>ip dhcp snooping trust</w:t>
      </w:r>
    </w:p>
    <w:p w14:paraId="291EAC37" w14:textId="77777777" w:rsidR="00AD23E0" w:rsidRPr="007E6AB9" w:rsidRDefault="00AD23E0" w:rsidP="00AD23E0">
      <w:pPr>
        <w:pStyle w:val="Chng"/>
        <w:jc w:val="center"/>
      </w:pPr>
      <w:bookmarkStart w:id="112" w:name="_Toc132895665"/>
      <w:r>
        <w:lastRenderedPageBreak/>
        <w:t>TÀI LIỆU THAM KHẢO</w:t>
      </w:r>
      <w:bookmarkEnd w:id="112"/>
    </w:p>
    <w:p w14:paraId="18C1947F" w14:textId="77777777" w:rsidR="00AD23E0" w:rsidRPr="00B10E7E" w:rsidRDefault="00AD23E0" w:rsidP="00AD23E0">
      <w:pPr>
        <w:spacing w:line="360" w:lineRule="auto"/>
        <w:ind w:left="360" w:firstLine="360"/>
        <w:rPr>
          <w:b/>
          <w:sz w:val="26"/>
          <w:szCs w:val="26"/>
        </w:rPr>
      </w:pPr>
      <w:r w:rsidRPr="00B10E7E">
        <w:rPr>
          <w:b/>
          <w:sz w:val="26"/>
          <w:szCs w:val="26"/>
        </w:rPr>
        <w:t>Tiếng Việt</w:t>
      </w:r>
    </w:p>
    <w:p w14:paraId="47774072" w14:textId="71102E12" w:rsidR="00AD23E0" w:rsidRPr="00046ACF" w:rsidRDefault="00AD23E0" w:rsidP="00AD23E0">
      <w:pPr>
        <w:numPr>
          <w:ilvl w:val="0"/>
          <w:numId w:val="43"/>
        </w:numPr>
        <w:spacing w:line="360" w:lineRule="auto"/>
        <w:ind w:left="993"/>
        <w:jc w:val="both"/>
        <w:rPr>
          <w:sz w:val="26"/>
          <w:szCs w:val="26"/>
        </w:rPr>
      </w:pPr>
      <w:r>
        <w:rPr>
          <w:sz w:val="26"/>
          <w:szCs w:val="26"/>
        </w:rPr>
        <w:t xml:space="preserve">Các video bài giảng của thầy Trương Đình Tú: </w:t>
      </w:r>
      <w:hyperlink r:id="rId44" w:history="1">
        <w:r>
          <w:rPr>
            <w:rStyle w:val="Hyperlink"/>
            <w:rFonts w:eastAsiaTheme="majorEastAsia"/>
          </w:rPr>
          <w:t>(22) Truong Tu - YouTube</w:t>
        </w:r>
      </w:hyperlink>
    </w:p>
    <w:p w14:paraId="14C44ED2" w14:textId="3FCEAD5B" w:rsidR="00046ACF" w:rsidRPr="00046ACF" w:rsidRDefault="00000000" w:rsidP="00AD23E0">
      <w:pPr>
        <w:numPr>
          <w:ilvl w:val="0"/>
          <w:numId w:val="43"/>
        </w:numPr>
        <w:spacing w:line="360" w:lineRule="auto"/>
        <w:ind w:left="993"/>
        <w:jc w:val="both"/>
        <w:rPr>
          <w:sz w:val="26"/>
          <w:szCs w:val="26"/>
        </w:rPr>
      </w:pPr>
      <w:hyperlink r:id="rId45" w:history="1">
        <w:r w:rsidR="00046ACF">
          <w:rPr>
            <w:rStyle w:val="Hyperlink"/>
            <w:rFonts w:eastAsiaTheme="majorEastAsia"/>
          </w:rPr>
          <w:t>Giới thiệu về Inter-VLAN | Đại học Không Giấy (daihockhonggiay.com)</w:t>
        </w:r>
      </w:hyperlink>
    </w:p>
    <w:p w14:paraId="76DD51D9" w14:textId="27260507" w:rsidR="00046ACF" w:rsidRPr="00046ACF" w:rsidRDefault="00000000" w:rsidP="00AD23E0">
      <w:pPr>
        <w:numPr>
          <w:ilvl w:val="0"/>
          <w:numId w:val="43"/>
        </w:numPr>
        <w:spacing w:line="360" w:lineRule="auto"/>
        <w:ind w:left="993"/>
        <w:jc w:val="both"/>
        <w:rPr>
          <w:sz w:val="26"/>
          <w:szCs w:val="26"/>
        </w:rPr>
      </w:pPr>
      <w:hyperlink r:id="rId46" w:history="1">
        <w:r w:rsidR="00046ACF">
          <w:rPr>
            <w:rStyle w:val="Hyperlink"/>
            <w:rFonts w:eastAsiaTheme="majorEastAsia"/>
          </w:rPr>
          <w:t>Spanning Tree là gì? Tìm hiểu về Giao thức Spanning Tree (STP) (networkpro.vn)</w:t>
        </w:r>
      </w:hyperlink>
    </w:p>
    <w:p w14:paraId="789BA6E5" w14:textId="15DD772B" w:rsidR="00046ACF" w:rsidRPr="00046ACF" w:rsidRDefault="00000000" w:rsidP="00AD23E0">
      <w:pPr>
        <w:numPr>
          <w:ilvl w:val="0"/>
          <w:numId w:val="43"/>
        </w:numPr>
        <w:spacing w:line="360" w:lineRule="auto"/>
        <w:ind w:left="993"/>
        <w:jc w:val="both"/>
        <w:rPr>
          <w:sz w:val="26"/>
          <w:szCs w:val="26"/>
        </w:rPr>
      </w:pPr>
      <w:hyperlink r:id="rId47" w:history="1">
        <w:r w:rsidR="00046ACF">
          <w:rPr>
            <w:rStyle w:val="Hyperlink"/>
            <w:rFonts w:eastAsiaTheme="majorEastAsia"/>
          </w:rPr>
          <w:t>DHCP là gì? Tìm hiểu cách tạo IP động và giải pháp bảo mật DHCP - Trung tâm hỗ trợ kỹ thuật | MATBAO.NET</w:t>
        </w:r>
      </w:hyperlink>
    </w:p>
    <w:p w14:paraId="6C317620" w14:textId="4B0064AA" w:rsidR="00046ACF" w:rsidRPr="00046ACF" w:rsidRDefault="00000000" w:rsidP="00AD23E0">
      <w:pPr>
        <w:numPr>
          <w:ilvl w:val="0"/>
          <w:numId w:val="43"/>
        </w:numPr>
        <w:spacing w:line="360" w:lineRule="auto"/>
        <w:ind w:left="993"/>
        <w:jc w:val="both"/>
        <w:rPr>
          <w:sz w:val="26"/>
          <w:szCs w:val="26"/>
        </w:rPr>
      </w:pPr>
      <w:hyperlink r:id="rId48" w:history="1">
        <w:r w:rsidR="00046ACF">
          <w:rPr>
            <w:rStyle w:val="Hyperlink"/>
            <w:rFonts w:eastAsiaTheme="majorEastAsia"/>
          </w:rPr>
          <w:t>Giao thức OSPF là gì? Cách thức hoạt động của OSPF (vietnix.vn)</w:t>
        </w:r>
      </w:hyperlink>
    </w:p>
    <w:p w14:paraId="6922A965" w14:textId="5E4E1662" w:rsidR="00046ACF" w:rsidRPr="00046ACF" w:rsidRDefault="00000000" w:rsidP="00AD23E0">
      <w:pPr>
        <w:numPr>
          <w:ilvl w:val="0"/>
          <w:numId w:val="43"/>
        </w:numPr>
        <w:spacing w:line="360" w:lineRule="auto"/>
        <w:ind w:left="993"/>
        <w:jc w:val="both"/>
        <w:rPr>
          <w:sz w:val="26"/>
          <w:szCs w:val="26"/>
        </w:rPr>
      </w:pPr>
      <w:hyperlink r:id="rId49" w:history="1">
        <w:r w:rsidR="00046ACF">
          <w:rPr>
            <w:rStyle w:val="Hyperlink"/>
            <w:rFonts w:eastAsiaTheme="majorEastAsia"/>
          </w:rPr>
          <w:t>Tổng quan về Công nghệ EtherChannel (viblo.asia)</w:t>
        </w:r>
      </w:hyperlink>
    </w:p>
    <w:p w14:paraId="30F3DC19" w14:textId="39FF4A18" w:rsidR="00046ACF" w:rsidRPr="00B46C92" w:rsidRDefault="00000000" w:rsidP="00B46C92">
      <w:pPr>
        <w:numPr>
          <w:ilvl w:val="0"/>
          <w:numId w:val="43"/>
        </w:numPr>
        <w:spacing w:line="360" w:lineRule="auto"/>
        <w:ind w:left="993"/>
        <w:jc w:val="both"/>
        <w:rPr>
          <w:sz w:val="26"/>
          <w:szCs w:val="26"/>
        </w:rPr>
      </w:pPr>
      <w:hyperlink r:id="rId50" w:history="1">
        <w:r w:rsidR="00046ACF">
          <w:rPr>
            <w:rStyle w:val="Hyperlink"/>
            <w:rFonts w:eastAsiaTheme="majorEastAsia"/>
          </w:rPr>
          <w:t>DHCP Snooping là gì? Cấu hình của DHCP trên switch Cisco (datech.vn)</w:t>
        </w:r>
      </w:hyperlink>
    </w:p>
    <w:p w14:paraId="7790D937" w14:textId="77777777" w:rsidR="00352293" w:rsidRPr="00AD23E0" w:rsidRDefault="00352293" w:rsidP="00AD23E0">
      <w:pPr>
        <w:pStyle w:val="Nidungvnbn"/>
        <w:rPr>
          <w:i/>
        </w:rPr>
      </w:pPr>
    </w:p>
    <w:sectPr w:rsidR="00352293" w:rsidRPr="00AD23E0" w:rsidSect="00CE7A38">
      <w:headerReference w:type="default" r:id="rId5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7D951" w14:textId="77777777" w:rsidR="00CE7A38" w:rsidRDefault="00CE7A38" w:rsidP="00453AB1">
      <w:r>
        <w:separator/>
      </w:r>
    </w:p>
  </w:endnote>
  <w:endnote w:type="continuationSeparator" w:id="0">
    <w:p w14:paraId="75CF864F" w14:textId="77777777" w:rsidR="00CE7A38" w:rsidRDefault="00CE7A3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E520A" w14:textId="77777777" w:rsidR="00CE7A38" w:rsidRDefault="00CE7A38" w:rsidP="00453AB1">
      <w:r>
        <w:separator/>
      </w:r>
    </w:p>
  </w:footnote>
  <w:footnote w:type="continuationSeparator" w:id="0">
    <w:p w14:paraId="1B006516" w14:textId="77777777" w:rsidR="00CE7A38" w:rsidRDefault="00CE7A3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7731267A" w14:textId="6E1620F9" w:rsidR="00DA6995" w:rsidRDefault="00DA6995">
        <w:pPr>
          <w:pStyle w:val="Header"/>
          <w:jc w:val="center"/>
        </w:pPr>
        <w:r>
          <w:fldChar w:fldCharType="begin"/>
        </w:r>
        <w:r>
          <w:instrText xml:space="preserve"> PAGE   \* MERGEFORMAT </w:instrText>
        </w:r>
        <w:r>
          <w:fldChar w:fldCharType="separate"/>
        </w:r>
        <w:r w:rsidR="00046ACF">
          <w:rPr>
            <w:noProof/>
          </w:rPr>
          <w:t>vi</w:t>
        </w:r>
        <w:r>
          <w:rPr>
            <w:noProof/>
          </w:rPr>
          <w:fldChar w:fldCharType="end"/>
        </w:r>
      </w:p>
    </w:sdtContent>
  </w:sdt>
  <w:p w14:paraId="339E19D2" w14:textId="77777777" w:rsidR="00DA6995" w:rsidRDefault="00DA69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3AC3D24" w14:textId="7F049E95" w:rsidR="00DA6995" w:rsidRDefault="00DA6995">
        <w:pPr>
          <w:pStyle w:val="Header"/>
          <w:jc w:val="center"/>
        </w:pPr>
        <w:r>
          <w:fldChar w:fldCharType="begin"/>
        </w:r>
        <w:r>
          <w:instrText xml:space="preserve"> PAGE   \* MERGEFORMAT </w:instrText>
        </w:r>
        <w:r>
          <w:fldChar w:fldCharType="separate"/>
        </w:r>
        <w:r w:rsidR="00B46C92">
          <w:rPr>
            <w:noProof/>
          </w:rPr>
          <w:t>68</w:t>
        </w:r>
        <w:r>
          <w:rPr>
            <w:noProof/>
          </w:rPr>
          <w:fldChar w:fldCharType="end"/>
        </w:r>
      </w:p>
    </w:sdtContent>
  </w:sdt>
  <w:p w14:paraId="31B28F08" w14:textId="77777777" w:rsidR="00DA6995" w:rsidRDefault="00DA69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F0752"/>
    <w:multiLevelType w:val="multilevel"/>
    <w:tmpl w:val="E500D0C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15118C"/>
    <w:multiLevelType w:val="multilevel"/>
    <w:tmpl w:val="C4A4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406A1"/>
    <w:multiLevelType w:val="hybridMultilevel"/>
    <w:tmpl w:val="050E3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C359C"/>
    <w:multiLevelType w:val="multilevel"/>
    <w:tmpl w:val="B1E6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E1219"/>
    <w:multiLevelType w:val="multilevel"/>
    <w:tmpl w:val="0C80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0C7108"/>
    <w:multiLevelType w:val="multilevel"/>
    <w:tmpl w:val="3190E32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FD12AD"/>
    <w:multiLevelType w:val="multilevel"/>
    <w:tmpl w:val="63C63BA8"/>
    <w:lvl w:ilvl="0">
      <w:start w:val="1"/>
      <w:numFmt w:val="bullet"/>
      <w:lvlText w:val=""/>
      <w:lvlJc w:val="left"/>
      <w:pPr>
        <w:ind w:left="1920" w:hanging="480"/>
      </w:pPr>
      <w:rPr>
        <w:rFonts w:ascii="Wingdings" w:hAnsi="Wingdings" w:hint="default"/>
      </w:rPr>
    </w:lvl>
    <w:lvl w:ilvl="1">
      <w:start w:val="1"/>
      <w:numFmt w:val="decimal"/>
      <w:lvlText w:val="%1.%2"/>
      <w:lvlJc w:val="left"/>
      <w:pPr>
        <w:ind w:left="216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600" w:hanging="216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1E8B6B7C"/>
    <w:multiLevelType w:val="hybridMultilevel"/>
    <w:tmpl w:val="63E6D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7E4BCD"/>
    <w:multiLevelType w:val="hybridMultilevel"/>
    <w:tmpl w:val="6A060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89573F"/>
    <w:multiLevelType w:val="hybridMultilevel"/>
    <w:tmpl w:val="E6E45E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170C9C"/>
    <w:multiLevelType w:val="hybridMultilevel"/>
    <w:tmpl w:val="FB964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DA50AD"/>
    <w:multiLevelType w:val="hybridMultilevel"/>
    <w:tmpl w:val="68329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F7605"/>
    <w:multiLevelType w:val="hybridMultilevel"/>
    <w:tmpl w:val="CCE60C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0C3753"/>
    <w:multiLevelType w:val="hybridMultilevel"/>
    <w:tmpl w:val="11682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056F44"/>
    <w:multiLevelType w:val="hybridMultilevel"/>
    <w:tmpl w:val="BA56F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D60A0F"/>
    <w:multiLevelType w:val="hybridMultilevel"/>
    <w:tmpl w:val="3A46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5101B"/>
    <w:multiLevelType w:val="hybridMultilevel"/>
    <w:tmpl w:val="22FA4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C91A3D"/>
    <w:multiLevelType w:val="hybridMultilevel"/>
    <w:tmpl w:val="90BAA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A05213"/>
    <w:multiLevelType w:val="hybridMultilevel"/>
    <w:tmpl w:val="783067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C66D18"/>
    <w:multiLevelType w:val="hybridMultilevel"/>
    <w:tmpl w:val="27263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7467B49"/>
    <w:multiLevelType w:val="hybridMultilevel"/>
    <w:tmpl w:val="0248E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E3D85"/>
    <w:multiLevelType w:val="hybridMultilevel"/>
    <w:tmpl w:val="56F8E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5EC7615"/>
    <w:multiLevelType w:val="hybridMultilevel"/>
    <w:tmpl w:val="B5D40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90A8F"/>
    <w:multiLevelType w:val="hybridMultilevel"/>
    <w:tmpl w:val="EA66F0F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5" w15:restartNumberingAfterBreak="0">
    <w:nsid w:val="57BC114C"/>
    <w:multiLevelType w:val="hybridMultilevel"/>
    <w:tmpl w:val="8EAC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170D4E"/>
    <w:multiLevelType w:val="hybridMultilevel"/>
    <w:tmpl w:val="3634F37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A525216"/>
    <w:multiLevelType w:val="hybridMultilevel"/>
    <w:tmpl w:val="D64CA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343547"/>
    <w:multiLevelType w:val="hybridMultilevel"/>
    <w:tmpl w:val="347A9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484DFB"/>
    <w:multiLevelType w:val="hybridMultilevel"/>
    <w:tmpl w:val="DBF6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7D4B95"/>
    <w:multiLevelType w:val="hybridMultilevel"/>
    <w:tmpl w:val="63762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E43C8A"/>
    <w:multiLevelType w:val="hybridMultilevel"/>
    <w:tmpl w:val="6D9A2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D32218"/>
    <w:multiLevelType w:val="hybridMultilevel"/>
    <w:tmpl w:val="E982A746"/>
    <w:lvl w:ilvl="0" w:tplc="438E196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ED718B3"/>
    <w:multiLevelType w:val="hybridMultilevel"/>
    <w:tmpl w:val="8F343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54D9E"/>
    <w:multiLevelType w:val="hybridMultilevel"/>
    <w:tmpl w:val="EBD02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F75D1"/>
    <w:multiLevelType w:val="hybridMultilevel"/>
    <w:tmpl w:val="31005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B84D2E"/>
    <w:multiLevelType w:val="hybridMultilevel"/>
    <w:tmpl w:val="4B9AA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BE682E"/>
    <w:multiLevelType w:val="hybridMultilevel"/>
    <w:tmpl w:val="D37A8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CA45BE"/>
    <w:multiLevelType w:val="hybridMultilevel"/>
    <w:tmpl w:val="7F461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EB21A6"/>
    <w:multiLevelType w:val="multilevel"/>
    <w:tmpl w:val="1FF6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322D84"/>
    <w:multiLevelType w:val="multilevel"/>
    <w:tmpl w:val="D404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80E6A"/>
    <w:multiLevelType w:val="hybridMultilevel"/>
    <w:tmpl w:val="3B5CA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942429"/>
    <w:multiLevelType w:val="multilevel"/>
    <w:tmpl w:val="D712507E"/>
    <w:lvl w:ilvl="0">
      <w:start w:val="1"/>
      <w:numFmt w:val="bullet"/>
      <w:lvlText w:val=""/>
      <w:lvlJc w:val="left"/>
      <w:pPr>
        <w:ind w:left="1920" w:hanging="48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600" w:hanging="2160"/>
      </w:pPr>
      <w:rPr>
        <w:rFonts w:hint="default"/>
      </w:rPr>
    </w:lvl>
    <w:lvl w:ilvl="8">
      <w:start w:val="1"/>
      <w:numFmt w:val="decimal"/>
      <w:lvlText w:val="%1.%2.%3.%4.%5.%6.%7.%8.%9"/>
      <w:lvlJc w:val="left"/>
      <w:pPr>
        <w:ind w:left="3600" w:hanging="2160"/>
      </w:pPr>
      <w:rPr>
        <w:rFonts w:hint="default"/>
      </w:rPr>
    </w:lvl>
  </w:abstractNum>
  <w:abstractNum w:abstractNumId="4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3987369">
    <w:abstractNumId w:val="8"/>
  </w:num>
  <w:num w:numId="2" w16cid:durableId="860360615">
    <w:abstractNumId w:val="5"/>
  </w:num>
  <w:num w:numId="3" w16cid:durableId="176820026">
    <w:abstractNumId w:val="37"/>
  </w:num>
  <w:num w:numId="4" w16cid:durableId="1382050426">
    <w:abstractNumId w:val="17"/>
  </w:num>
  <w:num w:numId="5" w16cid:durableId="191383058">
    <w:abstractNumId w:val="2"/>
  </w:num>
  <w:num w:numId="6" w16cid:durableId="551623932">
    <w:abstractNumId w:val="36"/>
  </w:num>
  <w:num w:numId="7" w16cid:durableId="510067307">
    <w:abstractNumId w:val="16"/>
  </w:num>
  <w:num w:numId="8" w16cid:durableId="203098113">
    <w:abstractNumId w:val="33"/>
  </w:num>
  <w:num w:numId="9" w16cid:durableId="955136471">
    <w:abstractNumId w:val="1"/>
  </w:num>
  <w:num w:numId="10" w16cid:durableId="1693536345">
    <w:abstractNumId w:val="10"/>
  </w:num>
  <w:num w:numId="11" w16cid:durableId="438910015">
    <w:abstractNumId w:val="18"/>
  </w:num>
  <w:num w:numId="12" w16cid:durableId="231282190">
    <w:abstractNumId w:val="38"/>
  </w:num>
  <w:num w:numId="13" w16cid:durableId="1101947258">
    <w:abstractNumId w:val="25"/>
  </w:num>
  <w:num w:numId="14" w16cid:durableId="1317684109">
    <w:abstractNumId w:val="13"/>
  </w:num>
  <w:num w:numId="15" w16cid:durableId="1534608150">
    <w:abstractNumId w:val="6"/>
  </w:num>
  <w:num w:numId="16" w16cid:durableId="2016152772">
    <w:abstractNumId w:val="42"/>
  </w:num>
  <w:num w:numId="17" w16cid:durableId="126514561">
    <w:abstractNumId w:val="7"/>
  </w:num>
  <w:num w:numId="18" w16cid:durableId="1391345946">
    <w:abstractNumId w:val="12"/>
  </w:num>
  <w:num w:numId="19" w16cid:durableId="284040485">
    <w:abstractNumId w:val="27"/>
  </w:num>
  <w:num w:numId="20" w16cid:durableId="116143444">
    <w:abstractNumId w:val="14"/>
  </w:num>
  <w:num w:numId="21" w16cid:durableId="1640720058">
    <w:abstractNumId w:val="34"/>
  </w:num>
  <w:num w:numId="22" w16cid:durableId="1331105775">
    <w:abstractNumId w:val="26"/>
  </w:num>
  <w:num w:numId="23" w16cid:durableId="477843617">
    <w:abstractNumId w:val="28"/>
  </w:num>
  <w:num w:numId="24" w16cid:durableId="940530802">
    <w:abstractNumId w:val="23"/>
  </w:num>
  <w:num w:numId="25" w16cid:durableId="2063291743">
    <w:abstractNumId w:val="15"/>
  </w:num>
  <w:num w:numId="26" w16cid:durableId="1524519542">
    <w:abstractNumId w:val="11"/>
  </w:num>
  <w:num w:numId="27" w16cid:durableId="789202349">
    <w:abstractNumId w:val="20"/>
  </w:num>
  <w:num w:numId="28" w16cid:durableId="103162409">
    <w:abstractNumId w:val="41"/>
  </w:num>
  <w:num w:numId="29" w16cid:durableId="1546259889">
    <w:abstractNumId w:val="31"/>
  </w:num>
  <w:num w:numId="30" w16cid:durableId="166671851">
    <w:abstractNumId w:val="29"/>
  </w:num>
  <w:num w:numId="31" w16cid:durableId="1268269410">
    <w:abstractNumId w:val="3"/>
  </w:num>
  <w:num w:numId="32" w16cid:durableId="1118180643">
    <w:abstractNumId w:val="4"/>
  </w:num>
  <w:num w:numId="33" w16cid:durableId="549073840">
    <w:abstractNumId w:val="39"/>
  </w:num>
  <w:num w:numId="34" w16cid:durableId="2015565272">
    <w:abstractNumId w:val="9"/>
  </w:num>
  <w:num w:numId="35" w16cid:durableId="89159535">
    <w:abstractNumId w:val="40"/>
  </w:num>
  <w:num w:numId="36" w16cid:durableId="212930047">
    <w:abstractNumId w:val="0"/>
  </w:num>
  <w:num w:numId="37" w16cid:durableId="847259387">
    <w:abstractNumId w:val="21"/>
  </w:num>
  <w:num w:numId="38" w16cid:durableId="963579426">
    <w:abstractNumId w:val="24"/>
  </w:num>
  <w:num w:numId="39" w16cid:durableId="1490097457">
    <w:abstractNumId w:val="32"/>
  </w:num>
  <w:num w:numId="40" w16cid:durableId="925456277">
    <w:abstractNumId w:val="35"/>
  </w:num>
  <w:num w:numId="41" w16cid:durableId="1914578970">
    <w:abstractNumId w:val="19"/>
  </w:num>
  <w:num w:numId="42" w16cid:durableId="964460297">
    <w:abstractNumId w:val="30"/>
  </w:num>
  <w:num w:numId="43" w16cid:durableId="317730653">
    <w:abstractNumId w:val="22"/>
  </w:num>
  <w:num w:numId="44" w16cid:durableId="669210800">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746"/>
    <w:rsid w:val="00000165"/>
    <w:rsid w:val="00000FCE"/>
    <w:rsid w:val="0000289E"/>
    <w:rsid w:val="00004F91"/>
    <w:rsid w:val="00005C3D"/>
    <w:rsid w:val="0000641E"/>
    <w:rsid w:val="000076D6"/>
    <w:rsid w:val="00007EBB"/>
    <w:rsid w:val="00011937"/>
    <w:rsid w:val="00011EF9"/>
    <w:rsid w:val="00013F20"/>
    <w:rsid w:val="00016206"/>
    <w:rsid w:val="000169FE"/>
    <w:rsid w:val="00016D93"/>
    <w:rsid w:val="000170B4"/>
    <w:rsid w:val="000175EE"/>
    <w:rsid w:val="0002153E"/>
    <w:rsid w:val="00021907"/>
    <w:rsid w:val="00022795"/>
    <w:rsid w:val="00022BA5"/>
    <w:rsid w:val="00024496"/>
    <w:rsid w:val="00032A81"/>
    <w:rsid w:val="00034DB1"/>
    <w:rsid w:val="00037198"/>
    <w:rsid w:val="00040204"/>
    <w:rsid w:val="00040E82"/>
    <w:rsid w:val="00040ED6"/>
    <w:rsid w:val="0004116B"/>
    <w:rsid w:val="00041211"/>
    <w:rsid w:val="00042A64"/>
    <w:rsid w:val="000445FB"/>
    <w:rsid w:val="00045901"/>
    <w:rsid w:val="00046ACF"/>
    <w:rsid w:val="00050F66"/>
    <w:rsid w:val="00052DBA"/>
    <w:rsid w:val="00055773"/>
    <w:rsid w:val="000623E6"/>
    <w:rsid w:val="0006451E"/>
    <w:rsid w:val="0006568E"/>
    <w:rsid w:val="00067342"/>
    <w:rsid w:val="000708D0"/>
    <w:rsid w:val="0007514D"/>
    <w:rsid w:val="00075A8B"/>
    <w:rsid w:val="00075C31"/>
    <w:rsid w:val="000800A5"/>
    <w:rsid w:val="00081F6F"/>
    <w:rsid w:val="00081F9B"/>
    <w:rsid w:val="00085887"/>
    <w:rsid w:val="0008605A"/>
    <w:rsid w:val="00087B82"/>
    <w:rsid w:val="00090621"/>
    <w:rsid w:val="000917AA"/>
    <w:rsid w:val="000935F3"/>
    <w:rsid w:val="000936DC"/>
    <w:rsid w:val="00095163"/>
    <w:rsid w:val="00095215"/>
    <w:rsid w:val="00097244"/>
    <w:rsid w:val="000A1F3E"/>
    <w:rsid w:val="000A2B3E"/>
    <w:rsid w:val="000A2E45"/>
    <w:rsid w:val="000A385C"/>
    <w:rsid w:val="000A7101"/>
    <w:rsid w:val="000A7B1F"/>
    <w:rsid w:val="000B3513"/>
    <w:rsid w:val="000B5648"/>
    <w:rsid w:val="000B680B"/>
    <w:rsid w:val="000B6892"/>
    <w:rsid w:val="000B7588"/>
    <w:rsid w:val="000C03A2"/>
    <w:rsid w:val="000C2CA7"/>
    <w:rsid w:val="000C4D45"/>
    <w:rsid w:val="000C7EB4"/>
    <w:rsid w:val="000D0BEA"/>
    <w:rsid w:val="000D3920"/>
    <w:rsid w:val="000D3D9B"/>
    <w:rsid w:val="000D72C1"/>
    <w:rsid w:val="000E0B2F"/>
    <w:rsid w:val="000E2EBE"/>
    <w:rsid w:val="000E3B14"/>
    <w:rsid w:val="000E6AA5"/>
    <w:rsid w:val="000F3060"/>
    <w:rsid w:val="000F60A6"/>
    <w:rsid w:val="000F70DF"/>
    <w:rsid w:val="0010191D"/>
    <w:rsid w:val="00101CE5"/>
    <w:rsid w:val="00102761"/>
    <w:rsid w:val="00103B3F"/>
    <w:rsid w:val="00103CF5"/>
    <w:rsid w:val="001106AF"/>
    <w:rsid w:val="0011167C"/>
    <w:rsid w:val="00112299"/>
    <w:rsid w:val="0011321F"/>
    <w:rsid w:val="0011700E"/>
    <w:rsid w:val="001221B6"/>
    <w:rsid w:val="00122A71"/>
    <w:rsid w:val="00122FA2"/>
    <w:rsid w:val="00124A17"/>
    <w:rsid w:val="001250F0"/>
    <w:rsid w:val="0012600E"/>
    <w:rsid w:val="0012652E"/>
    <w:rsid w:val="00127307"/>
    <w:rsid w:val="00132990"/>
    <w:rsid w:val="0013443A"/>
    <w:rsid w:val="00134A91"/>
    <w:rsid w:val="00135BF7"/>
    <w:rsid w:val="001360A9"/>
    <w:rsid w:val="00137133"/>
    <w:rsid w:val="00140F93"/>
    <w:rsid w:val="00143310"/>
    <w:rsid w:val="00143373"/>
    <w:rsid w:val="00143A6B"/>
    <w:rsid w:val="00144CFB"/>
    <w:rsid w:val="00146F3B"/>
    <w:rsid w:val="001521E4"/>
    <w:rsid w:val="00154DAA"/>
    <w:rsid w:val="00154FE0"/>
    <w:rsid w:val="001556F3"/>
    <w:rsid w:val="00160D97"/>
    <w:rsid w:val="00161CF8"/>
    <w:rsid w:val="00162BC1"/>
    <w:rsid w:val="0016500E"/>
    <w:rsid w:val="00165E61"/>
    <w:rsid w:val="001669D8"/>
    <w:rsid w:val="00170285"/>
    <w:rsid w:val="00171F79"/>
    <w:rsid w:val="00172B0C"/>
    <w:rsid w:val="00173EC2"/>
    <w:rsid w:val="00174C10"/>
    <w:rsid w:val="00176E70"/>
    <w:rsid w:val="00177B32"/>
    <w:rsid w:val="00185C28"/>
    <w:rsid w:val="0018706D"/>
    <w:rsid w:val="001872C2"/>
    <w:rsid w:val="00187B73"/>
    <w:rsid w:val="001912B2"/>
    <w:rsid w:val="00192041"/>
    <w:rsid w:val="00192FB4"/>
    <w:rsid w:val="001939DD"/>
    <w:rsid w:val="001951D1"/>
    <w:rsid w:val="001969F0"/>
    <w:rsid w:val="00197A29"/>
    <w:rsid w:val="00197C68"/>
    <w:rsid w:val="001A208D"/>
    <w:rsid w:val="001A275D"/>
    <w:rsid w:val="001A2A76"/>
    <w:rsid w:val="001A3201"/>
    <w:rsid w:val="001A4293"/>
    <w:rsid w:val="001A4EEA"/>
    <w:rsid w:val="001A5183"/>
    <w:rsid w:val="001A5AFE"/>
    <w:rsid w:val="001A67F6"/>
    <w:rsid w:val="001B0ECE"/>
    <w:rsid w:val="001B12A8"/>
    <w:rsid w:val="001C101E"/>
    <w:rsid w:val="001C2803"/>
    <w:rsid w:val="001C3A03"/>
    <w:rsid w:val="001C471F"/>
    <w:rsid w:val="001C4CD2"/>
    <w:rsid w:val="001C6E70"/>
    <w:rsid w:val="001D0569"/>
    <w:rsid w:val="001D06E1"/>
    <w:rsid w:val="001D2A6D"/>
    <w:rsid w:val="001D3E42"/>
    <w:rsid w:val="001D403B"/>
    <w:rsid w:val="001D72FA"/>
    <w:rsid w:val="001D7E9C"/>
    <w:rsid w:val="001E00FE"/>
    <w:rsid w:val="001E0229"/>
    <w:rsid w:val="001E1185"/>
    <w:rsid w:val="001E2F13"/>
    <w:rsid w:val="001E386A"/>
    <w:rsid w:val="001E3FB2"/>
    <w:rsid w:val="001E4000"/>
    <w:rsid w:val="001E5128"/>
    <w:rsid w:val="001E7760"/>
    <w:rsid w:val="001E79A7"/>
    <w:rsid w:val="001F1BEE"/>
    <w:rsid w:val="001F3A61"/>
    <w:rsid w:val="001F5189"/>
    <w:rsid w:val="001F6B07"/>
    <w:rsid w:val="00200C48"/>
    <w:rsid w:val="002046F8"/>
    <w:rsid w:val="00205CA9"/>
    <w:rsid w:val="00207DC2"/>
    <w:rsid w:val="00211D12"/>
    <w:rsid w:val="0021221E"/>
    <w:rsid w:val="00212B72"/>
    <w:rsid w:val="0021363E"/>
    <w:rsid w:val="002136B4"/>
    <w:rsid w:val="0021619D"/>
    <w:rsid w:val="002242F1"/>
    <w:rsid w:val="00225C2B"/>
    <w:rsid w:val="0022610D"/>
    <w:rsid w:val="00230870"/>
    <w:rsid w:val="00230BFA"/>
    <w:rsid w:val="00231B9E"/>
    <w:rsid w:val="00233296"/>
    <w:rsid w:val="002379D4"/>
    <w:rsid w:val="00237CB2"/>
    <w:rsid w:val="00245252"/>
    <w:rsid w:val="0024642B"/>
    <w:rsid w:val="00246AB0"/>
    <w:rsid w:val="00246B4E"/>
    <w:rsid w:val="002526CE"/>
    <w:rsid w:val="00252F26"/>
    <w:rsid w:val="00253629"/>
    <w:rsid w:val="00253C0F"/>
    <w:rsid w:val="00255212"/>
    <w:rsid w:val="00260754"/>
    <w:rsid w:val="00262007"/>
    <w:rsid w:val="00265396"/>
    <w:rsid w:val="00266E2B"/>
    <w:rsid w:val="00267512"/>
    <w:rsid w:val="00272470"/>
    <w:rsid w:val="002733F9"/>
    <w:rsid w:val="0027356C"/>
    <w:rsid w:val="00273A0A"/>
    <w:rsid w:val="00283609"/>
    <w:rsid w:val="00284463"/>
    <w:rsid w:val="002851DB"/>
    <w:rsid w:val="00286FBF"/>
    <w:rsid w:val="00290F09"/>
    <w:rsid w:val="0029135D"/>
    <w:rsid w:val="00291721"/>
    <w:rsid w:val="00293EF2"/>
    <w:rsid w:val="002952A2"/>
    <w:rsid w:val="002A3531"/>
    <w:rsid w:val="002A4803"/>
    <w:rsid w:val="002A6F05"/>
    <w:rsid w:val="002B04E4"/>
    <w:rsid w:val="002B1DF0"/>
    <w:rsid w:val="002B3A3A"/>
    <w:rsid w:val="002B3BAA"/>
    <w:rsid w:val="002B5441"/>
    <w:rsid w:val="002B6CF9"/>
    <w:rsid w:val="002C0A36"/>
    <w:rsid w:val="002C2935"/>
    <w:rsid w:val="002C411F"/>
    <w:rsid w:val="002C468F"/>
    <w:rsid w:val="002C46DF"/>
    <w:rsid w:val="002C5D78"/>
    <w:rsid w:val="002C6E6F"/>
    <w:rsid w:val="002C7835"/>
    <w:rsid w:val="002D0642"/>
    <w:rsid w:val="002D10A2"/>
    <w:rsid w:val="002D235E"/>
    <w:rsid w:val="002D2DBF"/>
    <w:rsid w:val="002D4629"/>
    <w:rsid w:val="002D5413"/>
    <w:rsid w:val="002D5E3D"/>
    <w:rsid w:val="002D6852"/>
    <w:rsid w:val="002D783A"/>
    <w:rsid w:val="002D796D"/>
    <w:rsid w:val="002E0566"/>
    <w:rsid w:val="002E1785"/>
    <w:rsid w:val="002E5F59"/>
    <w:rsid w:val="002E713B"/>
    <w:rsid w:val="002F011F"/>
    <w:rsid w:val="002F32C6"/>
    <w:rsid w:val="002F4258"/>
    <w:rsid w:val="002F4650"/>
    <w:rsid w:val="002F568E"/>
    <w:rsid w:val="002F5923"/>
    <w:rsid w:val="002F6A74"/>
    <w:rsid w:val="002F79AD"/>
    <w:rsid w:val="00302811"/>
    <w:rsid w:val="00304124"/>
    <w:rsid w:val="00305A51"/>
    <w:rsid w:val="00305B5B"/>
    <w:rsid w:val="00305EAF"/>
    <w:rsid w:val="003062C1"/>
    <w:rsid w:val="00310041"/>
    <w:rsid w:val="003107FD"/>
    <w:rsid w:val="003146DA"/>
    <w:rsid w:val="0031505F"/>
    <w:rsid w:val="00315580"/>
    <w:rsid w:val="00316CCA"/>
    <w:rsid w:val="00316E45"/>
    <w:rsid w:val="003218FF"/>
    <w:rsid w:val="00325E80"/>
    <w:rsid w:val="00330235"/>
    <w:rsid w:val="00331BC9"/>
    <w:rsid w:val="0033428C"/>
    <w:rsid w:val="00341DA9"/>
    <w:rsid w:val="0034329F"/>
    <w:rsid w:val="00344C56"/>
    <w:rsid w:val="003476E6"/>
    <w:rsid w:val="00351ADF"/>
    <w:rsid w:val="00352293"/>
    <w:rsid w:val="003527EB"/>
    <w:rsid w:val="003543B1"/>
    <w:rsid w:val="00354631"/>
    <w:rsid w:val="0035483C"/>
    <w:rsid w:val="003549CC"/>
    <w:rsid w:val="00356E7F"/>
    <w:rsid w:val="00357F18"/>
    <w:rsid w:val="00360E26"/>
    <w:rsid w:val="00361582"/>
    <w:rsid w:val="00361DC6"/>
    <w:rsid w:val="00364E57"/>
    <w:rsid w:val="003668CA"/>
    <w:rsid w:val="00373FA2"/>
    <w:rsid w:val="003742E6"/>
    <w:rsid w:val="0037552F"/>
    <w:rsid w:val="00376EEA"/>
    <w:rsid w:val="00377665"/>
    <w:rsid w:val="00381A0B"/>
    <w:rsid w:val="00382024"/>
    <w:rsid w:val="00382A05"/>
    <w:rsid w:val="00383132"/>
    <w:rsid w:val="0038320E"/>
    <w:rsid w:val="0038342D"/>
    <w:rsid w:val="00390251"/>
    <w:rsid w:val="00390D63"/>
    <w:rsid w:val="00391925"/>
    <w:rsid w:val="00391A66"/>
    <w:rsid w:val="00396F44"/>
    <w:rsid w:val="00397019"/>
    <w:rsid w:val="00397822"/>
    <w:rsid w:val="003A09B9"/>
    <w:rsid w:val="003A0B3A"/>
    <w:rsid w:val="003B3FCE"/>
    <w:rsid w:val="003B57F2"/>
    <w:rsid w:val="003B5B73"/>
    <w:rsid w:val="003B6BFD"/>
    <w:rsid w:val="003B7DFE"/>
    <w:rsid w:val="003C032E"/>
    <w:rsid w:val="003C0BEF"/>
    <w:rsid w:val="003D153A"/>
    <w:rsid w:val="003D4848"/>
    <w:rsid w:val="003D6AF4"/>
    <w:rsid w:val="003D6C2A"/>
    <w:rsid w:val="003E1437"/>
    <w:rsid w:val="003E66F2"/>
    <w:rsid w:val="003E71A4"/>
    <w:rsid w:val="003E7C57"/>
    <w:rsid w:val="003F2014"/>
    <w:rsid w:val="003F2D62"/>
    <w:rsid w:val="003F3C5C"/>
    <w:rsid w:val="003F4358"/>
    <w:rsid w:val="003F496E"/>
    <w:rsid w:val="003F5845"/>
    <w:rsid w:val="003F6479"/>
    <w:rsid w:val="003F7096"/>
    <w:rsid w:val="00401177"/>
    <w:rsid w:val="00406119"/>
    <w:rsid w:val="004067FE"/>
    <w:rsid w:val="00406E41"/>
    <w:rsid w:val="00407758"/>
    <w:rsid w:val="00407DF7"/>
    <w:rsid w:val="00410554"/>
    <w:rsid w:val="00410C2D"/>
    <w:rsid w:val="004122F4"/>
    <w:rsid w:val="00413B03"/>
    <w:rsid w:val="00415332"/>
    <w:rsid w:val="00416C29"/>
    <w:rsid w:val="00417F4B"/>
    <w:rsid w:val="00420A28"/>
    <w:rsid w:val="004212BC"/>
    <w:rsid w:val="004223B9"/>
    <w:rsid w:val="00422827"/>
    <w:rsid w:val="0042329E"/>
    <w:rsid w:val="00424232"/>
    <w:rsid w:val="004248A4"/>
    <w:rsid w:val="00431C72"/>
    <w:rsid w:val="004372C0"/>
    <w:rsid w:val="00440D64"/>
    <w:rsid w:val="00443E97"/>
    <w:rsid w:val="00447293"/>
    <w:rsid w:val="004509FB"/>
    <w:rsid w:val="004524AE"/>
    <w:rsid w:val="004531BA"/>
    <w:rsid w:val="004534A6"/>
    <w:rsid w:val="00453AB1"/>
    <w:rsid w:val="00453E41"/>
    <w:rsid w:val="00456C06"/>
    <w:rsid w:val="00456CA4"/>
    <w:rsid w:val="004576FE"/>
    <w:rsid w:val="00463D4C"/>
    <w:rsid w:val="00465626"/>
    <w:rsid w:val="00466086"/>
    <w:rsid w:val="00466DD2"/>
    <w:rsid w:val="00472D76"/>
    <w:rsid w:val="004749EA"/>
    <w:rsid w:val="004752FC"/>
    <w:rsid w:val="004754BD"/>
    <w:rsid w:val="00475E8C"/>
    <w:rsid w:val="00476E49"/>
    <w:rsid w:val="00482963"/>
    <w:rsid w:val="00484B8A"/>
    <w:rsid w:val="00486B50"/>
    <w:rsid w:val="0049389E"/>
    <w:rsid w:val="00493F81"/>
    <w:rsid w:val="0049640A"/>
    <w:rsid w:val="004976D5"/>
    <w:rsid w:val="004A14DF"/>
    <w:rsid w:val="004A1C4A"/>
    <w:rsid w:val="004A4D0C"/>
    <w:rsid w:val="004A5D67"/>
    <w:rsid w:val="004A792D"/>
    <w:rsid w:val="004A7C39"/>
    <w:rsid w:val="004A7E82"/>
    <w:rsid w:val="004B044F"/>
    <w:rsid w:val="004B241A"/>
    <w:rsid w:val="004B2F4E"/>
    <w:rsid w:val="004B3C38"/>
    <w:rsid w:val="004B42F3"/>
    <w:rsid w:val="004B528F"/>
    <w:rsid w:val="004C099B"/>
    <w:rsid w:val="004C1739"/>
    <w:rsid w:val="004C19A8"/>
    <w:rsid w:val="004C2A1D"/>
    <w:rsid w:val="004C348A"/>
    <w:rsid w:val="004C3EE1"/>
    <w:rsid w:val="004C4145"/>
    <w:rsid w:val="004C41B3"/>
    <w:rsid w:val="004C6B55"/>
    <w:rsid w:val="004D0C7E"/>
    <w:rsid w:val="004D18A2"/>
    <w:rsid w:val="004D2BDC"/>
    <w:rsid w:val="004D5CE1"/>
    <w:rsid w:val="004D7749"/>
    <w:rsid w:val="004E0FC8"/>
    <w:rsid w:val="004E1EF0"/>
    <w:rsid w:val="004E34BA"/>
    <w:rsid w:val="004E387D"/>
    <w:rsid w:val="004E3C16"/>
    <w:rsid w:val="004E4C81"/>
    <w:rsid w:val="004E57DE"/>
    <w:rsid w:val="004E7F12"/>
    <w:rsid w:val="004F1054"/>
    <w:rsid w:val="004F22B0"/>
    <w:rsid w:val="004F260C"/>
    <w:rsid w:val="004F292C"/>
    <w:rsid w:val="004F3A8B"/>
    <w:rsid w:val="004F698E"/>
    <w:rsid w:val="004F6EE0"/>
    <w:rsid w:val="00502370"/>
    <w:rsid w:val="00506028"/>
    <w:rsid w:val="005107D5"/>
    <w:rsid w:val="005107FE"/>
    <w:rsid w:val="0051207D"/>
    <w:rsid w:val="00512E57"/>
    <w:rsid w:val="00513F45"/>
    <w:rsid w:val="00515665"/>
    <w:rsid w:val="005162EA"/>
    <w:rsid w:val="00523E1F"/>
    <w:rsid w:val="00524DC3"/>
    <w:rsid w:val="00527F96"/>
    <w:rsid w:val="00535C6D"/>
    <w:rsid w:val="005361B6"/>
    <w:rsid w:val="00544663"/>
    <w:rsid w:val="00551B32"/>
    <w:rsid w:val="0055384B"/>
    <w:rsid w:val="005548BC"/>
    <w:rsid w:val="005618E2"/>
    <w:rsid w:val="005619D1"/>
    <w:rsid w:val="005659F8"/>
    <w:rsid w:val="00567039"/>
    <w:rsid w:val="0057024B"/>
    <w:rsid w:val="00572513"/>
    <w:rsid w:val="00573039"/>
    <w:rsid w:val="005730E7"/>
    <w:rsid w:val="005742D2"/>
    <w:rsid w:val="0057448E"/>
    <w:rsid w:val="0057756D"/>
    <w:rsid w:val="00577E54"/>
    <w:rsid w:val="00580F3A"/>
    <w:rsid w:val="005810FA"/>
    <w:rsid w:val="005820FE"/>
    <w:rsid w:val="00590577"/>
    <w:rsid w:val="00591DA4"/>
    <w:rsid w:val="00593511"/>
    <w:rsid w:val="00593E19"/>
    <w:rsid w:val="00594A25"/>
    <w:rsid w:val="0059614E"/>
    <w:rsid w:val="00596BBC"/>
    <w:rsid w:val="00597FBA"/>
    <w:rsid w:val="005A102C"/>
    <w:rsid w:val="005A2B04"/>
    <w:rsid w:val="005A2EDA"/>
    <w:rsid w:val="005A332D"/>
    <w:rsid w:val="005A3ACE"/>
    <w:rsid w:val="005A5746"/>
    <w:rsid w:val="005B0208"/>
    <w:rsid w:val="005B35B8"/>
    <w:rsid w:val="005B4D08"/>
    <w:rsid w:val="005B52C3"/>
    <w:rsid w:val="005B5DD6"/>
    <w:rsid w:val="005C12C7"/>
    <w:rsid w:val="005C27E0"/>
    <w:rsid w:val="005C4C6A"/>
    <w:rsid w:val="005C4CCC"/>
    <w:rsid w:val="005D1041"/>
    <w:rsid w:val="005D20A1"/>
    <w:rsid w:val="005D2A98"/>
    <w:rsid w:val="005D39D8"/>
    <w:rsid w:val="005D4F96"/>
    <w:rsid w:val="005D5C20"/>
    <w:rsid w:val="005D5E1C"/>
    <w:rsid w:val="005D6EF5"/>
    <w:rsid w:val="005E2B3A"/>
    <w:rsid w:val="005E48E6"/>
    <w:rsid w:val="005E69E0"/>
    <w:rsid w:val="005E7045"/>
    <w:rsid w:val="005E753A"/>
    <w:rsid w:val="005F154D"/>
    <w:rsid w:val="005F2ABC"/>
    <w:rsid w:val="005F3816"/>
    <w:rsid w:val="005F5779"/>
    <w:rsid w:val="005F67AB"/>
    <w:rsid w:val="005F6905"/>
    <w:rsid w:val="005F72B2"/>
    <w:rsid w:val="00600E8F"/>
    <w:rsid w:val="006011BC"/>
    <w:rsid w:val="00601378"/>
    <w:rsid w:val="00603500"/>
    <w:rsid w:val="006066B3"/>
    <w:rsid w:val="006104D0"/>
    <w:rsid w:val="00612362"/>
    <w:rsid w:val="00615AF9"/>
    <w:rsid w:val="00620386"/>
    <w:rsid w:val="0062101B"/>
    <w:rsid w:val="00626051"/>
    <w:rsid w:val="006263E0"/>
    <w:rsid w:val="00627C79"/>
    <w:rsid w:val="00630890"/>
    <w:rsid w:val="00631FFC"/>
    <w:rsid w:val="006375EE"/>
    <w:rsid w:val="00640F44"/>
    <w:rsid w:val="0064189C"/>
    <w:rsid w:val="00641FBC"/>
    <w:rsid w:val="006426F6"/>
    <w:rsid w:val="006449F6"/>
    <w:rsid w:val="0064733F"/>
    <w:rsid w:val="006508A1"/>
    <w:rsid w:val="00650D6A"/>
    <w:rsid w:val="006568B8"/>
    <w:rsid w:val="00657FB9"/>
    <w:rsid w:val="00664B2A"/>
    <w:rsid w:val="00664C06"/>
    <w:rsid w:val="00665871"/>
    <w:rsid w:val="0067207F"/>
    <w:rsid w:val="00673DDD"/>
    <w:rsid w:val="0067483F"/>
    <w:rsid w:val="00674B97"/>
    <w:rsid w:val="0067527A"/>
    <w:rsid w:val="0068001B"/>
    <w:rsid w:val="00680426"/>
    <w:rsid w:val="00680E77"/>
    <w:rsid w:val="00682939"/>
    <w:rsid w:val="00682D84"/>
    <w:rsid w:val="00686F54"/>
    <w:rsid w:val="00687FB0"/>
    <w:rsid w:val="00690BE2"/>
    <w:rsid w:val="006931B7"/>
    <w:rsid w:val="00693268"/>
    <w:rsid w:val="00693C11"/>
    <w:rsid w:val="00694311"/>
    <w:rsid w:val="00694BD6"/>
    <w:rsid w:val="006A0317"/>
    <w:rsid w:val="006A2AB9"/>
    <w:rsid w:val="006A40DD"/>
    <w:rsid w:val="006A4D16"/>
    <w:rsid w:val="006A6A89"/>
    <w:rsid w:val="006A6E55"/>
    <w:rsid w:val="006B19E5"/>
    <w:rsid w:val="006B2951"/>
    <w:rsid w:val="006B2E72"/>
    <w:rsid w:val="006B5188"/>
    <w:rsid w:val="006B7C93"/>
    <w:rsid w:val="006B7CA4"/>
    <w:rsid w:val="006C2624"/>
    <w:rsid w:val="006C5CCC"/>
    <w:rsid w:val="006C7043"/>
    <w:rsid w:val="006D0C4F"/>
    <w:rsid w:val="006D3BC6"/>
    <w:rsid w:val="006E2083"/>
    <w:rsid w:val="006E3277"/>
    <w:rsid w:val="006E4E45"/>
    <w:rsid w:val="006E5C22"/>
    <w:rsid w:val="006E6879"/>
    <w:rsid w:val="006F2CAC"/>
    <w:rsid w:val="006F3C46"/>
    <w:rsid w:val="006F6A82"/>
    <w:rsid w:val="006F775E"/>
    <w:rsid w:val="006F7BDC"/>
    <w:rsid w:val="0070419C"/>
    <w:rsid w:val="007052F1"/>
    <w:rsid w:val="00706AD0"/>
    <w:rsid w:val="00706DA3"/>
    <w:rsid w:val="00707FDE"/>
    <w:rsid w:val="00712851"/>
    <w:rsid w:val="00713647"/>
    <w:rsid w:val="00715672"/>
    <w:rsid w:val="00715FCF"/>
    <w:rsid w:val="00722547"/>
    <w:rsid w:val="00723376"/>
    <w:rsid w:val="007266E7"/>
    <w:rsid w:val="007276B3"/>
    <w:rsid w:val="00730803"/>
    <w:rsid w:val="00730B64"/>
    <w:rsid w:val="00731355"/>
    <w:rsid w:val="00734BA4"/>
    <w:rsid w:val="00734FC1"/>
    <w:rsid w:val="00735BDB"/>
    <w:rsid w:val="00736473"/>
    <w:rsid w:val="0073662C"/>
    <w:rsid w:val="00737340"/>
    <w:rsid w:val="00737475"/>
    <w:rsid w:val="0074115D"/>
    <w:rsid w:val="00741502"/>
    <w:rsid w:val="007437EC"/>
    <w:rsid w:val="00744950"/>
    <w:rsid w:val="00747D81"/>
    <w:rsid w:val="0075319E"/>
    <w:rsid w:val="00754C59"/>
    <w:rsid w:val="0075729F"/>
    <w:rsid w:val="00757886"/>
    <w:rsid w:val="007643FA"/>
    <w:rsid w:val="00765D7F"/>
    <w:rsid w:val="00770E2B"/>
    <w:rsid w:val="007720A1"/>
    <w:rsid w:val="00776DA6"/>
    <w:rsid w:val="007805AC"/>
    <w:rsid w:val="0078114D"/>
    <w:rsid w:val="00782006"/>
    <w:rsid w:val="00782799"/>
    <w:rsid w:val="007827E2"/>
    <w:rsid w:val="00783A5F"/>
    <w:rsid w:val="00786532"/>
    <w:rsid w:val="00791EED"/>
    <w:rsid w:val="00794077"/>
    <w:rsid w:val="00794D61"/>
    <w:rsid w:val="00794F3A"/>
    <w:rsid w:val="007A071E"/>
    <w:rsid w:val="007A2A97"/>
    <w:rsid w:val="007A5816"/>
    <w:rsid w:val="007A6029"/>
    <w:rsid w:val="007A6721"/>
    <w:rsid w:val="007B1A23"/>
    <w:rsid w:val="007B2D33"/>
    <w:rsid w:val="007B51B8"/>
    <w:rsid w:val="007B6ADE"/>
    <w:rsid w:val="007B7FF5"/>
    <w:rsid w:val="007C5151"/>
    <w:rsid w:val="007D1085"/>
    <w:rsid w:val="007D108D"/>
    <w:rsid w:val="007D22D4"/>
    <w:rsid w:val="007D4667"/>
    <w:rsid w:val="007D6DB9"/>
    <w:rsid w:val="007D7A43"/>
    <w:rsid w:val="007D7BCB"/>
    <w:rsid w:val="007D7E94"/>
    <w:rsid w:val="007E1D72"/>
    <w:rsid w:val="007E1E2C"/>
    <w:rsid w:val="007E5CB3"/>
    <w:rsid w:val="007E6048"/>
    <w:rsid w:val="007E6AB9"/>
    <w:rsid w:val="007E7699"/>
    <w:rsid w:val="007E7FF7"/>
    <w:rsid w:val="007F01D4"/>
    <w:rsid w:val="007F3293"/>
    <w:rsid w:val="007F5086"/>
    <w:rsid w:val="0080198C"/>
    <w:rsid w:val="00801C3A"/>
    <w:rsid w:val="0080317D"/>
    <w:rsid w:val="00807D92"/>
    <w:rsid w:val="00810094"/>
    <w:rsid w:val="00810DE3"/>
    <w:rsid w:val="00811E8D"/>
    <w:rsid w:val="00812EF8"/>
    <w:rsid w:val="0081502F"/>
    <w:rsid w:val="008157C6"/>
    <w:rsid w:val="00815B7A"/>
    <w:rsid w:val="00815CB9"/>
    <w:rsid w:val="0081752D"/>
    <w:rsid w:val="0082046C"/>
    <w:rsid w:val="00820E1D"/>
    <w:rsid w:val="00822098"/>
    <w:rsid w:val="00822624"/>
    <w:rsid w:val="0082267D"/>
    <w:rsid w:val="00822B0B"/>
    <w:rsid w:val="0083056E"/>
    <w:rsid w:val="00833398"/>
    <w:rsid w:val="00833C56"/>
    <w:rsid w:val="00834840"/>
    <w:rsid w:val="008377F9"/>
    <w:rsid w:val="00840FA4"/>
    <w:rsid w:val="00846307"/>
    <w:rsid w:val="00846798"/>
    <w:rsid w:val="00847D40"/>
    <w:rsid w:val="008525DA"/>
    <w:rsid w:val="00852BE8"/>
    <w:rsid w:val="00855AB9"/>
    <w:rsid w:val="008572A5"/>
    <w:rsid w:val="00860D81"/>
    <w:rsid w:val="0086215A"/>
    <w:rsid w:val="00862D77"/>
    <w:rsid w:val="00865FAE"/>
    <w:rsid w:val="00867C2D"/>
    <w:rsid w:val="008708C2"/>
    <w:rsid w:val="00870DE1"/>
    <w:rsid w:val="00871235"/>
    <w:rsid w:val="00871770"/>
    <w:rsid w:val="0087262C"/>
    <w:rsid w:val="0087367F"/>
    <w:rsid w:val="00876AD5"/>
    <w:rsid w:val="00880D36"/>
    <w:rsid w:val="00880E17"/>
    <w:rsid w:val="008839D5"/>
    <w:rsid w:val="00884799"/>
    <w:rsid w:val="0088541C"/>
    <w:rsid w:val="00885B6A"/>
    <w:rsid w:val="00887ACF"/>
    <w:rsid w:val="0089245E"/>
    <w:rsid w:val="008933A5"/>
    <w:rsid w:val="00896223"/>
    <w:rsid w:val="00896B82"/>
    <w:rsid w:val="008A35E3"/>
    <w:rsid w:val="008A4FEE"/>
    <w:rsid w:val="008A69C6"/>
    <w:rsid w:val="008A6FAA"/>
    <w:rsid w:val="008A73CF"/>
    <w:rsid w:val="008A744A"/>
    <w:rsid w:val="008A7E29"/>
    <w:rsid w:val="008B0CFA"/>
    <w:rsid w:val="008B2BA5"/>
    <w:rsid w:val="008B3B31"/>
    <w:rsid w:val="008B3F3E"/>
    <w:rsid w:val="008B46B7"/>
    <w:rsid w:val="008B7016"/>
    <w:rsid w:val="008B7EA3"/>
    <w:rsid w:val="008C0DE9"/>
    <w:rsid w:val="008C5E14"/>
    <w:rsid w:val="008D3364"/>
    <w:rsid w:val="008D4232"/>
    <w:rsid w:val="008D43DC"/>
    <w:rsid w:val="008E373D"/>
    <w:rsid w:val="008E6453"/>
    <w:rsid w:val="008E6C2D"/>
    <w:rsid w:val="008E73DF"/>
    <w:rsid w:val="008E7B37"/>
    <w:rsid w:val="008F2FC6"/>
    <w:rsid w:val="008F5CD4"/>
    <w:rsid w:val="008F6BFD"/>
    <w:rsid w:val="009016D8"/>
    <w:rsid w:val="00904F2C"/>
    <w:rsid w:val="00906E59"/>
    <w:rsid w:val="0091043D"/>
    <w:rsid w:val="00910989"/>
    <w:rsid w:val="009130F1"/>
    <w:rsid w:val="0091417F"/>
    <w:rsid w:val="00914742"/>
    <w:rsid w:val="009147B5"/>
    <w:rsid w:val="00915656"/>
    <w:rsid w:val="00916111"/>
    <w:rsid w:val="0091652A"/>
    <w:rsid w:val="00917F76"/>
    <w:rsid w:val="00921B9C"/>
    <w:rsid w:val="0092715D"/>
    <w:rsid w:val="0093011A"/>
    <w:rsid w:val="00931056"/>
    <w:rsid w:val="0093216C"/>
    <w:rsid w:val="009334A8"/>
    <w:rsid w:val="0093363E"/>
    <w:rsid w:val="00934406"/>
    <w:rsid w:val="009349AD"/>
    <w:rsid w:val="00934EB4"/>
    <w:rsid w:val="00936500"/>
    <w:rsid w:val="00937D92"/>
    <w:rsid w:val="00941D6F"/>
    <w:rsid w:val="009424DF"/>
    <w:rsid w:val="0094251C"/>
    <w:rsid w:val="00942B81"/>
    <w:rsid w:val="00942F5B"/>
    <w:rsid w:val="009444ED"/>
    <w:rsid w:val="00945D9B"/>
    <w:rsid w:val="009465AE"/>
    <w:rsid w:val="009523EC"/>
    <w:rsid w:val="0095244B"/>
    <w:rsid w:val="00954852"/>
    <w:rsid w:val="00956B72"/>
    <w:rsid w:val="00956FBC"/>
    <w:rsid w:val="00957356"/>
    <w:rsid w:val="00957631"/>
    <w:rsid w:val="009609C9"/>
    <w:rsid w:val="00960CE0"/>
    <w:rsid w:val="00960D59"/>
    <w:rsid w:val="009618C6"/>
    <w:rsid w:val="00965A7A"/>
    <w:rsid w:val="0097045D"/>
    <w:rsid w:val="00970EAD"/>
    <w:rsid w:val="00971339"/>
    <w:rsid w:val="00973E65"/>
    <w:rsid w:val="00975289"/>
    <w:rsid w:val="009804CE"/>
    <w:rsid w:val="00980AF8"/>
    <w:rsid w:val="009812F3"/>
    <w:rsid w:val="0098164F"/>
    <w:rsid w:val="00985557"/>
    <w:rsid w:val="00991D2F"/>
    <w:rsid w:val="0099304C"/>
    <w:rsid w:val="00993267"/>
    <w:rsid w:val="009951F3"/>
    <w:rsid w:val="009953CB"/>
    <w:rsid w:val="009A051A"/>
    <w:rsid w:val="009A3552"/>
    <w:rsid w:val="009A5AA5"/>
    <w:rsid w:val="009B07A7"/>
    <w:rsid w:val="009B0BB6"/>
    <w:rsid w:val="009B338D"/>
    <w:rsid w:val="009B4D49"/>
    <w:rsid w:val="009C0DF1"/>
    <w:rsid w:val="009C198F"/>
    <w:rsid w:val="009C2952"/>
    <w:rsid w:val="009C2F2F"/>
    <w:rsid w:val="009C3964"/>
    <w:rsid w:val="009C4A35"/>
    <w:rsid w:val="009C5D76"/>
    <w:rsid w:val="009C62DC"/>
    <w:rsid w:val="009C77D2"/>
    <w:rsid w:val="009C7885"/>
    <w:rsid w:val="009D0F9F"/>
    <w:rsid w:val="009E038F"/>
    <w:rsid w:val="009E05E4"/>
    <w:rsid w:val="009E2E69"/>
    <w:rsid w:val="009E334E"/>
    <w:rsid w:val="009E5A53"/>
    <w:rsid w:val="009E6227"/>
    <w:rsid w:val="009F4939"/>
    <w:rsid w:val="009F53E8"/>
    <w:rsid w:val="009F5670"/>
    <w:rsid w:val="009F5A4B"/>
    <w:rsid w:val="009F5CD3"/>
    <w:rsid w:val="00A01C3B"/>
    <w:rsid w:val="00A01DB9"/>
    <w:rsid w:val="00A03347"/>
    <w:rsid w:val="00A06595"/>
    <w:rsid w:val="00A06DC4"/>
    <w:rsid w:val="00A10356"/>
    <w:rsid w:val="00A14F33"/>
    <w:rsid w:val="00A174D1"/>
    <w:rsid w:val="00A17DDC"/>
    <w:rsid w:val="00A20428"/>
    <w:rsid w:val="00A20E04"/>
    <w:rsid w:val="00A24A87"/>
    <w:rsid w:val="00A2699A"/>
    <w:rsid w:val="00A31A50"/>
    <w:rsid w:val="00A31C5B"/>
    <w:rsid w:val="00A330BC"/>
    <w:rsid w:val="00A3388F"/>
    <w:rsid w:val="00A34758"/>
    <w:rsid w:val="00A34C10"/>
    <w:rsid w:val="00A3510A"/>
    <w:rsid w:val="00A355E3"/>
    <w:rsid w:val="00A369FA"/>
    <w:rsid w:val="00A36AF0"/>
    <w:rsid w:val="00A36CD5"/>
    <w:rsid w:val="00A3773C"/>
    <w:rsid w:val="00A455C4"/>
    <w:rsid w:val="00A45B48"/>
    <w:rsid w:val="00A46D18"/>
    <w:rsid w:val="00A50725"/>
    <w:rsid w:val="00A53425"/>
    <w:rsid w:val="00A53F1E"/>
    <w:rsid w:val="00A54513"/>
    <w:rsid w:val="00A57951"/>
    <w:rsid w:val="00A57FEC"/>
    <w:rsid w:val="00A6154B"/>
    <w:rsid w:val="00A61F30"/>
    <w:rsid w:val="00A7079D"/>
    <w:rsid w:val="00A762C2"/>
    <w:rsid w:val="00A8149A"/>
    <w:rsid w:val="00A822CD"/>
    <w:rsid w:val="00A82F18"/>
    <w:rsid w:val="00A84410"/>
    <w:rsid w:val="00A85F53"/>
    <w:rsid w:val="00A91083"/>
    <w:rsid w:val="00A913F3"/>
    <w:rsid w:val="00A91C51"/>
    <w:rsid w:val="00A927B3"/>
    <w:rsid w:val="00A94D38"/>
    <w:rsid w:val="00A97940"/>
    <w:rsid w:val="00AA0445"/>
    <w:rsid w:val="00AA143D"/>
    <w:rsid w:val="00AB06C4"/>
    <w:rsid w:val="00AB0B48"/>
    <w:rsid w:val="00AB3405"/>
    <w:rsid w:val="00AB3706"/>
    <w:rsid w:val="00AB3DCC"/>
    <w:rsid w:val="00AB5FE8"/>
    <w:rsid w:val="00AB6907"/>
    <w:rsid w:val="00AB756E"/>
    <w:rsid w:val="00AB77DC"/>
    <w:rsid w:val="00AC0855"/>
    <w:rsid w:val="00AC1C56"/>
    <w:rsid w:val="00AC28E9"/>
    <w:rsid w:val="00AC3215"/>
    <w:rsid w:val="00AC3C6E"/>
    <w:rsid w:val="00AC3CEA"/>
    <w:rsid w:val="00AC4B10"/>
    <w:rsid w:val="00AC6D31"/>
    <w:rsid w:val="00AD069E"/>
    <w:rsid w:val="00AD18B2"/>
    <w:rsid w:val="00AD23E0"/>
    <w:rsid w:val="00AD7676"/>
    <w:rsid w:val="00AE3173"/>
    <w:rsid w:val="00AE46FC"/>
    <w:rsid w:val="00AE48AD"/>
    <w:rsid w:val="00AE4D3A"/>
    <w:rsid w:val="00AE6D74"/>
    <w:rsid w:val="00AE75CA"/>
    <w:rsid w:val="00AE7F4F"/>
    <w:rsid w:val="00AF49AE"/>
    <w:rsid w:val="00AF6551"/>
    <w:rsid w:val="00B013E9"/>
    <w:rsid w:val="00B02475"/>
    <w:rsid w:val="00B02CCA"/>
    <w:rsid w:val="00B03BAF"/>
    <w:rsid w:val="00B03E15"/>
    <w:rsid w:val="00B107D7"/>
    <w:rsid w:val="00B118C8"/>
    <w:rsid w:val="00B14612"/>
    <w:rsid w:val="00B17318"/>
    <w:rsid w:val="00B17D42"/>
    <w:rsid w:val="00B21932"/>
    <w:rsid w:val="00B222D2"/>
    <w:rsid w:val="00B23F2C"/>
    <w:rsid w:val="00B251EF"/>
    <w:rsid w:val="00B27A89"/>
    <w:rsid w:val="00B306F7"/>
    <w:rsid w:val="00B30AFD"/>
    <w:rsid w:val="00B30B0A"/>
    <w:rsid w:val="00B31041"/>
    <w:rsid w:val="00B33412"/>
    <w:rsid w:val="00B34188"/>
    <w:rsid w:val="00B34677"/>
    <w:rsid w:val="00B37491"/>
    <w:rsid w:val="00B4210E"/>
    <w:rsid w:val="00B44538"/>
    <w:rsid w:val="00B447F9"/>
    <w:rsid w:val="00B44F6C"/>
    <w:rsid w:val="00B45955"/>
    <w:rsid w:val="00B46C92"/>
    <w:rsid w:val="00B47933"/>
    <w:rsid w:val="00B47A38"/>
    <w:rsid w:val="00B510B3"/>
    <w:rsid w:val="00B5437E"/>
    <w:rsid w:val="00B567F1"/>
    <w:rsid w:val="00B626BA"/>
    <w:rsid w:val="00B62922"/>
    <w:rsid w:val="00B63D9E"/>
    <w:rsid w:val="00B64412"/>
    <w:rsid w:val="00B64456"/>
    <w:rsid w:val="00B649BF"/>
    <w:rsid w:val="00B70577"/>
    <w:rsid w:val="00B7067B"/>
    <w:rsid w:val="00B72F3C"/>
    <w:rsid w:val="00B73758"/>
    <w:rsid w:val="00B74B72"/>
    <w:rsid w:val="00B8037E"/>
    <w:rsid w:val="00B810EC"/>
    <w:rsid w:val="00B81C3F"/>
    <w:rsid w:val="00B81CCC"/>
    <w:rsid w:val="00B81F4B"/>
    <w:rsid w:val="00B8216F"/>
    <w:rsid w:val="00B8382F"/>
    <w:rsid w:val="00B83FC8"/>
    <w:rsid w:val="00B8489D"/>
    <w:rsid w:val="00B84E30"/>
    <w:rsid w:val="00B859F1"/>
    <w:rsid w:val="00B86E82"/>
    <w:rsid w:val="00B8707E"/>
    <w:rsid w:val="00B9008F"/>
    <w:rsid w:val="00B92529"/>
    <w:rsid w:val="00B927E6"/>
    <w:rsid w:val="00B92D30"/>
    <w:rsid w:val="00B96E07"/>
    <w:rsid w:val="00B96E2E"/>
    <w:rsid w:val="00B97DB2"/>
    <w:rsid w:val="00BA2B3F"/>
    <w:rsid w:val="00BA2D45"/>
    <w:rsid w:val="00BA356E"/>
    <w:rsid w:val="00BA3831"/>
    <w:rsid w:val="00BA658F"/>
    <w:rsid w:val="00BA66ED"/>
    <w:rsid w:val="00BA6CF4"/>
    <w:rsid w:val="00BA6E2A"/>
    <w:rsid w:val="00BB00E5"/>
    <w:rsid w:val="00BB1C55"/>
    <w:rsid w:val="00BB2B2A"/>
    <w:rsid w:val="00BB5485"/>
    <w:rsid w:val="00BB643E"/>
    <w:rsid w:val="00BB6FA6"/>
    <w:rsid w:val="00BC2AB0"/>
    <w:rsid w:val="00BC3732"/>
    <w:rsid w:val="00BC4E03"/>
    <w:rsid w:val="00BC4E42"/>
    <w:rsid w:val="00BC55AC"/>
    <w:rsid w:val="00BC55F6"/>
    <w:rsid w:val="00BC738D"/>
    <w:rsid w:val="00BD1EE5"/>
    <w:rsid w:val="00BE0319"/>
    <w:rsid w:val="00BE1AB2"/>
    <w:rsid w:val="00BE2732"/>
    <w:rsid w:val="00BE2C51"/>
    <w:rsid w:val="00BE51A8"/>
    <w:rsid w:val="00BE5812"/>
    <w:rsid w:val="00BE6C05"/>
    <w:rsid w:val="00BF27CF"/>
    <w:rsid w:val="00BF2F2A"/>
    <w:rsid w:val="00BF4B0D"/>
    <w:rsid w:val="00BF550F"/>
    <w:rsid w:val="00BF5C68"/>
    <w:rsid w:val="00BF78A5"/>
    <w:rsid w:val="00C02AD3"/>
    <w:rsid w:val="00C04022"/>
    <w:rsid w:val="00C0632B"/>
    <w:rsid w:val="00C076A5"/>
    <w:rsid w:val="00C07C53"/>
    <w:rsid w:val="00C14B85"/>
    <w:rsid w:val="00C17FD9"/>
    <w:rsid w:val="00C2148D"/>
    <w:rsid w:val="00C22D14"/>
    <w:rsid w:val="00C25724"/>
    <w:rsid w:val="00C2652F"/>
    <w:rsid w:val="00C2681A"/>
    <w:rsid w:val="00C26E67"/>
    <w:rsid w:val="00C33A2B"/>
    <w:rsid w:val="00C345C7"/>
    <w:rsid w:val="00C34670"/>
    <w:rsid w:val="00C35129"/>
    <w:rsid w:val="00C35AB3"/>
    <w:rsid w:val="00C36A41"/>
    <w:rsid w:val="00C402DF"/>
    <w:rsid w:val="00C40F47"/>
    <w:rsid w:val="00C41418"/>
    <w:rsid w:val="00C45BD6"/>
    <w:rsid w:val="00C51307"/>
    <w:rsid w:val="00C514A0"/>
    <w:rsid w:val="00C5252B"/>
    <w:rsid w:val="00C5254F"/>
    <w:rsid w:val="00C54396"/>
    <w:rsid w:val="00C56904"/>
    <w:rsid w:val="00C571A3"/>
    <w:rsid w:val="00C57335"/>
    <w:rsid w:val="00C60337"/>
    <w:rsid w:val="00C642DC"/>
    <w:rsid w:val="00C669B0"/>
    <w:rsid w:val="00C66A1B"/>
    <w:rsid w:val="00C66E3E"/>
    <w:rsid w:val="00C67A28"/>
    <w:rsid w:val="00C706A1"/>
    <w:rsid w:val="00C70A1B"/>
    <w:rsid w:val="00C70EF1"/>
    <w:rsid w:val="00C71A15"/>
    <w:rsid w:val="00C72287"/>
    <w:rsid w:val="00C739E8"/>
    <w:rsid w:val="00C74807"/>
    <w:rsid w:val="00C75086"/>
    <w:rsid w:val="00C75437"/>
    <w:rsid w:val="00C76E37"/>
    <w:rsid w:val="00C76F27"/>
    <w:rsid w:val="00C77B10"/>
    <w:rsid w:val="00C77B11"/>
    <w:rsid w:val="00C80BED"/>
    <w:rsid w:val="00C84AFF"/>
    <w:rsid w:val="00C84B2E"/>
    <w:rsid w:val="00C86DA3"/>
    <w:rsid w:val="00C871F4"/>
    <w:rsid w:val="00C925A9"/>
    <w:rsid w:val="00C92CFB"/>
    <w:rsid w:val="00C973CF"/>
    <w:rsid w:val="00CA1C39"/>
    <w:rsid w:val="00CB4BAA"/>
    <w:rsid w:val="00CB5D12"/>
    <w:rsid w:val="00CB612F"/>
    <w:rsid w:val="00CB7352"/>
    <w:rsid w:val="00CB73C7"/>
    <w:rsid w:val="00CC070C"/>
    <w:rsid w:val="00CC155F"/>
    <w:rsid w:val="00CC4245"/>
    <w:rsid w:val="00CC5BE7"/>
    <w:rsid w:val="00CC7AEB"/>
    <w:rsid w:val="00CD13EC"/>
    <w:rsid w:val="00CD35B9"/>
    <w:rsid w:val="00CD4D7F"/>
    <w:rsid w:val="00CE2260"/>
    <w:rsid w:val="00CE2F7A"/>
    <w:rsid w:val="00CE5555"/>
    <w:rsid w:val="00CE5F20"/>
    <w:rsid w:val="00CE70E7"/>
    <w:rsid w:val="00CE7245"/>
    <w:rsid w:val="00CE741E"/>
    <w:rsid w:val="00CE7A38"/>
    <w:rsid w:val="00CF1AD9"/>
    <w:rsid w:val="00CF2909"/>
    <w:rsid w:val="00CF3920"/>
    <w:rsid w:val="00CF4F6D"/>
    <w:rsid w:val="00CF6DCF"/>
    <w:rsid w:val="00CF712F"/>
    <w:rsid w:val="00CF7FAD"/>
    <w:rsid w:val="00D01AB2"/>
    <w:rsid w:val="00D02531"/>
    <w:rsid w:val="00D02F9E"/>
    <w:rsid w:val="00D03AEF"/>
    <w:rsid w:val="00D06C99"/>
    <w:rsid w:val="00D0736B"/>
    <w:rsid w:val="00D079A4"/>
    <w:rsid w:val="00D116AB"/>
    <w:rsid w:val="00D14BAC"/>
    <w:rsid w:val="00D15EEF"/>
    <w:rsid w:val="00D2032B"/>
    <w:rsid w:val="00D20994"/>
    <w:rsid w:val="00D24699"/>
    <w:rsid w:val="00D27421"/>
    <w:rsid w:val="00D30495"/>
    <w:rsid w:val="00D30AF5"/>
    <w:rsid w:val="00D31DE4"/>
    <w:rsid w:val="00D34D21"/>
    <w:rsid w:val="00D407D3"/>
    <w:rsid w:val="00D41152"/>
    <w:rsid w:val="00D42DC8"/>
    <w:rsid w:val="00D44A9D"/>
    <w:rsid w:val="00D46D2A"/>
    <w:rsid w:val="00D46D6D"/>
    <w:rsid w:val="00D52CBC"/>
    <w:rsid w:val="00D542C3"/>
    <w:rsid w:val="00D62025"/>
    <w:rsid w:val="00D6325F"/>
    <w:rsid w:val="00D637B4"/>
    <w:rsid w:val="00D64DB8"/>
    <w:rsid w:val="00D65B3D"/>
    <w:rsid w:val="00D6694D"/>
    <w:rsid w:val="00D730A3"/>
    <w:rsid w:val="00D7723B"/>
    <w:rsid w:val="00D77694"/>
    <w:rsid w:val="00D77907"/>
    <w:rsid w:val="00D77CF6"/>
    <w:rsid w:val="00D808D3"/>
    <w:rsid w:val="00D81E00"/>
    <w:rsid w:val="00D82BB2"/>
    <w:rsid w:val="00D928EA"/>
    <w:rsid w:val="00D939BA"/>
    <w:rsid w:val="00D9553B"/>
    <w:rsid w:val="00D97F39"/>
    <w:rsid w:val="00DA353F"/>
    <w:rsid w:val="00DA6995"/>
    <w:rsid w:val="00DB0F34"/>
    <w:rsid w:val="00DB41C3"/>
    <w:rsid w:val="00DB4B00"/>
    <w:rsid w:val="00DB711B"/>
    <w:rsid w:val="00DB74A5"/>
    <w:rsid w:val="00DB7595"/>
    <w:rsid w:val="00DB7B6D"/>
    <w:rsid w:val="00DC00A3"/>
    <w:rsid w:val="00DC13C0"/>
    <w:rsid w:val="00DC1577"/>
    <w:rsid w:val="00DC2276"/>
    <w:rsid w:val="00DC31CE"/>
    <w:rsid w:val="00DC4058"/>
    <w:rsid w:val="00DC63AF"/>
    <w:rsid w:val="00DC705C"/>
    <w:rsid w:val="00DC7FDB"/>
    <w:rsid w:val="00DD1EE1"/>
    <w:rsid w:val="00DD3713"/>
    <w:rsid w:val="00DD4AD9"/>
    <w:rsid w:val="00DD5CE4"/>
    <w:rsid w:val="00DD6C81"/>
    <w:rsid w:val="00DD6F33"/>
    <w:rsid w:val="00DD74FD"/>
    <w:rsid w:val="00DD764E"/>
    <w:rsid w:val="00DE1BD3"/>
    <w:rsid w:val="00DE1BDB"/>
    <w:rsid w:val="00DE7196"/>
    <w:rsid w:val="00DF165A"/>
    <w:rsid w:val="00DF1BA5"/>
    <w:rsid w:val="00DF1BE3"/>
    <w:rsid w:val="00DF2A36"/>
    <w:rsid w:val="00DF7D35"/>
    <w:rsid w:val="00E0118D"/>
    <w:rsid w:val="00E04292"/>
    <w:rsid w:val="00E043F0"/>
    <w:rsid w:val="00E04776"/>
    <w:rsid w:val="00E0663D"/>
    <w:rsid w:val="00E06DDF"/>
    <w:rsid w:val="00E12E57"/>
    <w:rsid w:val="00E1444D"/>
    <w:rsid w:val="00E154C5"/>
    <w:rsid w:val="00E15DE1"/>
    <w:rsid w:val="00E16DCE"/>
    <w:rsid w:val="00E17412"/>
    <w:rsid w:val="00E24B09"/>
    <w:rsid w:val="00E2705F"/>
    <w:rsid w:val="00E376F0"/>
    <w:rsid w:val="00E4141D"/>
    <w:rsid w:val="00E419C4"/>
    <w:rsid w:val="00E443E7"/>
    <w:rsid w:val="00E46387"/>
    <w:rsid w:val="00E46CD3"/>
    <w:rsid w:val="00E472C7"/>
    <w:rsid w:val="00E479CA"/>
    <w:rsid w:val="00E50C90"/>
    <w:rsid w:val="00E5165B"/>
    <w:rsid w:val="00E51CD5"/>
    <w:rsid w:val="00E522AB"/>
    <w:rsid w:val="00E56618"/>
    <w:rsid w:val="00E566F3"/>
    <w:rsid w:val="00E62ED8"/>
    <w:rsid w:val="00E64AEB"/>
    <w:rsid w:val="00E65CBC"/>
    <w:rsid w:val="00E65EFD"/>
    <w:rsid w:val="00E66EB3"/>
    <w:rsid w:val="00E6712F"/>
    <w:rsid w:val="00E67A35"/>
    <w:rsid w:val="00E73E69"/>
    <w:rsid w:val="00E74B5C"/>
    <w:rsid w:val="00E75B9B"/>
    <w:rsid w:val="00E76626"/>
    <w:rsid w:val="00E766EA"/>
    <w:rsid w:val="00E7767B"/>
    <w:rsid w:val="00E777CB"/>
    <w:rsid w:val="00E77B60"/>
    <w:rsid w:val="00E817CE"/>
    <w:rsid w:val="00E867AD"/>
    <w:rsid w:val="00E9435B"/>
    <w:rsid w:val="00E96E62"/>
    <w:rsid w:val="00E97411"/>
    <w:rsid w:val="00EA03A0"/>
    <w:rsid w:val="00EA043C"/>
    <w:rsid w:val="00EA1088"/>
    <w:rsid w:val="00EA2767"/>
    <w:rsid w:val="00EA68D8"/>
    <w:rsid w:val="00EA6A81"/>
    <w:rsid w:val="00EA7807"/>
    <w:rsid w:val="00EB14BB"/>
    <w:rsid w:val="00EB15F8"/>
    <w:rsid w:val="00EB4F05"/>
    <w:rsid w:val="00EB7DAF"/>
    <w:rsid w:val="00EC1D2F"/>
    <w:rsid w:val="00EC37D1"/>
    <w:rsid w:val="00EC3AAE"/>
    <w:rsid w:val="00EC4194"/>
    <w:rsid w:val="00EC471D"/>
    <w:rsid w:val="00EC59B7"/>
    <w:rsid w:val="00EC5AEC"/>
    <w:rsid w:val="00EC6A14"/>
    <w:rsid w:val="00ED2FA6"/>
    <w:rsid w:val="00ED67CE"/>
    <w:rsid w:val="00ED708C"/>
    <w:rsid w:val="00ED76D0"/>
    <w:rsid w:val="00ED7C69"/>
    <w:rsid w:val="00ED7EE6"/>
    <w:rsid w:val="00EE0448"/>
    <w:rsid w:val="00EE0839"/>
    <w:rsid w:val="00EE0AD7"/>
    <w:rsid w:val="00EE2F7C"/>
    <w:rsid w:val="00EE340F"/>
    <w:rsid w:val="00EE61B0"/>
    <w:rsid w:val="00EF0D96"/>
    <w:rsid w:val="00EF353F"/>
    <w:rsid w:val="00EF39F9"/>
    <w:rsid w:val="00EF6CEF"/>
    <w:rsid w:val="00EF6F51"/>
    <w:rsid w:val="00F0094E"/>
    <w:rsid w:val="00F00A88"/>
    <w:rsid w:val="00F012DD"/>
    <w:rsid w:val="00F03AD5"/>
    <w:rsid w:val="00F067F0"/>
    <w:rsid w:val="00F10CE2"/>
    <w:rsid w:val="00F1208E"/>
    <w:rsid w:val="00F1378E"/>
    <w:rsid w:val="00F15276"/>
    <w:rsid w:val="00F15B31"/>
    <w:rsid w:val="00F15E8D"/>
    <w:rsid w:val="00F200B1"/>
    <w:rsid w:val="00F21C88"/>
    <w:rsid w:val="00F23A97"/>
    <w:rsid w:val="00F25A69"/>
    <w:rsid w:val="00F26A87"/>
    <w:rsid w:val="00F30168"/>
    <w:rsid w:val="00F32E84"/>
    <w:rsid w:val="00F35511"/>
    <w:rsid w:val="00F421B2"/>
    <w:rsid w:val="00F423D6"/>
    <w:rsid w:val="00F446E5"/>
    <w:rsid w:val="00F4500A"/>
    <w:rsid w:val="00F4546D"/>
    <w:rsid w:val="00F479A6"/>
    <w:rsid w:val="00F50D43"/>
    <w:rsid w:val="00F5281D"/>
    <w:rsid w:val="00F536AE"/>
    <w:rsid w:val="00F537A7"/>
    <w:rsid w:val="00F549C2"/>
    <w:rsid w:val="00F55513"/>
    <w:rsid w:val="00F56D68"/>
    <w:rsid w:val="00F5760F"/>
    <w:rsid w:val="00F61097"/>
    <w:rsid w:val="00F6183C"/>
    <w:rsid w:val="00F61E69"/>
    <w:rsid w:val="00F62321"/>
    <w:rsid w:val="00F62BDA"/>
    <w:rsid w:val="00F62C6F"/>
    <w:rsid w:val="00F6461F"/>
    <w:rsid w:val="00F660AF"/>
    <w:rsid w:val="00F672CD"/>
    <w:rsid w:val="00F67EAF"/>
    <w:rsid w:val="00F70122"/>
    <w:rsid w:val="00F71725"/>
    <w:rsid w:val="00F71D33"/>
    <w:rsid w:val="00F721B8"/>
    <w:rsid w:val="00F75196"/>
    <w:rsid w:val="00F7712D"/>
    <w:rsid w:val="00F8263E"/>
    <w:rsid w:val="00F833E0"/>
    <w:rsid w:val="00F84AE5"/>
    <w:rsid w:val="00F854CE"/>
    <w:rsid w:val="00F857F6"/>
    <w:rsid w:val="00F9056C"/>
    <w:rsid w:val="00F90801"/>
    <w:rsid w:val="00F923CF"/>
    <w:rsid w:val="00F95B30"/>
    <w:rsid w:val="00F95DCC"/>
    <w:rsid w:val="00F9753D"/>
    <w:rsid w:val="00FA0719"/>
    <w:rsid w:val="00FA098C"/>
    <w:rsid w:val="00FA26F7"/>
    <w:rsid w:val="00FA4937"/>
    <w:rsid w:val="00FA548C"/>
    <w:rsid w:val="00FA5A72"/>
    <w:rsid w:val="00FA65BD"/>
    <w:rsid w:val="00FB1309"/>
    <w:rsid w:val="00FB2799"/>
    <w:rsid w:val="00FB2883"/>
    <w:rsid w:val="00FB28D6"/>
    <w:rsid w:val="00FB56A1"/>
    <w:rsid w:val="00FB5757"/>
    <w:rsid w:val="00FB5EAE"/>
    <w:rsid w:val="00FC0B54"/>
    <w:rsid w:val="00FC0FC2"/>
    <w:rsid w:val="00FC35D5"/>
    <w:rsid w:val="00FC4EC0"/>
    <w:rsid w:val="00FC6419"/>
    <w:rsid w:val="00FC66C5"/>
    <w:rsid w:val="00FC78CC"/>
    <w:rsid w:val="00FD3A43"/>
    <w:rsid w:val="00FD52D6"/>
    <w:rsid w:val="00FD5FE9"/>
    <w:rsid w:val="00FE25FA"/>
    <w:rsid w:val="00FE480B"/>
    <w:rsid w:val="00FF3C8E"/>
    <w:rsid w:val="00FF60F1"/>
    <w:rsid w:val="00FF6379"/>
    <w:rsid w:val="00FF722C"/>
    <w:rsid w:val="00FF7242"/>
    <w:rsid w:val="00FF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E295E"/>
  <w15:docId w15:val="{0937E6A0-54B1-44C6-874E-8B50D8C07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E62"/>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B47933"/>
    <w:pPr>
      <w:ind w:left="720"/>
      <w:contextualSpacing/>
    </w:pPr>
  </w:style>
  <w:style w:type="character" w:customStyle="1" w:styleId="UnresolvedMention1">
    <w:name w:val="Unresolved Mention1"/>
    <w:basedOn w:val="DefaultParagraphFont"/>
    <w:uiPriority w:val="99"/>
    <w:semiHidden/>
    <w:unhideWhenUsed/>
    <w:rsid w:val="00CC7AEB"/>
    <w:rPr>
      <w:color w:val="605E5C"/>
      <w:shd w:val="clear" w:color="auto" w:fill="E1DFDD"/>
    </w:rPr>
  </w:style>
  <w:style w:type="paragraph" w:customStyle="1" w:styleId="wp-caption-text">
    <w:name w:val="wp-caption-text"/>
    <w:basedOn w:val="Normal"/>
    <w:rsid w:val="00192041"/>
    <w:pPr>
      <w:spacing w:before="100" w:beforeAutospacing="1" w:after="100" w:afterAutospacing="1"/>
    </w:pPr>
  </w:style>
  <w:style w:type="character" w:customStyle="1" w:styleId="UnresolvedMention2">
    <w:name w:val="Unresolved Mention2"/>
    <w:basedOn w:val="DefaultParagraphFont"/>
    <w:uiPriority w:val="99"/>
    <w:semiHidden/>
    <w:unhideWhenUsed/>
    <w:rsid w:val="00F10C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9421">
      <w:bodyDiv w:val="1"/>
      <w:marLeft w:val="0"/>
      <w:marRight w:val="0"/>
      <w:marTop w:val="0"/>
      <w:marBottom w:val="0"/>
      <w:divBdr>
        <w:top w:val="none" w:sz="0" w:space="0" w:color="auto"/>
        <w:left w:val="none" w:sz="0" w:space="0" w:color="auto"/>
        <w:bottom w:val="none" w:sz="0" w:space="0" w:color="auto"/>
        <w:right w:val="none" w:sz="0" w:space="0" w:color="auto"/>
      </w:divBdr>
    </w:div>
    <w:div w:id="39669886">
      <w:bodyDiv w:val="1"/>
      <w:marLeft w:val="0"/>
      <w:marRight w:val="0"/>
      <w:marTop w:val="0"/>
      <w:marBottom w:val="0"/>
      <w:divBdr>
        <w:top w:val="none" w:sz="0" w:space="0" w:color="auto"/>
        <w:left w:val="none" w:sz="0" w:space="0" w:color="auto"/>
        <w:bottom w:val="none" w:sz="0" w:space="0" w:color="auto"/>
        <w:right w:val="none" w:sz="0" w:space="0" w:color="auto"/>
      </w:divBdr>
    </w:div>
    <w:div w:id="43525761">
      <w:bodyDiv w:val="1"/>
      <w:marLeft w:val="0"/>
      <w:marRight w:val="0"/>
      <w:marTop w:val="0"/>
      <w:marBottom w:val="0"/>
      <w:divBdr>
        <w:top w:val="none" w:sz="0" w:space="0" w:color="auto"/>
        <w:left w:val="none" w:sz="0" w:space="0" w:color="auto"/>
        <w:bottom w:val="none" w:sz="0" w:space="0" w:color="auto"/>
        <w:right w:val="none" w:sz="0" w:space="0" w:color="auto"/>
      </w:divBdr>
    </w:div>
    <w:div w:id="55861792">
      <w:bodyDiv w:val="1"/>
      <w:marLeft w:val="0"/>
      <w:marRight w:val="0"/>
      <w:marTop w:val="0"/>
      <w:marBottom w:val="0"/>
      <w:divBdr>
        <w:top w:val="none" w:sz="0" w:space="0" w:color="auto"/>
        <w:left w:val="none" w:sz="0" w:space="0" w:color="auto"/>
        <w:bottom w:val="none" w:sz="0" w:space="0" w:color="auto"/>
        <w:right w:val="none" w:sz="0" w:space="0" w:color="auto"/>
      </w:divBdr>
    </w:div>
    <w:div w:id="63534085">
      <w:bodyDiv w:val="1"/>
      <w:marLeft w:val="0"/>
      <w:marRight w:val="0"/>
      <w:marTop w:val="0"/>
      <w:marBottom w:val="0"/>
      <w:divBdr>
        <w:top w:val="none" w:sz="0" w:space="0" w:color="auto"/>
        <w:left w:val="none" w:sz="0" w:space="0" w:color="auto"/>
        <w:bottom w:val="none" w:sz="0" w:space="0" w:color="auto"/>
        <w:right w:val="none" w:sz="0" w:space="0" w:color="auto"/>
      </w:divBdr>
      <w:divsChild>
        <w:div w:id="654335016">
          <w:marLeft w:val="0"/>
          <w:marRight w:val="0"/>
          <w:marTop w:val="75"/>
          <w:marBottom w:val="75"/>
          <w:divBdr>
            <w:top w:val="single" w:sz="6" w:space="8" w:color="E6E6E6"/>
            <w:left w:val="single" w:sz="6" w:space="8" w:color="E6E6E6"/>
            <w:bottom w:val="single" w:sz="6" w:space="8" w:color="E6E6E6"/>
            <w:right w:val="single" w:sz="6" w:space="8" w:color="E6E6E6"/>
          </w:divBdr>
        </w:div>
      </w:divsChild>
    </w:div>
    <w:div w:id="80611662">
      <w:bodyDiv w:val="1"/>
      <w:marLeft w:val="0"/>
      <w:marRight w:val="0"/>
      <w:marTop w:val="0"/>
      <w:marBottom w:val="0"/>
      <w:divBdr>
        <w:top w:val="none" w:sz="0" w:space="0" w:color="auto"/>
        <w:left w:val="none" w:sz="0" w:space="0" w:color="auto"/>
        <w:bottom w:val="none" w:sz="0" w:space="0" w:color="auto"/>
        <w:right w:val="none" w:sz="0" w:space="0" w:color="auto"/>
      </w:divBdr>
    </w:div>
    <w:div w:id="110244695">
      <w:bodyDiv w:val="1"/>
      <w:marLeft w:val="0"/>
      <w:marRight w:val="0"/>
      <w:marTop w:val="0"/>
      <w:marBottom w:val="0"/>
      <w:divBdr>
        <w:top w:val="none" w:sz="0" w:space="0" w:color="auto"/>
        <w:left w:val="none" w:sz="0" w:space="0" w:color="auto"/>
        <w:bottom w:val="none" w:sz="0" w:space="0" w:color="auto"/>
        <w:right w:val="none" w:sz="0" w:space="0" w:color="auto"/>
      </w:divBdr>
    </w:div>
    <w:div w:id="120851364">
      <w:bodyDiv w:val="1"/>
      <w:marLeft w:val="0"/>
      <w:marRight w:val="0"/>
      <w:marTop w:val="0"/>
      <w:marBottom w:val="0"/>
      <w:divBdr>
        <w:top w:val="none" w:sz="0" w:space="0" w:color="auto"/>
        <w:left w:val="none" w:sz="0" w:space="0" w:color="auto"/>
        <w:bottom w:val="none" w:sz="0" w:space="0" w:color="auto"/>
        <w:right w:val="none" w:sz="0" w:space="0" w:color="auto"/>
      </w:divBdr>
    </w:div>
    <w:div w:id="126241781">
      <w:bodyDiv w:val="1"/>
      <w:marLeft w:val="0"/>
      <w:marRight w:val="0"/>
      <w:marTop w:val="0"/>
      <w:marBottom w:val="0"/>
      <w:divBdr>
        <w:top w:val="none" w:sz="0" w:space="0" w:color="auto"/>
        <w:left w:val="none" w:sz="0" w:space="0" w:color="auto"/>
        <w:bottom w:val="none" w:sz="0" w:space="0" w:color="auto"/>
        <w:right w:val="none" w:sz="0" w:space="0" w:color="auto"/>
      </w:divBdr>
    </w:div>
    <w:div w:id="173346738">
      <w:bodyDiv w:val="1"/>
      <w:marLeft w:val="0"/>
      <w:marRight w:val="0"/>
      <w:marTop w:val="0"/>
      <w:marBottom w:val="0"/>
      <w:divBdr>
        <w:top w:val="none" w:sz="0" w:space="0" w:color="auto"/>
        <w:left w:val="none" w:sz="0" w:space="0" w:color="auto"/>
        <w:bottom w:val="none" w:sz="0" w:space="0" w:color="auto"/>
        <w:right w:val="none" w:sz="0" w:space="0" w:color="auto"/>
      </w:divBdr>
    </w:div>
    <w:div w:id="192042518">
      <w:bodyDiv w:val="1"/>
      <w:marLeft w:val="0"/>
      <w:marRight w:val="0"/>
      <w:marTop w:val="0"/>
      <w:marBottom w:val="0"/>
      <w:divBdr>
        <w:top w:val="none" w:sz="0" w:space="0" w:color="auto"/>
        <w:left w:val="none" w:sz="0" w:space="0" w:color="auto"/>
        <w:bottom w:val="none" w:sz="0" w:space="0" w:color="auto"/>
        <w:right w:val="none" w:sz="0" w:space="0" w:color="auto"/>
      </w:divBdr>
    </w:div>
    <w:div w:id="214393414">
      <w:bodyDiv w:val="1"/>
      <w:marLeft w:val="0"/>
      <w:marRight w:val="0"/>
      <w:marTop w:val="0"/>
      <w:marBottom w:val="0"/>
      <w:divBdr>
        <w:top w:val="none" w:sz="0" w:space="0" w:color="auto"/>
        <w:left w:val="none" w:sz="0" w:space="0" w:color="auto"/>
        <w:bottom w:val="none" w:sz="0" w:space="0" w:color="auto"/>
        <w:right w:val="none" w:sz="0" w:space="0" w:color="auto"/>
      </w:divBdr>
    </w:div>
    <w:div w:id="235864842">
      <w:bodyDiv w:val="1"/>
      <w:marLeft w:val="0"/>
      <w:marRight w:val="0"/>
      <w:marTop w:val="0"/>
      <w:marBottom w:val="0"/>
      <w:divBdr>
        <w:top w:val="none" w:sz="0" w:space="0" w:color="auto"/>
        <w:left w:val="none" w:sz="0" w:space="0" w:color="auto"/>
        <w:bottom w:val="none" w:sz="0" w:space="0" w:color="auto"/>
        <w:right w:val="none" w:sz="0" w:space="0" w:color="auto"/>
      </w:divBdr>
    </w:div>
    <w:div w:id="250549464">
      <w:bodyDiv w:val="1"/>
      <w:marLeft w:val="0"/>
      <w:marRight w:val="0"/>
      <w:marTop w:val="0"/>
      <w:marBottom w:val="0"/>
      <w:divBdr>
        <w:top w:val="none" w:sz="0" w:space="0" w:color="auto"/>
        <w:left w:val="none" w:sz="0" w:space="0" w:color="auto"/>
        <w:bottom w:val="none" w:sz="0" w:space="0" w:color="auto"/>
        <w:right w:val="none" w:sz="0" w:space="0" w:color="auto"/>
      </w:divBdr>
    </w:div>
    <w:div w:id="272710611">
      <w:bodyDiv w:val="1"/>
      <w:marLeft w:val="0"/>
      <w:marRight w:val="0"/>
      <w:marTop w:val="0"/>
      <w:marBottom w:val="0"/>
      <w:divBdr>
        <w:top w:val="none" w:sz="0" w:space="0" w:color="auto"/>
        <w:left w:val="none" w:sz="0" w:space="0" w:color="auto"/>
        <w:bottom w:val="none" w:sz="0" w:space="0" w:color="auto"/>
        <w:right w:val="none" w:sz="0" w:space="0" w:color="auto"/>
      </w:divBdr>
    </w:div>
    <w:div w:id="272791145">
      <w:bodyDiv w:val="1"/>
      <w:marLeft w:val="0"/>
      <w:marRight w:val="0"/>
      <w:marTop w:val="0"/>
      <w:marBottom w:val="0"/>
      <w:divBdr>
        <w:top w:val="none" w:sz="0" w:space="0" w:color="auto"/>
        <w:left w:val="none" w:sz="0" w:space="0" w:color="auto"/>
        <w:bottom w:val="none" w:sz="0" w:space="0" w:color="auto"/>
        <w:right w:val="none" w:sz="0" w:space="0" w:color="auto"/>
      </w:divBdr>
    </w:div>
    <w:div w:id="274404322">
      <w:bodyDiv w:val="1"/>
      <w:marLeft w:val="0"/>
      <w:marRight w:val="0"/>
      <w:marTop w:val="0"/>
      <w:marBottom w:val="0"/>
      <w:divBdr>
        <w:top w:val="none" w:sz="0" w:space="0" w:color="auto"/>
        <w:left w:val="none" w:sz="0" w:space="0" w:color="auto"/>
        <w:bottom w:val="none" w:sz="0" w:space="0" w:color="auto"/>
        <w:right w:val="none" w:sz="0" w:space="0" w:color="auto"/>
      </w:divBdr>
    </w:div>
    <w:div w:id="333458983">
      <w:bodyDiv w:val="1"/>
      <w:marLeft w:val="0"/>
      <w:marRight w:val="0"/>
      <w:marTop w:val="0"/>
      <w:marBottom w:val="0"/>
      <w:divBdr>
        <w:top w:val="none" w:sz="0" w:space="0" w:color="auto"/>
        <w:left w:val="none" w:sz="0" w:space="0" w:color="auto"/>
        <w:bottom w:val="none" w:sz="0" w:space="0" w:color="auto"/>
        <w:right w:val="none" w:sz="0" w:space="0" w:color="auto"/>
      </w:divBdr>
    </w:div>
    <w:div w:id="342902775">
      <w:bodyDiv w:val="1"/>
      <w:marLeft w:val="0"/>
      <w:marRight w:val="0"/>
      <w:marTop w:val="0"/>
      <w:marBottom w:val="0"/>
      <w:divBdr>
        <w:top w:val="none" w:sz="0" w:space="0" w:color="auto"/>
        <w:left w:val="none" w:sz="0" w:space="0" w:color="auto"/>
        <w:bottom w:val="none" w:sz="0" w:space="0" w:color="auto"/>
        <w:right w:val="none" w:sz="0" w:space="0" w:color="auto"/>
      </w:divBdr>
    </w:div>
    <w:div w:id="354038878">
      <w:bodyDiv w:val="1"/>
      <w:marLeft w:val="0"/>
      <w:marRight w:val="0"/>
      <w:marTop w:val="0"/>
      <w:marBottom w:val="0"/>
      <w:divBdr>
        <w:top w:val="none" w:sz="0" w:space="0" w:color="auto"/>
        <w:left w:val="none" w:sz="0" w:space="0" w:color="auto"/>
        <w:bottom w:val="none" w:sz="0" w:space="0" w:color="auto"/>
        <w:right w:val="none" w:sz="0" w:space="0" w:color="auto"/>
      </w:divBdr>
    </w:div>
    <w:div w:id="354313139">
      <w:bodyDiv w:val="1"/>
      <w:marLeft w:val="0"/>
      <w:marRight w:val="0"/>
      <w:marTop w:val="0"/>
      <w:marBottom w:val="0"/>
      <w:divBdr>
        <w:top w:val="none" w:sz="0" w:space="0" w:color="auto"/>
        <w:left w:val="none" w:sz="0" w:space="0" w:color="auto"/>
        <w:bottom w:val="none" w:sz="0" w:space="0" w:color="auto"/>
        <w:right w:val="none" w:sz="0" w:space="0" w:color="auto"/>
      </w:divBdr>
    </w:div>
    <w:div w:id="388262341">
      <w:bodyDiv w:val="1"/>
      <w:marLeft w:val="0"/>
      <w:marRight w:val="0"/>
      <w:marTop w:val="0"/>
      <w:marBottom w:val="0"/>
      <w:divBdr>
        <w:top w:val="none" w:sz="0" w:space="0" w:color="auto"/>
        <w:left w:val="none" w:sz="0" w:space="0" w:color="auto"/>
        <w:bottom w:val="none" w:sz="0" w:space="0" w:color="auto"/>
        <w:right w:val="none" w:sz="0" w:space="0" w:color="auto"/>
      </w:divBdr>
    </w:div>
    <w:div w:id="404189102">
      <w:bodyDiv w:val="1"/>
      <w:marLeft w:val="0"/>
      <w:marRight w:val="0"/>
      <w:marTop w:val="0"/>
      <w:marBottom w:val="0"/>
      <w:divBdr>
        <w:top w:val="none" w:sz="0" w:space="0" w:color="auto"/>
        <w:left w:val="none" w:sz="0" w:space="0" w:color="auto"/>
        <w:bottom w:val="none" w:sz="0" w:space="0" w:color="auto"/>
        <w:right w:val="none" w:sz="0" w:space="0" w:color="auto"/>
      </w:divBdr>
    </w:div>
    <w:div w:id="498229546">
      <w:bodyDiv w:val="1"/>
      <w:marLeft w:val="0"/>
      <w:marRight w:val="0"/>
      <w:marTop w:val="0"/>
      <w:marBottom w:val="0"/>
      <w:divBdr>
        <w:top w:val="none" w:sz="0" w:space="0" w:color="auto"/>
        <w:left w:val="none" w:sz="0" w:space="0" w:color="auto"/>
        <w:bottom w:val="none" w:sz="0" w:space="0" w:color="auto"/>
        <w:right w:val="none" w:sz="0" w:space="0" w:color="auto"/>
      </w:divBdr>
    </w:div>
    <w:div w:id="515853459">
      <w:bodyDiv w:val="1"/>
      <w:marLeft w:val="0"/>
      <w:marRight w:val="0"/>
      <w:marTop w:val="0"/>
      <w:marBottom w:val="0"/>
      <w:divBdr>
        <w:top w:val="none" w:sz="0" w:space="0" w:color="auto"/>
        <w:left w:val="none" w:sz="0" w:space="0" w:color="auto"/>
        <w:bottom w:val="none" w:sz="0" w:space="0" w:color="auto"/>
        <w:right w:val="none" w:sz="0" w:space="0" w:color="auto"/>
      </w:divBdr>
    </w:div>
    <w:div w:id="550918555">
      <w:bodyDiv w:val="1"/>
      <w:marLeft w:val="0"/>
      <w:marRight w:val="0"/>
      <w:marTop w:val="0"/>
      <w:marBottom w:val="0"/>
      <w:divBdr>
        <w:top w:val="none" w:sz="0" w:space="0" w:color="auto"/>
        <w:left w:val="none" w:sz="0" w:space="0" w:color="auto"/>
        <w:bottom w:val="none" w:sz="0" w:space="0" w:color="auto"/>
        <w:right w:val="none" w:sz="0" w:space="0" w:color="auto"/>
      </w:divBdr>
    </w:div>
    <w:div w:id="618797398">
      <w:bodyDiv w:val="1"/>
      <w:marLeft w:val="0"/>
      <w:marRight w:val="0"/>
      <w:marTop w:val="0"/>
      <w:marBottom w:val="0"/>
      <w:divBdr>
        <w:top w:val="none" w:sz="0" w:space="0" w:color="auto"/>
        <w:left w:val="none" w:sz="0" w:space="0" w:color="auto"/>
        <w:bottom w:val="none" w:sz="0" w:space="0" w:color="auto"/>
        <w:right w:val="none" w:sz="0" w:space="0" w:color="auto"/>
      </w:divBdr>
    </w:div>
    <w:div w:id="643390391">
      <w:bodyDiv w:val="1"/>
      <w:marLeft w:val="0"/>
      <w:marRight w:val="0"/>
      <w:marTop w:val="0"/>
      <w:marBottom w:val="0"/>
      <w:divBdr>
        <w:top w:val="none" w:sz="0" w:space="0" w:color="auto"/>
        <w:left w:val="none" w:sz="0" w:space="0" w:color="auto"/>
        <w:bottom w:val="none" w:sz="0" w:space="0" w:color="auto"/>
        <w:right w:val="none" w:sz="0" w:space="0" w:color="auto"/>
      </w:divBdr>
    </w:div>
    <w:div w:id="644553077">
      <w:bodyDiv w:val="1"/>
      <w:marLeft w:val="0"/>
      <w:marRight w:val="0"/>
      <w:marTop w:val="0"/>
      <w:marBottom w:val="0"/>
      <w:divBdr>
        <w:top w:val="none" w:sz="0" w:space="0" w:color="auto"/>
        <w:left w:val="none" w:sz="0" w:space="0" w:color="auto"/>
        <w:bottom w:val="none" w:sz="0" w:space="0" w:color="auto"/>
        <w:right w:val="none" w:sz="0" w:space="0" w:color="auto"/>
      </w:divBdr>
    </w:div>
    <w:div w:id="654991730">
      <w:bodyDiv w:val="1"/>
      <w:marLeft w:val="0"/>
      <w:marRight w:val="0"/>
      <w:marTop w:val="0"/>
      <w:marBottom w:val="0"/>
      <w:divBdr>
        <w:top w:val="none" w:sz="0" w:space="0" w:color="auto"/>
        <w:left w:val="none" w:sz="0" w:space="0" w:color="auto"/>
        <w:bottom w:val="none" w:sz="0" w:space="0" w:color="auto"/>
        <w:right w:val="none" w:sz="0" w:space="0" w:color="auto"/>
      </w:divBdr>
    </w:div>
    <w:div w:id="662011094">
      <w:bodyDiv w:val="1"/>
      <w:marLeft w:val="0"/>
      <w:marRight w:val="0"/>
      <w:marTop w:val="0"/>
      <w:marBottom w:val="0"/>
      <w:divBdr>
        <w:top w:val="none" w:sz="0" w:space="0" w:color="auto"/>
        <w:left w:val="none" w:sz="0" w:space="0" w:color="auto"/>
        <w:bottom w:val="none" w:sz="0" w:space="0" w:color="auto"/>
        <w:right w:val="none" w:sz="0" w:space="0" w:color="auto"/>
      </w:divBdr>
    </w:div>
    <w:div w:id="700787747">
      <w:bodyDiv w:val="1"/>
      <w:marLeft w:val="0"/>
      <w:marRight w:val="0"/>
      <w:marTop w:val="0"/>
      <w:marBottom w:val="0"/>
      <w:divBdr>
        <w:top w:val="none" w:sz="0" w:space="0" w:color="auto"/>
        <w:left w:val="none" w:sz="0" w:space="0" w:color="auto"/>
        <w:bottom w:val="none" w:sz="0" w:space="0" w:color="auto"/>
        <w:right w:val="none" w:sz="0" w:space="0" w:color="auto"/>
      </w:divBdr>
    </w:div>
    <w:div w:id="713193727">
      <w:bodyDiv w:val="1"/>
      <w:marLeft w:val="0"/>
      <w:marRight w:val="0"/>
      <w:marTop w:val="0"/>
      <w:marBottom w:val="0"/>
      <w:divBdr>
        <w:top w:val="none" w:sz="0" w:space="0" w:color="auto"/>
        <w:left w:val="none" w:sz="0" w:space="0" w:color="auto"/>
        <w:bottom w:val="none" w:sz="0" w:space="0" w:color="auto"/>
        <w:right w:val="none" w:sz="0" w:space="0" w:color="auto"/>
      </w:divBdr>
    </w:div>
    <w:div w:id="745608706">
      <w:bodyDiv w:val="1"/>
      <w:marLeft w:val="0"/>
      <w:marRight w:val="0"/>
      <w:marTop w:val="0"/>
      <w:marBottom w:val="0"/>
      <w:divBdr>
        <w:top w:val="none" w:sz="0" w:space="0" w:color="auto"/>
        <w:left w:val="none" w:sz="0" w:space="0" w:color="auto"/>
        <w:bottom w:val="none" w:sz="0" w:space="0" w:color="auto"/>
        <w:right w:val="none" w:sz="0" w:space="0" w:color="auto"/>
      </w:divBdr>
    </w:div>
    <w:div w:id="752430138">
      <w:bodyDiv w:val="1"/>
      <w:marLeft w:val="0"/>
      <w:marRight w:val="0"/>
      <w:marTop w:val="0"/>
      <w:marBottom w:val="0"/>
      <w:divBdr>
        <w:top w:val="none" w:sz="0" w:space="0" w:color="auto"/>
        <w:left w:val="none" w:sz="0" w:space="0" w:color="auto"/>
        <w:bottom w:val="none" w:sz="0" w:space="0" w:color="auto"/>
        <w:right w:val="none" w:sz="0" w:space="0" w:color="auto"/>
      </w:divBdr>
    </w:div>
    <w:div w:id="781073121">
      <w:bodyDiv w:val="1"/>
      <w:marLeft w:val="0"/>
      <w:marRight w:val="0"/>
      <w:marTop w:val="0"/>
      <w:marBottom w:val="0"/>
      <w:divBdr>
        <w:top w:val="none" w:sz="0" w:space="0" w:color="auto"/>
        <w:left w:val="none" w:sz="0" w:space="0" w:color="auto"/>
        <w:bottom w:val="none" w:sz="0" w:space="0" w:color="auto"/>
        <w:right w:val="none" w:sz="0" w:space="0" w:color="auto"/>
      </w:divBdr>
    </w:div>
    <w:div w:id="815298483">
      <w:bodyDiv w:val="1"/>
      <w:marLeft w:val="0"/>
      <w:marRight w:val="0"/>
      <w:marTop w:val="0"/>
      <w:marBottom w:val="0"/>
      <w:divBdr>
        <w:top w:val="none" w:sz="0" w:space="0" w:color="auto"/>
        <w:left w:val="none" w:sz="0" w:space="0" w:color="auto"/>
        <w:bottom w:val="none" w:sz="0" w:space="0" w:color="auto"/>
        <w:right w:val="none" w:sz="0" w:space="0" w:color="auto"/>
      </w:divBdr>
    </w:div>
    <w:div w:id="844904973">
      <w:bodyDiv w:val="1"/>
      <w:marLeft w:val="0"/>
      <w:marRight w:val="0"/>
      <w:marTop w:val="0"/>
      <w:marBottom w:val="0"/>
      <w:divBdr>
        <w:top w:val="none" w:sz="0" w:space="0" w:color="auto"/>
        <w:left w:val="none" w:sz="0" w:space="0" w:color="auto"/>
        <w:bottom w:val="none" w:sz="0" w:space="0" w:color="auto"/>
        <w:right w:val="none" w:sz="0" w:space="0" w:color="auto"/>
      </w:divBdr>
    </w:div>
    <w:div w:id="847064694">
      <w:bodyDiv w:val="1"/>
      <w:marLeft w:val="0"/>
      <w:marRight w:val="0"/>
      <w:marTop w:val="0"/>
      <w:marBottom w:val="0"/>
      <w:divBdr>
        <w:top w:val="none" w:sz="0" w:space="0" w:color="auto"/>
        <w:left w:val="none" w:sz="0" w:space="0" w:color="auto"/>
        <w:bottom w:val="none" w:sz="0" w:space="0" w:color="auto"/>
        <w:right w:val="none" w:sz="0" w:space="0" w:color="auto"/>
      </w:divBdr>
    </w:div>
    <w:div w:id="874078958">
      <w:bodyDiv w:val="1"/>
      <w:marLeft w:val="0"/>
      <w:marRight w:val="0"/>
      <w:marTop w:val="0"/>
      <w:marBottom w:val="0"/>
      <w:divBdr>
        <w:top w:val="none" w:sz="0" w:space="0" w:color="auto"/>
        <w:left w:val="none" w:sz="0" w:space="0" w:color="auto"/>
        <w:bottom w:val="none" w:sz="0" w:space="0" w:color="auto"/>
        <w:right w:val="none" w:sz="0" w:space="0" w:color="auto"/>
      </w:divBdr>
    </w:div>
    <w:div w:id="877352075">
      <w:bodyDiv w:val="1"/>
      <w:marLeft w:val="0"/>
      <w:marRight w:val="0"/>
      <w:marTop w:val="0"/>
      <w:marBottom w:val="0"/>
      <w:divBdr>
        <w:top w:val="none" w:sz="0" w:space="0" w:color="auto"/>
        <w:left w:val="none" w:sz="0" w:space="0" w:color="auto"/>
        <w:bottom w:val="none" w:sz="0" w:space="0" w:color="auto"/>
        <w:right w:val="none" w:sz="0" w:space="0" w:color="auto"/>
      </w:divBdr>
    </w:div>
    <w:div w:id="891617292">
      <w:bodyDiv w:val="1"/>
      <w:marLeft w:val="0"/>
      <w:marRight w:val="0"/>
      <w:marTop w:val="0"/>
      <w:marBottom w:val="0"/>
      <w:divBdr>
        <w:top w:val="none" w:sz="0" w:space="0" w:color="auto"/>
        <w:left w:val="none" w:sz="0" w:space="0" w:color="auto"/>
        <w:bottom w:val="none" w:sz="0" w:space="0" w:color="auto"/>
        <w:right w:val="none" w:sz="0" w:space="0" w:color="auto"/>
      </w:divBdr>
    </w:div>
    <w:div w:id="938609364">
      <w:bodyDiv w:val="1"/>
      <w:marLeft w:val="0"/>
      <w:marRight w:val="0"/>
      <w:marTop w:val="0"/>
      <w:marBottom w:val="0"/>
      <w:divBdr>
        <w:top w:val="none" w:sz="0" w:space="0" w:color="auto"/>
        <w:left w:val="none" w:sz="0" w:space="0" w:color="auto"/>
        <w:bottom w:val="none" w:sz="0" w:space="0" w:color="auto"/>
        <w:right w:val="none" w:sz="0" w:space="0" w:color="auto"/>
      </w:divBdr>
    </w:div>
    <w:div w:id="944583594">
      <w:bodyDiv w:val="1"/>
      <w:marLeft w:val="0"/>
      <w:marRight w:val="0"/>
      <w:marTop w:val="0"/>
      <w:marBottom w:val="0"/>
      <w:divBdr>
        <w:top w:val="none" w:sz="0" w:space="0" w:color="auto"/>
        <w:left w:val="none" w:sz="0" w:space="0" w:color="auto"/>
        <w:bottom w:val="none" w:sz="0" w:space="0" w:color="auto"/>
        <w:right w:val="none" w:sz="0" w:space="0" w:color="auto"/>
      </w:divBdr>
    </w:div>
    <w:div w:id="1021201521">
      <w:bodyDiv w:val="1"/>
      <w:marLeft w:val="0"/>
      <w:marRight w:val="0"/>
      <w:marTop w:val="0"/>
      <w:marBottom w:val="0"/>
      <w:divBdr>
        <w:top w:val="none" w:sz="0" w:space="0" w:color="auto"/>
        <w:left w:val="none" w:sz="0" w:space="0" w:color="auto"/>
        <w:bottom w:val="none" w:sz="0" w:space="0" w:color="auto"/>
        <w:right w:val="none" w:sz="0" w:space="0" w:color="auto"/>
      </w:divBdr>
    </w:div>
    <w:div w:id="1043867252">
      <w:bodyDiv w:val="1"/>
      <w:marLeft w:val="0"/>
      <w:marRight w:val="0"/>
      <w:marTop w:val="0"/>
      <w:marBottom w:val="0"/>
      <w:divBdr>
        <w:top w:val="none" w:sz="0" w:space="0" w:color="auto"/>
        <w:left w:val="none" w:sz="0" w:space="0" w:color="auto"/>
        <w:bottom w:val="none" w:sz="0" w:space="0" w:color="auto"/>
        <w:right w:val="none" w:sz="0" w:space="0" w:color="auto"/>
      </w:divBdr>
    </w:div>
    <w:div w:id="1047950706">
      <w:bodyDiv w:val="1"/>
      <w:marLeft w:val="0"/>
      <w:marRight w:val="0"/>
      <w:marTop w:val="0"/>
      <w:marBottom w:val="0"/>
      <w:divBdr>
        <w:top w:val="none" w:sz="0" w:space="0" w:color="auto"/>
        <w:left w:val="none" w:sz="0" w:space="0" w:color="auto"/>
        <w:bottom w:val="none" w:sz="0" w:space="0" w:color="auto"/>
        <w:right w:val="none" w:sz="0" w:space="0" w:color="auto"/>
      </w:divBdr>
    </w:div>
    <w:div w:id="1055660714">
      <w:bodyDiv w:val="1"/>
      <w:marLeft w:val="0"/>
      <w:marRight w:val="0"/>
      <w:marTop w:val="0"/>
      <w:marBottom w:val="0"/>
      <w:divBdr>
        <w:top w:val="none" w:sz="0" w:space="0" w:color="auto"/>
        <w:left w:val="none" w:sz="0" w:space="0" w:color="auto"/>
        <w:bottom w:val="none" w:sz="0" w:space="0" w:color="auto"/>
        <w:right w:val="none" w:sz="0" w:space="0" w:color="auto"/>
      </w:divBdr>
    </w:div>
    <w:div w:id="1056201218">
      <w:bodyDiv w:val="1"/>
      <w:marLeft w:val="0"/>
      <w:marRight w:val="0"/>
      <w:marTop w:val="0"/>
      <w:marBottom w:val="0"/>
      <w:divBdr>
        <w:top w:val="none" w:sz="0" w:space="0" w:color="auto"/>
        <w:left w:val="none" w:sz="0" w:space="0" w:color="auto"/>
        <w:bottom w:val="none" w:sz="0" w:space="0" w:color="auto"/>
        <w:right w:val="none" w:sz="0" w:space="0" w:color="auto"/>
      </w:divBdr>
    </w:div>
    <w:div w:id="1068503350">
      <w:bodyDiv w:val="1"/>
      <w:marLeft w:val="0"/>
      <w:marRight w:val="0"/>
      <w:marTop w:val="0"/>
      <w:marBottom w:val="0"/>
      <w:divBdr>
        <w:top w:val="none" w:sz="0" w:space="0" w:color="auto"/>
        <w:left w:val="none" w:sz="0" w:space="0" w:color="auto"/>
        <w:bottom w:val="none" w:sz="0" w:space="0" w:color="auto"/>
        <w:right w:val="none" w:sz="0" w:space="0" w:color="auto"/>
      </w:divBdr>
    </w:div>
    <w:div w:id="1072198029">
      <w:bodyDiv w:val="1"/>
      <w:marLeft w:val="0"/>
      <w:marRight w:val="0"/>
      <w:marTop w:val="0"/>
      <w:marBottom w:val="0"/>
      <w:divBdr>
        <w:top w:val="none" w:sz="0" w:space="0" w:color="auto"/>
        <w:left w:val="none" w:sz="0" w:space="0" w:color="auto"/>
        <w:bottom w:val="none" w:sz="0" w:space="0" w:color="auto"/>
        <w:right w:val="none" w:sz="0" w:space="0" w:color="auto"/>
      </w:divBdr>
    </w:div>
    <w:div w:id="1080129731">
      <w:bodyDiv w:val="1"/>
      <w:marLeft w:val="0"/>
      <w:marRight w:val="0"/>
      <w:marTop w:val="0"/>
      <w:marBottom w:val="0"/>
      <w:divBdr>
        <w:top w:val="none" w:sz="0" w:space="0" w:color="auto"/>
        <w:left w:val="none" w:sz="0" w:space="0" w:color="auto"/>
        <w:bottom w:val="none" w:sz="0" w:space="0" w:color="auto"/>
        <w:right w:val="none" w:sz="0" w:space="0" w:color="auto"/>
      </w:divBdr>
    </w:div>
    <w:div w:id="1110710366">
      <w:bodyDiv w:val="1"/>
      <w:marLeft w:val="0"/>
      <w:marRight w:val="0"/>
      <w:marTop w:val="0"/>
      <w:marBottom w:val="0"/>
      <w:divBdr>
        <w:top w:val="none" w:sz="0" w:space="0" w:color="auto"/>
        <w:left w:val="none" w:sz="0" w:space="0" w:color="auto"/>
        <w:bottom w:val="none" w:sz="0" w:space="0" w:color="auto"/>
        <w:right w:val="none" w:sz="0" w:space="0" w:color="auto"/>
      </w:divBdr>
    </w:div>
    <w:div w:id="1187450341">
      <w:bodyDiv w:val="1"/>
      <w:marLeft w:val="0"/>
      <w:marRight w:val="0"/>
      <w:marTop w:val="0"/>
      <w:marBottom w:val="0"/>
      <w:divBdr>
        <w:top w:val="none" w:sz="0" w:space="0" w:color="auto"/>
        <w:left w:val="none" w:sz="0" w:space="0" w:color="auto"/>
        <w:bottom w:val="none" w:sz="0" w:space="0" w:color="auto"/>
        <w:right w:val="none" w:sz="0" w:space="0" w:color="auto"/>
      </w:divBdr>
    </w:div>
    <w:div w:id="1200706302">
      <w:bodyDiv w:val="1"/>
      <w:marLeft w:val="0"/>
      <w:marRight w:val="0"/>
      <w:marTop w:val="0"/>
      <w:marBottom w:val="0"/>
      <w:divBdr>
        <w:top w:val="none" w:sz="0" w:space="0" w:color="auto"/>
        <w:left w:val="none" w:sz="0" w:space="0" w:color="auto"/>
        <w:bottom w:val="none" w:sz="0" w:space="0" w:color="auto"/>
        <w:right w:val="none" w:sz="0" w:space="0" w:color="auto"/>
      </w:divBdr>
    </w:div>
    <w:div w:id="1204947568">
      <w:bodyDiv w:val="1"/>
      <w:marLeft w:val="0"/>
      <w:marRight w:val="0"/>
      <w:marTop w:val="0"/>
      <w:marBottom w:val="0"/>
      <w:divBdr>
        <w:top w:val="none" w:sz="0" w:space="0" w:color="auto"/>
        <w:left w:val="none" w:sz="0" w:space="0" w:color="auto"/>
        <w:bottom w:val="none" w:sz="0" w:space="0" w:color="auto"/>
        <w:right w:val="none" w:sz="0" w:space="0" w:color="auto"/>
      </w:divBdr>
    </w:div>
    <w:div w:id="1209681943">
      <w:bodyDiv w:val="1"/>
      <w:marLeft w:val="0"/>
      <w:marRight w:val="0"/>
      <w:marTop w:val="0"/>
      <w:marBottom w:val="0"/>
      <w:divBdr>
        <w:top w:val="none" w:sz="0" w:space="0" w:color="auto"/>
        <w:left w:val="none" w:sz="0" w:space="0" w:color="auto"/>
        <w:bottom w:val="none" w:sz="0" w:space="0" w:color="auto"/>
        <w:right w:val="none" w:sz="0" w:space="0" w:color="auto"/>
      </w:divBdr>
    </w:div>
    <w:div w:id="1221984670">
      <w:bodyDiv w:val="1"/>
      <w:marLeft w:val="0"/>
      <w:marRight w:val="0"/>
      <w:marTop w:val="0"/>
      <w:marBottom w:val="0"/>
      <w:divBdr>
        <w:top w:val="none" w:sz="0" w:space="0" w:color="auto"/>
        <w:left w:val="none" w:sz="0" w:space="0" w:color="auto"/>
        <w:bottom w:val="none" w:sz="0" w:space="0" w:color="auto"/>
        <w:right w:val="none" w:sz="0" w:space="0" w:color="auto"/>
      </w:divBdr>
    </w:div>
    <w:div w:id="1225676604">
      <w:bodyDiv w:val="1"/>
      <w:marLeft w:val="0"/>
      <w:marRight w:val="0"/>
      <w:marTop w:val="0"/>
      <w:marBottom w:val="0"/>
      <w:divBdr>
        <w:top w:val="none" w:sz="0" w:space="0" w:color="auto"/>
        <w:left w:val="none" w:sz="0" w:space="0" w:color="auto"/>
        <w:bottom w:val="none" w:sz="0" w:space="0" w:color="auto"/>
        <w:right w:val="none" w:sz="0" w:space="0" w:color="auto"/>
      </w:divBdr>
    </w:div>
    <w:div w:id="1227956811">
      <w:bodyDiv w:val="1"/>
      <w:marLeft w:val="0"/>
      <w:marRight w:val="0"/>
      <w:marTop w:val="0"/>
      <w:marBottom w:val="0"/>
      <w:divBdr>
        <w:top w:val="none" w:sz="0" w:space="0" w:color="auto"/>
        <w:left w:val="none" w:sz="0" w:space="0" w:color="auto"/>
        <w:bottom w:val="none" w:sz="0" w:space="0" w:color="auto"/>
        <w:right w:val="none" w:sz="0" w:space="0" w:color="auto"/>
      </w:divBdr>
    </w:div>
    <w:div w:id="1232351577">
      <w:bodyDiv w:val="1"/>
      <w:marLeft w:val="0"/>
      <w:marRight w:val="0"/>
      <w:marTop w:val="0"/>
      <w:marBottom w:val="0"/>
      <w:divBdr>
        <w:top w:val="none" w:sz="0" w:space="0" w:color="auto"/>
        <w:left w:val="none" w:sz="0" w:space="0" w:color="auto"/>
        <w:bottom w:val="none" w:sz="0" w:space="0" w:color="auto"/>
        <w:right w:val="none" w:sz="0" w:space="0" w:color="auto"/>
      </w:divBdr>
    </w:div>
    <w:div w:id="1247038293">
      <w:bodyDiv w:val="1"/>
      <w:marLeft w:val="0"/>
      <w:marRight w:val="0"/>
      <w:marTop w:val="0"/>
      <w:marBottom w:val="0"/>
      <w:divBdr>
        <w:top w:val="none" w:sz="0" w:space="0" w:color="auto"/>
        <w:left w:val="none" w:sz="0" w:space="0" w:color="auto"/>
        <w:bottom w:val="none" w:sz="0" w:space="0" w:color="auto"/>
        <w:right w:val="none" w:sz="0" w:space="0" w:color="auto"/>
      </w:divBdr>
    </w:div>
    <w:div w:id="1261765485">
      <w:bodyDiv w:val="1"/>
      <w:marLeft w:val="0"/>
      <w:marRight w:val="0"/>
      <w:marTop w:val="0"/>
      <w:marBottom w:val="0"/>
      <w:divBdr>
        <w:top w:val="none" w:sz="0" w:space="0" w:color="auto"/>
        <w:left w:val="none" w:sz="0" w:space="0" w:color="auto"/>
        <w:bottom w:val="none" w:sz="0" w:space="0" w:color="auto"/>
        <w:right w:val="none" w:sz="0" w:space="0" w:color="auto"/>
      </w:divBdr>
    </w:div>
    <w:div w:id="1273173455">
      <w:bodyDiv w:val="1"/>
      <w:marLeft w:val="0"/>
      <w:marRight w:val="0"/>
      <w:marTop w:val="0"/>
      <w:marBottom w:val="0"/>
      <w:divBdr>
        <w:top w:val="none" w:sz="0" w:space="0" w:color="auto"/>
        <w:left w:val="none" w:sz="0" w:space="0" w:color="auto"/>
        <w:bottom w:val="none" w:sz="0" w:space="0" w:color="auto"/>
        <w:right w:val="none" w:sz="0" w:space="0" w:color="auto"/>
      </w:divBdr>
    </w:div>
    <w:div w:id="1277634192">
      <w:bodyDiv w:val="1"/>
      <w:marLeft w:val="0"/>
      <w:marRight w:val="0"/>
      <w:marTop w:val="0"/>
      <w:marBottom w:val="0"/>
      <w:divBdr>
        <w:top w:val="none" w:sz="0" w:space="0" w:color="auto"/>
        <w:left w:val="none" w:sz="0" w:space="0" w:color="auto"/>
        <w:bottom w:val="none" w:sz="0" w:space="0" w:color="auto"/>
        <w:right w:val="none" w:sz="0" w:space="0" w:color="auto"/>
      </w:divBdr>
    </w:div>
    <w:div w:id="1282807883">
      <w:bodyDiv w:val="1"/>
      <w:marLeft w:val="0"/>
      <w:marRight w:val="0"/>
      <w:marTop w:val="0"/>
      <w:marBottom w:val="0"/>
      <w:divBdr>
        <w:top w:val="none" w:sz="0" w:space="0" w:color="auto"/>
        <w:left w:val="none" w:sz="0" w:space="0" w:color="auto"/>
        <w:bottom w:val="none" w:sz="0" w:space="0" w:color="auto"/>
        <w:right w:val="none" w:sz="0" w:space="0" w:color="auto"/>
      </w:divBdr>
    </w:div>
    <w:div w:id="1288271387">
      <w:bodyDiv w:val="1"/>
      <w:marLeft w:val="0"/>
      <w:marRight w:val="0"/>
      <w:marTop w:val="0"/>
      <w:marBottom w:val="0"/>
      <w:divBdr>
        <w:top w:val="none" w:sz="0" w:space="0" w:color="auto"/>
        <w:left w:val="none" w:sz="0" w:space="0" w:color="auto"/>
        <w:bottom w:val="none" w:sz="0" w:space="0" w:color="auto"/>
        <w:right w:val="none" w:sz="0" w:space="0" w:color="auto"/>
      </w:divBdr>
    </w:div>
    <w:div w:id="1336570081">
      <w:bodyDiv w:val="1"/>
      <w:marLeft w:val="0"/>
      <w:marRight w:val="0"/>
      <w:marTop w:val="0"/>
      <w:marBottom w:val="0"/>
      <w:divBdr>
        <w:top w:val="none" w:sz="0" w:space="0" w:color="auto"/>
        <w:left w:val="none" w:sz="0" w:space="0" w:color="auto"/>
        <w:bottom w:val="none" w:sz="0" w:space="0" w:color="auto"/>
        <w:right w:val="none" w:sz="0" w:space="0" w:color="auto"/>
      </w:divBdr>
    </w:div>
    <w:div w:id="1358967934">
      <w:bodyDiv w:val="1"/>
      <w:marLeft w:val="0"/>
      <w:marRight w:val="0"/>
      <w:marTop w:val="0"/>
      <w:marBottom w:val="0"/>
      <w:divBdr>
        <w:top w:val="none" w:sz="0" w:space="0" w:color="auto"/>
        <w:left w:val="none" w:sz="0" w:space="0" w:color="auto"/>
        <w:bottom w:val="none" w:sz="0" w:space="0" w:color="auto"/>
        <w:right w:val="none" w:sz="0" w:space="0" w:color="auto"/>
      </w:divBdr>
    </w:div>
    <w:div w:id="1390373128">
      <w:bodyDiv w:val="1"/>
      <w:marLeft w:val="0"/>
      <w:marRight w:val="0"/>
      <w:marTop w:val="0"/>
      <w:marBottom w:val="0"/>
      <w:divBdr>
        <w:top w:val="none" w:sz="0" w:space="0" w:color="auto"/>
        <w:left w:val="none" w:sz="0" w:space="0" w:color="auto"/>
        <w:bottom w:val="none" w:sz="0" w:space="0" w:color="auto"/>
        <w:right w:val="none" w:sz="0" w:space="0" w:color="auto"/>
      </w:divBdr>
    </w:div>
    <w:div w:id="1419448134">
      <w:bodyDiv w:val="1"/>
      <w:marLeft w:val="0"/>
      <w:marRight w:val="0"/>
      <w:marTop w:val="0"/>
      <w:marBottom w:val="0"/>
      <w:divBdr>
        <w:top w:val="none" w:sz="0" w:space="0" w:color="auto"/>
        <w:left w:val="none" w:sz="0" w:space="0" w:color="auto"/>
        <w:bottom w:val="none" w:sz="0" w:space="0" w:color="auto"/>
        <w:right w:val="none" w:sz="0" w:space="0" w:color="auto"/>
      </w:divBdr>
    </w:div>
    <w:div w:id="1457288393">
      <w:bodyDiv w:val="1"/>
      <w:marLeft w:val="0"/>
      <w:marRight w:val="0"/>
      <w:marTop w:val="0"/>
      <w:marBottom w:val="0"/>
      <w:divBdr>
        <w:top w:val="none" w:sz="0" w:space="0" w:color="auto"/>
        <w:left w:val="none" w:sz="0" w:space="0" w:color="auto"/>
        <w:bottom w:val="none" w:sz="0" w:space="0" w:color="auto"/>
        <w:right w:val="none" w:sz="0" w:space="0" w:color="auto"/>
      </w:divBdr>
    </w:div>
    <w:div w:id="1479492460">
      <w:bodyDiv w:val="1"/>
      <w:marLeft w:val="0"/>
      <w:marRight w:val="0"/>
      <w:marTop w:val="0"/>
      <w:marBottom w:val="0"/>
      <w:divBdr>
        <w:top w:val="none" w:sz="0" w:space="0" w:color="auto"/>
        <w:left w:val="none" w:sz="0" w:space="0" w:color="auto"/>
        <w:bottom w:val="none" w:sz="0" w:space="0" w:color="auto"/>
        <w:right w:val="none" w:sz="0" w:space="0" w:color="auto"/>
      </w:divBdr>
    </w:div>
    <w:div w:id="1486778457">
      <w:bodyDiv w:val="1"/>
      <w:marLeft w:val="0"/>
      <w:marRight w:val="0"/>
      <w:marTop w:val="0"/>
      <w:marBottom w:val="0"/>
      <w:divBdr>
        <w:top w:val="none" w:sz="0" w:space="0" w:color="auto"/>
        <w:left w:val="none" w:sz="0" w:space="0" w:color="auto"/>
        <w:bottom w:val="none" w:sz="0" w:space="0" w:color="auto"/>
        <w:right w:val="none" w:sz="0" w:space="0" w:color="auto"/>
      </w:divBdr>
    </w:div>
    <w:div w:id="1493133849">
      <w:bodyDiv w:val="1"/>
      <w:marLeft w:val="0"/>
      <w:marRight w:val="0"/>
      <w:marTop w:val="0"/>
      <w:marBottom w:val="0"/>
      <w:divBdr>
        <w:top w:val="none" w:sz="0" w:space="0" w:color="auto"/>
        <w:left w:val="none" w:sz="0" w:space="0" w:color="auto"/>
        <w:bottom w:val="none" w:sz="0" w:space="0" w:color="auto"/>
        <w:right w:val="none" w:sz="0" w:space="0" w:color="auto"/>
      </w:divBdr>
    </w:div>
    <w:div w:id="1511867624">
      <w:bodyDiv w:val="1"/>
      <w:marLeft w:val="0"/>
      <w:marRight w:val="0"/>
      <w:marTop w:val="0"/>
      <w:marBottom w:val="0"/>
      <w:divBdr>
        <w:top w:val="none" w:sz="0" w:space="0" w:color="auto"/>
        <w:left w:val="none" w:sz="0" w:space="0" w:color="auto"/>
        <w:bottom w:val="none" w:sz="0" w:space="0" w:color="auto"/>
        <w:right w:val="none" w:sz="0" w:space="0" w:color="auto"/>
      </w:divBdr>
    </w:div>
    <w:div w:id="1527055814">
      <w:bodyDiv w:val="1"/>
      <w:marLeft w:val="0"/>
      <w:marRight w:val="0"/>
      <w:marTop w:val="0"/>
      <w:marBottom w:val="0"/>
      <w:divBdr>
        <w:top w:val="none" w:sz="0" w:space="0" w:color="auto"/>
        <w:left w:val="none" w:sz="0" w:space="0" w:color="auto"/>
        <w:bottom w:val="none" w:sz="0" w:space="0" w:color="auto"/>
        <w:right w:val="none" w:sz="0" w:space="0" w:color="auto"/>
      </w:divBdr>
    </w:div>
    <w:div w:id="153029052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1608853">
      <w:bodyDiv w:val="1"/>
      <w:marLeft w:val="0"/>
      <w:marRight w:val="0"/>
      <w:marTop w:val="0"/>
      <w:marBottom w:val="0"/>
      <w:divBdr>
        <w:top w:val="none" w:sz="0" w:space="0" w:color="auto"/>
        <w:left w:val="none" w:sz="0" w:space="0" w:color="auto"/>
        <w:bottom w:val="none" w:sz="0" w:space="0" w:color="auto"/>
        <w:right w:val="none" w:sz="0" w:space="0" w:color="auto"/>
      </w:divBdr>
    </w:div>
    <w:div w:id="1544364708">
      <w:bodyDiv w:val="1"/>
      <w:marLeft w:val="0"/>
      <w:marRight w:val="0"/>
      <w:marTop w:val="0"/>
      <w:marBottom w:val="0"/>
      <w:divBdr>
        <w:top w:val="none" w:sz="0" w:space="0" w:color="auto"/>
        <w:left w:val="none" w:sz="0" w:space="0" w:color="auto"/>
        <w:bottom w:val="none" w:sz="0" w:space="0" w:color="auto"/>
        <w:right w:val="none" w:sz="0" w:space="0" w:color="auto"/>
      </w:divBdr>
    </w:div>
    <w:div w:id="1554848407">
      <w:bodyDiv w:val="1"/>
      <w:marLeft w:val="0"/>
      <w:marRight w:val="0"/>
      <w:marTop w:val="0"/>
      <w:marBottom w:val="0"/>
      <w:divBdr>
        <w:top w:val="none" w:sz="0" w:space="0" w:color="auto"/>
        <w:left w:val="none" w:sz="0" w:space="0" w:color="auto"/>
        <w:bottom w:val="none" w:sz="0" w:space="0" w:color="auto"/>
        <w:right w:val="none" w:sz="0" w:space="0" w:color="auto"/>
      </w:divBdr>
    </w:div>
    <w:div w:id="1559440451">
      <w:bodyDiv w:val="1"/>
      <w:marLeft w:val="0"/>
      <w:marRight w:val="0"/>
      <w:marTop w:val="0"/>
      <w:marBottom w:val="0"/>
      <w:divBdr>
        <w:top w:val="none" w:sz="0" w:space="0" w:color="auto"/>
        <w:left w:val="none" w:sz="0" w:space="0" w:color="auto"/>
        <w:bottom w:val="none" w:sz="0" w:space="0" w:color="auto"/>
        <w:right w:val="none" w:sz="0" w:space="0" w:color="auto"/>
      </w:divBdr>
    </w:div>
    <w:div w:id="1563905264">
      <w:bodyDiv w:val="1"/>
      <w:marLeft w:val="0"/>
      <w:marRight w:val="0"/>
      <w:marTop w:val="0"/>
      <w:marBottom w:val="0"/>
      <w:divBdr>
        <w:top w:val="none" w:sz="0" w:space="0" w:color="auto"/>
        <w:left w:val="none" w:sz="0" w:space="0" w:color="auto"/>
        <w:bottom w:val="none" w:sz="0" w:space="0" w:color="auto"/>
        <w:right w:val="none" w:sz="0" w:space="0" w:color="auto"/>
      </w:divBdr>
    </w:div>
    <w:div w:id="1625844653">
      <w:bodyDiv w:val="1"/>
      <w:marLeft w:val="0"/>
      <w:marRight w:val="0"/>
      <w:marTop w:val="0"/>
      <w:marBottom w:val="0"/>
      <w:divBdr>
        <w:top w:val="none" w:sz="0" w:space="0" w:color="auto"/>
        <w:left w:val="none" w:sz="0" w:space="0" w:color="auto"/>
        <w:bottom w:val="none" w:sz="0" w:space="0" w:color="auto"/>
        <w:right w:val="none" w:sz="0" w:space="0" w:color="auto"/>
      </w:divBdr>
    </w:div>
    <w:div w:id="1626694609">
      <w:bodyDiv w:val="1"/>
      <w:marLeft w:val="0"/>
      <w:marRight w:val="0"/>
      <w:marTop w:val="0"/>
      <w:marBottom w:val="0"/>
      <w:divBdr>
        <w:top w:val="none" w:sz="0" w:space="0" w:color="auto"/>
        <w:left w:val="none" w:sz="0" w:space="0" w:color="auto"/>
        <w:bottom w:val="none" w:sz="0" w:space="0" w:color="auto"/>
        <w:right w:val="none" w:sz="0" w:space="0" w:color="auto"/>
      </w:divBdr>
    </w:div>
    <w:div w:id="1628781350">
      <w:bodyDiv w:val="1"/>
      <w:marLeft w:val="0"/>
      <w:marRight w:val="0"/>
      <w:marTop w:val="0"/>
      <w:marBottom w:val="0"/>
      <w:divBdr>
        <w:top w:val="none" w:sz="0" w:space="0" w:color="auto"/>
        <w:left w:val="none" w:sz="0" w:space="0" w:color="auto"/>
        <w:bottom w:val="none" w:sz="0" w:space="0" w:color="auto"/>
        <w:right w:val="none" w:sz="0" w:space="0" w:color="auto"/>
      </w:divBdr>
    </w:div>
    <w:div w:id="1633562160">
      <w:bodyDiv w:val="1"/>
      <w:marLeft w:val="0"/>
      <w:marRight w:val="0"/>
      <w:marTop w:val="0"/>
      <w:marBottom w:val="0"/>
      <w:divBdr>
        <w:top w:val="none" w:sz="0" w:space="0" w:color="auto"/>
        <w:left w:val="none" w:sz="0" w:space="0" w:color="auto"/>
        <w:bottom w:val="none" w:sz="0" w:space="0" w:color="auto"/>
        <w:right w:val="none" w:sz="0" w:space="0" w:color="auto"/>
      </w:divBdr>
    </w:div>
    <w:div w:id="1687948778">
      <w:bodyDiv w:val="1"/>
      <w:marLeft w:val="0"/>
      <w:marRight w:val="0"/>
      <w:marTop w:val="0"/>
      <w:marBottom w:val="0"/>
      <w:divBdr>
        <w:top w:val="none" w:sz="0" w:space="0" w:color="auto"/>
        <w:left w:val="none" w:sz="0" w:space="0" w:color="auto"/>
        <w:bottom w:val="none" w:sz="0" w:space="0" w:color="auto"/>
        <w:right w:val="none" w:sz="0" w:space="0" w:color="auto"/>
      </w:divBdr>
    </w:div>
    <w:div w:id="1688487173">
      <w:bodyDiv w:val="1"/>
      <w:marLeft w:val="0"/>
      <w:marRight w:val="0"/>
      <w:marTop w:val="0"/>
      <w:marBottom w:val="0"/>
      <w:divBdr>
        <w:top w:val="none" w:sz="0" w:space="0" w:color="auto"/>
        <w:left w:val="none" w:sz="0" w:space="0" w:color="auto"/>
        <w:bottom w:val="none" w:sz="0" w:space="0" w:color="auto"/>
        <w:right w:val="none" w:sz="0" w:space="0" w:color="auto"/>
      </w:divBdr>
    </w:div>
    <w:div w:id="1728143943">
      <w:bodyDiv w:val="1"/>
      <w:marLeft w:val="0"/>
      <w:marRight w:val="0"/>
      <w:marTop w:val="0"/>
      <w:marBottom w:val="0"/>
      <w:divBdr>
        <w:top w:val="none" w:sz="0" w:space="0" w:color="auto"/>
        <w:left w:val="none" w:sz="0" w:space="0" w:color="auto"/>
        <w:bottom w:val="none" w:sz="0" w:space="0" w:color="auto"/>
        <w:right w:val="none" w:sz="0" w:space="0" w:color="auto"/>
      </w:divBdr>
    </w:div>
    <w:div w:id="1739090665">
      <w:bodyDiv w:val="1"/>
      <w:marLeft w:val="0"/>
      <w:marRight w:val="0"/>
      <w:marTop w:val="0"/>
      <w:marBottom w:val="0"/>
      <w:divBdr>
        <w:top w:val="none" w:sz="0" w:space="0" w:color="auto"/>
        <w:left w:val="none" w:sz="0" w:space="0" w:color="auto"/>
        <w:bottom w:val="none" w:sz="0" w:space="0" w:color="auto"/>
        <w:right w:val="none" w:sz="0" w:space="0" w:color="auto"/>
      </w:divBdr>
    </w:div>
    <w:div w:id="1746761444">
      <w:bodyDiv w:val="1"/>
      <w:marLeft w:val="0"/>
      <w:marRight w:val="0"/>
      <w:marTop w:val="0"/>
      <w:marBottom w:val="0"/>
      <w:divBdr>
        <w:top w:val="none" w:sz="0" w:space="0" w:color="auto"/>
        <w:left w:val="none" w:sz="0" w:space="0" w:color="auto"/>
        <w:bottom w:val="none" w:sz="0" w:space="0" w:color="auto"/>
        <w:right w:val="none" w:sz="0" w:space="0" w:color="auto"/>
      </w:divBdr>
    </w:div>
    <w:div w:id="1790590680">
      <w:bodyDiv w:val="1"/>
      <w:marLeft w:val="0"/>
      <w:marRight w:val="0"/>
      <w:marTop w:val="0"/>
      <w:marBottom w:val="0"/>
      <w:divBdr>
        <w:top w:val="none" w:sz="0" w:space="0" w:color="auto"/>
        <w:left w:val="none" w:sz="0" w:space="0" w:color="auto"/>
        <w:bottom w:val="none" w:sz="0" w:space="0" w:color="auto"/>
        <w:right w:val="none" w:sz="0" w:space="0" w:color="auto"/>
      </w:divBdr>
    </w:div>
    <w:div w:id="1809084841">
      <w:bodyDiv w:val="1"/>
      <w:marLeft w:val="0"/>
      <w:marRight w:val="0"/>
      <w:marTop w:val="0"/>
      <w:marBottom w:val="0"/>
      <w:divBdr>
        <w:top w:val="none" w:sz="0" w:space="0" w:color="auto"/>
        <w:left w:val="none" w:sz="0" w:space="0" w:color="auto"/>
        <w:bottom w:val="none" w:sz="0" w:space="0" w:color="auto"/>
        <w:right w:val="none" w:sz="0" w:space="0" w:color="auto"/>
      </w:divBdr>
    </w:div>
    <w:div w:id="1849249789">
      <w:bodyDiv w:val="1"/>
      <w:marLeft w:val="0"/>
      <w:marRight w:val="0"/>
      <w:marTop w:val="0"/>
      <w:marBottom w:val="0"/>
      <w:divBdr>
        <w:top w:val="none" w:sz="0" w:space="0" w:color="auto"/>
        <w:left w:val="none" w:sz="0" w:space="0" w:color="auto"/>
        <w:bottom w:val="none" w:sz="0" w:space="0" w:color="auto"/>
        <w:right w:val="none" w:sz="0" w:space="0" w:color="auto"/>
      </w:divBdr>
    </w:div>
    <w:div w:id="1866360252">
      <w:bodyDiv w:val="1"/>
      <w:marLeft w:val="0"/>
      <w:marRight w:val="0"/>
      <w:marTop w:val="0"/>
      <w:marBottom w:val="0"/>
      <w:divBdr>
        <w:top w:val="none" w:sz="0" w:space="0" w:color="auto"/>
        <w:left w:val="none" w:sz="0" w:space="0" w:color="auto"/>
        <w:bottom w:val="none" w:sz="0" w:space="0" w:color="auto"/>
        <w:right w:val="none" w:sz="0" w:space="0" w:color="auto"/>
      </w:divBdr>
    </w:div>
    <w:div w:id="1871258274">
      <w:bodyDiv w:val="1"/>
      <w:marLeft w:val="0"/>
      <w:marRight w:val="0"/>
      <w:marTop w:val="0"/>
      <w:marBottom w:val="0"/>
      <w:divBdr>
        <w:top w:val="none" w:sz="0" w:space="0" w:color="auto"/>
        <w:left w:val="none" w:sz="0" w:space="0" w:color="auto"/>
        <w:bottom w:val="none" w:sz="0" w:space="0" w:color="auto"/>
        <w:right w:val="none" w:sz="0" w:space="0" w:color="auto"/>
      </w:divBdr>
    </w:div>
    <w:div w:id="1878157689">
      <w:bodyDiv w:val="1"/>
      <w:marLeft w:val="0"/>
      <w:marRight w:val="0"/>
      <w:marTop w:val="0"/>
      <w:marBottom w:val="0"/>
      <w:divBdr>
        <w:top w:val="none" w:sz="0" w:space="0" w:color="auto"/>
        <w:left w:val="none" w:sz="0" w:space="0" w:color="auto"/>
        <w:bottom w:val="none" w:sz="0" w:space="0" w:color="auto"/>
        <w:right w:val="none" w:sz="0" w:space="0" w:color="auto"/>
      </w:divBdr>
    </w:div>
    <w:div w:id="1909995373">
      <w:bodyDiv w:val="1"/>
      <w:marLeft w:val="0"/>
      <w:marRight w:val="0"/>
      <w:marTop w:val="0"/>
      <w:marBottom w:val="0"/>
      <w:divBdr>
        <w:top w:val="none" w:sz="0" w:space="0" w:color="auto"/>
        <w:left w:val="none" w:sz="0" w:space="0" w:color="auto"/>
        <w:bottom w:val="none" w:sz="0" w:space="0" w:color="auto"/>
        <w:right w:val="none" w:sz="0" w:space="0" w:color="auto"/>
      </w:divBdr>
    </w:div>
    <w:div w:id="1935935553">
      <w:bodyDiv w:val="1"/>
      <w:marLeft w:val="0"/>
      <w:marRight w:val="0"/>
      <w:marTop w:val="0"/>
      <w:marBottom w:val="0"/>
      <w:divBdr>
        <w:top w:val="none" w:sz="0" w:space="0" w:color="auto"/>
        <w:left w:val="none" w:sz="0" w:space="0" w:color="auto"/>
        <w:bottom w:val="none" w:sz="0" w:space="0" w:color="auto"/>
        <w:right w:val="none" w:sz="0" w:space="0" w:color="auto"/>
      </w:divBdr>
    </w:div>
    <w:div w:id="1970044438">
      <w:bodyDiv w:val="1"/>
      <w:marLeft w:val="0"/>
      <w:marRight w:val="0"/>
      <w:marTop w:val="0"/>
      <w:marBottom w:val="0"/>
      <w:divBdr>
        <w:top w:val="none" w:sz="0" w:space="0" w:color="auto"/>
        <w:left w:val="none" w:sz="0" w:space="0" w:color="auto"/>
        <w:bottom w:val="none" w:sz="0" w:space="0" w:color="auto"/>
        <w:right w:val="none" w:sz="0" w:space="0" w:color="auto"/>
      </w:divBdr>
    </w:div>
    <w:div w:id="2072262824">
      <w:bodyDiv w:val="1"/>
      <w:marLeft w:val="0"/>
      <w:marRight w:val="0"/>
      <w:marTop w:val="0"/>
      <w:marBottom w:val="0"/>
      <w:divBdr>
        <w:top w:val="none" w:sz="0" w:space="0" w:color="auto"/>
        <w:left w:val="none" w:sz="0" w:space="0" w:color="auto"/>
        <w:bottom w:val="none" w:sz="0" w:space="0" w:color="auto"/>
        <w:right w:val="none" w:sz="0" w:space="0" w:color="auto"/>
      </w:divBdr>
    </w:div>
    <w:div w:id="2131431660">
      <w:bodyDiv w:val="1"/>
      <w:marLeft w:val="0"/>
      <w:marRight w:val="0"/>
      <w:marTop w:val="0"/>
      <w:marBottom w:val="0"/>
      <w:divBdr>
        <w:top w:val="none" w:sz="0" w:space="0" w:color="auto"/>
        <w:left w:val="none" w:sz="0" w:space="0" w:color="auto"/>
        <w:bottom w:val="none" w:sz="0" w:space="0" w:color="auto"/>
        <w:right w:val="none" w:sz="0" w:space="0" w:color="auto"/>
      </w:divBdr>
    </w:div>
    <w:div w:id="2136948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iki.matbao.net/dhcp-la-gi-tim-hieu-cach-tao-ip-dong-va-giai-phap-bao-mat-dhcp/" TargetMode="External"/><Relationship Id="rId50" Type="http://schemas.openxmlformats.org/officeDocument/2006/relationships/hyperlink" Target="https://datech.vn/dhcp-snooping-la-gi-cau-hinh-cua-dhcp-tren-switch-cisc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daihockhonggiay.com/blogs/post/gioi-thieu-ve-inter-vlan"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youtube.com/@TruongTu/video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vietnix.vn/giao-thuc-ospf-la-gi/"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thanhdanh@tdtu.com" TargetMode="External"/><Relationship Id="rId38" Type="http://schemas.openxmlformats.org/officeDocument/2006/relationships/image" Target="media/image29.png"/><Relationship Id="rId46" Type="http://schemas.openxmlformats.org/officeDocument/2006/relationships/hyperlink" Target="https://networkpro.vn/spanning-tree-la-gi/"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viblo.asia/p/tong-quan-ve-cong-nghe-etherchannel-vyDZOWAdZwj"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32993-E01A-4D4D-9E1C-119AEFEE3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3231</TotalTime>
  <Pages>76</Pages>
  <Words>7103</Words>
  <Characters>40493</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Danh Nguyễn Thành Danh</cp:lastModifiedBy>
  <cp:revision>28</cp:revision>
  <dcterms:created xsi:type="dcterms:W3CDTF">2023-03-21T17:57:00Z</dcterms:created>
  <dcterms:modified xsi:type="dcterms:W3CDTF">2024-04-02T04:17:00Z</dcterms:modified>
</cp:coreProperties>
</file>